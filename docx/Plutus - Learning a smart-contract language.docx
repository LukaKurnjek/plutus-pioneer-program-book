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24C9C739" w14:textId="1CA4B9D7" w:rsidR="00230669"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0300401" w:history="1">
        <w:r w:rsidR="00230669" w:rsidRPr="00CB5429">
          <w:rPr>
            <w:rStyle w:val="Hyperlink"/>
            <w:noProof/>
          </w:rPr>
          <w:t>1 Plutus introduction</w:t>
        </w:r>
        <w:r w:rsidR="00230669">
          <w:rPr>
            <w:noProof/>
            <w:webHidden/>
          </w:rPr>
          <w:tab/>
        </w:r>
        <w:r w:rsidR="00230669">
          <w:rPr>
            <w:noProof/>
            <w:webHidden/>
          </w:rPr>
          <w:fldChar w:fldCharType="begin"/>
        </w:r>
        <w:r w:rsidR="00230669">
          <w:rPr>
            <w:noProof/>
            <w:webHidden/>
          </w:rPr>
          <w:instrText xml:space="preserve"> PAGEREF _Toc130300401 \h </w:instrText>
        </w:r>
        <w:r w:rsidR="00230669">
          <w:rPr>
            <w:noProof/>
            <w:webHidden/>
          </w:rPr>
        </w:r>
        <w:r w:rsidR="00230669">
          <w:rPr>
            <w:noProof/>
            <w:webHidden/>
          </w:rPr>
          <w:fldChar w:fldCharType="separate"/>
        </w:r>
        <w:r w:rsidR="00230669">
          <w:rPr>
            <w:noProof/>
            <w:webHidden/>
          </w:rPr>
          <w:t>5</w:t>
        </w:r>
        <w:r w:rsidR="00230669">
          <w:rPr>
            <w:noProof/>
            <w:webHidden/>
          </w:rPr>
          <w:fldChar w:fldCharType="end"/>
        </w:r>
      </w:hyperlink>
    </w:p>
    <w:p w14:paraId="6BEC9372" w14:textId="2C56AA03"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02" w:history="1">
        <w:r w:rsidR="00230669" w:rsidRPr="00CB5429">
          <w:rPr>
            <w:rStyle w:val="Hyperlink"/>
            <w:noProof/>
          </w:rPr>
          <w:t>1.1 Setting up your development environment</w:t>
        </w:r>
        <w:r w:rsidR="00230669">
          <w:rPr>
            <w:noProof/>
            <w:webHidden/>
          </w:rPr>
          <w:tab/>
        </w:r>
        <w:r w:rsidR="00230669">
          <w:rPr>
            <w:noProof/>
            <w:webHidden/>
          </w:rPr>
          <w:fldChar w:fldCharType="begin"/>
        </w:r>
        <w:r w:rsidR="00230669">
          <w:rPr>
            <w:noProof/>
            <w:webHidden/>
          </w:rPr>
          <w:instrText xml:space="preserve"> PAGEREF _Toc130300402 \h </w:instrText>
        </w:r>
        <w:r w:rsidR="00230669">
          <w:rPr>
            <w:noProof/>
            <w:webHidden/>
          </w:rPr>
        </w:r>
        <w:r w:rsidR="00230669">
          <w:rPr>
            <w:noProof/>
            <w:webHidden/>
          </w:rPr>
          <w:fldChar w:fldCharType="separate"/>
        </w:r>
        <w:r w:rsidR="00230669">
          <w:rPr>
            <w:noProof/>
            <w:webHidden/>
          </w:rPr>
          <w:t>5</w:t>
        </w:r>
        <w:r w:rsidR="00230669">
          <w:rPr>
            <w:noProof/>
            <w:webHidden/>
          </w:rPr>
          <w:fldChar w:fldCharType="end"/>
        </w:r>
      </w:hyperlink>
    </w:p>
    <w:p w14:paraId="6DE17007" w14:textId="23A77157" w:rsidR="00230669" w:rsidRDefault="00000000">
      <w:pPr>
        <w:pStyle w:val="TOC3"/>
        <w:rPr>
          <w:rFonts w:asciiTheme="minorHAnsi" w:eastAsiaTheme="minorEastAsia" w:hAnsiTheme="minorHAnsi" w:cstheme="minorBidi"/>
          <w:noProof/>
          <w:sz w:val="22"/>
          <w:lang w:val="en-SI" w:eastAsia="en-SI"/>
        </w:rPr>
      </w:pPr>
      <w:hyperlink w:anchor="_Toc130300403" w:history="1">
        <w:r w:rsidR="00230669" w:rsidRPr="00CB5429">
          <w:rPr>
            <w:rStyle w:val="Hyperlink"/>
            <w:noProof/>
          </w:rPr>
          <w:t>1.1.1 Using Demeter.run</w:t>
        </w:r>
        <w:r w:rsidR="00230669">
          <w:rPr>
            <w:noProof/>
            <w:webHidden/>
          </w:rPr>
          <w:tab/>
        </w:r>
        <w:r w:rsidR="00230669">
          <w:rPr>
            <w:noProof/>
            <w:webHidden/>
          </w:rPr>
          <w:fldChar w:fldCharType="begin"/>
        </w:r>
        <w:r w:rsidR="00230669">
          <w:rPr>
            <w:noProof/>
            <w:webHidden/>
          </w:rPr>
          <w:instrText xml:space="preserve"> PAGEREF _Toc130300403 \h </w:instrText>
        </w:r>
        <w:r w:rsidR="00230669">
          <w:rPr>
            <w:noProof/>
            <w:webHidden/>
          </w:rPr>
        </w:r>
        <w:r w:rsidR="00230669">
          <w:rPr>
            <w:noProof/>
            <w:webHidden/>
          </w:rPr>
          <w:fldChar w:fldCharType="separate"/>
        </w:r>
        <w:r w:rsidR="00230669">
          <w:rPr>
            <w:noProof/>
            <w:webHidden/>
          </w:rPr>
          <w:t>5</w:t>
        </w:r>
        <w:r w:rsidR="00230669">
          <w:rPr>
            <w:noProof/>
            <w:webHidden/>
          </w:rPr>
          <w:fldChar w:fldCharType="end"/>
        </w:r>
      </w:hyperlink>
    </w:p>
    <w:p w14:paraId="7C93A0DE" w14:textId="3A140761" w:rsidR="00230669" w:rsidRDefault="00000000">
      <w:pPr>
        <w:pStyle w:val="TOC3"/>
        <w:rPr>
          <w:rFonts w:asciiTheme="minorHAnsi" w:eastAsiaTheme="minorEastAsia" w:hAnsiTheme="minorHAnsi" w:cstheme="minorBidi"/>
          <w:noProof/>
          <w:sz w:val="22"/>
          <w:lang w:val="en-SI" w:eastAsia="en-SI"/>
        </w:rPr>
      </w:pPr>
      <w:hyperlink w:anchor="_Toc130300404" w:history="1">
        <w:r w:rsidR="00230669" w:rsidRPr="00CB5429">
          <w:rPr>
            <w:rStyle w:val="Hyperlink"/>
            <w:noProof/>
          </w:rPr>
          <w:t>1.1.2 Installing Docker and VSCode</w:t>
        </w:r>
        <w:r w:rsidR="00230669">
          <w:rPr>
            <w:noProof/>
            <w:webHidden/>
          </w:rPr>
          <w:tab/>
        </w:r>
        <w:r w:rsidR="00230669">
          <w:rPr>
            <w:noProof/>
            <w:webHidden/>
          </w:rPr>
          <w:fldChar w:fldCharType="begin"/>
        </w:r>
        <w:r w:rsidR="00230669">
          <w:rPr>
            <w:noProof/>
            <w:webHidden/>
          </w:rPr>
          <w:instrText xml:space="preserve"> PAGEREF _Toc130300404 \h </w:instrText>
        </w:r>
        <w:r w:rsidR="00230669">
          <w:rPr>
            <w:noProof/>
            <w:webHidden/>
          </w:rPr>
        </w:r>
        <w:r w:rsidR="00230669">
          <w:rPr>
            <w:noProof/>
            <w:webHidden/>
          </w:rPr>
          <w:fldChar w:fldCharType="separate"/>
        </w:r>
        <w:r w:rsidR="00230669">
          <w:rPr>
            <w:noProof/>
            <w:webHidden/>
          </w:rPr>
          <w:t>15</w:t>
        </w:r>
        <w:r w:rsidR="00230669">
          <w:rPr>
            <w:noProof/>
            <w:webHidden/>
          </w:rPr>
          <w:fldChar w:fldCharType="end"/>
        </w:r>
      </w:hyperlink>
    </w:p>
    <w:p w14:paraId="468F6D3E" w14:textId="23708C89" w:rsidR="00230669" w:rsidRDefault="00000000">
      <w:pPr>
        <w:pStyle w:val="TOC3"/>
        <w:rPr>
          <w:rFonts w:asciiTheme="minorHAnsi" w:eastAsiaTheme="minorEastAsia" w:hAnsiTheme="minorHAnsi" w:cstheme="minorBidi"/>
          <w:noProof/>
          <w:sz w:val="22"/>
          <w:lang w:val="en-SI" w:eastAsia="en-SI"/>
        </w:rPr>
      </w:pPr>
      <w:hyperlink w:anchor="_Toc130300405" w:history="1">
        <w:r w:rsidR="00230669" w:rsidRPr="00CB5429">
          <w:rPr>
            <w:rStyle w:val="Hyperlink"/>
            <w:noProof/>
          </w:rPr>
          <w:t>1.1.3 Running the PPP Docker Container</w:t>
        </w:r>
        <w:r w:rsidR="00230669">
          <w:rPr>
            <w:noProof/>
            <w:webHidden/>
          </w:rPr>
          <w:tab/>
        </w:r>
        <w:r w:rsidR="00230669">
          <w:rPr>
            <w:noProof/>
            <w:webHidden/>
          </w:rPr>
          <w:fldChar w:fldCharType="begin"/>
        </w:r>
        <w:r w:rsidR="00230669">
          <w:rPr>
            <w:noProof/>
            <w:webHidden/>
          </w:rPr>
          <w:instrText xml:space="preserve"> PAGEREF _Toc130300405 \h </w:instrText>
        </w:r>
        <w:r w:rsidR="00230669">
          <w:rPr>
            <w:noProof/>
            <w:webHidden/>
          </w:rPr>
        </w:r>
        <w:r w:rsidR="00230669">
          <w:rPr>
            <w:noProof/>
            <w:webHidden/>
          </w:rPr>
          <w:fldChar w:fldCharType="separate"/>
        </w:r>
        <w:r w:rsidR="00230669">
          <w:rPr>
            <w:noProof/>
            <w:webHidden/>
          </w:rPr>
          <w:t>18</w:t>
        </w:r>
        <w:r w:rsidR="00230669">
          <w:rPr>
            <w:noProof/>
            <w:webHidden/>
          </w:rPr>
          <w:fldChar w:fldCharType="end"/>
        </w:r>
      </w:hyperlink>
    </w:p>
    <w:p w14:paraId="075EC276" w14:textId="097DB910" w:rsidR="00230669" w:rsidRDefault="00000000">
      <w:pPr>
        <w:pStyle w:val="TOC3"/>
        <w:rPr>
          <w:rFonts w:asciiTheme="minorHAnsi" w:eastAsiaTheme="minorEastAsia" w:hAnsiTheme="minorHAnsi" w:cstheme="minorBidi"/>
          <w:noProof/>
          <w:sz w:val="22"/>
          <w:lang w:val="en-SI" w:eastAsia="en-SI"/>
        </w:rPr>
      </w:pPr>
      <w:hyperlink w:anchor="_Toc130300406" w:history="1">
        <w:r w:rsidR="00230669" w:rsidRPr="00CB5429">
          <w:rPr>
            <w:rStyle w:val="Hyperlink"/>
            <w:noProof/>
          </w:rPr>
          <w:t>1.1.4 Troubleshooting Guide</w:t>
        </w:r>
        <w:r w:rsidR="00230669">
          <w:rPr>
            <w:noProof/>
            <w:webHidden/>
          </w:rPr>
          <w:tab/>
        </w:r>
        <w:r w:rsidR="00230669">
          <w:rPr>
            <w:noProof/>
            <w:webHidden/>
          </w:rPr>
          <w:fldChar w:fldCharType="begin"/>
        </w:r>
        <w:r w:rsidR="00230669">
          <w:rPr>
            <w:noProof/>
            <w:webHidden/>
          </w:rPr>
          <w:instrText xml:space="preserve"> PAGEREF _Toc130300406 \h </w:instrText>
        </w:r>
        <w:r w:rsidR="00230669">
          <w:rPr>
            <w:noProof/>
            <w:webHidden/>
          </w:rPr>
        </w:r>
        <w:r w:rsidR="00230669">
          <w:rPr>
            <w:noProof/>
            <w:webHidden/>
          </w:rPr>
          <w:fldChar w:fldCharType="separate"/>
        </w:r>
        <w:r w:rsidR="00230669">
          <w:rPr>
            <w:noProof/>
            <w:webHidden/>
          </w:rPr>
          <w:t>21</w:t>
        </w:r>
        <w:r w:rsidR="00230669">
          <w:rPr>
            <w:noProof/>
            <w:webHidden/>
          </w:rPr>
          <w:fldChar w:fldCharType="end"/>
        </w:r>
      </w:hyperlink>
    </w:p>
    <w:p w14:paraId="5956E1A9" w14:textId="462D9586"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07" w:history="1">
        <w:r w:rsidR="00230669" w:rsidRPr="00CB5429">
          <w:rPr>
            <w:rStyle w:val="Hyperlink"/>
            <w:noProof/>
          </w:rPr>
          <w:t>1.2 Kuber marketplace</w:t>
        </w:r>
        <w:r w:rsidR="00230669">
          <w:rPr>
            <w:noProof/>
            <w:webHidden/>
          </w:rPr>
          <w:tab/>
        </w:r>
        <w:r w:rsidR="00230669">
          <w:rPr>
            <w:noProof/>
            <w:webHidden/>
          </w:rPr>
          <w:fldChar w:fldCharType="begin"/>
        </w:r>
        <w:r w:rsidR="00230669">
          <w:rPr>
            <w:noProof/>
            <w:webHidden/>
          </w:rPr>
          <w:instrText xml:space="preserve"> PAGEREF _Toc130300407 \h </w:instrText>
        </w:r>
        <w:r w:rsidR="00230669">
          <w:rPr>
            <w:noProof/>
            <w:webHidden/>
          </w:rPr>
        </w:r>
        <w:r w:rsidR="00230669">
          <w:rPr>
            <w:noProof/>
            <w:webHidden/>
          </w:rPr>
          <w:fldChar w:fldCharType="separate"/>
        </w:r>
        <w:r w:rsidR="00230669">
          <w:rPr>
            <w:noProof/>
            <w:webHidden/>
          </w:rPr>
          <w:t>22</w:t>
        </w:r>
        <w:r w:rsidR="00230669">
          <w:rPr>
            <w:noProof/>
            <w:webHidden/>
          </w:rPr>
          <w:fldChar w:fldCharType="end"/>
        </w:r>
      </w:hyperlink>
    </w:p>
    <w:p w14:paraId="751C0475" w14:textId="41CC78FB"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08" w:history="1">
        <w:r w:rsidR="00230669" w:rsidRPr="00CB5429">
          <w:rPr>
            <w:rStyle w:val="Hyperlink"/>
            <w:noProof/>
          </w:rPr>
          <w:t>1.3 Hashing and digital signatures</w:t>
        </w:r>
        <w:r w:rsidR="00230669">
          <w:rPr>
            <w:noProof/>
            <w:webHidden/>
          </w:rPr>
          <w:tab/>
        </w:r>
        <w:r w:rsidR="00230669">
          <w:rPr>
            <w:noProof/>
            <w:webHidden/>
          </w:rPr>
          <w:fldChar w:fldCharType="begin"/>
        </w:r>
        <w:r w:rsidR="00230669">
          <w:rPr>
            <w:noProof/>
            <w:webHidden/>
          </w:rPr>
          <w:instrText xml:space="preserve"> PAGEREF _Toc130300408 \h </w:instrText>
        </w:r>
        <w:r w:rsidR="00230669">
          <w:rPr>
            <w:noProof/>
            <w:webHidden/>
          </w:rPr>
        </w:r>
        <w:r w:rsidR="00230669">
          <w:rPr>
            <w:noProof/>
            <w:webHidden/>
          </w:rPr>
          <w:fldChar w:fldCharType="separate"/>
        </w:r>
        <w:r w:rsidR="00230669">
          <w:rPr>
            <w:noProof/>
            <w:webHidden/>
          </w:rPr>
          <w:t>29</w:t>
        </w:r>
        <w:r w:rsidR="00230669">
          <w:rPr>
            <w:noProof/>
            <w:webHidden/>
          </w:rPr>
          <w:fldChar w:fldCharType="end"/>
        </w:r>
      </w:hyperlink>
    </w:p>
    <w:p w14:paraId="4EE3E434" w14:textId="7204F3F9"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09" w:history="1">
        <w:r w:rsidR="00230669" w:rsidRPr="00CB5429">
          <w:rPr>
            <w:rStyle w:val="Hyperlink"/>
            <w:noProof/>
          </w:rPr>
          <w:t>1.4 The EUTxO model</w:t>
        </w:r>
        <w:r w:rsidR="00230669">
          <w:rPr>
            <w:noProof/>
            <w:webHidden/>
          </w:rPr>
          <w:tab/>
        </w:r>
        <w:r w:rsidR="00230669">
          <w:rPr>
            <w:noProof/>
            <w:webHidden/>
          </w:rPr>
          <w:fldChar w:fldCharType="begin"/>
        </w:r>
        <w:r w:rsidR="00230669">
          <w:rPr>
            <w:noProof/>
            <w:webHidden/>
          </w:rPr>
          <w:instrText xml:space="preserve"> PAGEREF _Toc130300409 \h </w:instrText>
        </w:r>
        <w:r w:rsidR="00230669">
          <w:rPr>
            <w:noProof/>
            <w:webHidden/>
          </w:rPr>
        </w:r>
        <w:r w:rsidR="00230669">
          <w:rPr>
            <w:noProof/>
            <w:webHidden/>
          </w:rPr>
          <w:fldChar w:fldCharType="separate"/>
        </w:r>
        <w:r w:rsidR="00230669">
          <w:rPr>
            <w:noProof/>
            <w:webHidden/>
          </w:rPr>
          <w:t>31</w:t>
        </w:r>
        <w:r w:rsidR="00230669">
          <w:rPr>
            <w:noProof/>
            <w:webHidden/>
          </w:rPr>
          <w:fldChar w:fldCharType="end"/>
        </w:r>
      </w:hyperlink>
    </w:p>
    <w:p w14:paraId="17B687B8" w14:textId="28A90B55"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0" w:history="1">
        <w:r w:rsidR="00230669" w:rsidRPr="00CB5429">
          <w:rPr>
            <w:rStyle w:val="Hyperlink"/>
            <w:noProof/>
          </w:rPr>
          <w:t>1.5 Plutus code</w:t>
        </w:r>
        <w:r w:rsidR="00230669">
          <w:rPr>
            <w:noProof/>
            <w:webHidden/>
          </w:rPr>
          <w:tab/>
        </w:r>
        <w:r w:rsidR="00230669">
          <w:rPr>
            <w:noProof/>
            <w:webHidden/>
          </w:rPr>
          <w:fldChar w:fldCharType="begin"/>
        </w:r>
        <w:r w:rsidR="00230669">
          <w:rPr>
            <w:noProof/>
            <w:webHidden/>
          </w:rPr>
          <w:instrText xml:space="preserve"> PAGEREF _Toc130300410 \h </w:instrText>
        </w:r>
        <w:r w:rsidR="00230669">
          <w:rPr>
            <w:noProof/>
            <w:webHidden/>
          </w:rPr>
        </w:r>
        <w:r w:rsidR="00230669">
          <w:rPr>
            <w:noProof/>
            <w:webHidden/>
          </w:rPr>
          <w:fldChar w:fldCharType="separate"/>
        </w:r>
        <w:r w:rsidR="00230669">
          <w:rPr>
            <w:noProof/>
            <w:webHidden/>
          </w:rPr>
          <w:t>36</w:t>
        </w:r>
        <w:r w:rsidR="00230669">
          <w:rPr>
            <w:noProof/>
            <w:webHidden/>
          </w:rPr>
          <w:fldChar w:fldCharType="end"/>
        </w:r>
      </w:hyperlink>
    </w:p>
    <w:p w14:paraId="508155BD" w14:textId="7BC24AFB" w:rsidR="00230669" w:rsidRDefault="00000000">
      <w:pPr>
        <w:pStyle w:val="TOC1"/>
        <w:rPr>
          <w:rFonts w:asciiTheme="minorHAnsi" w:eastAsiaTheme="minorEastAsia" w:hAnsiTheme="minorHAnsi" w:cstheme="minorBidi"/>
          <w:b w:val="0"/>
          <w:noProof/>
          <w:sz w:val="22"/>
          <w:lang w:val="en-SI" w:eastAsia="en-SI"/>
        </w:rPr>
      </w:pPr>
      <w:hyperlink w:anchor="_Toc130300411" w:history="1">
        <w:r w:rsidR="00230669" w:rsidRPr="00CB5429">
          <w:rPr>
            <w:rStyle w:val="Hyperlink"/>
            <w:noProof/>
          </w:rPr>
          <w:t>2 Simple validation scripts</w:t>
        </w:r>
        <w:r w:rsidR="00230669">
          <w:rPr>
            <w:noProof/>
            <w:webHidden/>
          </w:rPr>
          <w:tab/>
        </w:r>
        <w:r w:rsidR="00230669">
          <w:rPr>
            <w:noProof/>
            <w:webHidden/>
          </w:rPr>
          <w:fldChar w:fldCharType="begin"/>
        </w:r>
        <w:r w:rsidR="00230669">
          <w:rPr>
            <w:noProof/>
            <w:webHidden/>
          </w:rPr>
          <w:instrText xml:space="preserve"> PAGEREF _Toc130300411 \h </w:instrText>
        </w:r>
        <w:r w:rsidR="00230669">
          <w:rPr>
            <w:noProof/>
            <w:webHidden/>
          </w:rPr>
        </w:r>
        <w:r w:rsidR="00230669">
          <w:rPr>
            <w:noProof/>
            <w:webHidden/>
          </w:rPr>
          <w:fldChar w:fldCharType="separate"/>
        </w:r>
        <w:r w:rsidR="00230669">
          <w:rPr>
            <w:noProof/>
            <w:webHidden/>
          </w:rPr>
          <w:t>38</w:t>
        </w:r>
        <w:r w:rsidR="00230669">
          <w:rPr>
            <w:noProof/>
            <w:webHidden/>
          </w:rPr>
          <w:fldChar w:fldCharType="end"/>
        </w:r>
      </w:hyperlink>
    </w:p>
    <w:p w14:paraId="0CC320D6" w14:textId="1D618574"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2" w:history="1">
        <w:r w:rsidR="00230669" w:rsidRPr="00CB5429">
          <w:rPr>
            <w:rStyle w:val="Hyperlink"/>
            <w:noProof/>
          </w:rPr>
          <w:t>2.1 Low-level untyped validation scripts</w:t>
        </w:r>
        <w:r w:rsidR="00230669">
          <w:rPr>
            <w:noProof/>
            <w:webHidden/>
          </w:rPr>
          <w:tab/>
        </w:r>
        <w:r w:rsidR="00230669">
          <w:rPr>
            <w:noProof/>
            <w:webHidden/>
          </w:rPr>
          <w:fldChar w:fldCharType="begin"/>
        </w:r>
        <w:r w:rsidR="00230669">
          <w:rPr>
            <w:noProof/>
            <w:webHidden/>
          </w:rPr>
          <w:instrText xml:space="preserve"> PAGEREF _Toc130300412 \h </w:instrText>
        </w:r>
        <w:r w:rsidR="00230669">
          <w:rPr>
            <w:noProof/>
            <w:webHidden/>
          </w:rPr>
        </w:r>
        <w:r w:rsidR="00230669">
          <w:rPr>
            <w:noProof/>
            <w:webHidden/>
          </w:rPr>
          <w:fldChar w:fldCharType="separate"/>
        </w:r>
        <w:r w:rsidR="00230669">
          <w:rPr>
            <w:noProof/>
            <w:webHidden/>
          </w:rPr>
          <w:t>38</w:t>
        </w:r>
        <w:r w:rsidR="00230669">
          <w:rPr>
            <w:noProof/>
            <w:webHidden/>
          </w:rPr>
          <w:fldChar w:fldCharType="end"/>
        </w:r>
      </w:hyperlink>
    </w:p>
    <w:p w14:paraId="34CF57CF" w14:textId="627A4979"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3" w:history="1">
        <w:r w:rsidR="00230669" w:rsidRPr="00CB5429">
          <w:rPr>
            <w:rStyle w:val="Hyperlink"/>
            <w:noProof/>
          </w:rPr>
          <w:t>2.2 Using the Cardano CLI to interact with Plutus</w:t>
        </w:r>
        <w:r w:rsidR="00230669">
          <w:rPr>
            <w:noProof/>
            <w:webHidden/>
          </w:rPr>
          <w:tab/>
        </w:r>
        <w:r w:rsidR="00230669">
          <w:rPr>
            <w:noProof/>
            <w:webHidden/>
          </w:rPr>
          <w:fldChar w:fldCharType="begin"/>
        </w:r>
        <w:r w:rsidR="00230669">
          <w:rPr>
            <w:noProof/>
            <w:webHidden/>
          </w:rPr>
          <w:instrText xml:space="preserve"> PAGEREF _Toc130300413 \h </w:instrText>
        </w:r>
        <w:r w:rsidR="00230669">
          <w:rPr>
            <w:noProof/>
            <w:webHidden/>
          </w:rPr>
        </w:r>
        <w:r w:rsidR="00230669">
          <w:rPr>
            <w:noProof/>
            <w:webHidden/>
          </w:rPr>
          <w:fldChar w:fldCharType="separate"/>
        </w:r>
        <w:r w:rsidR="00230669">
          <w:rPr>
            <w:noProof/>
            <w:webHidden/>
          </w:rPr>
          <w:t>43</w:t>
        </w:r>
        <w:r w:rsidR="00230669">
          <w:rPr>
            <w:noProof/>
            <w:webHidden/>
          </w:rPr>
          <w:fldChar w:fldCharType="end"/>
        </w:r>
      </w:hyperlink>
    </w:p>
    <w:p w14:paraId="11685E2B" w14:textId="506D6AAC"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4" w:history="1">
        <w:r w:rsidR="00230669" w:rsidRPr="00CB5429">
          <w:rPr>
            <w:rStyle w:val="Hyperlink"/>
            <w:noProof/>
          </w:rPr>
          <w:t>2.3 High-level typed validation scripts</w:t>
        </w:r>
        <w:r w:rsidR="00230669">
          <w:rPr>
            <w:noProof/>
            <w:webHidden/>
          </w:rPr>
          <w:tab/>
        </w:r>
        <w:r w:rsidR="00230669">
          <w:rPr>
            <w:noProof/>
            <w:webHidden/>
          </w:rPr>
          <w:fldChar w:fldCharType="begin"/>
        </w:r>
        <w:r w:rsidR="00230669">
          <w:rPr>
            <w:noProof/>
            <w:webHidden/>
          </w:rPr>
          <w:instrText xml:space="preserve"> PAGEREF _Toc130300414 \h </w:instrText>
        </w:r>
        <w:r w:rsidR="00230669">
          <w:rPr>
            <w:noProof/>
            <w:webHidden/>
          </w:rPr>
        </w:r>
        <w:r w:rsidR="00230669">
          <w:rPr>
            <w:noProof/>
            <w:webHidden/>
          </w:rPr>
          <w:fldChar w:fldCharType="separate"/>
        </w:r>
        <w:r w:rsidR="00230669">
          <w:rPr>
            <w:noProof/>
            <w:webHidden/>
          </w:rPr>
          <w:t>48</w:t>
        </w:r>
        <w:r w:rsidR="00230669">
          <w:rPr>
            <w:noProof/>
            <w:webHidden/>
          </w:rPr>
          <w:fldChar w:fldCharType="end"/>
        </w:r>
      </w:hyperlink>
    </w:p>
    <w:p w14:paraId="6BF15369" w14:textId="0835320E"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5" w:history="1">
        <w:r w:rsidR="00230669" w:rsidRPr="00CB5429">
          <w:rPr>
            <w:rStyle w:val="Hyperlink"/>
            <w:noProof/>
          </w:rPr>
          <w:t>2.4 Homework</w:t>
        </w:r>
        <w:r w:rsidR="00230669">
          <w:rPr>
            <w:noProof/>
            <w:webHidden/>
          </w:rPr>
          <w:tab/>
        </w:r>
        <w:r w:rsidR="00230669">
          <w:rPr>
            <w:noProof/>
            <w:webHidden/>
          </w:rPr>
          <w:fldChar w:fldCharType="begin"/>
        </w:r>
        <w:r w:rsidR="00230669">
          <w:rPr>
            <w:noProof/>
            <w:webHidden/>
          </w:rPr>
          <w:instrText xml:space="preserve"> PAGEREF _Toc130300415 \h </w:instrText>
        </w:r>
        <w:r w:rsidR="00230669">
          <w:rPr>
            <w:noProof/>
            <w:webHidden/>
          </w:rPr>
        </w:r>
        <w:r w:rsidR="00230669">
          <w:rPr>
            <w:noProof/>
            <w:webHidden/>
          </w:rPr>
          <w:fldChar w:fldCharType="separate"/>
        </w:r>
        <w:r w:rsidR="00230669">
          <w:rPr>
            <w:noProof/>
            <w:webHidden/>
          </w:rPr>
          <w:t>56</w:t>
        </w:r>
        <w:r w:rsidR="00230669">
          <w:rPr>
            <w:noProof/>
            <w:webHidden/>
          </w:rPr>
          <w:fldChar w:fldCharType="end"/>
        </w:r>
      </w:hyperlink>
    </w:p>
    <w:p w14:paraId="2419E167" w14:textId="08C6DDF6" w:rsidR="00230669" w:rsidRDefault="00000000">
      <w:pPr>
        <w:pStyle w:val="TOC1"/>
        <w:rPr>
          <w:rFonts w:asciiTheme="minorHAnsi" w:eastAsiaTheme="minorEastAsia" w:hAnsiTheme="minorHAnsi" w:cstheme="minorBidi"/>
          <w:b w:val="0"/>
          <w:noProof/>
          <w:sz w:val="22"/>
          <w:lang w:val="en-SI" w:eastAsia="en-SI"/>
        </w:rPr>
      </w:pPr>
      <w:hyperlink w:anchor="_Toc130300416" w:history="1">
        <w:r w:rsidR="00230669" w:rsidRPr="00CB5429">
          <w:rPr>
            <w:rStyle w:val="Hyperlink"/>
            <w:noProof/>
          </w:rPr>
          <w:t>3 Script context, time and parameterized contracts</w:t>
        </w:r>
        <w:r w:rsidR="00230669">
          <w:rPr>
            <w:noProof/>
            <w:webHidden/>
          </w:rPr>
          <w:tab/>
        </w:r>
        <w:r w:rsidR="00230669">
          <w:rPr>
            <w:noProof/>
            <w:webHidden/>
          </w:rPr>
          <w:fldChar w:fldCharType="begin"/>
        </w:r>
        <w:r w:rsidR="00230669">
          <w:rPr>
            <w:noProof/>
            <w:webHidden/>
          </w:rPr>
          <w:instrText xml:space="preserve"> PAGEREF _Toc130300416 \h </w:instrText>
        </w:r>
        <w:r w:rsidR="00230669">
          <w:rPr>
            <w:noProof/>
            <w:webHidden/>
          </w:rPr>
        </w:r>
        <w:r w:rsidR="00230669">
          <w:rPr>
            <w:noProof/>
            <w:webHidden/>
          </w:rPr>
          <w:fldChar w:fldCharType="separate"/>
        </w:r>
        <w:r w:rsidR="00230669">
          <w:rPr>
            <w:noProof/>
            <w:webHidden/>
          </w:rPr>
          <w:t>59</w:t>
        </w:r>
        <w:r w:rsidR="00230669">
          <w:rPr>
            <w:noProof/>
            <w:webHidden/>
          </w:rPr>
          <w:fldChar w:fldCharType="end"/>
        </w:r>
      </w:hyperlink>
    </w:p>
    <w:p w14:paraId="0FE8E272" w14:textId="75CC0C02"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7" w:history="1">
        <w:r w:rsidR="00230669" w:rsidRPr="00CB5429">
          <w:rPr>
            <w:rStyle w:val="Hyperlink"/>
            <w:noProof/>
          </w:rPr>
          <w:t>3.1 Script context</w:t>
        </w:r>
        <w:r w:rsidR="00230669">
          <w:rPr>
            <w:noProof/>
            <w:webHidden/>
          </w:rPr>
          <w:tab/>
        </w:r>
        <w:r w:rsidR="00230669">
          <w:rPr>
            <w:noProof/>
            <w:webHidden/>
          </w:rPr>
          <w:fldChar w:fldCharType="begin"/>
        </w:r>
        <w:r w:rsidR="00230669">
          <w:rPr>
            <w:noProof/>
            <w:webHidden/>
          </w:rPr>
          <w:instrText xml:space="preserve"> PAGEREF _Toc130300417 \h </w:instrText>
        </w:r>
        <w:r w:rsidR="00230669">
          <w:rPr>
            <w:noProof/>
            <w:webHidden/>
          </w:rPr>
        </w:r>
        <w:r w:rsidR="00230669">
          <w:rPr>
            <w:noProof/>
            <w:webHidden/>
          </w:rPr>
          <w:fldChar w:fldCharType="separate"/>
        </w:r>
        <w:r w:rsidR="00230669">
          <w:rPr>
            <w:noProof/>
            <w:webHidden/>
          </w:rPr>
          <w:t>59</w:t>
        </w:r>
        <w:r w:rsidR="00230669">
          <w:rPr>
            <w:noProof/>
            <w:webHidden/>
          </w:rPr>
          <w:fldChar w:fldCharType="end"/>
        </w:r>
      </w:hyperlink>
    </w:p>
    <w:p w14:paraId="7443E177" w14:textId="5E4B5F49"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8" w:history="1">
        <w:r w:rsidR="00230669" w:rsidRPr="00CB5429">
          <w:rPr>
            <w:rStyle w:val="Hyperlink"/>
            <w:noProof/>
          </w:rPr>
          <w:t>3.2 Handling time</w:t>
        </w:r>
        <w:r w:rsidR="00230669">
          <w:rPr>
            <w:noProof/>
            <w:webHidden/>
          </w:rPr>
          <w:tab/>
        </w:r>
        <w:r w:rsidR="00230669">
          <w:rPr>
            <w:noProof/>
            <w:webHidden/>
          </w:rPr>
          <w:fldChar w:fldCharType="begin"/>
        </w:r>
        <w:r w:rsidR="00230669">
          <w:rPr>
            <w:noProof/>
            <w:webHidden/>
          </w:rPr>
          <w:instrText xml:space="preserve"> PAGEREF _Toc130300418 \h </w:instrText>
        </w:r>
        <w:r w:rsidR="00230669">
          <w:rPr>
            <w:noProof/>
            <w:webHidden/>
          </w:rPr>
        </w:r>
        <w:r w:rsidR="00230669">
          <w:rPr>
            <w:noProof/>
            <w:webHidden/>
          </w:rPr>
          <w:fldChar w:fldCharType="separate"/>
        </w:r>
        <w:r w:rsidR="00230669">
          <w:rPr>
            <w:noProof/>
            <w:webHidden/>
          </w:rPr>
          <w:t>64</w:t>
        </w:r>
        <w:r w:rsidR="00230669">
          <w:rPr>
            <w:noProof/>
            <w:webHidden/>
          </w:rPr>
          <w:fldChar w:fldCharType="end"/>
        </w:r>
      </w:hyperlink>
    </w:p>
    <w:p w14:paraId="6B2D78F4" w14:textId="33C14D4F"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9" w:history="1">
        <w:r w:rsidR="00230669" w:rsidRPr="00CB5429">
          <w:rPr>
            <w:rStyle w:val="Hyperlink"/>
            <w:noProof/>
          </w:rPr>
          <w:t>3.3 A vesting example</w:t>
        </w:r>
        <w:r w:rsidR="00230669">
          <w:rPr>
            <w:noProof/>
            <w:webHidden/>
          </w:rPr>
          <w:tab/>
        </w:r>
        <w:r w:rsidR="00230669">
          <w:rPr>
            <w:noProof/>
            <w:webHidden/>
          </w:rPr>
          <w:fldChar w:fldCharType="begin"/>
        </w:r>
        <w:r w:rsidR="00230669">
          <w:rPr>
            <w:noProof/>
            <w:webHidden/>
          </w:rPr>
          <w:instrText xml:space="preserve"> PAGEREF _Toc130300419 \h </w:instrText>
        </w:r>
        <w:r w:rsidR="00230669">
          <w:rPr>
            <w:noProof/>
            <w:webHidden/>
          </w:rPr>
        </w:r>
        <w:r w:rsidR="00230669">
          <w:rPr>
            <w:noProof/>
            <w:webHidden/>
          </w:rPr>
          <w:fldChar w:fldCharType="separate"/>
        </w:r>
        <w:r w:rsidR="00230669">
          <w:rPr>
            <w:noProof/>
            <w:webHidden/>
          </w:rPr>
          <w:t>67</w:t>
        </w:r>
        <w:r w:rsidR="00230669">
          <w:rPr>
            <w:noProof/>
            <w:webHidden/>
          </w:rPr>
          <w:fldChar w:fldCharType="end"/>
        </w:r>
      </w:hyperlink>
    </w:p>
    <w:p w14:paraId="4A862A0B" w14:textId="76E88B1B"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20" w:history="1">
        <w:r w:rsidR="00230669" w:rsidRPr="00CB5429">
          <w:rPr>
            <w:rStyle w:val="Hyperlink"/>
            <w:noProof/>
          </w:rPr>
          <w:t>3.4 Parameterized contracts</w:t>
        </w:r>
        <w:r w:rsidR="00230669">
          <w:rPr>
            <w:noProof/>
            <w:webHidden/>
          </w:rPr>
          <w:tab/>
        </w:r>
        <w:r w:rsidR="00230669">
          <w:rPr>
            <w:noProof/>
            <w:webHidden/>
          </w:rPr>
          <w:fldChar w:fldCharType="begin"/>
        </w:r>
        <w:r w:rsidR="00230669">
          <w:rPr>
            <w:noProof/>
            <w:webHidden/>
          </w:rPr>
          <w:instrText xml:space="preserve"> PAGEREF _Toc130300420 \h </w:instrText>
        </w:r>
        <w:r w:rsidR="00230669">
          <w:rPr>
            <w:noProof/>
            <w:webHidden/>
          </w:rPr>
        </w:r>
        <w:r w:rsidR="00230669">
          <w:rPr>
            <w:noProof/>
            <w:webHidden/>
          </w:rPr>
          <w:fldChar w:fldCharType="separate"/>
        </w:r>
        <w:r w:rsidR="00230669">
          <w:rPr>
            <w:noProof/>
            <w:webHidden/>
          </w:rPr>
          <w:t>71</w:t>
        </w:r>
        <w:r w:rsidR="00230669">
          <w:rPr>
            <w:noProof/>
            <w:webHidden/>
          </w:rPr>
          <w:fldChar w:fldCharType="end"/>
        </w:r>
      </w:hyperlink>
    </w:p>
    <w:p w14:paraId="1807B626" w14:textId="35D03681" w:rsidR="00230669" w:rsidRDefault="00000000">
      <w:pPr>
        <w:pStyle w:val="TOC1"/>
        <w:rPr>
          <w:rFonts w:asciiTheme="minorHAnsi" w:eastAsiaTheme="minorEastAsia" w:hAnsiTheme="minorHAnsi" w:cstheme="minorBidi"/>
          <w:b w:val="0"/>
          <w:noProof/>
          <w:sz w:val="22"/>
          <w:lang w:val="en-SI" w:eastAsia="en-SI"/>
        </w:rPr>
      </w:pPr>
      <w:hyperlink w:anchor="_Toc130300421" w:history="1">
        <w:r w:rsidR="00230669" w:rsidRPr="00CB5429">
          <w:rPr>
            <w:rStyle w:val="Hyperlink"/>
            <w:noProof/>
          </w:rPr>
          <w:t>4 Resources</w:t>
        </w:r>
        <w:r w:rsidR="00230669">
          <w:rPr>
            <w:noProof/>
            <w:webHidden/>
          </w:rPr>
          <w:tab/>
        </w:r>
        <w:r w:rsidR="00230669">
          <w:rPr>
            <w:noProof/>
            <w:webHidden/>
          </w:rPr>
          <w:fldChar w:fldCharType="begin"/>
        </w:r>
        <w:r w:rsidR="00230669">
          <w:rPr>
            <w:noProof/>
            <w:webHidden/>
          </w:rPr>
          <w:instrText xml:space="preserve"> PAGEREF _Toc130300421 \h </w:instrText>
        </w:r>
        <w:r w:rsidR="00230669">
          <w:rPr>
            <w:noProof/>
            <w:webHidden/>
          </w:rPr>
        </w:r>
        <w:r w:rsidR="00230669">
          <w:rPr>
            <w:noProof/>
            <w:webHidden/>
          </w:rPr>
          <w:fldChar w:fldCharType="separate"/>
        </w:r>
        <w:r w:rsidR="00230669">
          <w:rPr>
            <w:noProof/>
            <w:webHidden/>
          </w:rPr>
          <w:t>74</w:t>
        </w:r>
        <w:r w:rsidR="00230669">
          <w:rPr>
            <w:noProof/>
            <w:webHidden/>
          </w:rPr>
          <w:fldChar w:fldCharType="end"/>
        </w:r>
      </w:hyperlink>
    </w:p>
    <w:p w14:paraId="1F936B69" w14:textId="7AE39496"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351E4F0A" w14:textId="2DBF2F53" w:rsidR="00230669"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230669">
        <w:rPr>
          <w:noProof/>
        </w:rPr>
        <w:t>Figure 1 - Data type</w:t>
      </w:r>
      <w:r w:rsidR="00230669">
        <w:rPr>
          <w:noProof/>
        </w:rPr>
        <w:tab/>
      </w:r>
      <w:r w:rsidR="00230669">
        <w:rPr>
          <w:noProof/>
        </w:rPr>
        <w:fldChar w:fldCharType="begin"/>
      </w:r>
      <w:r w:rsidR="00230669">
        <w:rPr>
          <w:noProof/>
        </w:rPr>
        <w:instrText xml:space="preserve"> PAGEREF _Toc130300422 \h </w:instrText>
      </w:r>
      <w:r w:rsidR="00230669">
        <w:rPr>
          <w:noProof/>
        </w:rPr>
      </w:r>
      <w:r w:rsidR="00230669">
        <w:rPr>
          <w:noProof/>
        </w:rPr>
        <w:fldChar w:fldCharType="separate"/>
      </w:r>
      <w:r w:rsidR="00230669">
        <w:rPr>
          <w:noProof/>
        </w:rPr>
        <w:t>38</w:t>
      </w:r>
      <w:r w:rsidR="00230669">
        <w:rPr>
          <w:noProof/>
        </w:rPr>
        <w:fldChar w:fldCharType="end"/>
      </w:r>
    </w:p>
    <w:p w14:paraId="66CB0281" w14:textId="386AA8F5"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_Toc130300423 \h </w:instrText>
      </w:r>
      <w:r>
        <w:rPr>
          <w:noProof/>
        </w:rPr>
      </w:r>
      <w:r>
        <w:rPr>
          <w:noProof/>
        </w:rPr>
        <w:fldChar w:fldCharType="separate"/>
      </w:r>
      <w:r>
        <w:rPr>
          <w:noProof/>
        </w:rPr>
        <w:t>59</w:t>
      </w:r>
      <w:r>
        <w:rPr>
          <w:noProof/>
        </w:rPr>
        <w:fldChar w:fldCharType="end"/>
      </w:r>
    </w:p>
    <w:p w14:paraId="152C00D5" w14:textId="22148EC4"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_Toc130300424 \h </w:instrText>
      </w:r>
      <w:r>
        <w:rPr>
          <w:noProof/>
        </w:rPr>
      </w:r>
      <w:r>
        <w:rPr>
          <w:noProof/>
        </w:rPr>
        <w:fldChar w:fldCharType="separate"/>
      </w:r>
      <w:r>
        <w:rPr>
          <w:noProof/>
        </w:rPr>
        <w:t>60</w:t>
      </w:r>
      <w:r>
        <w:rPr>
          <w:noProof/>
        </w:rPr>
        <w:fldChar w:fldCharType="end"/>
      </w:r>
    </w:p>
    <w:p w14:paraId="5428A96B" w14:textId="2C9C9776"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_Toc130300425 \h </w:instrText>
      </w:r>
      <w:r>
        <w:rPr>
          <w:noProof/>
        </w:rPr>
      </w:r>
      <w:r>
        <w:rPr>
          <w:noProof/>
        </w:rPr>
        <w:fldChar w:fldCharType="separate"/>
      </w:r>
      <w:r>
        <w:rPr>
          <w:noProof/>
        </w:rPr>
        <w:t>60</w:t>
      </w:r>
      <w:r>
        <w:rPr>
          <w:noProof/>
        </w:rPr>
        <w:fldChar w:fldCharType="end"/>
      </w:r>
    </w:p>
    <w:p w14:paraId="36F856FF" w14:textId="26D8EDB4"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_Toc130300426 \h </w:instrText>
      </w:r>
      <w:r>
        <w:rPr>
          <w:noProof/>
        </w:rPr>
      </w:r>
      <w:r>
        <w:rPr>
          <w:noProof/>
        </w:rPr>
        <w:fldChar w:fldCharType="separate"/>
      </w:r>
      <w:r>
        <w:rPr>
          <w:noProof/>
        </w:rPr>
        <w:t>60</w:t>
      </w:r>
      <w:r>
        <w:rPr>
          <w:noProof/>
        </w:rPr>
        <w:fldChar w:fldCharType="end"/>
      </w:r>
    </w:p>
    <w:p w14:paraId="702E4867" w14:textId="16E092D1"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_Toc130300427 \h </w:instrText>
      </w:r>
      <w:r>
        <w:rPr>
          <w:noProof/>
        </w:rPr>
      </w:r>
      <w:r>
        <w:rPr>
          <w:noProof/>
        </w:rPr>
        <w:fldChar w:fldCharType="separate"/>
      </w:r>
      <w:r>
        <w:rPr>
          <w:noProof/>
        </w:rPr>
        <w:t>61</w:t>
      </w:r>
      <w:r>
        <w:rPr>
          <w:noProof/>
        </w:rPr>
        <w:fldChar w:fldCharType="end"/>
      </w:r>
    </w:p>
    <w:p w14:paraId="3A9C9A78" w14:textId="605E8945"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_Toc130300428 \h </w:instrText>
      </w:r>
      <w:r>
        <w:rPr>
          <w:noProof/>
        </w:rPr>
      </w:r>
      <w:r>
        <w:rPr>
          <w:noProof/>
        </w:rPr>
        <w:fldChar w:fldCharType="separate"/>
      </w:r>
      <w:r>
        <w:rPr>
          <w:noProof/>
        </w:rPr>
        <w:t>61</w:t>
      </w:r>
      <w:r>
        <w:rPr>
          <w:noProof/>
        </w:rPr>
        <w:fldChar w:fldCharType="end"/>
      </w:r>
    </w:p>
    <w:p w14:paraId="24DEBB99" w14:textId="37487A93"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_Toc130300429 \h </w:instrText>
      </w:r>
      <w:r>
        <w:rPr>
          <w:noProof/>
        </w:rPr>
      </w:r>
      <w:r>
        <w:rPr>
          <w:noProof/>
        </w:rPr>
        <w:fldChar w:fldCharType="separate"/>
      </w:r>
      <w:r>
        <w:rPr>
          <w:noProof/>
        </w:rPr>
        <w:t>62</w:t>
      </w:r>
      <w:r>
        <w:rPr>
          <w:noProof/>
        </w:rPr>
        <w:fldChar w:fldCharType="end"/>
      </w:r>
    </w:p>
    <w:p w14:paraId="0FCF936F" w14:textId="0F35F63C"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_Toc130300430 \h </w:instrText>
      </w:r>
      <w:r>
        <w:rPr>
          <w:noProof/>
        </w:rPr>
      </w:r>
      <w:r>
        <w:rPr>
          <w:noProof/>
        </w:rPr>
        <w:fldChar w:fldCharType="separate"/>
      </w:r>
      <w:r>
        <w:rPr>
          <w:noProof/>
        </w:rPr>
        <w:t>62</w:t>
      </w:r>
      <w:r>
        <w:rPr>
          <w:noProof/>
        </w:rPr>
        <w:fldChar w:fldCharType="end"/>
      </w:r>
    </w:p>
    <w:p w14:paraId="2957BB4E" w14:textId="166429AC"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_Toc130300431 \h </w:instrText>
      </w:r>
      <w:r>
        <w:rPr>
          <w:noProof/>
        </w:rPr>
      </w:r>
      <w:r>
        <w:rPr>
          <w:noProof/>
        </w:rPr>
        <w:fldChar w:fldCharType="separate"/>
      </w:r>
      <w:r>
        <w:rPr>
          <w:noProof/>
        </w:rPr>
        <w:t>63</w:t>
      </w:r>
      <w:r>
        <w:rPr>
          <w:noProof/>
        </w:rPr>
        <w:fldChar w:fldCharType="end"/>
      </w:r>
    </w:p>
    <w:p w14:paraId="25B958BC" w14:textId="079D5CE8"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_Toc130300432 \h </w:instrText>
      </w:r>
      <w:r>
        <w:rPr>
          <w:noProof/>
        </w:rPr>
      </w:r>
      <w:r>
        <w:rPr>
          <w:noProof/>
        </w:rPr>
        <w:fldChar w:fldCharType="separate"/>
      </w:r>
      <w:r>
        <w:rPr>
          <w:noProof/>
        </w:rPr>
        <w:t>65</w:t>
      </w:r>
      <w:r>
        <w:rPr>
          <w:noProof/>
        </w:rPr>
        <w:fldChar w:fldCharType="end"/>
      </w:r>
    </w:p>
    <w:p w14:paraId="528DDD04" w14:textId="6AC6E384"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_Toc130300433 \h </w:instrText>
      </w:r>
      <w:r>
        <w:rPr>
          <w:noProof/>
        </w:rPr>
      </w:r>
      <w:r>
        <w:rPr>
          <w:noProof/>
        </w:rPr>
        <w:fldChar w:fldCharType="separate"/>
      </w:r>
      <w:r>
        <w:rPr>
          <w:noProof/>
        </w:rPr>
        <w:t>65</w:t>
      </w:r>
      <w:r>
        <w:rPr>
          <w:noProof/>
        </w:rPr>
        <w:fldChar w:fldCharType="end"/>
      </w:r>
    </w:p>
    <w:p w14:paraId="2764CF8D" w14:textId="7E79A4D1"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_Toc130300434 \h </w:instrText>
      </w:r>
      <w:r>
        <w:rPr>
          <w:noProof/>
        </w:rPr>
      </w:r>
      <w:r>
        <w:rPr>
          <w:noProof/>
        </w:rPr>
        <w:fldChar w:fldCharType="separate"/>
      </w:r>
      <w:r>
        <w:rPr>
          <w:noProof/>
        </w:rPr>
        <w:t>66</w:t>
      </w:r>
      <w:r>
        <w:rPr>
          <w:noProof/>
        </w:rPr>
        <w:fldChar w:fldCharType="end"/>
      </w:r>
    </w:p>
    <w:p w14:paraId="617B19AE" w14:textId="7875B48C"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_Toc130300435 \h </w:instrText>
      </w:r>
      <w:r>
        <w:rPr>
          <w:noProof/>
        </w:rPr>
      </w:r>
      <w:r>
        <w:rPr>
          <w:noProof/>
        </w:rPr>
        <w:fldChar w:fldCharType="separate"/>
      </w:r>
      <w:r>
        <w:rPr>
          <w:noProof/>
        </w:rPr>
        <w:t>66</w:t>
      </w:r>
      <w:r>
        <w:rPr>
          <w:noProof/>
        </w:rPr>
        <w:fldChar w:fldCharType="end"/>
      </w:r>
    </w:p>
    <w:p w14:paraId="3910E707" w14:textId="4A9510A9"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0300401"/>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0300402"/>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0300403"/>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0300404"/>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0300405"/>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0300406"/>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0300407"/>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proofErr w:type="gramStart"/>
      <w:r w:rsidR="00DF3076">
        <w:t>tokens</w:t>
      </w:r>
      <w:proofErr w:type="gramEnd"/>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proofErr w:type="gramStart"/>
      <w:r w:rsidR="007C3F92">
        <w:rPr>
          <w:rFonts w:ascii="Calibri" w:hAnsi="Calibri" w:cs="Calibri"/>
          <w:color w:val="000000"/>
        </w:rPr>
        <w:t>processed</w:t>
      </w:r>
      <w:proofErr w:type="gramEnd"/>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0300408"/>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2D8A4C7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0300409"/>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5B7997F2"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4386993F" w:rsidR="00C45302" w:rsidRDefault="000F4F02" w:rsidP="00C300A1">
      <w:pPr>
        <w:spacing w:after="0"/>
        <w:rPr>
          <w:szCs w:val="24"/>
        </w:rPr>
      </w:pPr>
      <w:r>
        <w:rPr>
          <w:szCs w:val="24"/>
        </w:rPr>
        <w:t xml:space="preserve">Let’s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0300410"/>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0300411"/>
      <w:r w:rsidRPr="00AC0AC1">
        <w:rPr>
          <w:lang w:val="en-US"/>
        </w:rPr>
        <w:lastRenderedPageBreak/>
        <w:t>Simple validation scripts</w:t>
      </w:r>
      <w:bookmarkEnd w:id="13"/>
      <w:bookmarkEnd w:id="14"/>
    </w:p>
    <w:p w14:paraId="3354B251" w14:textId="5EC02923"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the inputs and outputs</w:t>
      </w:r>
      <w:r w:rsidR="00CF0F08">
        <w:rPr>
          <w:szCs w:val="24"/>
        </w:rPr>
        <w:t xml:space="preserve"> to it</w:t>
      </w:r>
      <w:r w:rsidR="001D4F86" w:rsidRPr="00AC0AC1">
        <w:rPr>
          <w:szCs w:val="24"/>
        </w:rPr>
        <w:t xml:space="preserve">. </w:t>
      </w:r>
      <w:r w:rsidR="00446AF6">
        <w:rPr>
          <w:szCs w:val="24"/>
        </w:rPr>
        <w:t>Depending on what is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0300412"/>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6C607E45" w:rsidR="0067272E" w:rsidRDefault="0067272E" w:rsidP="0067272E">
      <w:pPr>
        <w:pStyle w:val="Caption"/>
        <w:spacing w:before="0"/>
        <w:rPr>
          <w:szCs w:val="24"/>
        </w:rPr>
      </w:pPr>
      <w:bookmarkStart w:id="17" w:name="_Toc130300422"/>
      <w:r>
        <w:t xml:space="preserve">Figure </w:t>
      </w:r>
      <w:r>
        <w:fldChar w:fldCharType="begin"/>
      </w:r>
      <w:r>
        <w:instrText xml:space="preserve"> SEQ Figure \* ARABIC </w:instrText>
      </w:r>
      <w:r>
        <w:fldChar w:fldCharType="separate"/>
      </w:r>
      <w:r w:rsidR="00786C04">
        <w:rPr>
          <w:noProof/>
        </w:rPr>
        <w:t>1</w:t>
      </w:r>
      <w:r>
        <w:fldChar w:fldCharType="end"/>
      </w:r>
      <w:r>
        <w:t xml:space="preserve"> - Data type</w:t>
      </w:r>
      <w:bookmarkEnd w:id="17"/>
    </w:p>
    <w:p w14:paraId="3F512577" w14:textId="66576926"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will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4F983E14"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278309D1" w:rsidR="00361F1E" w:rsidRDefault="00A54F63" w:rsidP="00916537">
      <w:pPr>
        <w:pStyle w:val="BodyText"/>
        <w:rPr>
          <w:szCs w:val="24"/>
        </w:rPr>
      </w:pPr>
      <w:r>
        <w:rPr>
          <w:szCs w:val="24"/>
        </w:rPr>
        <w:t>To find the latest Tag go to the GitHub page, click on the branch drop-down box and click on the Tag tab. There</w:t>
      </w:r>
      <w:r w:rsidR="00EC35C6">
        <w:rPr>
          <w:szCs w:val="24"/>
        </w:rPr>
        <w:t>,</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62878BFA" w:rsidR="00BB43DD" w:rsidRDefault="00260E28" w:rsidP="002E40E6">
      <w:pPr>
        <w:rPr>
          <w:szCs w:val="24"/>
        </w:rPr>
      </w:pPr>
      <w:r>
        <w:rPr>
          <w:szCs w:val="24"/>
        </w:rPr>
        <w:t xml:space="preserve">It’s in a nice textual format. </w:t>
      </w:r>
      <w:r w:rsidR="00343FC8">
        <w:rPr>
          <w:szCs w:val="24"/>
        </w:rPr>
        <w:t>It tells us it’s a Plutus version 2 script. And under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0300413"/>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2203B1CD" w:rsidR="00C25AD8" w:rsidRDefault="00A15D92" w:rsidP="001D4F86">
      <w:pPr>
        <w:spacing w:after="0"/>
        <w:rPr>
          <w:szCs w:val="24"/>
        </w:rPr>
      </w:pPr>
      <w:r>
        <w:rPr>
          <w:szCs w:val="24"/>
        </w:rPr>
        <w:t xml:space="preserve">Now that we have 2 examples of smart contracts in Plutus let’s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proofErr w:type="gramStart"/>
      <w:r w:rsidR="009876A0">
        <w:rPr>
          <w:szCs w:val="24"/>
        </w:rPr>
        <w:t>container</w:t>
      </w:r>
      <w:proofErr w:type="gramEnd"/>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proofErr w:type="gramStart"/>
      <w:r w:rsidR="00756177">
        <w:rPr>
          <w:szCs w:val="24"/>
        </w:rPr>
        <w:t>Cardano</w:t>
      </w:r>
      <w:proofErr w:type="spellEnd"/>
      <w:r w:rsidR="00756177">
        <w:rPr>
          <w:szCs w:val="24"/>
        </w:rPr>
        <w:t xml:space="preserve"> CLI</w:t>
      </w:r>
      <w:proofErr w:type="gramEnd"/>
      <w:r w:rsidR="00756177">
        <w:rPr>
          <w:szCs w:val="24"/>
        </w:rPr>
        <w:t xml:space="preserve">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0569C55E" w:rsidR="00F3788A" w:rsidRDefault="00E80831" w:rsidP="001D4F86">
      <w:pPr>
        <w:spacing w:after="0"/>
        <w:rPr>
          <w:szCs w:val="24"/>
        </w:rPr>
      </w:pPr>
      <w:r>
        <w:rPr>
          <w:szCs w:val="24"/>
        </w:rPr>
        <w:t xml:space="preserve">You can only request test </w:t>
      </w:r>
      <w:proofErr w:type="spellStart"/>
      <w:r w:rsidR="000835DD">
        <w:rPr>
          <w:szCs w:val="24"/>
        </w:rPr>
        <w:t>ada</w:t>
      </w:r>
      <w:proofErr w:type="spellEnd"/>
      <w:r>
        <w:rPr>
          <w:szCs w:val="24"/>
        </w:rPr>
        <w:t xml:space="preserve"> every 24h or so, so in order to request funds for another address we can send some funds from our first address to the second one. We will show how to do this in a later chapter. Let’s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it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r w:rsidR="00000000">
        <w:fldChar w:fldCharType="begin"/>
      </w:r>
      <w:r w:rsidR="00000000">
        <w:instrText>HYPERLINK "https://preview.cardanoscan.io/transaction/%3ctxid"</w:instrText>
      </w:r>
      <w:r w:rsidR="00000000">
        <w:fldChar w:fldCharType="separate"/>
      </w:r>
      <w:r w:rsidR="00725C89" w:rsidRPr="00532978">
        <w:rPr>
          <w:rStyle w:val="Hyperlink"/>
        </w:rPr>
        <w:t>https://preview.cardanoscan.io/transaction/&lt;txid</w:t>
      </w:r>
      <w:r w:rsidR="00000000">
        <w:rPr>
          <w:rStyle w:val="Hyperlink"/>
        </w:rPr>
        <w:fldChar w:fldCharType="end"/>
      </w:r>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5239B08A"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4EBF8B5C"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in the script file gets longer are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432573E6"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0300414"/>
      <w:r w:rsidRPr="00AC0AC1">
        <w:rPr>
          <w:lang w:val="en-US"/>
        </w:rPr>
        <w:t>High</w:t>
      </w:r>
      <w:r w:rsidR="0070201B">
        <w:rPr>
          <w:lang w:val="en-US"/>
        </w:rPr>
        <w:t>-l</w:t>
      </w:r>
      <w:r w:rsidRPr="00AC0AC1">
        <w:rPr>
          <w:lang w:val="en-US"/>
        </w:rPr>
        <w:t>evel typed validation scripts</w:t>
      </w:r>
      <w:bookmarkEnd w:id="19"/>
      <w:bookmarkEnd w:id="20"/>
    </w:p>
    <w:p w14:paraId="411AE616" w14:textId="54017072" w:rsidR="00EB0418" w:rsidRDefault="00EB0418" w:rsidP="002E40E6">
      <w:pPr>
        <w:rPr>
          <w:szCs w:val="24"/>
        </w:rPr>
      </w:pPr>
      <w:r>
        <w:rPr>
          <w:szCs w:val="24"/>
        </w:rPr>
        <w:t>First let’s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72251A0A"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6A39D707"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 xml:space="preserve">Let’s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0300415"/>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0300416"/>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w:t>
      </w:r>
      <w:proofErr w:type="gramStart"/>
      <w:r>
        <w:rPr>
          <w:szCs w:val="24"/>
        </w:rPr>
        <w:t>an</w:t>
      </w:r>
      <w:proofErr w:type="gramEnd"/>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proofErr w:type="gramStart"/>
      <w:r>
        <w:rPr>
          <w:szCs w:val="24"/>
        </w:rPr>
        <w:t>end</w:t>
      </w:r>
      <w:proofErr w:type="gramEnd"/>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0300417"/>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8602" cy="1622175"/>
                    </a:xfrm>
                    <a:prstGeom prst="rect">
                      <a:avLst/>
                    </a:prstGeom>
                  </pic:spPr>
                </pic:pic>
              </a:graphicData>
            </a:graphic>
          </wp:inline>
        </w:drawing>
      </w:r>
    </w:p>
    <w:p w14:paraId="5C16262F" w14:textId="44C1E5B5" w:rsidR="0017627D" w:rsidRDefault="0017627D" w:rsidP="0017627D">
      <w:pPr>
        <w:pStyle w:val="Caption"/>
        <w:spacing w:before="0"/>
        <w:rPr>
          <w:szCs w:val="24"/>
        </w:rPr>
      </w:pPr>
      <w:bookmarkStart w:id="25" w:name="_Toc130300423"/>
      <w:r>
        <w:t xml:space="preserve">Figure </w:t>
      </w:r>
      <w:r>
        <w:fldChar w:fldCharType="begin"/>
      </w:r>
      <w:r>
        <w:instrText xml:space="preserve"> SEQ Figure \* ARABIC </w:instrText>
      </w:r>
      <w:r>
        <w:fldChar w:fldCharType="separate"/>
      </w:r>
      <w:r w:rsidR="00786C04">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4614" cy="2183412"/>
                    </a:xfrm>
                    <a:prstGeom prst="rect">
                      <a:avLst/>
                    </a:prstGeom>
                  </pic:spPr>
                </pic:pic>
              </a:graphicData>
            </a:graphic>
          </wp:inline>
        </w:drawing>
      </w:r>
    </w:p>
    <w:p w14:paraId="58B25890" w14:textId="388B784B" w:rsidR="00D5741C" w:rsidRDefault="00D5741C" w:rsidP="00D5741C">
      <w:pPr>
        <w:pStyle w:val="Caption"/>
        <w:spacing w:before="0"/>
        <w:rPr>
          <w:szCs w:val="24"/>
        </w:rPr>
      </w:pPr>
      <w:bookmarkStart w:id="26" w:name="_Toc130300424"/>
      <w:r>
        <w:t xml:space="preserve">Figure </w:t>
      </w:r>
      <w:r>
        <w:fldChar w:fldCharType="begin"/>
      </w:r>
      <w:r>
        <w:instrText xml:space="preserve"> SEQ Figure \* ARABIC </w:instrText>
      </w:r>
      <w:r>
        <w:fldChar w:fldCharType="separate"/>
      </w:r>
      <w:r w:rsidR="00786C04">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5326" cy="2387522"/>
                    </a:xfrm>
                    <a:prstGeom prst="rect">
                      <a:avLst/>
                    </a:prstGeom>
                  </pic:spPr>
                </pic:pic>
              </a:graphicData>
            </a:graphic>
          </wp:inline>
        </w:drawing>
      </w:r>
    </w:p>
    <w:p w14:paraId="14E8805A" w14:textId="50909BE1" w:rsidR="00CF792E" w:rsidRDefault="00CF792E" w:rsidP="00CF792E">
      <w:pPr>
        <w:pStyle w:val="Caption"/>
        <w:spacing w:before="0"/>
        <w:rPr>
          <w:szCs w:val="24"/>
        </w:rPr>
      </w:pPr>
      <w:bookmarkStart w:id="27" w:name="_Toc130300425"/>
      <w:r>
        <w:t xml:space="preserve">Figure </w:t>
      </w:r>
      <w:r>
        <w:fldChar w:fldCharType="begin"/>
      </w:r>
      <w:r>
        <w:instrText xml:space="preserve"> SEQ Figure \* ARABIC </w:instrText>
      </w:r>
      <w:r>
        <w:fldChar w:fldCharType="separate"/>
      </w:r>
      <w:r w:rsidR="00786C04">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4809" cy="1582728"/>
                    </a:xfrm>
                    <a:prstGeom prst="rect">
                      <a:avLst/>
                    </a:prstGeom>
                  </pic:spPr>
                </pic:pic>
              </a:graphicData>
            </a:graphic>
          </wp:inline>
        </w:drawing>
      </w:r>
    </w:p>
    <w:p w14:paraId="1FB6CFBA" w14:textId="67A22D70" w:rsidR="004760A7" w:rsidRDefault="004760A7" w:rsidP="004760A7">
      <w:pPr>
        <w:pStyle w:val="Caption"/>
        <w:spacing w:before="0"/>
        <w:rPr>
          <w:szCs w:val="24"/>
        </w:rPr>
      </w:pPr>
      <w:bookmarkStart w:id="28" w:name="_Toc130300426"/>
      <w:r>
        <w:t xml:space="preserve">Figure </w:t>
      </w:r>
      <w:r>
        <w:fldChar w:fldCharType="begin"/>
      </w:r>
      <w:r>
        <w:instrText xml:space="preserve"> SEQ Figure \* ARABIC </w:instrText>
      </w:r>
      <w:r>
        <w:fldChar w:fldCharType="separate"/>
      </w:r>
      <w:r w:rsidR="00786C04">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8381" cy="4872720"/>
                    </a:xfrm>
                    <a:prstGeom prst="rect">
                      <a:avLst/>
                    </a:prstGeom>
                  </pic:spPr>
                </pic:pic>
              </a:graphicData>
            </a:graphic>
          </wp:inline>
        </w:drawing>
      </w:r>
    </w:p>
    <w:p w14:paraId="1B1B8619" w14:textId="376D2B15" w:rsidR="00CA7AA1" w:rsidRDefault="00CA7AA1" w:rsidP="00CA7AA1">
      <w:pPr>
        <w:pStyle w:val="Caption"/>
        <w:spacing w:before="0"/>
        <w:rPr>
          <w:szCs w:val="24"/>
        </w:rPr>
      </w:pPr>
      <w:bookmarkStart w:id="29" w:name="_Toc130300427"/>
      <w:r>
        <w:t xml:space="preserve">Figure </w:t>
      </w:r>
      <w:r>
        <w:fldChar w:fldCharType="begin"/>
      </w:r>
      <w:r>
        <w:instrText xml:space="preserve"> SEQ Figure \* ARABIC </w:instrText>
      </w:r>
      <w:r>
        <w:fldChar w:fldCharType="separate"/>
      </w:r>
      <w:r w:rsidR="00786C04">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5370" cy="1817622"/>
                    </a:xfrm>
                    <a:prstGeom prst="rect">
                      <a:avLst/>
                    </a:prstGeom>
                  </pic:spPr>
                </pic:pic>
              </a:graphicData>
            </a:graphic>
          </wp:inline>
        </w:drawing>
      </w:r>
    </w:p>
    <w:p w14:paraId="61FC28C2" w14:textId="30AC5DE6" w:rsidR="005B67E6" w:rsidRDefault="005B67E6" w:rsidP="005B67E6">
      <w:pPr>
        <w:pStyle w:val="Caption"/>
        <w:spacing w:before="0"/>
        <w:rPr>
          <w:szCs w:val="24"/>
        </w:rPr>
      </w:pPr>
      <w:bookmarkStart w:id="30" w:name="_Toc130300428"/>
      <w:r>
        <w:t xml:space="preserve">Figure </w:t>
      </w:r>
      <w:r>
        <w:fldChar w:fldCharType="begin"/>
      </w:r>
      <w:r>
        <w:instrText xml:space="preserve"> SEQ Figure \* ARABIC </w:instrText>
      </w:r>
      <w:r>
        <w:fldChar w:fldCharType="separate"/>
      </w:r>
      <w:r w:rsidR="00786C04">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0991" cy="2429323"/>
                    </a:xfrm>
                    <a:prstGeom prst="rect">
                      <a:avLst/>
                    </a:prstGeom>
                  </pic:spPr>
                </pic:pic>
              </a:graphicData>
            </a:graphic>
          </wp:inline>
        </w:drawing>
      </w:r>
    </w:p>
    <w:p w14:paraId="35DCFDE4" w14:textId="48F3D4E3" w:rsidR="001B2A0E" w:rsidRDefault="008C4DAE" w:rsidP="008C4DAE">
      <w:pPr>
        <w:pStyle w:val="Caption"/>
        <w:spacing w:before="0"/>
        <w:rPr>
          <w:szCs w:val="24"/>
        </w:rPr>
      </w:pPr>
      <w:bookmarkStart w:id="31" w:name="_Toc130300429"/>
      <w:r>
        <w:t xml:space="preserve">Figure </w:t>
      </w:r>
      <w:r>
        <w:fldChar w:fldCharType="begin"/>
      </w:r>
      <w:r>
        <w:instrText xml:space="preserve"> SEQ Figure \* ARABIC </w:instrText>
      </w:r>
      <w:r>
        <w:fldChar w:fldCharType="separate"/>
      </w:r>
      <w:r w:rsidR="00786C04">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2"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3"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4"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8554" cy="2016489"/>
                    </a:xfrm>
                    <a:prstGeom prst="rect">
                      <a:avLst/>
                    </a:prstGeom>
                  </pic:spPr>
                </pic:pic>
              </a:graphicData>
            </a:graphic>
          </wp:inline>
        </w:drawing>
      </w:r>
    </w:p>
    <w:p w14:paraId="6217EFDE" w14:textId="1264BEE3" w:rsidR="00282A30" w:rsidRDefault="00282A30" w:rsidP="00282A30">
      <w:pPr>
        <w:pStyle w:val="Caption"/>
        <w:spacing w:before="0"/>
        <w:rPr>
          <w:szCs w:val="24"/>
        </w:rPr>
      </w:pPr>
      <w:bookmarkStart w:id="32" w:name="_Toc130300430"/>
      <w:r>
        <w:t xml:space="preserve">Figure </w:t>
      </w:r>
      <w:r>
        <w:fldChar w:fldCharType="begin"/>
      </w:r>
      <w:r>
        <w:instrText xml:space="preserve"> SEQ Figure \* ARABIC </w:instrText>
      </w:r>
      <w:r>
        <w:fldChar w:fldCharType="separate"/>
      </w:r>
      <w:r w:rsidR="00786C04">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5138D37F"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that they it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0975" cy="4010322"/>
                    </a:xfrm>
                    <a:prstGeom prst="rect">
                      <a:avLst/>
                    </a:prstGeom>
                  </pic:spPr>
                </pic:pic>
              </a:graphicData>
            </a:graphic>
          </wp:inline>
        </w:drawing>
      </w:r>
    </w:p>
    <w:p w14:paraId="6CEE5AB7" w14:textId="227191A9" w:rsidR="009C0519" w:rsidRDefault="009C0519" w:rsidP="009C0519">
      <w:pPr>
        <w:pStyle w:val="Caption"/>
        <w:spacing w:before="0"/>
        <w:rPr>
          <w:szCs w:val="24"/>
        </w:rPr>
      </w:pPr>
      <w:bookmarkStart w:id="33" w:name="_Toc130300431"/>
      <w:r>
        <w:t xml:space="preserve">Figure </w:t>
      </w:r>
      <w:r>
        <w:fldChar w:fldCharType="begin"/>
      </w:r>
      <w:r>
        <w:instrText xml:space="preserve"> SEQ Figure \* ARABIC </w:instrText>
      </w:r>
      <w:r>
        <w:fldChar w:fldCharType="separate"/>
      </w:r>
      <w:r w:rsidR="00786C04">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7"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0300418"/>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filed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proofErr w:type="gramStart"/>
      <w:r w:rsidR="00540540">
        <w:rPr>
          <w:szCs w:val="24"/>
        </w:rPr>
        <w:t>So</w:t>
      </w:r>
      <w:proofErr w:type="gramEnd"/>
      <w:r w:rsidR="00540540">
        <w:rPr>
          <w:szCs w:val="24"/>
        </w:rPr>
        <w:t xml:space="preserve"> before validation on the network the time range of the transaction is checked with the help of this field. </w:t>
      </w:r>
      <w:proofErr w:type="gramStart"/>
      <w:r w:rsidR="004B5E1E">
        <w:rPr>
          <w:szCs w:val="24"/>
        </w:rPr>
        <w:t>So</w:t>
      </w:r>
      <w:proofErr w:type="gramEnd"/>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6789" cy="823761"/>
                    </a:xfrm>
                    <a:prstGeom prst="rect">
                      <a:avLst/>
                    </a:prstGeom>
                  </pic:spPr>
                </pic:pic>
              </a:graphicData>
            </a:graphic>
          </wp:inline>
        </w:drawing>
      </w:r>
    </w:p>
    <w:p w14:paraId="7E30E369" w14:textId="3EB5D7C0" w:rsidR="00132FAA" w:rsidRDefault="007D2BC5" w:rsidP="007D2BC5">
      <w:pPr>
        <w:pStyle w:val="Caption"/>
        <w:spacing w:before="0"/>
        <w:rPr>
          <w:szCs w:val="24"/>
        </w:rPr>
      </w:pPr>
      <w:bookmarkStart w:id="35" w:name="_Toc130300432"/>
      <w:r>
        <w:t xml:space="preserve">Figure </w:t>
      </w:r>
      <w:r>
        <w:fldChar w:fldCharType="begin"/>
      </w:r>
      <w:r>
        <w:instrText xml:space="preserve"> SEQ Figure \* ARABIC </w:instrText>
      </w:r>
      <w:r>
        <w:fldChar w:fldCharType="separate"/>
      </w:r>
      <w:r w:rsidR="00786C04">
        <w:rPr>
          <w:noProof/>
        </w:rPr>
        <w:t>11</w:t>
      </w:r>
      <w:r>
        <w:fldChar w:fldCharType="end"/>
      </w:r>
      <w:r>
        <w:t xml:space="preserve"> - POSIXTimeRange type</w:t>
      </w:r>
      <w:bookmarkEnd w:id="35"/>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proofErr w:type="spellStart"/>
      <w:r w:rsidR="00CB7A19">
        <w:rPr>
          <w:szCs w:val="24"/>
        </w:rPr>
        <w:t>mili</w:t>
      </w:r>
      <w:r>
        <w:rPr>
          <w:szCs w:val="24"/>
        </w:rPr>
        <w:t>seconds</w:t>
      </w:r>
      <w:proofErr w:type="spellEnd"/>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0620" cy="2712555"/>
                    </a:xfrm>
                    <a:prstGeom prst="rect">
                      <a:avLst/>
                    </a:prstGeom>
                  </pic:spPr>
                </pic:pic>
              </a:graphicData>
            </a:graphic>
          </wp:inline>
        </w:drawing>
      </w:r>
    </w:p>
    <w:p w14:paraId="518DF73E" w14:textId="47DB70E2" w:rsidR="007D2BC5" w:rsidRDefault="007D2BC5" w:rsidP="007D2BC5">
      <w:pPr>
        <w:pStyle w:val="Caption"/>
        <w:spacing w:before="0"/>
        <w:rPr>
          <w:szCs w:val="24"/>
        </w:rPr>
      </w:pPr>
      <w:bookmarkStart w:id="36" w:name="_Toc130300433"/>
      <w:r>
        <w:t xml:space="preserve">Figure </w:t>
      </w:r>
      <w:r>
        <w:fldChar w:fldCharType="begin"/>
      </w:r>
      <w:r>
        <w:instrText xml:space="preserve"> SEQ Figure \* ARABIC </w:instrText>
      </w:r>
      <w:r>
        <w:fldChar w:fldCharType="separate"/>
      </w:r>
      <w:r w:rsidR="00786C04">
        <w:rPr>
          <w:noProof/>
        </w:rPr>
        <w:t>12</w:t>
      </w:r>
      <w:r>
        <w:fldChar w:fldCharType="end"/>
      </w:r>
      <w:r>
        <w:t xml:space="preserve"> - Interval type</w:t>
      </w:r>
      <w:bookmarkEnd w:id="36"/>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9140" cy="1551594"/>
                    </a:xfrm>
                    <a:prstGeom prst="rect">
                      <a:avLst/>
                    </a:prstGeom>
                  </pic:spPr>
                </pic:pic>
              </a:graphicData>
            </a:graphic>
          </wp:inline>
        </w:drawing>
      </w:r>
    </w:p>
    <w:p w14:paraId="5AA8BE46" w14:textId="33372391" w:rsidR="0036265B" w:rsidRDefault="0036265B" w:rsidP="0036265B">
      <w:pPr>
        <w:pStyle w:val="Caption"/>
        <w:spacing w:before="0"/>
        <w:rPr>
          <w:szCs w:val="24"/>
        </w:rPr>
      </w:pPr>
      <w:bookmarkStart w:id="37" w:name="_Toc130300434"/>
      <w:r>
        <w:t xml:space="preserve">Figure </w:t>
      </w:r>
      <w:r>
        <w:fldChar w:fldCharType="begin"/>
      </w:r>
      <w:r>
        <w:instrText xml:space="preserve"> SEQ Figure \* ARABIC </w:instrText>
      </w:r>
      <w:r>
        <w:fldChar w:fldCharType="separate"/>
      </w:r>
      <w:r w:rsidR="00786C04">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0474" cy="1970877"/>
                    </a:xfrm>
                    <a:prstGeom prst="rect">
                      <a:avLst/>
                    </a:prstGeom>
                  </pic:spPr>
                </pic:pic>
              </a:graphicData>
            </a:graphic>
          </wp:inline>
        </w:drawing>
      </w:r>
    </w:p>
    <w:p w14:paraId="459D9761" w14:textId="6089AE3F" w:rsidR="000B71F9" w:rsidRDefault="00786C04" w:rsidP="00786C04">
      <w:pPr>
        <w:pStyle w:val="Caption"/>
        <w:spacing w:before="0"/>
        <w:rPr>
          <w:szCs w:val="24"/>
        </w:rPr>
      </w:pPr>
      <w:bookmarkStart w:id="38" w:name="_Toc130300435"/>
      <w:r>
        <w:t xml:space="preserve">Figure </w:t>
      </w:r>
      <w:r>
        <w:fldChar w:fldCharType="begin"/>
      </w:r>
      <w:r>
        <w:instrText xml:space="preserve"> SEQ Figure \* ARABIC </w:instrText>
      </w:r>
      <w:r>
        <w:fldChar w:fldCharType="separate"/>
      </w:r>
      <w:r>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5C04F93C"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Let’s look at some code examples that use these functions:</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0300419"/>
      <w:r>
        <w:t>A vesting example</w:t>
      </w:r>
      <w:bookmarkEnd w:id="39"/>
    </w:p>
    <w:p w14:paraId="3C80CF0C" w14:textId="5181625F"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w:t>
      </w:r>
      <w:proofErr w:type="gramStart"/>
      <w:r w:rsidR="00F73249">
        <w:rPr>
          <w:szCs w:val="24"/>
        </w:rPr>
        <w:t>variable</w:t>
      </w:r>
      <w:proofErr w:type="gramEnd"/>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have also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2"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237F3A70"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to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0300420"/>
      <w:r>
        <w:t>Parameterized contracts</w:t>
      </w:r>
      <w:bookmarkEnd w:id="41"/>
    </w:p>
    <w:p w14:paraId="44E1870C" w14:textId="295C6929"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uild in</w:t>
      </w:r>
      <w:r w:rsidR="003D46F5">
        <w:rPr>
          <w:szCs w:val="24"/>
        </w:rPr>
        <w:t xml:space="preserve"> 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r w:rsidR="009F50D3">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wrap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53854593" w14:textId="0DDFD768" w:rsidR="00F8424E" w:rsidRDefault="00F8424E" w:rsidP="00F8424E">
      <w:pPr>
        <w:spacing w:before="0" w:after="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xml:space="preserve">. It holds the beneficiaries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p>
    <w:p w14:paraId="5F577989" w14:textId="6EC2A46C" w:rsidR="003100D2" w:rsidRPr="00F8424E" w:rsidRDefault="003100D2" w:rsidP="00F8424E">
      <w:pPr>
        <w:spacing w:before="0" w:after="0"/>
        <w:rPr>
          <w:szCs w:val="24"/>
        </w:rPr>
      </w:pPr>
      <w:r>
        <w:rPr>
          <w:szCs w:val="24"/>
        </w:rPr>
        <w:t>2:54</w:t>
      </w:r>
      <w:r w:rsidR="00D1108E">
        <w:rPr>
          <w:szCs w:val="24"/>
        </w:rPr>
        <w:t xml:space="preserve"> </w:t>
      </w:r>
    </w:p>
    <w:p w14:paraId="74B6BD03" w14:textId="217E1121" w:rsidR="009F50D3" w:rsidRDefault="009F50D3" w:rsidP="00474D3B">
      <w:pPr>
        <w:spacing w:before="0" w:after="0"/>
        <w:rPr>
          <w:szCs w:val="24"/>
        </w:rPr>
      </w:pPr>
    </w:p>
    <w:p w14:paraId="7C63EE55" w14:textId="77777777" w:rsidR="009F50D3" w:rsidRPr="00BB3911" w:rsidRDefault="009F50D3" w:rsidP="00474D3B">
      <w:pPr>
        <w:spacing w:before="0" w:after="0"/>
        <w:rPr>
          <w:szCs w:val="24"/>
        </w:rPr>
      </w:pPr>
    </w:p>
    <w:p w14:paraId="772EE201" w14:textId="5CA14775" w:rsidR="00577CFD" w:rsidRDefault="00577CFD" w:rsidP="00474D3B">
      <w:pPr>
        <w:spacing w:before="0" w:after="0"/>
        <w:rPr>
          <w:szCs w:val="24"/>
        </w:rPr>
      </w:pPr>
    </w:p>
    <w:p w14:paraId="323F4087" w14:textId="77777777" w:rsidR="00577CFD" w:rsidRDefault="00577CFD" w:rsidP="00474D3B">
      <w:pPr>
        <w:spacing w:before="0" w:after="0"/>
        <w:rPr>
          <w:szCs w:val="24"/>
        </w:rPr>
      </w:pPr>
    </w:p>
    <w:p w14:paraId="3F1BA95D" w14:textId="77777777" w:rsidR="00225040" w:rsidRPr="00B40A2E" w:rsidRDefault="00225040" w:rsidP="001D4F86">
      <w:pPr>
        <w:spacing w:after="0"/>
        <w:rPr>
          <w:szCs w:val="24"/>
        </w:rPr>
      </w:pPr>
    </w:p>
    <w:p w14:paraId="1D3D8398" w14:textId="77777777" w:rsidR="00C300A1" w:rsidRPr="00AC0AC1" w:rsidRDefault="00C300A1" w:rsidP="00E46B4F">
      <w:pPr>
        <w:pStyle w:val="Heading1"/>
        <w:spacing w:before="0"/>
        <w:rPr>
          <w:lang w:val="en-US"/>
        </w:rPr>
      </w:pPr>
      <w:bookmarkStart w:id="42" w:name="_Toc130300421"/>
      <w:r w:rsidRPr="00AC0AC1">
        <w:rPr>
          <w:lang w:val="en-US"/>
        </w:rPr>
        <w:lastRenderedPageBreak/>
        <w:t>Resources</w:t>
      </w:r>
      <w:bookmarkEnd w:id="42"/>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03"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04"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05"/>
      <w:footerReference w:type="default" r:id="rId106"/>
      <w:footerReference w:type="first" r:id="rId10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077FA" w14:textId="77777777" w:rsidR="00FE3C8B" w:rsidRDefault="00FE3C8B" w:rsidP="00363C64">
      <w:pPr>
        <w:spacing w:after="0" w:line="240" w:lineRule="auto"/>
      </w:pPr>
      <w:r>
        <w:separator/>
      </w:r>
    </w:p>
  </w:endnote>
  <w:endnote w:type="continuationSeparator" w:id="0">
    <w:p w14:paraId="23E3BEDB" w14:textId="77777777" w:rsidR="00FE3C8B" w:rsidRDefault="00FE3C8B"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81183" w14:textId="77777777" w:rsidR="00FE3C8B" w:rsidRDefault="00FE3C8B" w:rsidP="00363C64">
      <w:pPr>
        <w:spacing w:after="0" w:line="240" w:lineRule="auto"/>
      </w:pPr>
      <w:r>
        <w:separator/>
      </w:r>
    </w:p>
  </w:footnote>
  <w:footnote w:type="continuationSeparator" w:id="0">
    <w:p w14:paraId="4F474630" w14:textId="77777777" w:rsidR="00FE3C8B" w:rsidRDefault="00FE3C8B"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BE"/>
    <w:rsid w:val="00032AE4"/>
    <w:rsid w:val="00033056"/>
    <w:rsid w:val="00033069"/>
    <w:rsid w:val="0003351C"/>
    <w:rsid w:val="000337A9"/>
    <w:rsid w:val="00033A4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BEB"/>
    <w:rsid w:val="00057F70"/>
    <w:rsid w:val="00060716"/>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54B6"/>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4F2"/>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A47"/>
    <w:rsid w:val="001211B4"/>
    <w:rsid w:val="0012165F"/>
    <w:rsid w:val="00121FD3"/>
    <w:rsid w:val="0012244C"/>
    <w:rsid w:val="00122CF2"/>
    <w:rsid w:val="00122D0F"/>
    <w:rsid w:val="00122EC6"/>
    <w:rsid w:val="00122F39"/>
    <w:rsid w:val="00123AE5"/>
    <w:rsid w:val="00123E29"/>
    <w:rsid w:val="0012416C"/>
    <w:rsid w:val="00124D76"/>
    <w:rsid w:val="00124E93"/>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158"/>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48DE"/>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A53"/>
    <w:rsid w:val="00193D7E"/>
    <w:rsid w:val="0019400E"/>
    <w:rsid w:val="00194CB3"/>
    <w:rsid w:val="00194D08"/>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F19"/>
    <w:rsid w:val="001D12F6"/>
    <w:rsid w:val="001D14A7"/>
    <w:rsid w:val="001D1524"/>
    <w:rsid w:val="001D1775"/>
    <w:rsid w:val="001D1980"/>
    <w:rsid w:val="001D1AFF"/>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51C"/>
    <w:rsid w:val="00204E41"/>
    <w:rsid w:val="0020518C"/>
    <w:rsid w:val="0020568C"/>
    <w:rsid w:val="00205712"/>
    <w:rsid w:val="00205832"/>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F3"/>
    <w:rsid w:val="002244B9"/>
    <w:rsid w:val="00224C65"/>
    <w:rsid w:val="00225040"/>
    <w:rsid w:val="00225320"/>
    <w:rsid w:val="00225A59"/>
    <w:rsid w:val="00225B95"/>
    <w:rsid w:val="00226728"/>
    <w:rsid w:val="00226B62"/>
    <w:rsid w:val="00227055"/>
    <w:rsid w:val="00227182"/>
    <w:rsid w:val="002271F1"/>
    <w:rsid w:val="00227649"/>
    <w:rsid w:val="00227971"/>
    <w:rsid w:val="00227F11"/>
    <w:rsid w:val="00227F93"/>
    <w:rsid w:val="00230584"/>
    <w:rsid w:val="00230669"/>
    <w:rsid w:val="002317B3"/>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B24"/>
    <w:rsid w:val="00240D4A"/>
    <w:rsid w:val="00241DB6"/>
    <w:rsid w:val="00241FCE"/>
    <w:rsid w:val="00242166"/>
    <w:rsid w:val="0024290D"/>
    <w:rsid w:val="0024309F"/>
    <w:rsid w:val="00243322"/>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5A70"/>
    <w:rsid w:val="00256253"/>
    <w:rsid w:val="002562FE"/>
    <w:rsid w:val="002564A4"/>
    <w:rsid w:val="0025678A"/>
    <w:rsid w:val="0025686E"/>
    <w:rsid w:val="0025686F"/>
    <w:rsid w:val="00256AD8"/>
    <w:rsid w:val="00256D8A"/>
    <w:rsid w:val="00256EBB"/>
    <w:rsid w:val="0025719A"/>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1939"/>
    <w:rsid w:val="0027280D"/>
    <w:rsid w:val="0027285B"/>
    <w:rsid w:val="002728BE"/>
    <w:rsid w:val="00272FAD"/>
    <w:rsid w:val="00273D28"/>
    <w:rsid w:val="002746D2"/>
    <w:rsid w:val="00274D24"/>
    <w:rsid w:val="00274F78"/>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3CC5"/>
    <w:rsid w:val="002E40E6"/>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0D2"/>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E4C"/>
    <w:rsid w:val="0036125F"/>
    <w:rsid w:val="0036175A"/>
    <w:rsid w:val="00361DAF"/>
    <w:rsid w:val="00361E61"/>
    <w:rsid w:val="00361F1E"/>
    <w:rsid w:val="0036265B"/>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890"/>
    <w:rsid w:val="003B2AD7"/>
    <w:rsid w:val="003B2C28"/>
    <w:rsid w:val="003B3422"/>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1D71"/>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380"/>
    <w:rsid w:val="0042472F"/>
    <w:rsid w:val="00424E09"/>
    <w:rsid w:val="00425430"/>
    <w:rsid w:val="00425F1E"/>
    <w:rsid w:val="004261C3"/>
    <w:rsid w:val="00426324"/>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48C"/>
    <w:rsid w:val="004575C8"/>
    <w:rsid w:val="00457856"/>
    <w:rsid w:val="00457A41"/>
    <w:rsid w:val="00457A74"/>
    <w:rsid w:val="0046043D"/>
    <w:rsid w:val="00460C62"/>
    <w:rsid w:val="00460FDB"/>
    <w:rsid w:val="0046181F"/>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4D3B"/>
    <w:rsid w:val="004756BF"/>
    <w:rsid w:val="00475D3A"/>
    <w:rsid w:val="004760A7"/>
    <w:rsid w:val="0047673B"/>
    <w:rsid w:val="00476DC4"/>
    <w:rsid w:val="00477349"/>
    <w:rsid w:val="00477690"/>
    <w:rsid w:val="004777EF"/>
    <w:rsid w:val="00480AAB"/>
    <w:rsid w:val="00480CB4"/>
    <w:rsid w:val="0048200B"/>
    <w:rsid w:val="004821DF"/>
    <w:rsid w:val="00482385"/>
    <w:rsid w:val="0048360F"/>
    <w:rsid w:val="00483C7D"/>
    <w:rsid w:val="00483EB0"/>
    <w:rsid w:val="004841DB"/>
    <w:rsid w:val="00484210"/>
    <w:rsid w:val="004845CC"/>
    <w:rsid w:val="00484941"/>
    <w:rsid w:val="004849FB"/>
    <w:rsid w:val="00485246"/>
    <w:rsid w:val="0048576A"/>
    <w:rsid w:val="004858CB"/>
    <w:rsid w:val="00486257"/>
    <w:rsid w:val="004862F0"/>
    <w:rsid w:val="0048657F"/>
    <w:rsid w:val="00486FC3"/>
    <w:rsid w:val="004873C5"/>
    <w:rsid w:val="004873C9"/>
    <w:rsid w:val="00487A61"/>
    <w:rsid w:val="00490458"/>
    <w:rsid w:val="004906D2"/>
    <w:rsid w:val="00491491"/>
    <w:rsid w:val="0049166C"/>
    <w:rsid w:val="004919A1"/>
    <w:rsid w:val="00491C4D"/>
    <w:rsid w:val="0049296C"/>
    <w:rsid w:val="004929E6"/>
    <w:rsid w:val="00493815"/>
    <w:rsid w:val="00493883"/>
    <w:rsid w:val="00493A39"/>
    <w:rsid w:val="00493E9C"/>
    <w:rsid w:val="0049436F"/>
    <w:rsid w:val="0049443A"/>
    <w:rsid w:val="00495261"/>
    <w:rsid w:val="00495309"/>
    <w:rsid w:val="00495606"/>
    <w:rsid w:val="004958C0"/>
    <w:rsid w:val="004959FE"/>
    <w:rsid w:val="00495B10"/>
    <w:rsid w:val="00495FA6"/>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4AEF"/>
    <w:rsid w:val="004E5C24"/>
    <w:rsid w:val="004E5EE4"/>
    <w:rsid w:val="004E60C4"/>
    <w:rsid w:val="004E6547"/>
    <w:rsid w:val="004E79E7"/>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5DC"/>
    <w:rsid w:val="00522753"/>
    <w:rsid w:val="00523106"/>
    <w:rsid w:val="0052338D"/>
    <w:rsid w:val="005236C0"/>
    <w:rsid w:val="00523994"/>
    <w:rsid w:val="00524126"/>
    <w:rsid w:val="005244BB"/>
    <w:rsid w:val="0052477A"/>
    <w:rsid w:val="00524D29"/>
    <w:rsid w:val="00525A3C"/>
    <w:rsid w:val="00525A64"/>
    <w:rsid w:val="00526093"/>
    <w:rsid w:val="0052619A"/>
    <w:rsid w:val="005264F1"/>
    <w:rsid w:val="005267EB"/>
    <w:rsid w:val="0052681C"/>
    <w:rsid w:val="00526838"/>
    <w:rsid w:val="00526B43"/>
    <w:rsid w:val="00526F60"/>
    <w:rsid w:val="005275F6"/>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67B6B"/>
    <w:rsid w:val="005700FB"/>
    <w:rsid w:val="0057038D"/>
    <w:rsid w:val="005703ED"/>
    <w:rsid w:val="005703F4"/>
    <w:rsid w:val="005706D6"/>
    <w:rsid w:val="00570C1A"/>
    <w:rsid w:val="0057157D"/>
    <w:rsid w:val="0057176A"/>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222A"/>
    <w:rsid w:val="005A32EA"/>
    <w:rsid w:val="005A35AA"/>
    <w:rsid w:val="005A3B05"/>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D0A"/>
    <w:rsid w:val="005F1468"/>
    <w:rsid w:val="005F1CB9"/>
    <w:rsid w:val="005F1FD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B4A"/>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0EF2"/>
    <w:rsid w:val="006611A2"/>
    <w:rsid w:val="006614DA"/>
    <w:rsid w:val="00661B1D"/>
    <w:rsid w:val="00662413"/>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4B53"/>
    <w:rsid w:val="006861BA"/>
    <w:rsid w:val="0068676F"/>
    <w:rsid w:val="00686976"/>
    <w:rsid w:val="00686D08"/>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5A4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0F8"/>
    <w:rsid w:val="006D5414"/>
    <w:rsid w:val="006D566E"/>
    <w:rsid w:val="006D566F"/>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0E0C"/>
    <w:rsid w:val="0070115E"/>
    <w:rsid w:val="0070198E"/>
    <w:rsid w:val="00701A5A"/>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0F8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5D62"/>
    <w:rsid w:val="0079631A"/>
    <w:rsid w:val="00796934"/>
    <w:rsid w:val="00796E37"/>
    <w:rsid w:val="007971CB"/>
    <w:rsid w:val="00797A1C"/>
    <w:rsid w:val="00797AB0"/>
    <w:rsid w:val="00797E51"/>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488"/>
    <w:rsid w:val="007D46A8"/>
    <w:rsid w:val="007D4B1A"/>
    <w:rsid w:val="007D4BFB"/>
    <w:rsid w:val="007D51B2"/>
    <w:rsid w:val="007D56BF"/>
    <w:rsid w:val="007D586C"/>
    <w:rsid w:val="007D5D25"/>
    <w:rsid w:val="007D60B3"/>
    <w:rsid w:val="007D661C"/>
    <w:rsid w:val="007D666D"/>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158"/>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506"/>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220"/>
    <w:rsid w:val="008305F9"/>
    <w:rsid w:val="00830652"/>
    <w:rsid w:val="00830BCE"/>
    <w:rsid w:val="008310E4"/>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CD8"/>
    <w:rsid w:val="00862346"/>
    <w:rsid w:val="00862511"/>
    <w:rsid w:val="00862A70"/>
    <w:rsid w:val="00862B2E"/>
    <w:rsid w:val="00863134"/>
    <w:rsid w:val="008637CA"/>
    <w:rsid w:val="008642F1"/>
    <w:rsid w:val="00864324"/>
    <w:rsid w:val="0086528D"/>
    <w:rsid w:val="0086573F"/>
    <w:rsid w:val="00865BF4"/>
    <w:rsid w:val="008662C8"/>
    <w:rsid w:val="00866EF3"/>
    <w:rsid w:val="00867145"/>
    <w:rsid w:val="008673B1"/>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1372"/>
    <w:rsid w:val="008916D8"/>
    <w:rsid w:val="00891D1A"/>
    <w:rsid w:val="00891FB0"/>
    <w:rsid w:val="008920F3"/>
    <w:rsid w:val="008922BC"/>
    <w:rsid w:val="008925FD"/>
    <w:rsid w:val="00892974"/>
    <w:rsid w:val="00892988"/>
    <w:rsid w:val="0089321B"/>
    <w:rsid w:val="00893270"/>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5E"/>
    <w:rsid w:val="008A17E1"/>
    <w:rsid w:val="008A1810"/>
    <w:rsid w:val="008A1813"/>
    <w:rsid w:val="008A1D2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08D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B7B98"/>
    <w:rsid w:val="008C001F"/>
    <w:rsid w:val="008C0C92"/>
    <w:rsid w:val="008C1663"/>
    <w:rsid w:val="008C1DBF"/>
    <w:rsid w:val="008C24E1"/>
    <w:rsid w:val="008C2588"/>
    <w:rsid w:val="008C25A6"/>
    <w:rsid w:val="008C280C"/>
    <w:rsid w:val="008C29E3"/>
    <w:rsid w:val="008C2B4B"/>
    <w:rsid w:val="008C2CAB"/>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C2B"/>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5CA2"/>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5ACA"/>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3F73"/>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6A0"/>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09C"/>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0F"/>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B5"/>
    <w:rsid w:val="00A16C53"/>
    <w:rsid w:val="00A16E66"/>
    <w:rsid w:val="00A16EBC"/>
    <w:rsid w:val="00A1761E"/>
    <w:rsid w:val="00A207A8"/>
    <w:rsid w:val="00A20AB6"/>
    <w:rsid w:val="00A20CFF"/>
    <w:rsid w:val="00A2116C"/>
    <w:rsid w:val="00A216DC"/>
    <w:rsid w:val="00A2171B"/>
    <w:rsid w:val="00A21B05"/>
    <w:rsid w:val="00A21CDE"/>
    <w:rsid w:val="00A21CF3"/>
    <w:rsid w:val="00A21CF9"/>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CA5"/>
    <w:rsid w:val="00A3059A"/>
    <w:rsid w:val="00A30C56"/>
    <w:rsid w:val="00A30CDF"/>
    <w:rsid w:val="00A31123"/>
    <w:rsid w:val="00A31F7D"/>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3EE1"/>
    <w:rsid w:val="00A643AF"/>
    <w:rsid w:val="00A64819"/>
    <w:rsid w:val="00A65451"/>
    <w:rsid w:val="00A65787"/>
    <w:rsid w:val="00A65DAB"/>
    <w:rsid w:val="00A662C5"/>
    <w:rsid w:val="00A66610"/>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2D3"/>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37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360"/>
    <w:rsid w:val="00B36529"/>
    <w:rsid w:val="00B36EDA"/>
    <w:rsid w:val="00B37547"/>
    <w:rsid w:val="00B37876"/>
    <w:rsid w:val="00B37F5D"/>
    <w:rsid w:val="00B401A0"/>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16"/>
    <w:rsid w:val="00B70EA2"/>
    <w:rsid w:val="00B7102D"/>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6AB7"/>
    <w:rsid w:val="00B97255"/>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C4C"/>
    <w:rsid w:val="00BB13FE"/>
    <w:rsid w:val="00BB15AF"/>
    <w:rsid w:val="00BB15EB"/>
    <w:rsid w:val="00BB1930"/>
    <w:rsid w:val="00BB1A82"/>
    <w:rsid w:val="00BB2AAC"/>
    <w:rsid w:val="00BB31C7"/>
    <w:rsid w:val="00BB32E7"/>
    <w:rsid w:val="00BB3911"/>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64F1"/>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5CA"/>
    <w:rsid w:val="00C16783"/>
    <w:rsid w:val="00C16D26"/>
    <w:rsid w:val="00C171E7"/>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1D"/>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139"/>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0F08"/>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EDA"/>
    <w:rsid w:val="00D0164D"/>
    <w:rsid w:val="00D016C5"/>
    <w:rsid w:val="00D01FE4"/>
    <w:rsid w:val="00D024B7"/>
    <w:rsid w:val="00D02E21"/>
    <w:rsid w:val="00D02E4A"/>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08E"/>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3C1"/>
    <w:rsid w:val="00D16DBD"/>
    <w:rsid w:val="00D16DC8"/>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A76"/>
    <w:rsid w:val="00D42DEC"/>
    <w:rsid w:val="00D43020"/>
    <w:rsid w:val="00D43F2A"/>
    <w:rsid w:val="00D442DA"/>
    <w:rsid w:val="00D44651"/>
    <w:rsid w:val="00D44F83"/>
    <w:rsid w:val="00D450C4"/>
    <w:rsid w:val="00D45932"/>
    <w:rsid w:val="00D45FB5"/>
    <w:rsid w:val="00D466F8"/>
    <w:rsid w:val="00D46D2B"/>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938"/>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B09"/>
    <w:rsid w:val="00DF0B9D"/>
    <w:rsid w:val="00DF0C35"/>
    <w:rsid w:val="00DF0EA7"/>
    <w:rsid w:val="00DF1E5E"/>
    <w:rsid w:val="00DF1E82"/>
    <w:rsid w:val="00DF2B50"/>
    <w:rsid w:val="00DF2F0E"/>
    <w:rsid w:val="00DF3076"/>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946"/>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8C8"/>
    <w:rsid w:val="00EE4BED"/>
    <w:rsid w:val="00EE4E48"/>
    <w:rsid w:val="00EE50AE"/>
    <w:rsid w:val="00EE54E5"/>
    <w:rsid w:val="00EE54F6"/>
    <w:rsid w:val="00EE5596"/>
    <w:rsid w:val="00EE5776"/>
    <w:rsid w:val="00EE5A55"/>
    <w:rsid w:val="00EE6012"/>
    <w:rsid w:val="00EE6015"/>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EE9"/>
    <w:rsid w:val="00EF4F02"/>
    <w:rsid w:val="00EF5AFB"/>
    <w:rsid w:val="00EF706B"/>
    <w:rsid w:val="00EF71FB"/>
    <w:rsid w:val="00EF7262"/>
    <w:rsid w:val="00EF74F7"/>
    <w:rsid w:val="00EF7B0C"/>
    <w:rsid w:val="00EF7D56"/>
    <w:rsid w:val="00F00C19"/>
    <w:rsid w:val="00F01102"/>
    <w:rsid w:val="00F01950"/>
    <w:rsid w:val="00F0212E"/>
    <w:rsid w:val="00F02485"/>
    <w:rsid w:val="00F0276A"/>
    <w:rsid w:val="00F02C24"/>
    <w:rsid w:val="00F02CBB"/>
    <w:rsid w:val="00F02D1B"/>
    <w:rsid w:val="00F02F26"/>
    <w:rsid w:val="00F031B8"/>
    <w:rsid w:val="00F0350F"/>
    <w:rsid w:val="00F0357F"/>
    <w:rsid w:val="00F03659"/>
    <w:rsid w:val="00F038E0"/>
    <w:rsid w:val="00F03AA0"/>
    <w:rsid w:val="00F04E6D"/>
    <w:rsid w:val="00F054F9"/>
    <w:rsid w:val="00F05CA7"/>
    <w:rsid w:val="00F07532"/>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470FE"/>
    <w:rsid w:val="00F50472"/>
    <w:rsid w:val="00F50486"/>
    <w:rsid w:val="00F50590"/>
    <w:rsid w:val="00F50C61"/>
    <w:rsid w:val="00F516D4"/>
    <w:rsid w:val="00F51BBE"/>
    <w:rsid w:val="00F52585"/>
    <w:rsid w:val="00F52A36"/>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249"/>
    <w:rsid w:val="00F73BC6"/>
    <w:rsid w:val="00F74E20"/>
    <w:rsid w:val="00F74F15"/>
    <w:rsid w:val="00F75037"/>
    <w:rsid w:val="00F75095"/>
    <w:rsid w:val="00F750F5"/>
    <w:rsid w:val="00F756DF"/>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4E"/>
    <w:rsid w:val="00F842B2"/>
    <w:rsid w:val="00F847A5"/>
    <w:rsid w:val="00F8493C"/>
    <w:rsid w:val="00F85148"/>
    <w:rsid w:val="00F852D7"/>
    <w:rsid w:val="00F85781"/>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4AEB"/>
    <w:rsid w:val="00FB5C6C"/>
    <w:rsid w:val="00FB6000"/>
    <w:rsid w:val="00FB61F2"/>
    <w:rsid w:val="00FB65D5"/>
    <w:rsid w:val="00FB6D57"/>
    <w:rsid w:val="00FB6EE5"/>
    <w:rsid w:val="00FB78DE"/>
    <w:rsid w:val="00FC00B9"/>
    <w:rsid w:val="00FC0BF0"/>
    <w:rsid w:val="00FC1318"/>
    <w:rsid w:val="00FC19DD"/>
    <w:rsid w:val="00FC2520"/>
    <w:rsid w:val="00FC2664"/>
    <w:rsid w:val="00FC2C94"/>
    <w:rsid w:val="00FC2EA5"/>
    <w:rsid w:val="00FC33CD"/>
    <w:rsid w:val="00FC3837"/>
    <w:rsid w:val="00FC3CF2"/>
    <w:rsid w:val="00FC3DF0"/>
    <w:rsid w:val="00FC400B"/>
    <w:rsid w:val="00FC4318"/>
    <w:rsid w:val="00FC4B3A"/>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0E2"/>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37E"/>
    <w:rsid w:val="00FF1422"/>
    <w:rsid w:val="00FF1C31"/>
    <w:rsid w:val="00FF2292"/>
    <w:rsid w:val="00FF270B"/>
    <w:rsid w:val="00FF27C2"/>
    <w:rsid w:val="00FF28F4"/>
    <w:rsid w:val="00FF2CBF"/>
    <w:rsid w:val="00FF2F6C"/>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DC0"/>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3.png"/><Relationship Id="rId16" Type="http://schemas.openxmlformats.org/officeDocument/2006/relationships/hyperlink" Target="https://plutus-apps.readthedocs.io/en/latest/" TargetMode="External"/><Relationship Id="rId107" Type="http://schemas.openxmlformats.org/officeDocument/2006/relationships/footer" Target="footer2.xm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s://www.epochconverter.com/"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49.png"/><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docs.cardano.org/plutus/learn-about-plutus" TargetMode="External"/><Relationship Id="rId108" Type="http://schemas.openxmlformats.org/officeDocument/2006/relationships/fontTable" Target="fontTable.xm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5.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6" Type="http://schemas.openxmlformats.org/officeDocument/2006/relationships/footer" Target="footer1.xm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image" Target="media/image50.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hyperlink" Target="https://projectcatalyst.io/" TargetMode="External"/><Relationship Id="rId104" Type="http://schemas.openxmlformats.org/officeDocument/2006/relationships/hyperlink" Target="https://web.archive.org/web/20220704234049/https://docs.cardano.org/plutus/eutxo-explainer"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hyperlink" Target="http://localhost:8000/plutus-ledger-api/html/Plutus-V1-Ledger-Api.html"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1.png"/><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60.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image" Target="media/image58.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74</Pages>
  <Words>17080</Words>
  <Characters>97360</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114212</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5864</cp:revision>
  <cp:lastPrinted>2022-05-07T16:23:00Z</cp:lastPrinted>
  <dcterms:created xsi:type="dcterms:W3CDTF">2016-09-08T06:05:00Z</dcterms:created>
  <dcterms:modified xsi:type="dcterms:W3CDTF">2023-03-27T11:05:00Z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