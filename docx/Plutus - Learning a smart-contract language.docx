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w:t>
      </w:r>
      <w:r w:rsidR="005147D4">
        <w:t>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761BE0DB" w14:textId="5E0C42B7" w:rsidR="004B5F37"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29865761" w:history="1">
        <w:r w:rsidR="004B5F37" w:rsidRPr="00F719BE">
          <w:rPr>
            <w:rStyle w:val="Hyperlink"/>
            <w:noProof/>
          </w:rPr>
          <w:t>1 Plutus introduction</w:t>
        </w:r>
        <w:r w:rsidR="004B5F37">
          <w:rPr>
            <w:noProof/>
            <w:webHidden/>
          </w:rPr>
          <w:tab/>
        </w:r>
        <w:r w:rsidR="004B5F37">
          <w:rPr>
            <w:noProof/>
            <w:webHidden/>
          </w:rPr>
          <w:fldChar w:fldCharType="begin"/>
        </w:r>
        <w:r w:rsidR="004B5F37">
          <w:rPr>
            <w:noProof/>
            <w:webHidden/>
          </w:rPr>
          <w:instrText xml:space="preserve"> PAGEREF _Toc129865761 \h </w:instrText>
        </w:r>
        <w:r w:rsidR="004B5F37">
          <w:rPr>
            <w:noProof/>
            <w:webHidden/>
          </w:rPr>
        </w:r>
        <w:r w:rsidR="004B5F37">
          <w:rPr>
            <w:noProof/>
            <w:webHidden/>
          </w:rPr>
          <w:fldChar w:fldCharType="separate"/>
        </w:r>
        <w:r w:rsidR="004B5F37">
          <w:rPr>
            <w:noProof/>
            <w:webHidden/>
          </w:rPr>
          <w:t>5</w:t>
        </w:r>
        <w:r w:rsidR="004B5F37">
          <w:rPr>
            <w:noProof/>
            <w:webHidden/>
          </w:rPr>
          <w:fldChar w:fldCharType="end"/>
        </w:r>
      </w:hyperlink>
    </w:p>
    <w:p w14:paraId="268E34D6" w14:textId="40D1207D" w:rsidR="004B5F37" w:rsidRDefault="004B5F37">
      <w:pPr>
        <w:pStyle w:val="TOC2"/>
        <w:tabs>
          <w:tab w:val="right" w:leader="dot" w:pos="9350"/>
        </w:tabs>
        <w:rPr>
          <w:rFonts w:asciiTheme="minorHAnsi" w:eastAsiaTheme="minorEastAsia" w:hAnsiTheme="minorHAnsi" w:cstheme="minorBidi"/>
          <w:noProof/>
          <w:sz w:val="22"/>
          <w:lang w:val="en-SI" w:eastAsia="en-SI"/>
        </w:rPr>
      </w:pPr>
      <w:hyperlink w:anchor="_Toc129865762" w:history="1">
        <w:r w:rsidRPr="00F719BE">
          <w:rPr>
            <w:rStyle w:val="Hyperlink"/>
            <w:noProof/>
          </w:rPr>
          <w:t>1.1 Setting up your development environment</w:t>
        </w:r>
        <w:r>
          <w:rPr>
            <w:noProof/>
            <w:webHidden/>
          </w:rPr>
          <w:tab/>
        </w:r>
        <w:r>
          <w:rPr>
            <w:noProof/>
            <w:webHidden/>
          </w:rPr>
          <w:fldChar w:fldCharType="begin"/>
        </w:r>
        <w:r>
          <w:rPr>
            <w:noProof/>
            <w:webHidden/>
          </w:rPr>
          <w:instrText xml:space="preserve"> PAGEREF _Toc129865762 \h </w:instrText>
        </w:r>
        <w:r>
          <w:rPr>
            <w:noProof/>
            <w:webHidden/>
          </w:rPr>
        </w:r>
        <w:r>
          <w:rPr>
            <w:noProof/>
            <w:webHidden/>
          </w:rPr>
          <w:fldChar w:fldCharType="separate"/>
        </w:r>
        <w:r>
          <w:rPr>
            <w:noProof/>
            <w:webHidden/>
          </w:rPr>
          <w:t>5</w:t>
        </w:r>
        <w:r>
          <w:rPr>
            <w:noProof/>
            <w:webHidden/>
          </w:rPr>
          <w:fldChar w:fldCharType="end"/>
        </w:r>
      </w:hyperlink>
    </w:p>
    <w:p w14:paraId="388DB236" w14:textId="10DED52C" w:rsidR="004B5F37" w:rsidRDefault="004B5F37">
      <w:pPr>
        <w:pStyle w:val="TOC3"/>
        <w:rPr>
          <w:rFonts w:asciiTheme="minorHAnsi" w:eastAsiaTheme="minorEastAsia" w:hAnsiTheme="minorHAnsi" w:cstheme="minorBidi"/>
          <w:noProof/>
          <w:sz w:val="22"/>
          <w:lang w:val="en-SI" w:eastAsia="en-SI"/>
        </w:rPr>
      </w:pPr>
      <w:hyperlink w:anchor="_Toc129865763" w:history="1">
        <w:r w:rsidRPr="00F719BE">
          <w:rPr>
            <w:rStyle w:val="Hyperlink"/>
            <w:noProof/>
          </w:rPr>
          <w:t>1.1.1 Using Demeter.run</w:t>
        </w:r>
        <w:r>
          <w:rPr>
            <w:noProof/>
            <w:webHidden/>
          </w:rPr>
          <w:tab/>
        </w:r>
        <w:r>
          <w:rPr>
            <w:noProof/>
            <w:webHidden/>
          </w:rPr>
          <w:fldChar w:fldCharType="begin"/>
        </w:r>
        <w:r>
          <w:rPr>
            <w:noProof/>
            <w:webHidden/>
          </w:rPr>
          <w:instrText xml:space="preserve"> PAGEREF _Toc129865763 \h </w:instrText>
        </w:r>
        <w:r>
          <w:rPr>
            <w:noProof/>
            <w:webHidden/>
          </w:rPr>
        </w:r>
        <w:r>
          <w:rPr>
            <w:noProof/>
            <w:webHidden/>
          </w:rPr>
          <w:fldChar w:fldCharType="separate"/>
        </w:r>
        <w:r>
          <w:rPr>
            <w:noProof/>
            <w:webHidden/>
          </w:rPr>
          <w:t>5</w:t>
        </w:r>
        <w:r>
          <w:rPr>
            <w:noProof/>
            <w:webHidden/>
          </w:rPr>
          <w:fldChar w:fldCharType="end"/>
        </w:r>
      </w:hyperlink>
    </w:p>
    <w:p w14:paraId="2EFA8B7F" w14:textId="2AC7DBB5" w:rsidR="004B5F37" w:rsidRDefault="004B5F37">
      <w:pPr>
        <w:pStyle w:val="TOC3"/>
        <w:rPr>
          <w:rFonts w:asciiTheme="minorHAnsi" w:eastAsiaTheme="minorEastAsia" w:hAnsiTheme="minorHAnsi" w:cstheme="minorBidi"/>
          <w:noProof/>
          <w:sz w:val="22"/>
          <w:lang w:val="en-SI" w:eastAsia="en-SI"/>
        </w:rPr>
      </w:pPr>
      <w:hyperlink w:anchor="_Toc129865764" w:history="1">
        <w:r w:rsidRPr="00F719BE">
          <w:rPr>
            <w:rStyle w:val="Hyperlink"/>
            <w:noProof/>
          </w:rPr>
          <w:t>1.1.2 Installing Docker and VSCode</w:t>
        </w:r>
        <w:r>
          <w:rPr>
            <w:noProof/>
            <w:webHidden/>
          </w:rPr>
          <w:tab/>
        </w:r>
        <w:r>
          <w:rPr>
            <w:noProof/>
            <w:webHidden/>
          </w:rPr>
          <w:fldChar w:fldCharType="begin"/>
        </w:r>
        <w:r>
          <w:rPr>
            <w:noProof/>
            <w:webHidden/>
          </w:rPr>
          <w:instrText xml:space="preserve"> PAGEREF _Toc129865764 \h </w:instrText>
        </w:r>
        <w:r>
          <w:rPr>
            <w:noProof/>
            <w:webHidden/>
          </w:rPr>
        </w:r>
        <w:r>
          <w:rPr>
            <w:noProof/>
            <w:webHidden/>
          </w:rPr>
          <w:fldChar w:fldCharType="separate"/>
        </w:r>
        <w:r>
          <w:rPr>
            <w:noProof/>
            <w:webHidden/>
          </w:rPr>
          <w:t>15</w:t>
        </w:r>
        <w:r>
          <w:rPr>
            <w:noProof/>
            <w:webHidden/>
          </w:rPr>
          <w:fldChar w:fldCharType="end"/>
        </w:r>
      </w:hyperlink>
    </w:p>
    <w:p w14:paraId="5CC664B9" w14:textId="48D201FC" w:rsidR="004B5F37" w:rsidRDefault="004B5F37">
      <w:pPr>
        <w:pStyle w:val="TOC3"/>
        <w:rPr>
          <w:rFonts w:asciiTheme="minorHAnsi" w:eastAsiaTheme="minorEastAsia" w:hAnsiTheme="minorHAnsi" w:cstheme="minorBidi"/>
          <w:noProof/>
          <w:sz w:val="22"/>
          <w:lang w:val="en-SI" w:eastAsia="en-SI"/>
        </w:rPr>
      </w:pPr>
      <w:hyperlink w:anchor="_Toc129865765" w:history="1">
        <w:r w:rsidRPr="00F719BE">
          <w:rPr>
            <w:rStyle w:val="Hyperlink"/>
            <w:noProof/>
          </w:rPr>
          <w:t>1.1.3 Running the PPP Docker Container</w:t>
        </w:r>
        <w:r>
          <w:rPr>
            <w:noProof/>
            <w:webHidden/>
          </w:rPr>
          <w:tab/>
        </w:r>
        <w:r>
          <w:rPr>
            <w:noProof/>
            <w:webHidden/>
          </w:rPr>
          <w:fldChar w:fldCharType="begin"/>
        </w:r>
        <w:r>
          <w:rPr>
            <w:noProof/>
            <w:webHidden/>
          </w:rPr>
          <w:instrText xml:space="preserve"> PAGEREF _Toc129865765 \h </w:instrText>
        </w:r>
        <w:r>
          <w:rPr>
            <w:noProof/>
            <w:webHidden/>
          </w:rPr>
        </w:r>
        <w:r>
          <w:rPr>
            <w:noProof/>
            <w:webHidden/>
          </w:rPr>
          <w:fldChar w:fldCharType="separate"/>
        </w:r>
        <w:r>
          <w:rPr>
            <w:noProof/>
            <w:webHidden/>
          </w:rPr>
          <w:t>18</w:t>
        </w:r>
        <w:r>
          <w:rPr>
            <w:noProof/>
            <w:webHidden/>
          </w:rPr>
          <w:fldChar w:fldCharType="end"/>
        </w:r>
      </w:hyperlink>
    </w:p>
    <w:p w14:paraId="4212E207" w14:textId="561C9D5A" w:rsidR="004B5F37" w:rsidRDefault="004B5F37">
      <w:pPr>
        <w:pStyle w:val="TOC3"/>
        <w:rPr>
          <w:rFonts w:asciiTheme="minorHAnsi" w:eastAsiaTheme="minorEastAsia" w:hAnsiTheme="minorHAnsi" w:cstheme="minorBidi"/>
          <w:noProof/>
          <w:sz w:val="22"/>
          <w:lang w:val="en-SI" w:eastAsia="en-SI"/>
        </w:rPr>
      </w:pPr>
      <w:hyperlink w:anchor="_Toc129865766" w:history="1">
        <w:r w:rsidRPr="00F719BE">
          <w:rPr>
            <w:rStyle w:val="Hyperlink"/>
            <w:noProof/>
          </w:rPr>
          <w:t>1.1.4 Troubleshooting Guide</w:t>
        </w:r>
        <w:r>
          <w:rPr>
            <w:noProof/>
            <w:webHidden/>
          </w:rPr>
          <w:tab/>
        </w:r>
        <w:r>
          <w:rPr>
            <w:noProof/>
            <w:webHidden/>
          </w:rPr>
          <w:fldChar w:fldCharType="begin"/>
        </w:r>
        <w:r>
          <w:rPr>
            <w:noProof/>
            <w:webHidden/>
          </w:rPr>
          <w:instrText xml:space="preserve"> PAGEREF _Toc129865766 \h </w:instrText>
        </w:r>
        <w:r>
          <w:rPr>
            <w:noProof/>
            <w:webHidden/>
          </w:rPr>
        </w:r>
        <w:r>
          <w:rPr>
            <w:noProof/>
            <w:webHidden/>
          </w:rPr>
          <w:fldChar w:fldCharType="separate"/>
        </w:r>
        <w:r>
          <w:rPr>
            <w:noProof/>
            <w:webHidden/>
          </w:rPr>
          <w:t>21</w:t>
        </w:r>
        <w:r>
          <w:rPr>
            <w:noProof/>
            <w:webHidden/>
          </w:rPr>
          <w:fldChar w:fldCharType="end"/>
        </w:r>
      </w:hyperlink>
    </w:p>
    <w:p w14:paraId="6975F1B2" w14:textId="7D4AB20B" w:rsidR="004B5F37" w:rsidRDefault="004B5F37">
      <w:pPr>
        <w:pStyle w:val="TOC2"/>
        <w:tabs>
          <w:tab w:val="right" w:leader="dot" w:pos="9350"/>
        </w:tabs>
        <w:rPr>
          <w:rFonts w:asciiTheme="minorHAnsi" w:eastAsiaTheme="minorEastAsia" w:hAnsiTheme="minorHAnsi" w:cstheme="minorBidi"/>
          <w:noProof/>
          <w:sz w:val="22"/>
          <w:lang w:val="en-SI" w:eastAsia="en-SI"/>
        </w:rPr>
      </w:pPr>
      <w:hyperlink w:anchor="_Toc129865767" w:history="1">
        <w:r w:rsidRPr="00F719BE">
          <w:rPr>
            <w:rStyle w:val="Hyperlink"/>
            <w:noProof/>
          </w:rPr>
          <w:t>1.2 Kuber marketplace</w:t>
        </w:r>
        <w:r>
          <w:rPr>
            <w:noProof/>
            <w:webHidden/>
          </w:rPr>
          <w:tab/>
        </w:r>
        <w:r>
          <w:rPr>
            <w:noProof/>
            <w:webHidden/>
          </w:rPr>
          <w:fldChar w:fldCharType="begin"/>
        </w:r>
        <w:r>
          <w:rPr>
            <w:noProof/>
            <w:webHidden/>
          </w:rPr>
          <w:instrText xml:space="preserve"> PAGEREF _Toc129865767 \h </w:instrText>
        </w:r>
        <w:r>
          <w:rPr>
            <w:noProof/>
            <w:webHidden/>
          </w:rPr>
        </w:r>
        <w:r>
          <w:rPr>
            <w:noProof/>
            <w:webHidden/>
          </w:rPr>
          <w:fldChar w:fldCharType="separate"/>
        </w:r>
        <w:r>
          <w:rPr>
            <w:noProof/>
            <w:webHidden/>
          </w:rPr>
          <w:t>22</w:t>
        </w:r>
        <w:r>
          <w:rPr>
            <w:noProof/>
            <w:webHidden/>
          </w:rPr>
          <w:fldChar w:fldCharType="end"/>
        </w:r>
      </w:hyperlink>
    </w:p>
    <w:p w14:paraId="6CC61A9E" w14:textId="3ED66A92" w:rsidR="004B5F37" w:rsidRDefault="004B5F37">
      <w:pPr>
        <w:pStyle w:val="TOC2"/>
        <w:tabs>
          <w:tab w:val="right" w:leader="dot" w:pos="9350"/>
        </w:tabs>
        <w:rPr>
          <w:rFonts w:asciiTheme="minorHAnsi" w:eastAsiaTheme="minorEastAsia" w:hAnsiTheme="minorHAnsi" w:cstheme="minorBidi"/>
          <w:noProof/>
          <w:sz w:val="22"/>
          <w:lang w:val="en-SI" w:eastAsia="en-SI"/>
        </w:rPr>
      </w:pPr>
      <w:hyperlink w:anchor="_Toc129865768" w:history="1">
        <w:r w:rsidRPr="00F719BE">
          <w:rPr>
            <w:rStyle w:val="Hyperlink"/>
            <w:noProof/>
          </w:rPr>
          <w:t>1.3 Hashing and digital signatures</w:t>
        </w:r>
        <w:r>
          <w:rPr>
            <w:noProof/>
            <w:webHidden/>
          </w:rPr>
          <w:tab/>
        </w:r>
        <w:r>
          <w:rPr>
            <w:noProof/>
            <w:webHidden/>
          </w:rPr>
          <w:fldChar w:fldCharType="begin"/>
        </w:r>
        <w:r>
          <w:rPr>
            <w:noProof/>
            <w:webHidden/>
          </w:rPr>
          <w:instrText xml:space="preserve"> PAGEREF _Toc129865768 \h </w:instrText>
        </w:r>
        <w:r>
          <w:rPr>
            <w:noProof/>
            <w:webHidden/>
          </w:rPr>
        </w:r>
        <w:r>
          <w:rPr>
            <w:noProof/>
            <w:webHidden/>
          </w:rPr>
          <w:fldChar w:fldCharType="separate"/>
        </w:r>
        <w:r>
          <w:rPr>
            <w:noProof/>
            <w:webHidden/>
          </w:rPr>
          <w:t>29</w:t>
        </w:r>
        <w:r>
          <w:rPr>
            <w:noProof/>
            <w:webHidden/>
          </w:rPr>
          <w:fldChar w:fldCharType="end"/>
        </w:r>
      </w:hyperlink>
    </w:p>
    <w:p w14:paraId="06F82141" w14:textId="46207FE6" w:rsidR="004B5F37" w:rsidRDefault="004B5F37">
      <w:pPr>
        <w:pStyle w:val="TOC2"/>
        <w:tabs>
          <w:tab w:val="right" w:leader="dot" w:pos="9350"/>
        </w:tabs>
        <w:rPr>
          <w:rFonts w:asciiTheme="minorHAnsi" w:eastAsiaTheme="minorEastAsia" w:hAnsiTheme="minorHAnsi" w:cstheme="minorBidi"/>
          <w:noProof/>
          <w:sz w:val="22"/>
          <w:lang w:val="en-SI" w:eastAsia="en-SI"/>
        </w:rPr>
      </w:pPr>
      <w:hyperlink w:anchor="_Toc129865769" w:history="1">
        <w:r w:rsidRPr="00F719BE">
          <w:rPr>
            <w:rStyle w:val="Hyperlink"/>
            <w:noProof/>
          </w:rPr>
          <w:t>1.4 The EUTxO model</w:t>
        </w:r>
        <w:r>
          <w:rPr>
            <w:noProof/>
            <w:webHidden/>
          </w:rPr>
          <w:tab/>
        </w:r>
        <w:r>
          <w:rPr>
            <w:noProof/>
            <w:webHidden/>
          </w:rPr>
          <w:fldChar w:fldCharType="begin"/>
        </w:r>
        <w:r>
          <w:rPr>
            <w:noProof/>
            <w:webHidden/>
          </w:rPr>
          <w:instrText xml:space="preserve"> PAGEREF _Toc129865769 \h </w:instrText>
        </w:r>
        <w:r>
          <w:rPr>
            <w:noProof/>
            <w:webHidden/>
          </w:rPr>
        </w:r>
        <w:r>
          <w:rPr>
            <w:noProof/>
            <w:webHidden/>
          </w:rPr>
          <w:fldChar w:fldCharType="separate"/>
        </w:r>
        <w:r>
          <w:rPr>
            <w:noProof/>
            <w:webHidden/>
          </w:rPr>
          <w:t>31</w:t>
        </w:r>
        <w:r>
          <w:rPr>
            <w:noProof/>
            <w:webHidden/>
          </w:rPr>
          <w:fldChar w:fldCharType="end"/>
        </w:r>
      </w:hyperlink>
    </w:p>
    <w:p w14:paraId="782065D8" w14:textId="7211EB02" w:rsidR="004B5F37" w:rsidRDefault="004B5F37">
      <w:pPr>
        <w:pStyle w:val="TOC2"/>
        <w:tabs>
          <w:tab w:val="right" w:leader="dot" w:pos="9350"/>
        </w:tabs>
        <w:rPr>
          <w:rFonts w:asciiTheme="minorHAnsi" w:eastAsiaTheme="minorEastAsia" w:hAnsiTheme="minorHAnsi" w:cstheme="minorBidi"/>
          <w:noProof/>
          <w:sz w:val="22"/>
          <w:lang w:val="en-SI" w:eastAsia="en-SI"/>
        </w:rPr>
      </w:pPr>
      <w:hyperlink w:anchor="_Toc129865770" w:history="1">
        <w:r w:rsidRPr="00F719BE">
          <w:rPr>
            <w:rStyle w:val="Hyperlink"/>
            <w:noProof/>
          </w:rPr>
          <w:t>1.5 Plutus code</w:t>
        </w:r>
        <w:r>
          <w:rPr>
            <w:noProof/>
            <w:webHidden/>
          </w:rPr>
          <w:tab/>
        </w:r>
        <w:r>
          <w:rPr>
            <w:noProof/>
            <w:webHidden/>
          </w:rPr>
          <w:fldChar w:fldCharType="begin"/>
        </w:r>
        <w:r>
          <w:rPr>
            <w:noProof/>
            <w:webHidden/>
          </w:rPr>
          <w:instrText xml:space="preserve"> PAGEREF _Toc129865770 \h </w:instrText>
        </w:r>
        <w:r>
          <w:rPr>
            <w:noProof/>
            <w:webHidden/>
          </w:rPr>
        </w:r>
        <w:r>
          <w:rPr>
            <w:noProof/>
            <w:webHidden/>
          </w:rPr>
          <w:fldChar w:fldCharType="separate"/>
        </w:r>
        <w:r>
          <w:rPr>
            <w:noProof/>
            <w:webHidden/>
          </w:rPr>
          <w:t>36</w:t>
        </w:r>
        <w:r>
          <w:rPr>
            <w:noProof/>
            <w:webHidden/>
          </w:rPr>
          <w:fldChar w:fldCharType="end"/>
        </w:r>
      </w:hyperlink>
    </w:p>
    <w:p w14:paraId="0DF00842" w14:textId="7B3D84B3" w:rsidR="004B5F37" w:rsidRDefault="004B5F37">
      <w:pPr>
        <w:pStyle w:val="TOC1"/>
        <w:rPr>
          <w:rFonts w:asciiTheme="minorHAnsi" w:eastAsiaTheme="minorEastAsia" w:hAnsiTheme="minorHAnsi" w:cstheme="minorBidi"/>
          <w:b w:val="0"/>
          <w:noProof/>
          <w:sz w:val="22"/>
          <w:lang w:val="en-SI" w:eastAsia="en-SI"/>
        </w:rPr>
      </w:pPr>
      <w:hyperlink w:anchor="_Toc129865771" w:history="1">
        <w:r w:rsidRPr="00F719BE">
          <w:rPr>
            <w:rStyle w:val="Hyperlink"/>
            <w:noProof/>
          </w:rPr>
          <w:t>2 Simple validation scripts</w:t>
        </w:r>
        <w:r>
          <w:rPr>
            <w:noProof/>
            <w:webHidden/>
          </w:rPr>
          <w:tab/>
        </w:r>
        <w:r>
          <w:rPr>
            <w:noProof/>
            <w:webHidden/>
          </w:rPr>
          <w:fldChar w:fldCharType="begin"/>
        </w:r>
        <w:r>
          <w:rPr>
            <w:noProof/>
            <w:webHidden/>
          </w:rPr>
          <w:instrText xml:space="preserve"> PAGEREF _Toc129865771 \h </w:instrText>
        </w:r>
        <w:r>
          <w:rPr>
            <w:noProof/>
            <w:webHidden/>
          </w:rPr>
        </w:r>
        <w:r>
          <w:rPr>
            <w:noProof/>
            <w:webHidden/>
          </w:rPr>
          <w:fldChar w:fldCharType="separate"/>
        </w:r>
        <w:r>
          <w:rPr>
            <w:noProof/>
            <w:webHidden/>
          </w:rPr>
          <w:t>38</w:t>
        </w:r>
        <w:r>
          <w:rPr>
            <w:noProof/>
            <w:webHidden/>
          </w:rPr>
          <w:fldChar w:fldCharType="end"/>
        </w:r>
      </w:hyperlink>
    </w:p>
    <w:p w14:paraId="4C7977F6" w14:textId="47B34881" w:rsidR="004B5F37" w:rsidRDefault="004B5F37">
      <w:pPr>
        <w:pStyle w:val="TOC2"/>
        <w:tabs>
          <w:tab w:val="right" w:leader="dot" w:pos="9350"/>
        </w:tabs>
        <w:rPr>
          <w:rFonts w:asciiTheme="minorHAnsi" w:eastAsiaTheme="minorEastAsia" w:hAnsiTheme="minorHAnsi" w:cstheme="minorBidi"/>
          <w:noProof/>
          <w:sz w:val="22"/>
          <w:lang w:val="en-SI" w:eastAsia="en-SI"/>
        </w:rPr>
      </w:pPr>
      <w:hyperlink w:anchor="_Toc129865772" w:history="1">
        <w:r w:rsidRPr="00F719BE">
          <w:rPr>
            <w:rStyle w:val="Hyperlink"/>
            <w:noProof/>
          </w:rPr>
          <w:t>2.1 Low-level untyped validation scripts</w:t>
        </w:r>
        <w:r>
          <w:rPr>
            <w:noProof/>
            <w:webHidden/>
          </w:rPr>
          <w:tab/>
        </w:r>
        <w:r>
          <w:rPr>
            <w:noProof/>
            <w:webHidden/>
          </w:rPr>
          <w:fldChar w:fldCharType="begin"/>
        </w:r>
        <w:r>
          <w:rPr>
            <w:noProof/>
            <w:webHidden/>
          </w:rPr>
          <w:instrText xml:space="preserve"> PAGEREF _Toc129865772 \h </w:instrText>
        </w:r>
        <w:r>
          <w:rPr>
            <w:noProof/>
            <w:webHidden/>
          </w:rPr>
        </w:r>
        <w:r>
          <w:rPr>
            <w:noProof/>
            <w:webHidden/>
          </w:rPr>
          <w:fldChar w:fldCharType="separate"/>
        </w:r>
        <w:r>
          <w:rPr>
            <w:noProof/>
            <w:webHidden/>
          </w:rPr>
          <w:t>38</w:t>
        </w:r>
        <w:r>
          <w:rPr>
            <w:noProof/>
            <w:webHidden/>
          </w:rPr>
          <w:fldChar w:fldCharType="end"/>
        </w:r>
      </w:hyperlink>
    </w:p>
    <w:p w14:paraId="6AFBE3BE" w14:textId="61D3E79A" w:rsidR="004B5F37" w:rsidRDefault="004B5F37">
      <w:pPr>
        <w:pStyle w:val="TOC2"/>
        <w:tabs>
          <w:tab w:val="right" w:leader="dot" w:pos="9350"/>
        </w:tabs>
        <w:rPr>
          <w:rFonts w:asciiTheme="minorHAnsi" w:eastAsiaTheme="minorEastAsia" w:hAnsiTheme="minorHAnsi" w:cstheme="minorBidi"/>
          <w:noProof/>
          <w:sz w:val="22"/>
          <w:lang w:val="en-SI" w:eastAsia="en-SI"/>
        </w:rPr>
      </w:pPr>
      <w:hyperlink w:anchor="_Toc129865773" w:history="1">
        <w:r w:rsidRPr="00F719BE">
          <w:rPr>
            <w:rStyle w:val="Hyperlink"/>
            <w:noProof/>
          </w:rPr>
          <w:t>2.2 Using the Cardano CLI to interact with Plutus</w:t>
        </w:r>
        <w:r>
          <w:rPr>
            <w:noProof/>
            <w:webHidden/>
          </w:rPr>
          <w:tab/>
        </w:r>
        <w:r>
          <w:rPr>
            <w:noProof/>
            <w:webHidden/>
          </w:rPr>
          <w:fldChar w:fldCharType="begin"/>
        </w:r>
        <w:r>
          <w:rPr>
            <w:noProof/>
            <w:webHidden/>
          </w:rPr>
          <w:instrText xml:space="preserve"> PAGEREF _Toc129865773 \h </w:instrText>
        </w:r>
        <w:r>
          <w:rPr>
            <w:noProof/>
            <w:webHidden/>
          </w:rPr>
        </w:r>
        <w:r>
          <w:rPr>
            <w:noProof/>
            <w:webHidden/>
          </w:rPr>
          <w:fldChar w:fldCharType="separate"/>
        </w:r>
        <w:r>
          <w:rPr>
            <w:noProof/>
            <w:webHidden/>
          </w:rPr>
          <w:t>43</w:t>
        </w:r>
        <w:r>
          <w:rPr>
            <w:noProof/>
            <w:webHidden/>
          </w:rPr>
          <w:fldChar w:fldCharType="end"/>
        </w:r>
      </w:hyperlink>
    </w:p>
    <w:p w14:paraId="5C5CE5E2" w14:textId="69B89E59" w:rsidR="004B5F37" w:rsidRDefault="004B5F37">
      <w:pPr>
        <w:pStyle w:val="TOC2"/>
        <w:tabs>
          <w:tab w:val="right" w:leader="dot" w:pos="9350"/>
        </w:tabs>
        <w:rPr>
          <w:rFonts w:asciiTheme="minorHAnsi" w:eastAsiaTheme="minorEastAsia" w:hAnsiTheme="minorHAnsi" w:cstheme="minorBidi"/>
          <w:noProof/>
          <w:sz w:val="22"/>
          <w:lang w:val="en-SI" w:eastAsia="en-SI"/>
        </w:rPr>
      </w:pPr>
      <w:hyperlink w:anchor="_Toc129865774" w:history="1">
        <w:r w:rsidRPr="00F719BE">
          <w:rPr>
            <w:rStyle w:val="Hyperlink"/>
            <w:noProof/>
          </w:rPr>
          <w:t>2.3 High-level typed validation scripts</w:t>
        </w:r>
        <w:r>
          <w:rPr>
            <w:noProof/>
            <w:webHidden/>
          </w:rPr>
          <w:tab/>
        </w:r>
        <w:r>
          <w:rPr>
            <w:noProof/>
            <w:webHidden/>
          </w:rPr>
          <w:fldChar w:fldCharType="begin"/>
        </w:r>
        <w:r>
          <w:rPr>
            <w:noProof/>
            <w:webHidden/>
          </w:rPr>
          <w:instrText xml:space="preserve"> PAGEREF _Toc129865774 \h </w:instrText>
        </w:r>
        <w:r>
          <w:rPr>
            <w:noProof/>
            <w:webHidden/>
          </w:rPr>
        </w:r>
        <w:r>
          <w:rPr>
            <w:noProof/>
            <w:webHidden/>
          </w:rPr>
          <w:fldChar w:fldCharType="separate"/>
        </w:r>
        <w:r>
          <w:rPr>
            <w:noProof/>
            <w:webHidden/>
          </w:rPr>
          <w:t>48</w:t>
        </w:r>
        <w:r>
          <w:rPr>
            <w:noProof/>
            <w:webHidden/>
          </w:rPr>
          <w:fldChar w:fldCharType="end"/>
        </w:r>
      </w:hyperlink>
    </w:p>
    <w:p w14:paraId="72EC04A9" w14:textId="44FA25AC" w:rsidR="004B5F37" w:rsidRDefault="004B5F37">
      <w:pPr>
        <w:pStyle w:val="TOC2"/>
        <w:tabs>
          <w:tab w:val="right" w:leader="dot" w:pos="9350"/>
        </w:tabs>
        <w:rPr>
          <w:rFonts w:asciiTheme="minorHAnsi" w:eastAsiaTheme="minorEastAsia" w:hAnsiTheme="minorHAnsi" w:cstheme="minorBidi"/>
          <w:noProof/>
          <w:sz w:val="22"/>
          <w:lang w:val="en-SI" w:eastAsia="en-SI"/>
        </w:rPr>
      </w:pPr>
      <w:hyperlink w:anchor="_Toc129865775" w:history="1">
        <w:r w:rsidRPr="00F719BE">
          <w:rPr>
            <w:rStyle w:val="Hyperlink"/>
            <w:noProof/>
          </w:rPr>
          <w:t>2.4 Homework</w:t>
        </w:r>
        <w:r>
          <w:rPr>
            <w:noProof/>
            <w:webHidden/>
          </w:rPr>
          <w:tab/>
        </w:r>
        <w:r>
          <w:rPr>
            <w:noProof/>
            <w:webHidden/>
          </w:rPr>
          <w:fldChar w:fldCharType="begin"/>
        </w:r>
        <w:r>
          <w:rPr>
            <w:noProof/>
            <w:webHidden/>
          </w:rPr>
          <w:instrText xml:space="preserve"> PAGEREF _Toc129865775 \h </w:instrText>
        </w:r>
        <w:r>
          <w:rPr>
            <w:noProof/>
            <w:webHidden/>
          </w:rPr>
        </w:r>
        <w:r>
          <w:rPr>
            <w:noProof/>
            <w:webHidden/>
          </w:rPr>
          <w:fldChar w:fldCharType="separate"/>
        </w:r>
        <w:r>
          <w:rPr>
            <w:noProof/>
            <w:webHidden/>
          </w:rPr>
          <w:t>55</w:t>
        </w:r>
        <w:r>
          <w:rPr>
            <w:noProof/>
            <w:webHidden/>
          </w:rPr>
          <w:fldChar w:fldCharType="end"/>
        </w:r>
      </w:hyperlink>
    </w:p>
    <w:p w14:paraId="637BC75F" w14:textId="310B362C" w:rsidR="004B5F37" w:rsidRDefault="004B5F37">
      <w:pPr>
        <w:pStyle w:val="TOC1"/>
        <w:rPr>
          <w:rFonts w:asciiTheme="minorHAnsi" w:eastAsiaTheme="minorEastAsia" w:hAnsiTheme="minorHAnsi" w:cstheme="minorBidi"/>
          <w:b w:val="0"/>
          <w:noProof/>
          <w:sz w:val="22"/>
          <w:lang w:val="en-SI" w:eastAsia="en-SI"/>
        </w:rPr>
      </w:pPr>
      <w:hyperlink w:anchor="_Toc129865776" w:history="1">
        <w:r w:rsidRPr="00F719BE">
          <w:rPr>
            <w:rStyle w:val="Hyperlink"/>
            <w:noProof/>
          </w:rPr>
          <w:t>3 Script context, time and parameterized contracts</w:t>
        </w:r>
        <w:r>
          <w:rPr>
            <w:noProof/>
            <w:webHidden/>
          </w:rPr>
          <w:tab/>
        </w:r>
        <w:r>
          <w:rPr>
            <w:noProof/>
            <w:webHidden/>
          </w:rPr>
          <w:fldChar w:fldCharType="begin"/>
        </w:r>
        <w:r>
          <w:rPr>
            <w:noProof/>
            <w:webHidden/>
          </w:rPr>
          <w:instrText xml:space="preserve"> PAGEREF _Toc129865776 \h </w:instrText>
        </w:r>
        <w:r>
          <w:rPr>
            <w:noProof/>
            <w:webHidden/>
          </w:rPr>
        </w:r>
        <w:r>
          <w:rPr>
            <w:noProof/>
            <w:webHidden/>
          </w:rPr>
          <w:fldChar w:fldCharType="separate"/>
        </w:r>
        <w:r>
          <w:rPr>
            <w:noProof/>
            <w:webHidden/>
          </w:rPr>
          <w:t>58</w:t>
        </w:r>
        <w:r>
          <w:rPr>
            <w:noProof/>
            <w:webHidden/>
          </w:rPr>
          <w:fldChar w:fldCharType="end"/>
        </w:r>
      </w:hyperlink>
    </w:p>
    <w:p w14:paraId="1E9C6AA5" w14:textId="7985C41B" w:rsidR="004B5F37" w:rsidRDefault="004B5F37">
      <w:pPr>
        <w:pStyle w:val="TOC2"/>
        <w:tabs>
          <w:tab w:val="right" w:leader="dot" w:pos="9350"/>
        </w:tabs>
        <w:rPr>
          <w:rFonts w:asciiTheme="minorHAnsi" w:eastAsiaTheme="minorEastAsia" w:hAnsiTheme="minorHAnsi" w:cstheme="minorBidi"/>
          <w:noProof/>
          <w:sz w:val="22"/>
          <w:lang w:val="en-SI" w:eastAsia="en-SI"/>
        </w:rPr>
      </w:pPr>
      <w:hyperlink w:anchor="_Toc129865777" w:history="1">
        <w:r w:rsidRPr="00F719BE">
          <w:rPr>
            <w:rStyle w:val="Hyperlink"/>
            <w:noProof/>
          </w:rPr>
          <w:t>3.1 Script context</w:t>
        </w:r>
        <w:r>
          <w:rPr>
            <w:noProof/>
            <w:webHidden/>
          </w:rPr>
          <w:tab/>
        </w:r>
        <w:r>
          <w:rPr>
            <w:noProof/>
            <w:webHidden/>
          </w:rPr>
          <w:fldChar w:fldCharType="begin"/>
        </w:r>
        <w:r>
          <w:rPr>
            <w:noProof/>
            <w:webHidden/>
          </w:rPr>
          <w:instrText xml:space="preserve"> PAGEREF _Toc129865777 \h </w:instrText>
        </w:r>
        <w:r>
          <w:rPr>
            <w:noProof/>
            <w:webHidden/>
          </w:rPr>
        </w:r>
        <w:r>
          <w:rPr>
            <w:noProof/>
            <w:webHidden/>
          </w:rPr>
          <w:fldChar w:fldCharType="separate"/>
        </w:r>
        <w:r>
          <w:rPr>
            <w:noProof/>
            <w:webHidden/>
          </w:rPr>
          <w:t>58</w:t>
        </w:r>
        <w:r>
          <w:rPr>
            <w:noProof/>
            <w:webHidden/>
          </w:rPr>
          <w:fldChar w:fldCharType="end"/>
        </w:r>
      </w:hyperlink>
    </w:p>
    <w:p w14:paraId="71B3FB54" w14:textId="47B632F0" w:rsidR="004B5F37" w:rsidRDefault="004B5F37">
      <w:pPr>
        <w:pStyle w:val="TOC2"/>
        <w:tabs>
          <w:tab w:val="right" w:leader="dot" w:pos="9350"/>
        </w:tabs>
        <w:rPr>
          <w:rFonts w:asciiTheme="minorHAnsi" w:eastAsiaTheme="minorEastAsia" w:hAnsiTheme="minorHAnsi" w:cstheme="minorBidi"/>
          <w:noProof/>
          <w:sz w:val="22"/>
          <w:lang w:val="en-SI" w:eastAsia="en-SI"/>
        </w:rPr>
      </w:pPr>
      <w:hyperlink w:anchor="_Toc129865778" w:history="1">
        <w:r w:rsidRPr="00F719BE">
          <w:rPr>
            <w:rStyle w:val="Hyperlink"/>
            <w:noProof/>
          </w:rPr>
          <w:t>3.2 Handling time</w:t>
        </w:r>
        <w:r>
          <w:rPr>
            <w:noProof/>
            <w:webHidden/>
          </w:rPr>
          <w:tab/>
        </w:r>
        <w:r>
          <w:rPr>
            <w:noProof/>
            <w:webHidden/>
          </w:rPr>
          <w:fldChar w:fldCharType="begin"/>
        </w:r>
        <w:r>
          <w:rPr>
            <w:noProof/>
            <w:webHidden/>
          </w:rPr>
          <w:instrText xml:space="preserve"> PAGEREF _Toc129865778 \h </w:instrText>
        </w:r>
        <w:r>
          <w:rPr>
            <w:noProof/>
            <w:webHidden/>
          </w:rPr>
        </w:r>
        <w:r>
          <w:rPr>
            <w:noProof/>
            <w:webHidden/>
          </w:rPr>
          <w:fldChar w:fldCharType="separate"/>
        </w:r>
        <w:r>
          <w:rPr>
            <w:noProof/>
            <w:webHidden/>
          </w:rPr>
          <w:t>63</w:t>
        </w:r>
        <w:r>
          <w:rPr>
            <w:noProof/>
            <w:webHidden/>
          </w:rPr>
          <w:fldChar w:fldCharType="end"/>
        </w:r>
      </w:hyperlink>
    </w:p>
    <w:p w14:paraId="20BDB8FB" w14:textId="386D038F" w:rsidR="004B5F37" w:rsidRDefault="004B5F37">
      <w:pPr>
        <w:pStyle w:val="TOC2"/>
        <w:tabs>
          <w:tab w:val="right" w:leader="dot" w:pos="9350"/>
        </w:tabs>
        <w:rPr>
          <w:rFonts w:asciiTheme="minorHAnsi" w:eastAsiaTheme="minorEastAsia" w:hAnsiTheme="minorHAnsi" w:cstheme="minorBidi"/>
          <w:noProof/>
          <w:sz w:val="22"/>
          <w:lang w:val="en-SI" w:eastAsia="en-SI"/>
        </w:rPr>
      </w:pPr>
      <w:hyperlink w:anchor="_Toc129865779" w:history="1">
        <w:r w:rsidRPr="00F719BE">
          <w:rPr>
            <w:rStyle w:val="Hyperlink"/>
            <w:noProof/>
          </w:rPr>
          <w:t>3.3 A vesting example</w:t>
        </w:r>
        <w:r>
          <w:rPr>
            <w:noProof/>
            <w:webHidden/>
          </w:rPr>
          <w:tab/>
        </w:r>
        <w:r>
          <w:rPr>
            <w:noProof/>
            <w:webHidden/>
          </w:rPr>
          <w:fldChar w:fldCharType="begin"/>
        </w:r>
        <w:r>
          <w:rPr>
            <w:noProof/>
            <w:webHidden/>
          </w:rPr>
          <w:instrText xml:space="preserve"> PAGEREF _Toc129865779 \h </w:instrText>
        </w:r>
        <w:r>
          <w:rPr>
            <w:noProof/>
            <w:webHidden/>
          </w:rPr>
        </w:r>
        <w:r>
          <w:rPr>
            <w:noProof/>
            <w:webHidden/>
          </w:rPr>
          <w:fldChar w:fldCharType="separate"/>
        </w:r>
        <w:r>
          <w:rPr>
            <w:noProof/>
            <w:webHidden/>
          </w:rPr>
          <w:t>66</w:t>
        </w:r>
        <w:r>
          <w:rPr>
            <w:noProof/>
            <w:webHidden/>
          </w:rPr>
          <w:fldChar w:fldCharType="end"/>
        </w:r>
      </w:hyperlink>
    </w:p>
    <w:p w14:paraId="296E4B94" w14:textId="31CEFE5F" w:rsidR="004B5F37" w:rsidRDefault="004B5F37">
      <w:pPr>
        <w:pStyle w:val="TOC1"/>
        <w:rPr>
          <w:rFonts w:asciiTheme="minorHAnsi" w:eastAsiaTheme="minorEastAsia" w:hAnsiTheme="minorHAnsi" w:cstheme="minorBidi"/>
          <w:b w:val="0"/>
          <w:noProof/>
          <w:sz w:val="22"/>
          <w:lang w:val="en-SI" w:eastAsia="en-SI"/>
        </w:rPr>
      </w:pPr>
      <w:hyperlink w:anchor="_Toc129865780" w:history="1">
        <w:r w:rsidRPr="00F719BE">
          <w:rPr>
            <w:rStyle w:val="Hyperlink"/>
            <w:noProof/>
          </w:rPr>
          <w:t>4 Resources</w:t>
        </w:r>
        <w:r>
          <w:rPr>
            <w:noProof/>
            <w:webHidden/>
          </w:rPr>
          <w:tab/>
        </w:r>
        <w:r>
          <w:rPr>
            <w:noProof/>
            <w:webHidden/>
          </w:rPr>
          <w:fldChar w:fldCharType="begin"/>
        </w:r>
        <w:r>
          <w:rPr>
            <w:noProof/>
            <w:webHidden/>
          </w:rPr>
          <w:instrText xml:space="preserve"> PAGEREF _Toc129865780 \h </w:instrText>
        </w:r>
        <w:r>
          <w:rPr>
            <w:noProof/>
            <w:webHidden/>
          </w:rPr>
        </w:r>
        <w:r>
          <w:rPr>
            <w:noProof/>
            <w:webHidden/>
          </w:rPr>
          <w:fldChar w:fldCharType="separate"/>
        </w:r>
        <w:r>
          <w:rPr>
            <w:noProof/>
            <w:webHidden/>
          </w:rPr>
          <w:t>71</w:t>
        </w:r>
        <w:r>
          <w:rPr>
            <w:noProof/>
            <w:webHidden/>
          </w:rPr>
          <w:fldChar w:fldCharType="end"/>
        </w:r>
      </w:hyperlink>
    </w:p>
    <w:p w14:paraId="1F936B69" w14:textId="075630CE" w:rsidR="00C300A1" w:rsidRPr="00AC0AC1" w:rsidRDefault="00C300A1" w:rsidP="00C300A1">
      <w:r w:rsidRPr="00AC0AC1">
        <w:fldChar w:fldCharType="end"/>
      </w:r>
    </w:p>
    <w:p w14:paraId="0DB6F8BE" w14:textId="77777777" w:rsidR="00C300A1" w:rsidRDefault="00C300A1" w:rsidP="00C300A1">
      <w:pPr>
        <w:spacing w:after="0"/>
        <w:rPr>
          <w:szCs w:val="24"/>
        </w:rPr>
      </w:pPr>
    </w:p>
    <w:p w14:paraId="6CA58DD6" w14:textId="77777777" w:rsidR="00ED3D89" w:rsidRDefault="00ED3D89" w:rsidP="00C300A1">
      <w:pPr>
        <w:spacing w:after="0"/>
        <w:rPr>
          <w:szCs w:val="24"/>
        </w:rPr>
      </w:pPr>
    </w:p>
    <w:p w14:paraId="263F3E35" w14:textId="77777777" w:rsidR="00ED3D89" w:rsidRDefault="00ED3D89" w:rsidP="00C300A1">
      <w:pPr>
        <w:spacing w:after="0"/>
        <w:rPr>
          <w:szCs w:val="24"/>
        </w:rPr>
      </w:pPr>
    </w:p>
    <w:p w14:paraId="63424DA5" w14:textId="77777777" w:rsidR="00ED3D89" w:rsidRDefault="00ED3D89" w:rsidP="00C300A1">
      <w:pPr>
        <w:spacing w:after="0"/>
        <w:rPr>
          <w:szCs w:val="24"/>
        </w:rPr>
      </w:pPr>
    </w:p>
    <w:p w14:paraId="01A99D58" w14:textId="77777777" w:rsidR="00ED3D89" w:rsidRDefault="00ED3D89" w:rsidP="00C300A1">
      <w:pPr>
        <w:spacing w:after="0"/>
        <w:rPr>
          <w:szCs w:val="24"/>
        </w:rPr>
      </w:pPr>
    </w:p>
    <w:p w14:paraId="6305E9BF" w14:textId="5E6BB664" w:rsidR="00ED3D89" w:rsidRDefault="00ED3D89"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444AA27F" w14:textId="28466B6A" w:rsidR="004B5F37"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4B5F37">
        <w:rPr>
          <w:noProof/>
        </w:rPr>
        <w:t>Figure 1 - Data type</w:t>
      </w:r>
      <w:r w:rsidR="004B5F37">
        <w:rPr>
          <w:noProof/>
        </w:rPr>
        <w:tab/>
      </w:r>
      <w:r w:rsidR="004B5F37">
        <w:rPr>
          <w:noProof/>
        </w:rPr>
        <w:fldChar w:fldCharType="begin"/>
      </w:r>
      <w:r w:rsidR="004B5F37">
        <w:rPr>
          <w:noProof/>
        </w:rPr>
        <w:instrText xml:space="preserve"> PAGEREF _Toc129865781 \h </w:instrText>
      </w:r>
      <w:r w:rsidR="004B5F37">
        <w:rPr>
          <w:noProof/>
        </w:rPr>
      </w:r>
      <w:r w:rsidR="004B5F37">
        <w:rPr>
          <w:noProof/>
        </w:rPr>
        <w:fldChar w:fldCharType="separate"/>
      </w:r>
      <w:r w:rsidR="004B5F37">
        <w:rPr>
          <w:noProof/>
        </w:rPr>
        <w:t>38</w:t>
      </w:r>
      <w:r w:rsidR="004B5F37">
        <w:rPr>
          <w:noProof/>
        </w:rPr>
        <w:fldChar w:fldCharType="end"/>
      </w:r>
    </w:p>
    <w:p w14:paraId="7E48B77A" w14:textId="458189EF"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_Toc129865782 \h </w:instrText>
      </w:r>
      <w:r>
        <w:rPr>
          <w:noProof/>
        </w:rPr>
      </w:r>
      <w:r>
        <w:rPr>
          <w:noProof/>
        </w:rPr>
        <w:fldChar w:fldCharType="separate"/>
      </w:r>
      <w:r>
        <w:rPr>
          <w:noProof/>
        </w:rPr>
        <w:t>58</w:t>
      </w:r>
      <w:r>
        <w:rPr>
          <w:noProof/>
        </w:rPr>
        <w:fldChar w:fldCharType="end"/>
      </w:r>
    </w:p>
    <w:p w14:paraId="46B3BF40" w14:textId="76E6BA3B"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_Toc129865783 \h </w:instrText>
      </w:r>
      <w:r>
        <w:rPr>
          <w:noProof/>
        </w:rPr>
      </w:r>
      <w:r>
        <w:rPr>
          <w:noProof/>
        </w:rPr>
        <w:fldChar w:fldCharType="separate"/>
      </w:r>
      <w:r>
        <w:rPr>
          <w:noProof/>
        </w:rPr>
        <w:t>59</w:t>
      </w:r>
      <w:r>
        <w:rPr>
          <w:noProof/>
        </w:rPr>
        <w:fldChar w:fldCharType="end"/>
      </w:r>
    </w:p>
    <w:p w14:paraId="78BCE4DF" w14:textId="21F82221"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_Toc129865784 \h </w:instrText>
      </w:r>
      <w:r>
        <w:rPr>
          <w:noProof/>
        </w:rPr>
      </w:r>
      <w:r>
        <w:rPr>
          <w:noProof/>
        </w:rPr>
        <w:fldChar w:fldCharType="separate"/>
      </w:r>
      <w:r>
        <w:rPr>
          <w:noProof/>
        </w:rPr>
        <w:t>59</w:t>
      </w:r>
      <w:r>
        <w:rPr>
          <w:noProof/>
        </w:rPr>
        <w:fldChar w:fldCharType="end"/>
      </w:r>
    </w:p>
    <w:p w14:paraId="01A52B10" w14:textId="58A8D252"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_Toc129865785 \h </w:instrText>
      </w:r>
      <w:r>
        <w:rPr>
          <w:noProof/>
        </w:rPr>
      </w:r>
      <w:r>
        <w:rPr>
          <w:noProof/>
        </w:rPr>
        <w:fldChar w:fldCharType="separate"/>
      </w:r>
      <w:r>
        <w:rPr>
          <w:noProof/>
        </w:rPr>
        <w:t>59</w:t>
      </w:r>
      <w:r>
        <w:rPr>
          <w:noProof/>
        </w:rPr>
        <w:fldChar w:fldCharType="end"/>
      </w:r>
    </w:p>
    <w:p w14:paraId="3871B597" w14:textId="4057363F"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_Toc129865786 \h </w:instrText>
      </w:r>
      <w:r>
        <w:rPr>
          <w:noProof/>
        </w:rPr>
      </w:r>
      <w:r>
        <w:rPr>
          <w:noProof/>
        </w:rPr>
        <w:fldChar w:fldCharType="separate"/>
      </w:r>
      <w:r>
        <w:rPr>
          <w:noProof/>
        </w:rPr>
        <w:t>60</w:t>
      </w:r>
      <w:r>
        <w:rPr>
          <w:noProof/>
        </w:rPr>
        <w:fldChar w:fldCharType="end"/>
      </w:r>
    </w:p>
    <w:p w14:paraId="7D504535" w14:textId="32D088A2"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_Toc129865787 \h </w:instrText>
      </w:r>
      <w:r>
        <w:rPr>
          <w:noProof/>
        </w:rPr>
      </w:r>
      <w:r>
        <w:rPr>
          <w:noProof/>
        </w:rPr>
        <w:fldChar w:fldCharType="separate"/>
      </w:r>
      <w:r>
        <w:rPr>
          <w:noProof/>
        </w:rPr>
        <w:t>60</w:t>
      </w:r>
      <w:r>
        <w:rPr>
          <w:noProof/>
        </w:rPr>
        <w:fldChar w:fldCharType="end"/>
      </w:r>
    </w:p>
    <w:p w14:paraId="0B7C0861" w14:textId="57618845"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_Toc129865788 \h </w:instrText>
      </w:r>
      <w:r>
        <w:rPr>
          <w:noProof/>
        </w:rPr>
      </w:r>
      <w:r>
        <w:rPr>
          <w:noProof/>
        </w:rPr>
        <w:fldChar w:fldCharType="separate"/>
      </w:r>
      <w:r>
        <w:rPr>
          <w:noProof/>
        </w:rPr>
        <w:t>61</w:t>
      </w:r>
      <w:r>
        <w:rPr>
          <w:noProof/>
        </w:rPr>
        <w:fldChar w:fldCharType="end"/>
      </w:r>
    </w:p>
    <w:p w14:paraId="305A2A1C" w14:textId="577BCF2E"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_Toc129865789 \h </w:instrText>
      </w:r>
      <w:r>
        <w:rPr>
          <w:noProof/>
        </w:rPr>
      </w:r>
      <w:r>
        <w:rPr>
          <w:noProof/>
        </w:rPr>
        <w:fldChar w:fldCharType="separate"/>
      </w:r>
      <w:r>
        <w:rPr>
          <w:noProof/>
        </w:rPr>
        <w:t>61</w:t>
      </w:r>
      <w:r>
        <w:rPr>
          <w:noProof/>
        </w:rPr>
        <w:fldChar w:fldCharType="end"/>
      </w:r>
    </w:p>
    <w:p w14:paraId="0E0E48D8" w14:textId="200F1107"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_Toc129865790 \h </w:instrText>
      </w:r>
      <w:r>
        <w:rPr>
          <w:noProof/>
        </w:rPr>
      </w:r>
      <w:r>
        <w:rPr>
          <w:noProof/>
        </w:rPr>
        <w:fldChar w:fldCharType="separate"/>
      </w:r>
      <w:r>
        <w:rPr>
          <w:noProof/>
        </w:rPr>
        <w:t>62</w:t>
      </w:r>
      <w:r>
        <w:rPr>
          <w:noProof/>
        </w:rPr>
        <w:fldChar w:fldCharType="end"/>
      </w:r>
    </w:p>
    <w:p w14:paraId="550D43AF" w14:textId="18C94307"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_Toc129865791 \h </w:instrText>
      </w:r>
      <w:r>
        <w:rPr>
          <w:noProof/>
        </w:rPr>
      </w:r>
      <w:r>
        <w:rPr>
          <w:noProof/>
        </w:rPr>
        <w:fldChar w:fldCharType="separate"/>
      </w:r>
      <w:r>
        <w:rPr>
          <w:noProof/>
        </w:rPr>
        <w:t>64</w:t>
      </w:r>
      <w:r>
        <w:rPr>
          <w:noProof/>
        </w:rPr>
        <w:fldChar w:fldCharType="end"/>
      </w:r>
    </w:p>
    <w:p w14:paraId="78EA79C5" w14:textId="25692256"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_Toc129865792 \h </w:instrText>
      </w:r>
      <w:r>
        <w:rPr>
          <w:noProof/>
        </w:rPr>
      </w:r>
      <w:r>
        <w:rPr>
          <w:noProof/>
        </w:rPr>
        <w:fldChar w:fldCharType="separate"/>
      </w:r>
      <w:r>
        <w:rPr>
          <w:noProof/>
        </w:rPr>
        <w:t>64</w:t>
      </w:r>
      <w:r>
        <w:rPr>
          <w:noProof/>
        </w:rPr>
        <w:fldChar w:fldCharType="end"/>
      </w:r>
    </w:p>
    <w:p w14:paraId="564E7BAB" w14:textId="4209BED8"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_Toc129865793 \h </w:instrText>
      </w:r>
      <w:r>
        <w:rPr>
          <w:noProof/>
        </w:rPr>
      </w:r>
      <w:r>
        <w:rPr>
          <w:noProof/>
        </w:rPr>
        <w:fldChar w:fldCharType="separate"/>
      </w:r>
      <w:r>
        <w:rPr>
          <w:noProof/>
        </w:rPr>
        <w:t>65</w:t>
      </w:r>
      <w:r>
        <w:rPr>
          <w:noProof/>
        </w:rPr>
        <w:fldChar w:fldCharType="end"/>
      </w:r>
    </w:p>
    <w:p w14:paraId="1BEB27C4" w14:textId="3F444E45"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_Toc129865794 \h </w:instrText>
      </w:r>
      <w:r>
        <w:rPr>
          <w:noProof/>
        </w:rPr>
      </w:r>
      <w:r>
        <w:rPr>
          <w:noProof/>
        </w:rPr>
        <w:fldChar w:fldCharType="separate"/>
      </w:r>
      <w:r>
        <w:rPr>
          <w:noProof/>
        </w:rPr>
        <w:t>65</w:t>
      </w:r>
      <w:r>
        <w:rPr>
          <w:noProof/>
        </w:rPr>
        <w:fldChar w:fldCharType="end"/>
      </w:r>
    </w:p>
    <w:p w14:paraId="3910E707" w14:textId="2761391C"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29865761"/>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4B5F37" w:rsidP="00ED0F75">
            <w:pPr>
              <w:spacing w:after="0"/>
              <w:rPr>
                <w:rFonts w:asciiTheme="minorHAnsi" w:hAnsiTheme="minorHAnsi" w:cstheme="minorHAnsi"/>
                <w:szCs w:val="24"/>
              </w:rPr>
            </w:pPr>
            <w:hyperlink r:id="rId14" w:history="1">
              <w:r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29865762"/>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29865763"/>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r>
        <w:rPr>
          <w:i/>
          <w:iCs/>
          <w:szCs w:val="24"/>
        </w:rPr>
        <w:t>f</w:t>
      </w:r>
      <w:r w:rsidRPr="00247393">
        <w:rPr>
          <w:i/>
          <w:iCs/>
          <w:szCs w:val="24"/>
        </w:rPr>
        <w:t>orty</w:t>
      </w:r>
      <w:r>
        <w:rPr>
          <w:i/>
          <w:iCs/>
          <w:szCs w:val="24"/>
        </w:rPr>
        <w:t>t</w:t>
      </w:r>
      <w:r w:rsidRPr="00247393">
        <w:rPr>
          <w:i/>
          <w:iCs/>
          <w:szCs w:val="24"/>
        </w:rPr>
        <w:t>wo.plutus</w:t>
      </w:r>
      <w:proofErr w:type="spell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29865764"/>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29865765"/>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the </w:t>
      </w:r>
      <w:r w:rsidRPr="007D56BF">
        <w:rPr>
          <w:i/>
          <w:iCs/>
        </w:rPr>
        <w:t>.</w:t>
      </w:r>
      <w:proofErr w:type="spellStart"/>
      <w:r w:rsidRPr="007D56BF">
        <w:rPr>
          <w:i/>
          <w:iCs/>
        </w:rPr>
        <w:t>devcontainer</w:t>
      </w:r>
      <w:proofErr w:type="spell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29865766"/>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29865767"/>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 xml:space="preserve">onnects to an existing </w:t>
      </w:r>
      <w:proofErr w:type="spellStart"/>
      <w:r w:rsidR="004D0FFE">
        <w:t>Kuber</w:t>
      </w:r>
      <w:proofErr w:type="spellEnd"/>
      <w:r w:rsidR="004D0FFE">
        <w:t xml:space="preserve">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We can then enter our workspace by clicking the V</w:t>
      </w:r>
      <w:proofErr w:type="spellStart"/>
      <w:r w:rsidR="002E7B0E">
        <w:rPr>
          <w:szCs w:val="24"/>
        </w:rPr>
        <w:t>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271481D3"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CC174E">
        <w:t>ADA</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1C3747F6" w:rsidR="00A6247E" w:rsidRDefault="00A6247E" w:rsidP="00271284">
      <w:pPr>
        <w:pStyle w:val="BodyText"/>
      </w:pPr>
      <w:r>
        <w:t xml:space="preserve">To receive test ADA you can go to the </w:t>
      </w:r>
      <w:proofErr w:type="spellStart"/>
      <w:r>
        <w:t>Cardano</w:t>
      </w:r>
      <w:proofErr w:type="spellEnd"/>
      <w:r>
        <w:t xml:space="preserve"> </w:t>
      </w:r>
      <w:proofErr w:type="spellStart"/>
      <w:r>
        <w:t>Testnet</w:t>
      </w:r>
      <w:proofErr w:type="spellEnd"/>
      <w:r>
        <w:t xml:space="preserve"> faucet and request some ADA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4244259D" w:rsidR="004F4F67" w:rsidRDefault="004F4F67" w:rsidP="00271284">
      <w:pPr>
        <w:pStyle w:val="BodyText"/>
      </w:pPr>
      <w:r>
        <w:t xml:space="preserve">You can then input </w:t>
      </w:r>
      <w:r w:rsidR="00424380">
        <w:t xml:space="preserve">for </w:t>
      </w:r>
      <w:r>
        <w:t xml:space="preserve">how much ADA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26BAC28"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w:t>
      </w:r>
      <w:proofErr w:type="spellStart"/>
      <w:r>
        <w:t>Eternl</w:t>
      </w:r>
      <w:proofErr w:type="spellEnd"/>
      <w:r>
        <w:t xml:space="preserve"> wallet and the ADA amount for which we were selling the NFT will be sent to our Nami wallet. </w:t>
      </w:r>
    </w:p>
    <w:p w14:paraId="5DB47BC7" w14:textId="22CABFA8" w:rsidR="00E84F28" w:rsidRDefault="00E84F28" w:rsidP="00E84F28">
      <w:pPr>
        <w:pStyle w:val="Heading2"/>
      </w:pPr>
      <w:bookmarkStart w:id="10" w:name="_Toc129865768"/>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54827D1F" w:rsidR="00D424BF" w:rsidRDefault="00EE1A3B" w:rsidP="00EE1A3B">
      <w:pPr>
        <w:spacing w:after="0"/>
        <w:rPr>
          <w:szCs w:val="24"/>
        </w:rPr>
      </w:pPr>
      <w:proofErr w:type="spellStart"/>
      <w:r>
        <w:rPr>
          <w:szCs w:val="24"/>
        </w:rPr>
        <w:t>Nore</w:t>
      </w:r>
      <w:proofErr w:type="spellEnd"/>
      <w:r>
        <w:rPr>
          <w:szCs w:val="24"/>
        </w:rPr>
        <w:t xml:space="preserv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2548A8ED"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that </w:t>
      </w:r>
      <w:proofErr w:type="spellStart"/>
      <w:r w:rsidR="009F4ED3">
        <w:rPr>
          <w:szCs w:val="24"/>
        </w:rPr>
        <w:t>Cardano</w:t>
      </w:r>
      <w:proofErr w:type="spellEnd"/>
      <w:r w:rsidR="009F4ED3">
        <w:rPr>
          <w:szCs w:val="24"/>
        </w:rPr>
        <w:t xml:space="preserve"> and other blockchain technology critically reli</w:t>
      </w:r>
      <w:r w:rsidR="00244C8A">
        <w:rPr>
          <w:szCs w:val="24"/>
        </w:rPr>
        <w:t>es</w:t>
      </w:r>
      <w:r w:rsidR="009F4ED3">
        <w:rPr>
          <w:szCs w:val="24"/>
        </w:rPr>
        <w:t xml:space="preserve"> on.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42F04811" w:rsidR="001622E3" w:rsidRDefault="00244230" w:rsidP="00C300A1">
      <w:pPr>
        <w:spacing w:after="0"/>
        <w:rPr>
          <w:szCs w:val="24"/>
        </w:rPr>
      </w:pPr>
      <w:r>
        <w:rPr>
          <w:szCs w:val="24"/>
        </w:rPr>
        <w:t xml:space="preserve">Now let’s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29865769"/>
      <w:r w:rsidRPr="009F7BE6">
        <w:rPr>
          <w:sz w:val="24"/>
          <w:szCs w:val="24"/>
        </w:rPr>
        <w:t>The EUT</w:t>
      </w:r>
      <w:r w:rsidR="00FB2745">
        <w:rPr>
          <w:sz w:val="24"/>
          <w:szCs w:val="24"/>
        </w:rPr>
        <w:t>x</w:t>
      </w:r>
      <w:r w:rsidRPr="009F7BE6">
        <w:rPr>
          <w:sz w:val="24"/>
          <w:szCs w:val="24"/>
        </w:rPr>
        <w:t>O model</w:t>
      </w:r>
      <w:bookmarkEnd w:id="11"/>
    </w:p>
    <w:p w14:paraId="349639B8" w14:textId="0D45F346"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EE189E" w:rsidRPr="00AC0AC1">
        <w:rPr>
          <w:szCs w:val="24"/>
        </w:rPr>
        <w:t>Extended</w:t>
      </w:r>
      <w:r w:rsidR="00A6766F" w:rsidRPr="00AC0AC1">
        <w:rPr>
          <w:szCs w:val="24"/>
        </w:rPr>
        <w:t xml:space="preserve"> UTXO model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587B06A3" w:rsidR="00F0357F" w:rsidRDefault="009D2DA0" w:rsidP="00C300A1">
      <w:pPr>
        <w:spacing w:after="0"/>
        <w:rPr>
          <w:szCs w:val="24"/>
        </w:rPr>
      </w:pPr>
      <w:r w:rsidRPr="00AC0AC1">
        <w:rPr>
          <w:szCs w:val="24"/>
        </w:rPr>
        <w:t>T</w:t>
      </w:r>
      <w:r w:rsidR="00F0357F" w:rsidRPr="00AC0AC1">
        <w:rPr>
          <w:szCs w:val="24"/>
        </w:rPr>
        <w:t>here are other models</w:t>
      </w:r>
      <w:r w:rsidR="00417E00" w:rsidRPr="00AC0AC1">
        <w:rPr>
          <w:szCs w:val="24"/>
        </w:rPr>
        <w:t xml:space="preserve"> than UTX</w:t>
      </w:r>
      <w:r w:rsidR="00F0357F" w:rsidRPr="00AC0AC1">
        <w:rPr>
          <w:szCs w:val="24"/>
        </w:rPr>
        <w:t>O. Ethereum, for example, uses a so-called 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 xml:space="preserve">Let’s say Alice has 100 ADA and wants to send Bob 10 ADA. After that she wants to send to Charlie 55 ADA and in the same transaction also Bob wants to send Charlie 55 ADA.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50AA1311"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ADA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ADA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ADA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ADA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429F9943"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beside the amount of ADA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660D2171"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first send ADA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ADA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21A1D13D" w:rsidR="00AE41C5" w:rsidRDefault="003017FB" w:rsidP="00C300A1">
      <w:pPr>
        <w:spacing w:after="0"/>
        <w:rPr>
          <w:szCs w:val="24"/>
        </w:rPr>
      </w:pPr>
      <w:r>
        <w:rPr>
          <w:szCs w:val="24"/>
        </w:rPr>
        <w:t xml:space="preserve">Let’s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49BFA697"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proofErr w:type="spellStart"/>
      <w:r w:rsidR="00FF4E67">
        <w:rPr>
          <w:szCs w:val="24"/>
        </w:rPr>
        <w:t>then</w:t>
      </w:r>
      <w:proofErr w:type="spellEnd"/>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A01834">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Since the Vasil hard fork there is also the third option where the output itself contains the datum. In this case we call it 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B02D17">
        <w:rPr>
          <w:szCs w:val="24"/>
        </w:rPr>
        <w:t>The also the consuming transaction does not have to provide the datum</w:t>
      </w:r>
      <w:r w:rsidR="00D30124">
        <w:rPr>
          <w:szCs w:val="24"/>
        </w:rPr>
        <w:t xml:space="preserve"> and it becomes smaller and cheaper</w:t>
      </w:r>
      <w:r w:rsidR="00B02D17">
        <w:rPr>
          <w:szCs w:val="24"/>
        </w:rPr>
        <w:t>.</w:t>
      </w:r>
      <w:r w:rsidR="00D30124">
        <w:rPr>
          <w:szCs w:val="24"/>
        </w:rPr>
        <w:t xml:space="preserve"> </w:t>
      </w:r>
    </w:p>
    <w:p w14:paraId="3BC0D516" w14:textId="77777777" w:rsidR="00C45302" w:rsidRDefault="000F4F02" w:rsidP="00C300A1">
      <w:pPr>
        <w:spacing w:after="0"/>
        <w:rPr>
          <w:szCs w:val="24"/>
        </w:rPr>
      </w:pPr>
      <w:r>
        <w:rPr>
          <w:szCs w:val="24"/>
        </w:rPr>
        <w:t xml:space="preserve">Let’s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also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16796CB"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hash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38AAC01B" w:rsidR="000428B2" w:rsidRDefault="0052338D" w:rsidP="00C300A1">
      <w:pPr>
        <w:spacing w:after="0"/>
        <w:rPr>
          <w:szCs w:val="24"/>
        </w:rPr>
      </w:pPr>
      <w:r>
        <w:rPr>
          <w:szCs w:val="24"/>
        </w:rPr>
        <w:t>Finally</w:t>
      </w:r>
      <w:r w:rsidR="00832583">
        <w:rPr>
          <w:szCs w:val="24"/>
        </w:rPr>
        <w:t xml:space="preserve"> let’s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29865770"/>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29865771"/>
      <w:r w:rsidRPr="00AC0AC1">
        <w:rPr>
          <w:lang w:val="en-US"/>
        </w:rPr>
        <w:lastRenderedPageBreak/>
        <w:t>Simple validation scripts</w:t>
      </w:r>
      <w:bookmarkEnd w:id="13"/>
      <w:bookmarkEnd w:id="14"/>
    </w:p>
    <w:p w14:paraId="3354B251" w14:textId="4AD68FC1"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We said earlier that a</w:t>
      </w:r>
      <w:r w:rsidR="00D2122A">
        <w:rPr>
          <w:szCs w:val="24"/>
        </w:rPr>
        <w:t xml:space="preserve"> validation script</w:t>
      </w:r>
      <w:r w:rsidR="001D4F86" w:rsidRPr="00AC0AC1">
        <w:rPr>
          <w:szCs w:val="24"/>
        </w:rPr>
        <w:t xml:space="preserve"> takes in 3 parameters: the datum, the redeemer and the transaction context, which </w:t>
      </w:r>
      <w:r w:rsidR="00AD6999">
        <w:rPr>
          <w:szCs w:val="24"/>
        </w:rPr>
        <w:t xml:space="preserve">tells us information about </w:t>
      </w:r>
      <w:r w:rsidR="001D4F86" w:rsidRPr="00AC0AC1">
        <w:rPr>
          <w:szCs w:val="24"/>
        </w:rPr>
        <w:t xml:space="preserve">the submitted transaction </w:t>
      </w:r>
      <w:r w:rsidR="00AD6999">
        <w:rPr>
          <w:szCs w:val="24"/>
        </w:rPr>
        <w:t>as what are</w:t>
      </w:r>
      <w:r w:rsidR="001D4F86" w:rsidRPr="00AC0AC1">
        <w:rPr>
          <w:szCs w:val="24"/>
        </w:rPr>
        <w:t xml:space="preserve"> all the inputs and outputs. </w:t>
      </w:r>
      <w:r w:rsidR="00446AF6">
        <w:rPr>
          <w:szCs w:val="24"/>
        </w:rPr>
        <w:t xml:space="preserve">Depending on what is the type of these three parameters we have to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call the low-level validation scripts also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29865772"/>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6C607E45" w:rsidR="0067272E" w:rsidRDefault="0067272E" w:rsidP="0067272E">
      <w:pPr>
        <w:pStyle w:val="Caption"/>
        <w:spacing w:before="0"/>
        <w:rPr>
          <w:szCs w:val="24"/>
        </w:rPr>
      </w:pPr>
      <w:bookmarkStart w:id="17" w:name="_Toc129865781"/>
      <w:r>
        <w:t xml:space="preserve">Figure </w:t>
      </w:r>
      <w:r>
        <w:fldChar w:fldCharType="begin"/>
      </w:r>
      <w:r>
        <w:instrText xml:space="preserve"> SEQ Figure \* ARABIC </w:instrText>
      </w:r>
      <w:r>
        <w:fldChar w:fldCharType="separate"/>
      </w:r>
      <w:r w:rsidR="00786C04">
        <w:rPr>
          <w:noProof/>
        </w:rPr>
        <w:t>1</w:t>
      </w:r>
      <w:r>
        <w:fldChar w:fldCharType="end"/>
      </w:r>
      <w:r>
        <w:t xml:space="preserve"> - Data type</w:t>
      </w:r>
      <w:bookmarkEnd w:id="17"/>
    </w:p>
    <w:p w14:paraId="3F512577" w14:textId="6E700052"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Pr>
          <w:rStyle w:val="HTMLCode"/>
          <w:rFonts w:eastAsiaTheme="minorEastAsia"/>
        </w:rPr>
        <w:t xml:space="preserve"> </w:t>
      </w:r>
      <w:r>
        <w:rPr>
          <w:szCs w:val="24"/>
        </w:rPr>
        <w:t xml:space="preserve">but you will need to use Chrome or Edge web browser, since issues have been reported by Firefox users.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Exposed ports.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w:t>
      </w:r>
      <w:r w:rsidR="00916537">
        <w:rPr>
          <w:szCs w:val="24"/>
        </w:rPr>
        <w:lastRenderedPageBreak/>
        <w:t xml:space="preserve">of each section the name of 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Out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0B2BC026"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54AB075F" w:rsidR="00361F1E" w:rsidRDefault="00A54F63" w:rsidP="00916537">
      <w:pPr>
        <w:pStyle w:val="BodyText"/>
        <w:rPr>
          <w:szCs w:val="24"/>
        </w:rPr>
      </w:pPr>
      <w:r>
        <w:rPr>
          <w:szCs w:val="24"/>
        </w:rPr>
        <w:t>To find the latest Tag go to the GitHub page, click on the branch drop-down box and click on the Tag tab. There</w:t>
      </w:r>
      <w:r w:rsidR="00EC35C6">
        <w:rPr>
          <w:szCs w:val="24"/>
        </w:rPr>
        <w:t>,</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p>
    <w:p w14:paraId="162B2EE6" w14:textId="58A997FE" w:rsidR="00361F1E" w:rsidRDefault="00361F1E" w:rsidP="00361F1E">
      <w:pPr>
        <w:pStyle w:val="SourceCode"/>
      </w:pPr>
      <w:r>
        <w:t xml:space="preserve">$ </w:t>
      </w:r>
      <w:r>
        <w:rPr>
          <w:rStyle w:val="pl-s"/>
        </w:rPr>
        <w:t>python3 -m http.server -d /path/to/haddock/</w:t>
      </w:r>
    </w:p>
    <w:p w14:paraId="0DB1CEC5" w14:textId="7D38E34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 xml:space="preserve">we cannot do this for Plutus types. The reason for that is </w:t>
      </w:r>
      <w:r w:rsidR="00CB30EE">
        <w:rPr>
          <w:szCs w:val="24"/>
        </w:rPr>
        <w:t xml:space="preserve">when we write Plutus code and compile it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which means the only way to access the</w:t>
      </w:r>
      <w:r w:rsidR="004E0782">
        <w:rPr>
          <w:szCs w:val="24"/>
        </w:rPr>
        <w:t xml:space="preserve"> haddock</w:t>
      </w:r>
      <w:r>
        <w:rPr>
          <w:szCs w:val="24"/>
        </w:rPr>
        <w:t xml:space="preserve"> documentation is</w:t>
      </w:r>
      <w:r w:rsidR="004E0782">
        <w:rPr>
          <w:szCs w:val="24"/>
        </w:rPr>
        <w:t xml:space="preserve"> in the procedure described above. </w:t>
      </w:r>
      <w:r>
        <w:rPr>
          <w:szCs w:val="24"/>
        </w:rPr>
        <w:t xml:space="preserve"> </w:t>
      </w:r>
      <w:r w:rsidR="001070F4">
        <w:rPr>
          <w:szCs w:val="24"/>
        </w:rPr>
        <w:t xml:space="preserve"> </w:t>
      </w:r>
    </w:p>
    <w:p w14:paraId="2757A92E" w14:textId="47453385"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type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3AF1AAC" w:rsidR="0096654A" w:rsidRPr="00232988" w:rsidRDefault="003B1511" w:rsidP="00232988">
      <w:pPr>
        <w:pStyle w:val="BodyText"/>
        <w:rPr>
          <w:lang w:eastAsia="zh-CN"/>
        </w:rPr>
      </w:pPr>
      <w:r w:rsidRPr="00AC0AC1">
        <w:rPr>
          <w:lang w:eastAsia="zh-CN"/>
        </w:rPr>
        <w:t xml:space="preserve">Let’s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spellStart"/>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1D4F86">
      <w:pPr>
        <w:spacing w:after="0"/>
        <w:rPr>
          <w:szCs w:val="24"/>
          <w:lang w:val="en-SI"/>
        </w:rPr>
      </w:pPr>
    </w:p>
    <w:p w14:paraId="6E818817" w14:textId="56AD7444" w:rsidR="00084C44" w:rsidRDefault="00657CE2" w:rsidP="001D4F86">
      <w:pPr>
        <w:spacing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w:t>
      </w:r>
      <w:r>
        <w:rPr>
          <w:rFonts w:asciiTheme="minorHAnsi" w:hAnsiTheme="minorHAnsi" w:cstheme="minorHAnsi"/>
          <w:color w:val="000000" w:themeColor="text1"/>
          <w:szCs w:val="24"/>
        </w:rPr>
        <w:lastRenderedPageBreak/>
        <w:t xml:space="preserve">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22895E1B" w:rsidR="006D647A" w:rsidRDefault="006D647A" w:rsidP="00B15585">
      <w:pPr>
        <w:spacing w:after="0"/>
        <w:rPr>
          <w:szCs w:val="24"/>
        </w:rPr>
      </w:pPr>
      <w:r>
        <w:rPr>
          <w:szCs w:val="24"/>
        </w:rPr>
        <w:t xml:space="preserve">An important thing to mention is that normally in the oxford brackets you </w:t>
      </w:r>
      <w:proofErr w:type="spellStart"/>
      <w:r w:rsidR="00B97255">
        <w:rPr>
          <w:szCs w:val="24"/>
        </w:rPr>
        <w:t>can not</w:t>
      </w:r>
      <w:proofErr w:type="spellEnd"/>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lastRenderedPageBreak/>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62878BFA" w:rsidR="00BB43DD" w:rsidRDefault="00260E28" w:rsidP="001D4F86">
      <w:pPr>
        <w:spacing w:after="0"/>
        <w:rPr>
          <w:szCs w:val="24"/>
        </w:rPr>
      </w:pPr>
      <w:r>
        <w:rPr>
          <w:szCs w:val="24"/>
        </w:rPr>
        <w:t xml:space="preserve">It’s in a nice textual format. </w:t>
      </w:r>
      <w:r w:rsidR="00343FC8">
        <w:rPr>
          <w:szCs w:val="24"/>
        </w:rPr>
        <w:t>It tells us it’s a Plutus version 2 script. And under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spellStart"/>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1D4F86">
      <w:pPr>
        <w:spacing w:after="0"/>
        <w:rPr>
          <w:szCs w:val="24"/>
          <w:lang w:val="en-SI"/>
        </w:rPr>
      </w:pPr>
    </w:p>
    <w:p w14:paraId="6EA7239F" w14:textId="0204A5A6" w:rsidR="005326FA" w:rsidRDefault="00E67735" w:rsidP="001D4F86">
      <w:pPr>
        <w:spacing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 xml:space="preserve">In the body of the validator function we again ignore the datum, redeemer and script context and raise a trace error with an error message. This means that the validation will fail no matter the impost.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proofErr w:type="spellStart"/>
      <w:r w:rsidR="00216DBC">
        <w:rPr>
          <w:szCs w:val="24"/>
        </w:rPr>
        <w:t>can not</w:t>
      </w:r>
      <w:proofErr w:type="spellEnd"/>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29865773"/>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2D4C7ACC" w:rsidR="00C25AD8" w:rsidRDefault="00A15D92" w:rsidP="001D4F86">
      <w:pPr>
        <w:spacing w:after="0"/>
        <w:rPr>
          <w:szCs w:val="24"/>
        </w:rPr>
      </w:pPr>
      <w:r>
        <w:rPr>
          <w:szCs w:val="24"/>
        </w:rPr>
        <w:t xml:space="preserve">Now that we have 2 examples of smart contracts in Plutus let’s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container image prepared for the local setup</w:t>
      </w:r>
      <w:r w:rsidR="009A7F9B">
        <w:rPr>
          <w:szCs w:val="24"/>
        </w:rPr>
        <w:t>.</w:t>
      </w:r>
      <w:r w:rsidR="00AD15FE">
        <w:rPr>
          <w:szCs w:val="24"/>
        </w:rPr>
        <w:t xml:space="preserve"> </w:t>
      </w:r>
      <w:r w:rsidR="00756177">
        <w:rPr>
          <w:szCs w:val="24"/>
        </w:rPr>
        <w:t xml:space="preserve">In order to use the </w:t>
      </w:r>
      <w:proofErr w:type="spellStart"/>
      <w:r w:rsidR="00756177">
        <w:rPr>
          <w:szCs w:val="24"/>
        </w:rPr>
        <w:t>Cardano</w:t>
      </w:r>
      <w:proofErr w:type="spellEnd"/>
      <w:r w:rsidR="00756177">
        <w:rPr>
          <w:szCs w:val="24"/>
        </w:rPr>
        <w:t xml:space="preserve"> CLI the node has to </w:t>
      </w:r>
      <w:r w:rsidR="00756177">
        <w:rPr>
          <w:szCs w:val="24"/>
        </w:rPr>
        <w:lastRenderedPageBreak/>
        <w:t xml:space="preserve">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lastRenderedPageBreak/>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will be created in the 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4283661B"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ADA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123C51CE"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ADA sitting at our address</w:t>
      </w:r>
      <w:r>
        <w:rPr>
          <w:szCs w:val="24"/>
        </w:rPr>
        <w:t>:</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46C8F735"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p>
    <w:p w14:paraId="2244621F" w14:textId="16446D6B" w:rsidR="00F3788A" w:rsidRDefault="00E80831" w:rsidP="001D4F86">
      <w:pPr>
        <w:spacing w:after="0"/>
        <w:rPr>
          <w:szCs w:val="24"/>
        </w:rPr>
      </w:pPr>
      <w:r>
        <w:rPr>
          <w:szCs w:val="24"/>
        </w:rPr>
        <w:t xml:space="preserve">You can only request test ADA every 24h or so, so in order to request funds for another address we can send some funds from our first address to the second one. We will show how to do this in a later chapter. Let’s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w:t>
      </w:r>
      <w:proofErr w:type="spellStart"/>
      <w:r w:rsidR="00332773" w:rsidRPr="00332773">
        <w:rPr>
          <w:i/>
          <w:iCs/>
          <w:szCs w:val="24"/>
        </w:rPr>
        <w:t>plutus</w:t>
      </w:r>
      <w:proofErr w:type="spellEnd"/>
      <w:r w:rsidR="00332773">
        <w:rPr>
          <w:szCs w:val="24"/>
        </w:rPr>
        <w:t xml:space="preserve"> script file that we have learned how to produce it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lastRenderedPageBreak/>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0EF0544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ADA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lastRenderedPageBreak/>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710A734" w:rsidR="000927CA" w:rsidRDefault="00726AA5" w:rsidP="001D4F86">
      <w:pPr>
        <w:spacing w:after="0"/>
        <w:rPr>
          <w:szCs w:val="24"/>
        </w:rPr>
      </w:pPr>
      <w:r>
        <w:rPr>
          <w:szCs w:val="24"/>
        </w:rPr>
        <w:t xml:space="preserve">As a side note we say there is also the command </w:t>
      </w:r>
      <w:r w:rsidRPr="000969C8">
        <w:rPr>
          <w:i/>
          <w:iCs/>
          <w:szCs w:val="24"/>
        </w:rPr>
        <w:t>transaction build raw</w:t>
      </w:r>
      <w:r>
        <w:rPr>
          <w:szCs w:val="24"/>
        </w:rPr>
        <w:t xml:space="preserve"> that gives you more control but you have to take care of more parameters. Now that we have submitted the </w:t>
      </w:r>
      <w:r w:rsidR="00A9773E">
        <w:rPr>
          <w:szCs w:val="24"/>
        </w:rPr>
        <w:t>transaction,</w:t>
      </w:r>
      <w:r>
        <w:rPr>
          <w:szCs w:val="24"/>
        </w:rPr>
        <w:t xml:space="preserve"> w</w:t>
      </w:r>
      <w:r w:rsidR="000927CA">
        <w:rPr>
          <w:szCs w:val="24"/>
        </w:rPr>
        <w:t xml:space="preserve">e </w:t>
      </w:r>
      <w:r w:rsidR="00A46DB7">
        <w:rPr>
          <w:szCs w:val="24"/>
        </w:rPr>
        <w:t>can use the transaction ID command to get the transaction hash.</w:t>
      </w:r>
      <w:r>
        <w:rPr>
          <w:szCs w:val="24"/>
        </w:rPr>
        <w:t xml:space="preserve"> </w:t>
      </w:r>
    </w:p>
    <w:p w14:paraId="2994EBC8" w14:textId="1DA29202" w:rsidR="00A46DB7" w:rsidRDefault="00A46DB7" w:rsidP="00A46DB7">
      <w:pPr>
        <w:pStyle w:val="SourceCode"/>
      </w:pPr>
      <w:r w:rsidRPr="00A46DB7">
        <w:t>cardano-cli transaction txid --tx-file "$tx"</w:t>
      </w:r>
    </w:p>
    <w:p w14:paraId="1A594007" w14:textId="26EB043C"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85"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Pr>
          <w:rStyle w:val="pl-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ADA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5239B08A"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746377D2"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the the </w:t>
      </w:r>
      <w:r w:rsidR="00FA3860" w:rsidRPr="00413A86">
        <w:rPr>
          <w:i/>
          <w:iCs/>
          <w:szCs w:val="24"/>
          <w:lang w:val="sl-SI"/>
        </w:rPr>
        <w:t>cborHex</w:t>
      </w:r>
      <w:r w:rsidR="00FA3860">
        <w:rPr>
          <w:szCs w:val="24"/>
          <w:lang w:val="sl-SI"/>
        </w:rPr>
        <w:t xml:space="preserve"> paramter </w:t>
      </w:r>
      <w:r w:rsidR="00FA3860">
        <w:rPr>
          <w:szCs w:val="24"/>
          <w:lang w:val="sl-SI"/>
        </w:rPr>
        <w:lastRenderedPageBreak/>
        <w:t>in the script file gets longer are the validation logic of the scripts gets longer. So this hex makes it possible to read out the validation logic and perform it for a given node. In that sense it is 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ADA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432573E6"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29865774"/>
      <w:r w:rsidRPr="00AC0AC1">
        <w:rPr>
          <w:lang w:val="en-US"/>
        </w:rPr>
        <w:t>High</w:t>
      </w:r>
      <w:r w:rsidR="0070201B">
        <w:rPr>
          <w:lang w:val="en-US"/>
        </w:rPr>
        <w:t>-l</w:t>
      </w:r>
      <w:r w:rsidRPr="00AC0AC1">
        <w:rPr>
          <w:lang w:val="en-US"/>
        </w:rPr>
        <w:t>evel typed validation scripts</w:t>
      </w:r>
      <w:bookmarkEnd w:id="19"/>
      <w:bookmarkEnd w:id="20"/>
    </w:p>
    <w:p w14:paraId="50D3A49D" w14:textId="7917B0CC" w:rsidR="005326FA" w:rsidRDefault="00EB0418" w:rsidP="001D4F86">
      <w:pPr>
        <w:spacing w:after="0"/>
        <w:rPr>
          <w:szCs w:val="24"/>
        </w:rPr>
      </w:pPr>
      <w:r>
        <w:rPr>
          <w:szCs w:val="24"/>
        </w:rPr>
        <w:t>First let’s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411AE616" w14:textId="77777777" w:rsidR="00EB0418" w:rsidRDefault="00EB0418" w:rsidP="001D4F86">
      <w:pPr>
        <w:spacing w:after="0"/>
        <w:rPr>
          <w:szCs w:val="24"/>
        </w:rPr>
      </w:pP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spellStart"/>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1D4F86">
      <w:pPr>
        <w:spacing w:after="0"/>
        <w:rPr>
          <w:szCs w:val="24"/>
          <w:lang w:val="en-SI"/>
        </w:rPr>
      </w:pPr>
    </w:p>
    <w:p w14:paraId="2B11D459" w14:textId="01D979BF" w:rsidR="005F7622" w:rsidRDefault="00EB0418" w:rsidP="001D4F86">
      <w:pPr>
        <w:spacing w:after="0"/>
        <w:rPr>
          <w:szCs w:val="24"/>
        </w:rPr>
      </w:pPr>
      <w:r>
        <w:rPr>
          <w:szCs w:val="24"/>
        </w:rPr>
        <w:t xml:space="preserve">In the body of the validator function we say that If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957E6C">
        <w:rPr>
          <w:szCs w:val="24"/>
        </w:rPr>
        <w:t xml:space="preserve">So let’s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1D4F86">
      <w:pPr>
        <w:spacing w:after="0"/>
        <w:rPr>
          <w:szCs w:val="24"/>
          <w:lang w:val="en-SI"/>
        </w:rPr>
      </w:pPr>
    </w:p>
    <w:p w14:paraId="32406103" w14:textId="277A7BFB" w:rsidR="00546AE5" w:rsidRDefault="00BF02D3" w:rsidP="00AE5D2D">
      <w:pPr>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proofErr w:type="spellStart"/>
      <w:r w:rsidR="00B00954">
        <w:rPr>
          <w:szCs w:val="24"/>
        </w:rPr>
        <w:t>b</w:t>
      </w:r>
      <w:r w:rsidR="007F1BB8">
        <w:rPr>
          <w:szCs w:val="24"/>
        </w:rPr>
        <w:t>oolean</w:t>
      </w:r>
      <w:proofErr w:type="spellEnd"/>
      <w:r w:rsidR="007F1BB8">
        <w:rPr>
          <w:szCs w:val="24"/>
        </w:rPr>
        <w:t xml:space="preserve"> expression. It returns unit in case the </w:t>
      </w:r>
      <w:proofErr w:type="spellStart"/>
      <w:r w:rsidR="00B00954">
        <w:rPr>
          <w:szCs w:val="24"/>
        </w:rPr>
        <w:t>boolean</w:t>
      </w:r>
      <w:proofErr w:type="spellEnd"/>
      <w:r w:rsidR="007F1BB8">
        <w:rPr>
          <w:szCs w:val="24"/>
        </w:rPr>
        <w:t xml:space="preserve"> expression is True or raises an error with the input message in case it is false. </w:t>
      </w:r>
      <w:r w:rsidR="00452174">
        <w:rPr>
          <w:szCs w:val="24"/>
        </w:rPr>
        <w:t xml:space="preserve">And in the </w:t>
      </w:r>
      <w:proofErr w:type="spellStart"/>
      <w:r w:rsidR="00452174">
        <w:rPr>
          <w:szCs w:val="24"/>
        </w:rPr>
        <w:t>boolean</w:t>
      </w:r>
      <w:proofErr w:type="spellEnd"/>
      <w:r w:rsidR="00452174">
        <w:rPr>
          <w:szCs w:val="24"/>
        </w:rPr>
        <w:t xml:space="preserve"> expression we can simply compare the value of the redeemer to the integer </w:t>
      </w:r>
      <w:r w:rsidR="00452174">
        <w:rPr>
          <w:szCs w:val="24"/>
        </w:rPr>
        <w:lastRenderedPageBreak/>
        <w:t xml:space="preserve">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1D4F86">
      <w:pPr>
        <w:spacing w:after="0"/>
        <w:rPr>
          <w:szCs w:val="24"/>
        </w:rPr>
      </w:pPr>
    </w:p>
    <w:p w14:paraId="34EACB40" w14:textId="6CA8578C" w:rsidR="005B5379" w:rsidRDefault="00623FCA" w:rsidP="001D4F86">
      <w:pPr>
        <w:spacing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20FB2CFA" w:rsidR="000B6391" w:rsidRDefault="00862B2E" w:rsidP="001D4F86">
      <w:pPr>
        <w:spacing w:after="0"/>
        <w:rPr>
          <w:szCs w:val="24"/>
        </w:rPr>
      </w:pPr>
      <w:r>
        <w:rPr>
          <w:szCs w:val="24"/>
        </w:rPr>
        <w:lastRenderedPageBreak/>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annotation at the end of the expression. </w:t>
      </w:r>
    </w:p>
    <w:p w14:paraId="43CAB322" w14:textId="30C3D732" w:rsidR="00BF2D50" w:rsidRDefault="00BF2D50" w:rsidP="00BF2D50">
      <w:pPr>
        <w:pStyle w:val="SourceCode"/>
      </w:pPr>
      <w:r>
        <w:t>Prelude Plutus.V2.Ledger.Api PlutusTx.Builtins&gt; unsafeFromBuiltinData (mkI 42) :: Integer</w:t>
      </w:r>
    </w:p>
    <w:p w14:paraId="47064922" w14:textId="5246FFC9" w:rsidR="00BF2D50" w:rsidRDefault="00BF2D50" w:rsidP="00BF2D50">
      <w:pPr>
        <w:pStyle w:val="SourceCode"/>
      </w:pPr>
      <w:r>
        <w:t>42</w:t>
      </w:r>
    </w:p>
    <w:p w14:paraId="7964E3F4" w14:textId="0F46D76C"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0980EA62" w:rsidR="009C7690" w:rsidRDefault="00413A86" w:rsidP="001D4F86">
      <w:pPr>
        <w:spacing w:after="0"/>
        <w:rPr>
          <w:szCs w:val="24"/>
        </w:rPr>
      </w:pPr>
      <w:r>
        <w:rPr>
          <w:szCs w:val="24"/>
        </w:rPr>
        <w:t xml:space="preserve">As said before there is a performance advantage for the untyped version. If you look at the files </w:t>
      </w:r>
      <w:proofErr w:type="spellStart"/>
      <w:r w:rsidRPr="00413A86">
        <w:rPr>
          <w:i/>
          <w:iCs/>
          <w:szCs w:val="24"/>
        </w:rPr>
        <w:t>fortytwo.plutus</w:t>
      </w:r>
      <w:proofErr w:type="spell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are tools that can optimize your Plutus core script in order for it to be more performant. </w:t>
      </w:r>
    </w:p>
    <w:p w14:paraId="31AC6215" w14:textId="6A8A41BD" w:rsidR="007D28F2" w:rsidRDefault="007D28F2" w:rsidP="001D4F86">
      <w:pPr>
        <w:spacing w:after="0"/>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 xml:space="preserve">Let’s look now at the code from the </w:t>
      </w:r>
      <w:proofErr w:type="spellStart"/>
      <w:r w:rsidR="00292658" w:rsidRPr="00292658">
        <w:rPr>
          <w:i/>
          <w:iCs/>
          <w:szCs w:val="24"/>
        </w:rPr>
        <w:t>CustomTypes.hs</w:t>
      </w:r>
      <w:proofErr w:type="spellEnd"/>
      <w:r w:rsidR="00292658">
        <w:rPr>
          <w:szCs w:val="24"/>
        </w:rPr>
        <w:t xml:space="preserve"> file.</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lastRenderedPageBreak/>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1D4F86">
      <w:pPr>
        <w:spacing w:after="0"/>
        <w:rPr>
          <w:szCs w:val="24"/>
          <w:lang w:val="en-SI"/>
        </w:rPr>
      </w:pPr>
    </w:p>
    <w:p w14:paraId="49613536" w14:textId="78E927C7" w:rsidR="00E22AE7" w:rsidRDefault="005F027B" w:rsidP="001D4F86">
      <w:pPr>
        <w:spacing w:after="0"/>
        <w:rPr>
          <w:szCs w:val="24"/>
        </w:rPr>
      </w:pPr>
      <w:r>
        <w:rPr>
          <w:szCs w:val="24"/>
        </w:rPr>
        <w:t>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 </w:t>
      </w:r>
      <w:r w:rsidR="00292F9E">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lastRenderedPageBreak/>
        <w:t>instance UnsafeFromData MySillyRedeemer -- Defined in `CustomTypes'</w:t>
      </w:r>
    </w:p>
    <w:p w14:paraId="25AB7156" w14:textId="172D930F" w:rsidR="002033C9" w:rsidRDefault="00F66016" w:rsidP="001D4F86">
      <w:pPr>
        <w:spacing w:after="0"/>
        <w:rPr>
          <w:szCs w:val="24"/>
        </w:rPr>
      </w:pPr>
      <w:r>
        <w:rPr>
          <w:szCs w:val="24"/>
        </w:rPr>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867905">
      <w:pPr>
        <w:pStyle w:val="BodyText"/>
        <w:rPr>
          <w:lang w:val="en-SI"/>
        </w:rPr>
      </w:pPr>
    </w:p>
    <w:p w14:paraId="73A042EA" w14:textId="11643F20" w:rsidR="00CF35BA" w:rsidRDefault="00975ACA" w:rsidP="00867905">
      <w:pPr>
        <w:pStyle w:val="BodyText"/>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w:t>
      </w:r>
      <w:r w:rsidR="00265C60">
        <w:lastRenderedPageBreak/>
        <w:t xml:space="preserve">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09B02F56" w:rsidR="00E5264C" w:rsidRDefault="00B2412E" w:rsidP="00867905">
      <w:pPr>
        <w:pStyle w:val="BodyText"/>
      </w:pPr>
      <w:r>
        <w:t>We see that the JSON object becomes quite complex to write by hand for a simple tuple. So this function and other</w:t>
      </w:r>
      <w:r w:rsidR="003250D5">
        <w:t>s</w:t>
      </w:r>
      <w:r>
        <w:t xml:space="preserve"> in the Utilities module come very handy. </w:t>
      </w:r>
    </w:p>
    <w:p w14:paraId="54E4769A" w14:textId="6D582089" w:rsidR="00157952" w:rsidRPr="00975ACA" w:rsidRDefault="00B52D02" w:rsidP="00B52D02">
      <w:pPr>
        <w:pStyle w:val="Heading2"/>
        <w:rPr>
          <w:lang w:val="en-US"/>
        </w:rPr>
      </w:pPr>
      <w:bookmarkStart w:id="21" w:name="_Toc129865775"/>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lastRenderedPageBreak/>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1D4F86">
      <w:pPr>
        <w:spacing w:after="0"/>
        <w:rPr>
          <w:szCs w:val="24"/>
          <w:lang w:val="en-SI"/>
        </w:rPr>
      </w:pPr>
    </w:p>
    <w:p w14:paraId="42FCE3F9" w14:textId="0889053B" w:rsidR="00AF4E8B" w:rsidRDefault="00B40A2E" w:rsidP="001D4F86">
      <w:pPr>
        <w:spacing w:after="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1D4F86">
      <w:pPr>
        <w:spacing w:after="0"/>
        <w:rPr>
          <w:szCs w:val="24"/>
        </w:rPr>
      </w:pPr>
    </w:p>
    <w:p w14:paraId="4AC829F9" w14:textId="0963A5FD" w:rsidR="00B55BB2" w:rsidRDefault="00B55BB2" w:rsidP="001D4F86">
      <w:pPr>
        <w:spacing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1872D0DF" w:rsidR="00F52A36" w:rsidRDefault="0069509C" w:rsidP="001D4F86">
      <w:pPr>
        <w:spacing w:after="0"/>
        <w:rPr>
          <w:szCs w:val="24"/>
        </w:rPr>
      </w:pPr>
      <w:r>
        <w:rPr>
          <w:szCs w:val="24"/>
        </w:rPr>
        <w:t xml:space="preserve">You will get an output that lets you know how many tests have passed the validation. </w:t>
      </w: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29865776"/>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175A2BE3" w:rsidR="008964BB" w:rsidRDefault="00C94ABA" w:rsidP="001D4F86">
      <w:pPr>
        <w:spacing w:after="0"/>
        <w:rPr>
          <w:szCs w:val="24"/>
        </w:rPr>
      </w:pPr>
      <w:r>
        <w:rPr>
          <w:szCs w:val="24"/>
        </w:rPr>
        <w:t xml:space="preserve">In this chapter we will look at the data type that defines the script context of an transaction, then we will show how to use this data in the validation logic. We will also </w:t>
      </w:r>
      <w:r w:rsidR="00892974">
        <w:rPr>
          <w:szCs w:val="24"/>
        </w:rPr>
        <w:t>look at</w:t>
      </w:r>
      <w:r>
        <w:rPr>
          <w:szCs w:val="24"/>
        </w:rPr>
        <w:t xml:space="preserve"> functions that are used to manage time intervals of a transaction. And in the end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29865777"/>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8602" cy="1622175"/>
                    </a:xfrm>
                    <a:prstGeom prst="rect">
                      <a:avLst/>
                    </a:prstGeom>
                  </pic:spPr>
                </pic:pic>
              </a:graphicData>
            </a:graphic>
          </wp:inline>
        </w:drawing>
      </w:r>
    </w:p>
    <w:p w14:paraId="5C16262F" w14:textId="44C1E5B5" w:rsidR="0017627D" w:rsidRDefault="0017627D" w:rsidP="0017627D">
      <w:pPr>
        <w:pStyle w:val="Caption"/>
        <w:spacing w:before="0"/>
        <w:rPr>
          <w:szCs w:val="24"/>
        </w:rPr>
      </w:pPr>
      <w:bookmarkStart w:id="25" w:name="_Toc129865782"/>
      <w:r>
        <w:t xml:space="preserve">Figure </w:t>
      </w:r>
      <w:r>
        <w:fldChar w:fldCharType="begin"/>
      </w:r>
      <w:r>
        <w:instrText xml:space="preserve"> SEQ Figure \* ARABIC </w:instrText>
      </w:r>
      <w:r>
        <w:fldChar w:fldCharType="separate"/>
      </w:r>
      <w:r w:rsidR="00786C04">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4614" cy="2183412"/>
                    </a:xfrm>
                    <a:prstGeom prst="rect">
                      <a:avLst/>
                    </a:prstGeom>
                  </pic:spPr>
                </pic:pic>
              </a:graphicData>
            </a:graphic>
          </wp:inline>
        </w:drawing>
      </w:r>
    </w:p>
    <w:p w14:paraId="58B25890" w14:textId="388B784B" w:rsidR="00D5741C" w:rsidRDefault="00D5741C" w:rsidP="00D5741C">
      <w:pPr>
        <w:pStyle w:val="Caption"/>
        <w:spacing w:before="0"/>
        <w:rPr>
          <w:szCs w:val="24"/>
        </w:rPr>
      </w:pPr>
      <w:bookmarkStart w:id="26" w:name="_Toc129865783"/>
      <w:r>
        <w:t xml:space="preserve">Figure </w:t>
      </w:r>
      <w:r>
        <w:fldChar w:fldCharType="begin"/>
      </w:r>
      <w:r>
        <w:instrText xml:space="preserve"> SEQ Figure \* ARABIC </w:instrText>
      </w:r>
      <w:r>
        <w:fldChar w:fldCharType="separate"/>
      </w:r>
      <w:r w:rsidR="00786C04">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5326" cy="2387522"/>
                    </a:xfrm>
                    <a:prstGeom prst="rect">
                      <a:avLst/>
                    </a:prstGeom>
                  </pic:spPr>
                </pic:pic>
              </a:graphicData>
            </a:graphic>
          </wp:inline>
        </w:drawing>
      </w:r>
    </w:p>
    <w:p w14:paraId="14E8805A" w14:textId="50909BE1" w:rsidR="00CF792E" w:rsidRDefault="00CF792E" w:rsidP="00CF792E">
      <w:pPr>
        <w:pStyle w:val="Caption"/>
        <w:spacing w:before="0"/>
        <w:rPr>
          <w:szCs w:val="24"/>
        </w:rPr>
      </w:pPr>
      <w:bookmarkStart w:id="27" w:name="_Toc129865784"/>
      <w:r>
        <w:t xml:space="preserve">Figure </w:t>
      </w:r>
      <w:r>
        <w:fldChar w:fldCharType="begin"/>
      </w:r>
      <w:r>
        <w:instrText xml:space="preserve"> SEQ Figure \* ARABIC </w:instrText>
      </w:r>
      <w:r>
        <w:fldChar w:fldCharType="separate"/>
      </w:r>
      <w:r w:rsidR="00786C04">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4809" cy="1582728"/>
                    </a:xfrm>
                    <a:prstGeom prst="rect">
                      <a:avLst/>
                    </a:prstGeom>
                  </pic:spPr>
                </pic:pic>
              </a:graphicData>
            </a:graphic>
          </wp:inline>
        </w:drawing>
      </w:r>
    </w:p>
    <w:p w14:paraId="1FB6CFBA" w14:textId="67A22D70" w:rsidR="004760A7" w:rsidRDefault="004760A7" w:rsidP="004760A7">
      <w:pPr>
        <w:pStyle w:val="Caption"/>
        <w:spacing w:before="0"/>
        <w:rPr>
          <w:szCs w:val="24"/>
        </w:rPr>
      </w:pPr>
      <w:bookmarkStart w:id="28" w:name="_Toc129865785"/>
      <w:r>
        <w:t xml:space="preserve">Figure </w:t>
      </w:r>
      <w:r>
        <w:fldChar w:fldCharType="begin"/>
      </w:r>
      <w:r>
        <w:instrText xml:space="preserve"> SEQ Figure \* ARABIC </w:instrText>
      </w:r>
      <w:r>
        <w:fldChar w:fldCharType="separate"/>
      </w:r>
      <w:r w:rsidR="00786C04">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8381" cy="4872720"/>
                    </a:xfrm>
                    <a:prstGeom prst="rect">
                      <a:avLst/>
                    </a:prstGeom>
                  </pic:spPr>
                </pic:pic>
              </a:graphicData>
            </a:graphic>
          </wp:inline>
        </w:drawing>
      </w:r>
    </w:p>
    <w:p w14:paraId="1B1B8619" w14:textId="376D2B15" w:rsidR="00CA7AA1" w:rsidRDefault="00CA7AA1" w:rsidP="00CA7AA1">
      <w:pPr>
        <w:pStyle w:val="Caption"/>
        <w:spacing w:before="0"/>
        <w:rPr>
          <w:szCs w:val="24"/>
        </w:rPr>
      </w:pPr>
      <w:bookmarkStart w:id="29" w:name="_Toc129865786"/>
      <w:r>
        <w:t xml:space="preserve">Figure </w:t>
      </w:r>
      <w:r>
        <w:fldChar w:fldCharType="begin"/>
      </w:r>
      <w:r>
        <w:instrText xml:space="preserve"> SEQ Figure \* ARABIC </w:instrText>
      </w:r>
      <w:r>
        <w:fldChar w:fldCharType="separate"/>
      </w:r>
      <w:r w:rsidR="00786C04">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5370" cy="1817622"/>
                    </a:xfrm>
                    <a:prstGeom prst="rect">
                      <a:avLst/>
                    </a:prstGeom>
                  </pic:spPr>
                </pic:pic>
              </a:graphicData>
            </a:graphic>
          </wp:inline>
        </w:drawing>
      </w:r>
    </w:p>
    <w:p w14:paraId="61FC28C2" w14:textId="30AC5DE6" w:rsidR="005B67E6" w:rsidRDefault="005B67E6" w:rsidP="005B67E6">
      <w:pPr>
        <w:pStyle w:val="Caption"/>
        <w:spacing w:before="0"/>
        <w:rPr>
          <w:szCs w:val="24"/>
        </w:rPr>
      </w:pPr>
      <w:bookmarkStart w:id="30" w:name="_Toc129865787"/>
      <w:r>
        <w:t xml:space="preserve">Figure </w:t>
      </w:r>
      <w:r>
        <w:fldChar w:fldCharType="begin"/>
      </w:r>
      <w:r>
        <w:instrText xml:space="preserve"> SEQ Figure \* ARABIC </w:instrText>
      </w:r>
      <w:r>
        <w:fldChar w:fldCharType="separate"/>
      </w:r>
      <w:r w:rsidR="00786C04">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0991" cy="2429323"/>
                    </a:xfrm>
                    <a:prstGeom prst="rect">
                      <a:avLst/>
                    </a:prstGeom>
                  </pic:spPr>
                </pic:pic>
              </a:graphicData>
            </a:graphic>
          </wp:inline>
        </w:drawing>
      </w:r>
    </w:p>
    <w:p w14:paraId="35DCFDE4" w14:textId="48F3D4E3" w:rsidR="001B2A0E" w:rsidRDefault="008C4DAE" w:rsidP="008C4DAE">
      <w:pPr>
        <w:pStyle w:val="Caption"/>
        <w:spacing w:before="0"/>
        <w:rPr>
          <w:szCs w:val="24"/>
        </w:rPr>
      </w:pPr>
      <w:bookmarkStart w:id="31" w:name="_Toc129865788"/>
      <w:r>
        <w:t xml:space="preserve">Figure </w:t>
      </w:r>
      <w:r>
        <w:fldChar w:fldCharType="begin"/>
      </w:r>
      <w:r>
        <w:instrText xml:space="preserve"> SEQ Figure \* ARABIC </w:instrText>
      </w:r>
      <w:r>
        <w:fldChar w:fldCharType="separate"/>
      </w:r>
      <w:r w:rsidR="00786C04">
        <w:rPr>
          <w:noProof/>
        </w:rPr>
        <w:t>8</w:t>
      </w:r>
      <w:r>
        <w:fldChar w:fldCharType="end"/>
      </w:r>
      <w:r>
        <w:t xml:space="preserve"> - TxOut type</w:t>
      </w:r>
      <w:bookmarkEnd w:id="31"/>
    </w:p>
    <w:p w14:paraId="347865C1" w14:textId="0AA58E7B"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which can be ADA,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3"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4"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95"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8554" cy="2016489"/>
                    </a:xfrm>
                    <a:prstGeom prst="rect">
                      <a:avLst/>
                    </a:prstGeom>
                  </pic:spPr>
                </pic:pic>
              </a:graphicData>
            </a:graphic>
          </wp:inline>
        </w:drawing>
      </w:r>
    </w:p>
    <w:p w14:paraId="6217EFDE" w14:textId="1264BEE3" w:rsidR="00282A30" w:rsidRDefault="00282A30" w:rsidP="00282A30">
      <w:pPr>
        <w:pStyle w:val="Caption"/>
        <w:spacing w:before="0"/>
        <w:rPr>
          <w:szCs w:val="24"/>
        </w:rPr>
      </w:pPr>
      <w:bookmarkStart w:id="32" w:name="_Toc129865789"/>
      <w:r>
        <w:t xml:space="preserve">Figure </w:t>
      </w:r>
      <w:r>
        <w:fldChar w:fldCharType="begin"/>
      </w:r>
      <w:r>
        <w:instrText xml:space="preserve"> SEQ Figure \* ARABIC </w:instrText>
      </w:r>
      <w:r>
        <w:fldChar w:fldCharType="separate"/>
      </w:r>
      <w:r w:rsidR="00786C04">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16BE5509"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ADA but it could happen in the future that they it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0975" cy="4010322"/>
                    </a:xfrm>
                    <a:prstGeom prst="rect">
                      <a:avLst/>
                    </a:prstGeom>
                  </pic:spPr>
                </pic:pic>
              </a:graphicData>
            </a:graphic>
          </wp:inline>
        </w:drawing>
      </w:r>
    </w:p>
    <w:p w14:paraId="6CEE5AB7" w14:textId="227191A9" w:rsidR="009C0519" w:rsidRDefault="009C0519" w:rsidP="009C0519">
      <w:pPr>
        <w:pStyle w:val="Caption"/>
        <w:spacing w:before="0"/>
        <w:rPr>
          <w:szCs w:val="24"/>
        </w:rPr>
      </w:pPr>
      <w:bookmarkStart w:id="33" w:name="_Toc129865790"/>
      <w:r>
        <w:t xml:space="preserve">Figure </w:t>
      </w:r>
      <w:r>
        <w:fldChar w:fldCharType="begin"/>
      </w:r>
      <w:r>
        <w:instrText xml:space="preserve"> SEQ Figure \* ARABIC </w:instrText>
      </w:r>
      <w:r>
        <w:fldChar w:fldCharType="separate"/>
      </w:r>
      <w:r w:rsidR="00786C04">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5DB55388"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8" w:history="1">
        <w:r w:rsidR="00926901" w:rsidRPr="00B4440A">
          <w:rPr>
            <w:rStyle w:val="Hyperlink"/>
            <w:szCs w:val="24"/>
          </w:rPr>
          <w:t>https://projectcatalyst.io/</w:t>
        </w:r>
      </w:hyperlink>
      <w:r w:rsidR="00926901">
        <w:rPr>
          <w:szCs w:val="24"/>
        </w:rPr>
        <w:t>.</w:t>
      </w:r>
      <w:r w:rsidR="002D2EDC">
        <w:rPr>
          <w:szCs w:val="24"/>
        </w:rPr>
        <w:t xml:space="preserve"> The Mir stands for move instantaneous rewards. This field is rarely used. </w:t>
      </w:r>
    </w:p>
    <w:p w14:paraId="10527235" w14:textId="006BD645"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29865778"/>
      <w:r>
        <w:t xml:space="preserve">Handling </w:t>
      </w:r>
      <w:r w:rsidR="00867E45">
        <w:t>t</w:t>
      </w:r>
      <w:r>
        <w:t>ime</w:t>
      </w:r>
      <w:bookmarkEnd w:id="34"/>
    </w:p>
    <w:p w14:paraId="44D3873B" w14:textId="57A2CC2F"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thing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filed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540540">
        <w:rPr>
          <w:szCs w:val="24"/>
        </w:rPr>
        <w:t xml:space="preserve">So before validation on the network the time range of the transaction is checked with the help of this field. </w:t>
      </w:r>
      <w:r w:rsidR="004B5E1E">
        <w:rPr>
          <w:szCs w:val="24"/>
        </w:rPr>
        <w:t>So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0CC178F4"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not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 xml:space="preserve">Each slot a slot leader is determined that can produce a block. </w:t>
      </w:r>
      <w:r w:rsidR="007C4562">
        <w:rPr>
          <w:szCs w:val="24"/>
        </w:rPr>
        <w:t>So,</w:t>
      </w:r>
      <w:r w:rsidR="00F0276A">
        <w:rPr>
          <w:szCs w:val="24"/>
        </w:rPr>
        <w:t xml:space="preserve"> slot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But Plutus uses real time</w:t>
      </w:r>
      <w:r w:rsidR="003B0DEB">
        <w:rPr>
          <w:szCs w:val="24"/>
        </w:rPr>
        <w:t xml:space="preserve"> so we need to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6789" cy="823761"/>
                    </a:xfrm>
                    <a:prstGeom prst="rect">
                      <a:avLst/>
                    </a:prstGeom>
                  </pic:spPr>
                </pic:pic>
              </a:graphicData>
            </a:graphic>
          </wp:inline>
        </w:drawing>
      </w:r>
    </w:p>
    <w:p w14:paraId="7E30E369" w14:textId="3EB5D7C0" w:rsidR="00132FAA" w:rsidRDefault="007D2BC5" w:rsidP="007D2BC5">
      <w:pPr>
        <w:pStyle w:val="Caption"/>
        <w:spacing w:before="0"/>
        <w:rPr>
          <w:szCs w:val="24"/>
        </w:rPr>
      </w:pPr>
      <w:bookmarkStart w:id="35" w:name="_Toc129865791"/>
      <w:r>
        <w:t xml:space="preserve">Figure </w:t>
      </w:r>
      <w:r>
        <w:fldChar w:fldCharType="begin"/>
      </w:r>
      <w:r>
        <w:instrText xml:space="preserve"> SEQ Figure \* ARABIC </w:instrText>
      </w:r>
      <w:r>
        <w:fldChar w:fldCharType="separate"/>
      </w:r>
      <w:r w:rsidR="00786C04">
        <w:rPr>
          <w:noProof/>
        </w:rPr>
        <w:t>11</w:t>
      </w:r>
      <w:r>
        <w:fldChar w:fldCharType="end"/>
      </w:r>
      <w:r>
        <w:t xml:space="preserve"> - POSIXTimeRange type</w:t>
      </w:r>
      <w:bookmarkEnd w:id="35"/>
    </w:p>
    <w:p w14:paraId="2E399559" w14:textId="19D8A251"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proofErr w:type="spellStart"/>
      <w:r w:rsidR="00CB7A19">
        <w:rPr>
          <w:szCs w:val="24"/>
        </w:rPr>
        <w:t>mili</w:t>
      </w:r>
      <w:r>
        <w:rPr>
          <w:szCs w:val="24"/>
        </w:rPr>
        <w:t>seconds</w:t>
      </w:r>
      <w:proofErr w:type="spellEnd"/>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0620" cy="2712555"/>
                    </a:xfrm>
                    <a:prstGeom prst="rect">
                      <a:avLst/>
                    </a:prstGeom>
                  </pic:spPr>
                </pic:pic>
              </a:graphicData>
            </a:graphic>
          </wp:inline>
        </w:drawing>
      </w:r>
    </w:p>
    <w:p w14:paraId="518DF73E" w14:textId="47DB70E2" w:rsidR="007D2BC5" w:rsidRDefault="007D2BC5" w:rsidP="007D2BC5">
      <w:pPr>
        <w:pStyle w:val="Caption"/>
        <w:spacing w:before="0"/>
        <w:rPr>
          <w:szCs w:val="24"/>
        </w:rPr>
      </w:pPr>
      <w:bookmarkStart w:id="36" w:name="_Toc129865792"/>
      <w:r>
        <w:t xml:space="preserve">Figure </w:t>
      </w:r>
      <w:r>
        <w:fldChar w:fldCharType="begin"/>
      </w:r>
      <w:r>
        <w:instrText xml:space="preserve"> SEQ Figure \* ARABIC </w:instrText>
      </w:r>
      <w:r>
        <w:fldChar w:fldCharType="separate"/>
      </w:r>
      <w:r w:rsidR="00786C04">
        <w:rPr>
          <w:noProof/>
        </w:rPr>
        <w:t>12</w:t>
      </w:r>
      <w:r>
        <w:fldChar w:fldCharType="end"/>
      </w:r>
      <w:r>
        <w:t xml:space="preserve"> - Interval type</w:t>
      </w:r>
      <w:bookmarkEnd w:id="36"/>
    </w:p>
    <w:p w14:paraId="4DA3F627" w14:textId="6D7C24D8"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weather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9140" cy="1551594"/>
                    </a:xfrm>
                    <a:prstGeom prst="rect">
                      <a:avLst/>
                    </a:prstGeom>
                  </pic:spPr>
                </pic:pic>
              </a:graphicData>
            </a:graphic>
          </wp:inline>
        </w:drawing>
      </w:r>
    </w:p>
    <w:p w14:paraId="5AA8BE46" w14:textId="33372391" w:rsidR="0036265B" w:rsidRDefault="0036265B" w:rsidP="0036265B">
      <w:pPr>
        <w:pStyle w:val="Caption"/>
        <w:spacing w:before="0"/>
        <w:rPr>
          <w:szCs w:val="24"/>
        </w:rPr>
      </w:pPr>
      <w:bookmarkStart w:id="37" w:name="_Toc129865793"/>
      <w:r>
        <w:t xml:space="preserve">Figure </w:t>
      </w:r>
      <w:r>
        <w:fldChar w:fldCharType="begin"/>
      </w:r>
      <w:r>
        <w:instrText xml:space="preserve"> SEQ Figure \* ARABIC </w:instrText>
      </w:r>
      <w:r>
        <w:fldChar w:fldCharType="separate"/>
      </w:r>
      <w:r w:rsidR="00786C04">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0474" cy="1970877"/>
                    </a:xfrm>
                    <a:prstGeom prst="rect">
                      <a:avLst/>
                    </a:prstGeom>
                  </pic:spPr>
                </pic:pic>
              </a:graphicData>
            </a:graphic>
          </wp:inline>
        </w:drawing>
      </w:r>
    </w:p>
    <w:p w14:paraId="459D9761" w14:textId="6089AE3F" w:rsidR="000B71F9" w:rsidRDefault="00786C04" w:rsidP="00786C04">
      <w:pPr>
        <w:pStyle w:val="Caption"/>
        <w:spacing w:before="0"/>
        <w:rPr>
          <w:szCs w:val="24"/>
        </w:rPr>
      </w:pPr>
      <w:bookmarkStart w:id="38" w:name="_Toc129865794"/>
      <w:r>
        <w:t xml:space="preserve">Figure </w:t>
      </w:r>
      <w:r>
        <w:fldChar w:fldCharType="begin"/>
      </w:r>
      <w:r>
        <w:instrText xml:space="preserve"> SEQ Figure \* ARABIC </w:instrText>
      </w:r>
      <w:r>
        <w:fldChar w:fldCharType="separate"/>
      </w:r>
      <w:r>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r w:rsidRPr="00660EF2">
        <w:rPr>
          <w:i/>
          <w:iCs/>
          <w:szCs w:val="24"/>
        </w:rPr>
        <w:t>a</w:t>
      </w:r>
      <w:proofErr w:type="spell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r w:rsidR="00DE2B6A" w:rsidRPr="00660EF2">
        <w:rPr>
          <w:i/>
          <w:iCs/>
          <w:szCs w:val="24"/>
        </w:rPr>
        <w:t>a</w:t>
      </w:r>
      <w:proofErr w:type="spell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5B719F5"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weather two intervals have a value in common and returns a Boolean</w:t>
      </w:r>
      <w:r w:rsidR="00EC6448">
        <w:rPr>
          <w:szCs w:val="24"/>
        </w:rPr>
        <w:t>.</w:t>
      </w:r>
    </w:p>
    <w:p w14:paraId="43C2A2D5" w14:textId="4C6BAF82"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checks weather the second interval is contained in the first one</w:t>
      </w:r>
      <w:r w:rsidR="00EC6448">
        <w:rPr>
          <w:szCs w:val="24"/>
        </w:rPr>
        <w:t>.</w:t>
      </w:r>
    </w:p>
    <w:p w14:paraId="1CED9E3F" w14:textId="5A38F075"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checks weather an interval is empty</w:t>
      </w:r>
      <w:r w:rsidR="00EC6448">
        <w:rPr>
          <w:szCs w:val="24"/>
        </w:rPr>
        <w:t>.</w:t>
      </w:r>
    </w:p>
    <w:p w14:paraId="62DC9AB2" w14:textId="556D975D"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checks weather a given time is before the given interval</w:t>
      </w:r>
      <w:r w:rsidR="00EC6448">
        <w:rPr>
          <w:szCs w:val="24"/>
        </w:rPr>
        <w:t>.</w:t>
      </w:r>
    </w:p>
    <w:p w14:paraId="44278744" w14:textId="6854A2F9"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checks weather a given time is after the given interval</w:t>
      </w:r>
      <w:r w:rsidR="00EC6448">
        <w:rPr>
          <w:szCs w:val="24"/>
        </w:rPr>
        <w:t>.</w:t>
      </w:r>
    </w:p>
    <w:p w14:paraId="3EE1F422" w14:textId="5C04F93C"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Let’s look at some code examples that use these functions:</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29865779"/>
      <w:r>
        <w:t>A vesting example</w:t>
      </w:r>
      <w:bookmarkEnd w:id="39"/>
    </w:p>
    <w:p w14:paraId="3C80CF0C" w14:textId="6E6771BE" w:rsidR="00867E45" w:rsidRDefault="00DB2938" w:rsidP="001D4F86">
      <w:pPr>
        <w:spacing w:after="0"/>
        <w:rPr>
          <w:szCs w:val="24"/>
        </w:rPr>
      </w:pPr>
      <w:r>
        <w:rPr>
          <w:szCs w:val="24"/>
        </w:rPr>
        <w:t xml:space="preserve">Imagine you want to make a gift of ADA to a child but such that he can access the ADA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1D4F86">
      <w:pPr>
        <w:spacing w:after="0"/>
        <w:rPr>
          <w:szCs w:val="24"/>
        </w:rPr>
      </w:pPr>
    </w:p>
    <w:p w14:paraId="2D38150C" w14:textId="0933BD89"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weather this transaction has been signed with this public key hash. </w:t>
      </w:r>
      <w:r w:rsidR="00F73249">
        <w:rPr>
          <w:szCs w:val="24"/>
        </w:rPr>
        <w:t xml:space="preserve">In the body of the second variable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a </w:t>
      </w:r>
      <w:r w:rsidR="00B4704E" w:rsidRPr="00B4704E">
        <w:rPr>
          <w:i/>
          <w:iCs/>
          <w:szCs w:val="24"/>
        </w:rPr>
        <w:t>.</w:t>
      </w:r>
      <w:proofErr w:type="spellStart"/>
      <w:r w:rsidR="00B4704E" w:rsidRPr="00B4704E">
        <w:rPr>
          <w:i/>
          <w:iCs/>
          <w:szCs w:val="24"/>
        </w:rPr>
        <w:t>plutus</w:t>
      </w:r>
      <w:proofErr w:type="spellEnd"/>
      <w:r w:rsidR="00B4704E">
        <w:rPr>
          <w:szCs w:val="24"/>
        </w:rPr>
        <w:t xml:space="preserve"> file. And then we have also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lastRenderedPageBreak/>
        <w:t>{</w:t>
      </w:r>
    </w:p>
    <w:p w14:paraId="211A53F1" w14:textId="77777777" w:rsidR="00FC19DD" w:rsidRDefault="00FC19DD" w:rsidP="00FC19DD">
      <w:pPr>
        <w:pStyle w:val="SourceCode"/>
      </w:pPr>
      <w:r>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r w:rsidRPr="00524126">
        <w:rPr>
          <w:i/>
          <w:iCs/>
          <w:szCs w:val="24"/>
        </w:rPr>
        <w:t>datum.JSON</w:t>
      </w:r>
      <w:proofErr w:type="spell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3"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237F3A70"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to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lastRenderedPageBreak/>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884B413" w14:textId="77777777" w:rsidR="009C72A2" w:rsidRPr="00BB3911" w:rsidRDefault="009C72A2" w:rsidP="00474D3B">
      <w:pPr>
        <w:spacing w:before="0" w:after="0"/>
        <w:rPr>
          <w:szCs w:val="24"/>
        </w:rPr>
      </w:pPr>
    </w:p>
    <w:p w14:paraId="772EE201" w14:textId="5CA14775" w:rsidR="00577CFD" w:rsidRDefault="00577CFD" w:rsidP="00474D3B">
      <w:pPr>
        <w:spacing w:before="0" w:after="0"/>
        <w:rPr>
          <w:szCs w:val="24"/>
        </w:rPr>
      </w:pPr>
    </w:p>
    <w:p w14:paraId="323F4087" w14:textId="77777777" w:rsidR="00577CFD" w:rsidRDefault="00577CFD" w:rsidP="00474D3B">
      <w:pPr>
        <w:spacing w:before="0" w:after="0"/>
        <w:rPr>
          <w:szCs w:val="24"/>
        </w:rPr>
      </w:pPr>
    </w:p>
    <w:p w14:paraId="3F1BA95D" w14:textId="77777777" w:rsidR="00225040" w:rsidRPr="00B40A2E" w:rsidRDefault="00225040" w:rsidP="001D4F86">
      <w:pPr>
        <w:spacing w:after="0"/>
        <w:rPr>
          <w:szCs w:val="24"/>
        </w:rPr>
      </w:pPr>
    </w:p>
    <w:p w14:paraId="1D3D8398" w14:textId="77777777" w:rsidR="00C300A1" w:rsidRPr="00AC0AC1" w:rsidRDefault="00C300A1" w:rsidP="00E46B4F">
      <w:pPr>
        <w:pStyle w:val="Heading1"/>
        <w:spacing w:before="0"/>
        <w:rPr>
          <w:lang w:val="en-US"/>
        </w:rPr>
      </w:pPr>
      <w:bookmarkStart w:id="41" w:name="_Toc129865780"/>
      <w:r w:rsidRPr="00AC0AC1">
        <w:rPr>
          <w:lang w:val="en-US"/>
        </w:rPr>
        <w:lastRenderedPageBreak/>
        <w:t>Resources</w:t>
      </w:r>
      <w:bookmarkEnd w:id="41"/>
      <w:r w:rsidRPr="00AC0AC1">
        <w:rPr>
          <w:lang w:val="en-US"/>
        </w:rPr>
        <w:t xml:space="preserve"> </w:t>
      </w:r>
    </w:p>
    <w:p w14:paraId="5BEE2BFE" w14:textId="77777777" w:rsidR="00C300A1" w:rsidRPr="00AC0AC1" w:rsidRDefault="00C300A1" w:rsidP="00C300A1">
      <w:pPr>
        <w:spacing w:after="0"/>
        <w:rPr>
          <w:szCs w:val="24"/>
        </w:rPr>
      </w:pPr>
    </w:p>
    <w:p w14:paraId="4C96A989" w14:textId="7B009CAF" w:rsidR="00C300A1" w:rsidRPr="00AC0AC1" w:rsidRDefault="00C300A1" w:rsidP="00C300A1">
      <w:pPr>
        <w:spacing w:after="0"/>
        <w:rPr>
          <w:szCs w:val="24"/>
        </w:rPr>
      </w:pPr>
      <w:r w:rsidRPr="00AC0AC1">
        <w:rPr>
          <w:szCs w:val="24"/>
        </w:rPr>
        <w:t>[</w:t>
      </w:r>
      <w:r w:rsidR="00BC3876">
        <w:rPr>
          <w:szCs w:val="24"/>
        </w:rPr>
        <w:t>1</w:t>
      </w:r>
      <w:r w:rsidRPr="00AC0AC1">
        <w:rPr>
          <w:szCs w:val="24"/>
        </w:rPr>
        <w:t xml:space="preserve">] The </w:t>
      </w:r>
      <w:proofErr w:type="spellStart"/>
      <w:r w:rsidRPr="00AC0AC1">
        <w:rPr>
          <w:szCs w:val="24"/>
        </w:rPr>
        <w:t>Cardano</w:t>
      </w:r>
      <w:proofErr w:type="spellEnd"/>
      <w:r w:rsidRPr="00AC0AC1">
        <w:rPr>
          <w:szCs w:val="24"/>
        </w:rPr>
        <w:t xml:space="preserve"> documentation</w:t>
      </w:r>
    </w:p>
    <w:p w14:paraId="5F60D8D7" w14:textId="6F5633C6" w:rsidR="00C300A1" w:rsidRPr="00AC0AC1" w:rsidRDefault="00000000" w:rsidP="00C300A1">
      <w:pPr>
        <w:spacing w:after="0"/>
        <w:rPr>
          <w:szCs w:val="24"/>
        </w:rPr>
      </w:pPr>
      <w:hyperlink r:id="rId104"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05"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06"/>
      <w:footerReference w:type="default" r:id="rId107"/>
      <w:footerReference w:type="first" r:id="rId108"/>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BE5B1" w14:textId="77777777" w:rsidR="00CC2EF1" w:rsidRDefault="00CC2EF1" w:rsidP="00363C64">
      <w:pPr>
        <w:spacing w:after="0" w:line="240" w:lineRule="auto"/>
      </w:pPr>
      <w:r>
        <w:separator/>
      </w:r>
    </w:p>
  </w:endnote>
  <w:endnote w:type="continuationSeparator" w:id="0">
    <w:p w14:paraId="45D06E8F" w14:textId="77777777" w:rsidR="00CC2EF1" w:rsidRDefault="00CC2EF1"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A5278" w14:textId="77777777" w:rsidR="00CC2EF1" w:rsidRDefault="00CC2EF1" w:rsidP="00363C64">
      <w:pPr>
        <w:spacing w:after="0" w:line="240" w:lineRule="auto"/>
      </w:pPr>
      <w:r>
        <w:separator/>
      </w:r>
    </w:p>
  </w:footnote>
  <w:footnote w:type="continuationSeparator" w:id="0">
    <w:p w14:paraId="5652657F" w14:textId="77777777" w:rsidR="00CC2EF1" w:rsidRDefault="00CC2EF1"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8"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7"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9"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7"/>
  </w:num>
  <w:num w:numId="2" w16cid:durableId="1356349050">
    <w:abstractNumId w:val="31"/>
  </w:num>
  <w:num w:numId="3" w16cid:durableId="1769110930">
    <w:abstractNumId w:val="6"/>
  </w:num>
  <w:num w:numId="4" w16cid:durableId="1464423270">
    <w:abstractNumId w:val="12"/>
  </w:num>
  <w:num w:numId="5" w16cid:durableId="2111729607">
    <w:abstractNumId w:val="1"/>
  </w:num>
  <w:num w:numId="6" w16cid:durableId="1723946367">
    <w:abstractNumId w:val="24"/>
  </w:num>
  <w:num w:numId="7" w16cid:durableId="837187338">
    <w:abstractNumId w:val="20"/>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5"/>
  </w:num>
  <w:num w:numId="13" w16cid:durableId="969747814">
    <w:abstractNumId w:val="30"/>
  </w:num>
  <w:num w:numId="14" w16cid:durableId="1051228206">
    <w:abstractNumId w:val="22"/>
  </w:num>
  <w:num w:numId="15" w16cid:durableId="615524021">
    <w:abstractNumId w:val="0"/>
  </w:num>
  <w:num w:numId="16" w16cid:durableId="526217399">
    <w:abstractNumId w:val="18"/>
  </w:num>
  <w:num w:numId="17" w16cid:durableId="491145571">
    <w:abstractNumId w:val="16"/>
  </w:num>
  <w:num w:numId="18" w16cid:durableId="1209680463">
    <w:abstractNumId w:val="25"/>
  </w:num>
  <w:num w:numId="19" w16cid:durableId="520555426">
    <w:abstractNumId w:val="28"/>
  </w:num>
  <w:num w:numId="20" w16cid:durableId="1100181003">
    <w:abstractNumId w:val="10"/>
  </w:num>
  <w:num w:numId="21" w16cid:durableId="1423377359">
    <w:abstractNumId w:val="29"/>
  </w:num>
  <w:num w:numId="22" w16cid:durableId="781268148">
    <w:abstractNumId w:val="26"/>
  </w:num>
  <w:num w:numId="23" w16cid:durableId="958998525">
    <w:abstractNumId w:val="23"/>
  </w:num>
  <w:num w:numId="24" w16cid:durableId="378363688">
    <w:abstractNumId w:val="19"/>
  </w:num>
  <w:num w:numId="25" w16cid:durableId="1741171036">
    <w:abstractNumId w:val="27"/>
  </w:num>
  <w:num w:numId="26" w16cid:durableId="1216744719">
    <w:abstractNumId w:val="14"/>
  </w:num>
  <w:num w:numId="27" w16cid:durableId="1735007875">
    <w:abstractNumId w:val="21"/>
  </w:num>
  <w:num w:numId="28" w16cid:durableId="1894653675">
    <w:abstractNumId w:val="9"/>
  </w:num>
  <w:num w:numId="29" w16cid:durableId="1053308817">
    <w:abstractNumId w:val="3"/>
  </w:num>
  <w:num w:numId="30" w16cid:durableId="676688313">
    <w:abstractNumId w:val="7"/>
  </w:num>
  <w:num w:numId="31" w16cid:durableId="633680020">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D2D"/>
    <w:rsid w:val="00013EFD"/>
    <w:rsid w:val="00014964"/>
    <w:rsid w:val="00014AE6"/>
    <w:rsid w:val="00014DCA"/>
    <w:rsid w:val="00015F78"/>
    <w:rsid w:val="0001621F"/>
    <w:rsid w:val="0001698A"/>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005"/>
    <w:rsid w:val="00031728"/>
    <w:rsid w:val="000318EE"/>
    <w:rsid w:val="00031C2A"/>
    <w:rsid w:val="00031CEA"/>
    <w:rsid w:val="00032664"/>
    <w:rsid w:val="000328B5"/>
    <w:rsid w:val="00032ABE"/>
    <w:rsid w:val="00032AE4"/>
    <w:rsid w:val="00033056"/>
    <w:rsid w:val="00033069"/>
    <w:rsid w:val="0003351C"/>
    <w:rsid w:val="000337A9"/>
    <w:rsid w:val="00033A49"/>
    <w:rsid w:val="00034393"/>
    <w:rsid w:val="000343C9"/>
    <w:rsid w:val="000352DE"/>
    <w:rsid w:val="000360E6"/>
    <w:rsid w:val="0003642B"/>
    <w:rsid w:val="00036451"/>
    <w:rsid w:val="00037642"/>
    <w:rsid w:val="000379E3"/>
    <w:rsid w:val="00037E96"/>
    <w:rsid w:val="00037EA9"/>
    <w:rsid w:val="0004081D"/>
    <w:rsid w:val="00040BC4"/>
    <w:rsid w:val="00040CDB"/>
    <w:rsid w:val="000411D8"/>
    <w:rsid w:val="00041411"/>
    <w:rsid w:val="00041B8B"/>
    <w:rsid w:val="00041D59"/>
    <w:rsid w:val="00041D8A"/>
    <w:rsid w:val="00042620"/>
    <w:rsid w:val="00042668"/>
    <w:rsid w:val="00042881"/>
    <w:rsid w:val="000428B2"/>
    <w:rsid w:val="00042A64"/>
    <w:rsid w:val="00042C34"/>
    <w:rsid w:val="00042DB8"/>
    <w:rsid w:val="00042FE0"/>
    <w:rsid w:val="00043304"/>
    <w:rsid w:val="0004333E"/>
    <w:rsid w:val="000433CA"/>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3D66"/>
    <w:rsid w:val="000542AD"/>
    <w:rsid w:val="000542FD"/>
    <w:rsid w:val="000543DA"/>
    <w:rsid w:val="000544E2"/>
    <w:rsid w:val="000553BF"/>
    <w:rsid w:val="000554C5"/>
    <w:rsid w:val="00055850"/>
    <w:rsid w:val="0005588A"/>
    <w:rsid w:val="00055DAA"/>
    <w:rsid w:val="0005606C"/>
    <w:rsid w:val="0005621A"/>
    <w:rsid w:val="000565AC"/>
    <w:rsid w:val="00056B86"/>
    <w:rsid w:val="00056F90"/>
    <w:rsid w:val="00057A4A"/>
    <w:rsid w:val="00057BB1"/>
    <w:rsid w:val="00057BBE"/>
    <w:rsid w:val="00057F70"/>
    <w:rsid w:val="00060716"/>
    <w:rsid w:val="00060A01"/>
    <w:rsid w:val="00061EAE"/>
    <w:rsid w:val="0006204B"/>
    <w:rsid w:val="00062260"/>
    <w:rsid w:val="000628AB"/>
    <w:rsid w:val="00062B12"/>
    <w:rsid w:val="00062D6F"/>
    <w:rsid w:val="00062E21"/>
    <w:rsid w:val="00062E50"/>
    <w:rsid w:val="00063073"/>
    <w:rsid w:val="00063191"/>
    <w:rsid w:val="000632AB"/>
    <w:rsid w:val="000638D9"/>
    <w:rsid w:val="00063DC7"/>
    <w:rsid w:val="00064538"/>
    <w:rsid w:val="00064B9B"/>
    <w:rsid w:val="000651F5"/>
    <w:rsid w:val="0006553E"/>
    <w:rsid w:val="000658AF"/>
    <w:rsid w:val="00065CE0"/>
    <w:rsid w:val="00065E95"/>
    <w:rsid w:val="000661F8"/>
    <w:rsid w:val="000667B5"/>
    <w:rsid w:val="00066C18"/>
    <w:rsid w:val="0006702D"/>
    <w:rsid w:val="0006715D"/>
    <w:rsid w:val="00067C46"/>
    <w:rsid w:val="00067D4A"/>
    <w:rsid w:val="00067E9F"/>
    <w:rsid w:val="000702A3"/>
    <w:rsid w:val="00070798"/>
    <w:rsid w:val="00070906"/>
    <w:rsid w:val="000709B7"/>
    <w:rsid w:val="00070BEE"/>
    <w:rsid w:val="00070C2E"/>
    <w:rsid w:val="0007100B"/>
    <w:rsid w:val="0007194A"/>
    <w:rsid w:val="000727A5"/>
    <w:rsid w:val="00073000"/>
    <w:rsid w:val="00073749"/>
    <w:rsid w:val="00073767"/>
    <w:rsid w:val="00074420"/>
    <w:rsid w:val="00074481"/>
    <w:rsid w:val="000747E1"/>
    <w:rsid w:val="00074A21"/>
    <w:rsid w:val="00074FDE"/>
    <w:rsid w:val="00075139"/>
    <w:rsid w:val="00076426"/>
    <w:rsid w:val="000768E1"/>
    <w:rsid w:val="000770CD"/>
    <w:rsid w:val="000771D5"/>
    <w:rsid w:val="0007728F"/>
    <w:rsid w:val="000773E1"/>
    <w:rsid w:val="00077630"/>
    <w:rsid w:val="00077A9F"/>
    <w:rsid w:val="00077FB9"/>
    <w:rsid w:val="00077FEB"/>
    <w:rsid w:val="0008007C"/>
    <w:rsid w:val="00081162"/>
    <w:rsid w:val="00081255"/>
    <w:rsid w:val="00081C3C"/>
    <w:rsid w:val="00081EBB"/>
    <w:rsid w:val="00081F12"/>
    <w:rsid w:val="00081FAF"/>
    <w:rsid w:val="00082B9F"/>
    <w:rsid w:val="000834D9"/>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27CA"/>
    <w:rsid w:val="00092A80"/>
    <w:rsid w:val="00092E4D"/>
    <w:rsid w:val="00092EEE"/>
    <w:rsid w:val="0009314B"/>
    <w:rsid w:val="00093389"/>
    <w:rsid w:val="000938D3"/>
    <w:rsid w:val="00093935"/>
    <w:rsid w:val="00093A87"/>
    <w:rsid w:val="00093C8B"/>
    <w:rsid w:val="00093DC1"/>
    <w:rsid w:val="00094381"/>
    <w:rsid w:val="00094683"/>
    <w:rsid w:val="00095CF2"/>
    <w:rsid w:val="000962B0"/>
    <w:rsid w:val="0009641E"/>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0FD1"/>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6391"/>
    <w:rsid w:val="000B7178"/>
    <w:rsid w:val="000B71F9"/>
    <w:rsid w:val="000B738A"/>
    <w:rsid w:val="000B73E8"/>
    <w:rsid w:val="000B754C"/>
    <w:rsid w:val="000B79BA"/>
    <w:rsid w:val="000B7BCF"/>
    <w:rsid w:val="000C013A"/>
    <w:rsid w:val="000C0D21"/>
    <w:rsid w:val="000C1207"/>
    <w:rsid w:val="000C1906"/>
    <w:rsid w:val="000C2508"/>
    <w:rsid w:val="000C2656"/>
    <w:rsid w:val="000C313F"/>
    <w:rsid w:val="000C326E"/>
    <w:rsid w:val="000C38C7"/>
    <w:rsid w:val="000C39CA"/>
    <w:rsid w:val="000C39FB"/>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D8F"/>
    <w:rsid w:val="000E1F89"/>
    <w:rsid w:val="000E2394"/>
    <w:rsid w:val="000E25A0"/>
    <w:rsid w:val="000E277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2AD3"/>
    <w:rsid w:val="000F2D2A"/>
    <w:rsid w:val="000F2DD4"/>
    <w:rsid w:val="000F348F"/>
    <w:rsid w:val="000F41AE"/>
    <w:rsid w:val="000F4C8C"/>
    <w:rsid w:val="000F4D30"/>
    <w:rsid w:val="000F4F02"/>
    <w:rsid w:val="000F4FCA"/>
    <w:rsid w:val="000F5569"/>
    <w:rsid w:val="000F5D0A"/>
    <w:rsid w:val="000F6470"/>
    <w:rsid w:val="000F75AB"/>
    <w:rsid w:val="000F790A"/>
    <w:rsid w:val="000F7A3F"/>
    <w:rsid w:val="001003A7"/>
    <w:rsid w:val="0010060A"/>
    <w:rsid w:val="0010061F"/>
    <w:rsid w:val="001007B1"/>
    <w:rsid w:val="00100A96"/>
    <w:rsid w:val="00100C04"/>
    <w:rsid w:val="001011D3"/>
    <w:rsid w:val="001014DC"/>
    <w:rsid w:val="001016A3"/>
    <w:rsid w:val="001017D2"/>
    <w:rsid w:val="00101CCC"/>
    <w:rsid w:val="001021DB"/>
    <w:rsid w:val="001040F5"/>
    <w:rsid w:val="0010410E"/>
    <w:rsid w:val="001041A2"/>
    <w:rsid w:val="001041CB"/>
    <w:rsid w:val="00104C77"/>
    <w:rsid w:val="00104DF6"/>
    <w:rsid w:val="00104E86"/>
    <w:rsid w:val="00105295"/>
    <w:rsid w:val="001052CF"/>
    <w:rsid w:val="00105725"/>
    <w:rsid w:val="00105E3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2048A"/>
    <w:rsid w:val="00120A47"/>
    <w:rsid w:val="001211B4"/>
    <w:rsid w:val="0012165F"/>
    <w:rsid w:val="00121FD3"/>
    <w:rsid w:val="0012244C"/>
    <w:rsid w:val="00122CF2"/>
    <w:rsid w:val="00122D0F"/>
    <w:rsid w:val="00122EC6"/>
    <w:rsid w:val="00122F39"/>
    <w:rsid w:val="00123AE5"/>
    <w:rsid w:val="00123E29"/>
    <w:rsid w:val="0012416C"/>
    <w:rsid w:val="00124D76"/>
    <w:rsid w:val="00124EE4"/>
    <w:rsid w:val="001251C8"/>
    <w:rsid w:val="0012544D"/>
    <w:rsid w:val="00125738"/>
    <w:rsid w:val="00125962"/>
    <w:rsid w:val="00125C38"/>
    <w:rsid w:val="00126004"/>
    <w:rsid w:val="00126065"/>
    <w:rsid w:val="001260ED"/>
    <w:rsid w:val="0012624B"/>
    <w:rsid w:val="001262EE"/>
    <w:rsid w:val="00126B40"/>
    <w:rsid w:val="00126E39"/>
    <w:rsid w:val="00127467"/>
    <w:rsid w:val="0012774D"/>
    <w:rsid w:val="00127BA6"/>
    <w:rsid w:val="00127BBB"/>
    <w:rsid w:val="001306CC"/>
    <w:rsid w:val="00130B60"/>
    <w:rsid w:val="00131081"/>
    <w:rsid w:val="001329DF"/>
    <w:rsid w:val="00132AFD"/>
    <w:rsid w:val="00132DFE"/>
    <w:rsid w:val="00132FAA"/>
    <w:rsid w:val="0013376A"/>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EC8"/>
    <w:rsid w:val="00144123"/>
    <w:rsid w:val="00144A87"/>
    <w:rsid w:val="00144EAD"/>
    <w:rsid w:val="00145105"/>
    <w:rsid w:val="0014593E"/>
    <w:rsid w:val="00145EB9"/>
    <w:rsid w:val="00146823"/>
    <w:rsid w:val="00146BC4"/>
    <w:rsid w:val="00147002"/>
    <w:rsid w:val="00147659"/>
    <w:rsid w:val="00147BFB"/>
    <w:rsid w:val="00150022"/>
    <w:rsid w:val="00150110"/>
    <w:rsid w:val="0015027D"/>
    <w:rsid w:val="0015041B"/>
    <w:rsid w:val="00150437"/>
    <w:rsid w:val="00150B1C"/>
    <w:rsid w:val="00151089"/>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619C9"/>
    <w:rsid w:val="001622E3"/>
    <w:rsid w:val="001625AF"/>
    <w:rsid w:val="001626AC"/>
    <w:rsid w:val="00162D58"/>
    <w:rsid w:val="00163140"/>
    <w:rsid w:val="00163290"/>
    <w:rsid w:val="0016355C"/>
    <w:rsid w:val="0016372E"/>
    <w:rsid w:val="00163917"/>
    <w:rsid w:val="00163CDB"/>
    <w:rsid w:val="00164E35"/>
    <w:rsid w:val="00165158"/>
    <w:rsid w:val="00165579"/>
    <w:rsid w:val="0016667A"/>
    <w:rsid w:val="00166840"/>
    <w:rsid w:val="00166E6C"/>
    <w:rsid w:val="001670BE"/>
    <w:rsid w:val="00167541"/>
    <w:rsid w:val="001675C9"/>
    <w:rsid w:val="001676FB"/>
    <w:rsid w:val="00167C36"/>
    <w:rsid w:val="0017031F"/>
    <w:rsid w:val="00170693"/>
    <w:rsid w:val="00170B04"/>
    <w:rsid w:val="00170ED0"/>
    <w:rsid w:val="001713FC"/>
    <w:rsid w:val="00171AC3"/>
    <w:rsid w:val="001722AC"/>
    <w:rsid w:val="00173085"/>
    <w:rsid w:val="001737A4"/>
    <w:rsid w:val="00173C0D"/>
    <w:rsid w:val="0017403B"/>
    <w:rsid w:val="001742C9"/>
    <w:rsid w:val="00174872"/>
    <w:rsid w:val="0017502A"/>
    <w:rsid w:val="00175045"/>
    <w:rsid w:val="001754BC"/>
    <w:rsid w:val="001756D9"/>
    <w:rsid w:val="00175D24"/>
    <w:rsid w:val="00175FA6"/>
    <w:rsid w:val="0017627D"/>
    <w:rsid w:val="00176441"/>
    <w:rsid w:val="00176790"/>
    <w:rsid w:val="00176AA2"/>
    <w:rsid w:val="00176E17"/>
    <w:rsid w:val="00176FC5"/>
    <w:rsid w:val="00177AC2"/>
    <w:rsid w:val="00177FF7"/>
    <w:rsid w:val="0018042B"/>
    <w:rsid w:val="00180CE1"/>
    <w:rsid w:val="00180CF7"/>
    <w:rsid w:val="00180F00"/>
    <w:rsid w:val="001810D5"/>
    <w:rsid w:val="00181173"/>
    <w:rsid w:val="00181238"/>
    <w:rsid w:val="001813C2"/>
    <w:rsid w:val="00181525"/>
    <w:rsid w:val="00181A7A"/>
    <w:rsid w:val="00181B31"/>
    <w:rsid w:val="00182726"/>
    <w:rsid w:val="00183153"/>
    <w:rsid w:val="00183442"/>
    <w:rsid w:val="001834CF"/>
    <w:rsid w:val="0018359C"/>
    <w:rsid w:val="0018367B"/>
    <w:rsid w:val="00183714"/>
    <w:rsid w:val="00183D49"/>
    <w:rsid w:val="001840FA"/>
    <w:rsid w:val="001843FF"/>
    <w:rsid w:val="00184468"/>
    <w:rsid w:val="00184828"/>
    <w:rsid w:val="00184C5C"/>
    <w:rsid w:val="00184FEA"/>
    <w:rsid w:val="00185067"/>
    <w:rsid w:val="00185286"/>
    <w:rsid w:val="0018539B"/>
    <w:rsid w:val="00185437"/>
    <w:rsid w:val="001858BD"/>
    <w:rsid w:val="001858FA"/>
    <w:rsid w:val="00186994"/>
    <w:rsid w:val="00186F90"/>
    <w:rsid w:val="00187A9C"/>
    <w:rsid w:val="0019047E"/>
    <w:rsid w:val="00191002"/>
    <w:rsid w:val="001917A7"/>
    <w:rsid w:val="00191818"/>
    <w:rsid w:val="001920C9"/>
    <w:rsid w:val="001925C9"/>
    <w:rsid w:val="00192B8C"/>
    <w:rsid w:val="00192F55"/>
    <w:rsid w:val="00193632"/>
    <w:rsid w:val="001936DD"/>
    <w:rsid w:val="00193A53"/>
    <w:rsid w:val="00193D7E"/>
    <w:rsid w:val="0019400E"/>
    <w:rsid w:val="00194CB3"/>
    <w:rsid w:val="001959F7"/>
    <w:rsid w:val="00195A6C"/>
    <w:rsid w:val="00195F85"/>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98A"/>
    <w:rsid w:val="001A6B96"/>
    <w:rsid w:val="001A6C9B"/>
    <w:rsid w:val="001A79B5"/>
    <w:rsid w:val="001A7D10"/>
    <w:rsid w:val="001B021A"/>
    <w:rsid w:val="001B088D"/>
    <w:rsid w:val="001B0A5D"/>
    <w:rsid w:val="001B1062"/>
    <w:rsid w:val="001B110F"/>
    <w:rsid w:val="001B1A0C"/>
    <w:rsid w:val="001B1AA7"/>
    <w:rsid w:val="001B1CCE"/>
    <w:rsid w:val="001B2A0E"/>
    <w:rsid w:val="001B2DEA"/>
    <w:rsid w:val="001B3046"/>
    <w:rsid w:val="001B3222"/>
    <w:rsid w:val="001B3819"/>
    <w:rsid w:val="001B3FB3"/>
    <w:rsid w:val="001B4A64"/>
    <w:rsid w:val="001B5429"/>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9B7"/>
    <w:rsid w:val="001C2D27"/>
    <w:rsid w:val="001C3096"/>
    <w:rsid w:val="001C316C"/>
    <w:rsid w:val="001C3279"/>
    <w:rsid w:val="001C3D9C"/>
    <w:rsid w:val="001C48C1"/>
    <w:rsid w:val="001C4934"/>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A9A"/>
    <w:rsid w:val="001C7B47"/>
    <w:rsid w:val="001C7ECC"/>
    <w:rsid w:val="001D0F19"/>
    <w:rsid w:val="001D12F6"/>
    <w:rsid w:val="001D14A7"/>
    <w:rsid w:val="001D1524"/>
    <w:rsid w:val="001D1775"/>
    <w:rsid w:val="001D1980"/>
    <w:rsid w:val="001D1AFF"/>
    <w:rsid w:val="001D1FD5"/>
    <w:rsid w:val="001D212C"/>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28B"/>
    <w:rsid w:val="001D74A9"/>
    <w:rsid w:val="001D7B05"/>
    <w:rsid w:val="001D7BF4"/>
    <w:rsid w:val="001E021F"/>
    <w:rsid w:val="001E0424"/>
    <w:rsid w:val="001E05C0"/>
    <w:rsid w:val="001E09AE"/>
    <w:rsid w:val="001E20CD"/>
    <w:rsid w:val="001E23B3"/>
    <w:rsid w:val="001E2423"/>
    <w:rsid w:val="001E2716"/>
    <w:rsid w:val="001E2981"/>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7A4"/>
    <w:rsid w:val="001F3A09"/>
    <w:rsid w:val="001F3C19"/>
    <w:rsid w:val="001F417F"/>
    <w:rsid w:val="001F4213"/>
    <w:rsid w:val="001F42EB"/>
    <w:rsid w:val="001F4881"/>
    <w:rsid w:val="001F5632"/>
    <w:rsid w:val="001F5D94"/>
    <w:rsid w:val="001F5E39"/>
    <w:rsid w:val="001F6630"/>
    <w:rsid w:val="001F6872"/>
    <w:rsid w:val="001F6EF7"/>
    <w:rsid w:val="001F6F0C"/>
    <w:rsid w:val="001F7C6F"/>
    <w:rsid w:val="0020023F"/>
    <w:rsid w:val="00201108"/>
    <w:rsid w:val="00202346"/>
    <w:rsid w:val="00202546"/>
    <w:rsid w:val="00202C4B"/>
    <w:rsid w:val="00202E9B"/>
    <w:rsid w:val="002033C9"/>
    <w:rsid w:val="002035A4"/>
    <w:rsid w:val="0020378B"/>
    <w:rsid w:val="002039C1"/>
    <w:rsid w:val="00203DC0"/>
    <w:rsid w:val="00203F2E"/>
    <w:rsid w:val="002041DE"/>
    <w:rsid w:val="0020451C"/>
    <w:rsid w:val="00204E41"/>
    <w:rsid w:val="0020518C"/>
    <w:rsid w:val="0020568C"/>
    <w:rsid w:val="00205712"/>
    <w:rsid w:val="00205B0F"/>
    <w:rsid w:val="00205D9D"/>
    <w:rsid w:val="002064CC"/>
    <w:rsid w:val="00206AF1"/>
    <w:rsid w:val="00206E6D"/>
    <w:rsid w:val="0020764A"/>
    <w:rsid w:val="0020783B"/>
    <w:rsid w:val="002079CC"/>
    <w:rsid w:val="00207E5B"/>
    <w:rsid w:val="0021035D"/>
    <w:rsid w:val="0021078A"/>
    <w:rsid w:val="00210B6F"/>
    <w:rsid w:val="00211D13"/>
    <w:rsid w:val="00211FA3"/>
    <w:rsid w:val="0021214B"/>
    <w:rsid w:val="002129F1"/>
    <w:rsid w:val="00212AF4"/>
    <w:rsid w:val="00213A86"/>
    <w:rsid w:val="0021442A"/>
    <w:rsid w:val="002145F9"/>
    <w:rsid w:val="00214935"/>
    <w:rsid w:val="00216512"/>
    <w:rsid w:val="0021663B"/>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F3"/>
    <w:rsid w:val="002244B9"/>
    <w:rsid w:val="00224C65"/>
    <w:rsid w:val="00225040"/>
    <w:rsid w:val="00225320"/>
    <w:rsid w:val="00225A59"/>
    <w:rsid w:val="00225B95"/>
    <w:rsid w:val="00226728"/>
    <w:rsid w:val="00226B62"/>
    <w:rsid w:val="00227055"/>
    <w:rsid w:val="00227182"/>
    <w:rsid w:val="002271F1"/>
    <w:rsid w:val="00227649"/>
    <w:rsid w:val="00227971"/>
    <w:rsid w:val="00227F11"/>
    <w:rsid w:val="00227F93"/>
    <w:rsid w:val="00230584"/>
    <w:rsid w:val="00231C28"/>
    <w:rsid w:val="00231DB9"/>
    <w:rsid w:val="002326FD"/>
    <w:rsid w:val="00232988"/>
    <w:rsid w:val="00232C92"/>
    <w:rsid w:val="00233902"/>
    <w:rsid w:val="00233DC9"/>
    <w:rsid w:val="00234488"/>
    <w:rsid w:val="002348D7"/>
    <w:rsid w:val="00234938"/>
    <w:rsid w:val="00234A75"/>
    <w:rsid w:val="00234C33"/>
    <w:rsid w:val="00234D6A"/>
    <w:rsid w:val="002351E9"/>
    <w:rsid w:val="0023591C"/>
    <w:rsid w:val="00235DB2"/>
    <w:rsid w:val="00236C78"/>
    <w:rsid w:val="00236DD6"/>
    <w:rsid w:val="0023757B"/>
    <w:rsid w:val="00237C74"/>
    <w:rsid w:val="002404C7"/>
    <w:rsid w:val="00240504"/>
    <w:rsid w:val="00240B24"/>
    <w:rsid w:val="00240D4A"/>
    <w:rsid w:val="00241DB6"/>
    <w:rsid w:val="00241FCE"/>
    <w:rsid w:val="00242166"/>
    <w:rsid w:val="0024290D"/>
    <w:rsid w:val="0024309F"/>
    <w:rsid w:val="00243322"/>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36D"/>
    <w:rsid w:val="0024544B"/>
    <w:rsid w:val="002455FB"/>
    <w:rsid w:val="00245839"/>
    <w:rsid w:val="00245A0F"/>
    <w:rsid w:val="00245F7D"/>
    <w:rsid w:val="002466A2"/>
    <w:rsid w:val="00246A7E"/>
    <w:rsid w:val="00247354"/>
    <w:rsid w:val="00247393"/>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3226"/>
    <w:rsid w:val="00253227"/>
    <w:rsid w:val="00253367"/>
    <w:rsid w:val="00253B4C"/>
    <w:rsid w:val="00254142"/>
    <w:rsid w:val="0025442C"/>
    <w:rsid w:val="00254490"/>
    <w:rsid w:val="002546C3"/>
    <w:rsid w:val="00254993"/>
    <w:rsid w:val="00254B24"/>
    <w:rsid w:val="00255569"/>
    <w:rsid w:val="002559B3"/>
    <w:rsid w:val="00256253"/>
    <w:rsid w:val="002562FE"/>
    <w:rsid w:val="002564A4"/>
    <w:rsid w:val="0025678A"/>
    <w:rsid w:val="0025686E"/>
    <w:rsid w:val="0025686F"/>
    <w:rsid w:val="00256AD8"/>
    <w:rsid w:val="00256D8A"/>
    <w:rsid w:val="00256EBB"/>
    <w:rsid w:val="0025719A"/>
    <w:rsid w:val="0025730A"/>
    <w:rsid w:val="00257930"/>
    <w:rsid w:val="00260029"/>
    <w:rsid w:val="00260040"/>
    <w:rsid w:val="00260142"/>
    <w:rsid w:val="00260217"/>
    <w:rsid w:val="002606CE"/>
    <w:rsid w:val="0026074D"/>
    <w:rsid w:val="002607D8"/>
    <w:rsid w:val="002608D0"/>
    <w:rsid w:val="00260E28"/>
    <w:rsid w:val="00260F81"/>
    <w:rsid w:val="00261350"/>
    <w:rsid w:val="002619B7"/>
    <w:rsid w:val="00262318"/>
    <w:rsid w:val="002626F4"/>
    <w:rsid w:val="0026279E"/>
    <w:rsid w:val="00262AAC"/>
    <w:rsid w:val="00262FA8"/>
    <w:rsid w:val="00263215"/>
    <w:rsid w:val="00263784"/>
    <w:rsid w:val="00263AB2"/>
    <w:rsid w:val="00263C09"/>
    <w:rsid w:val="002640F9"/>
    <w:rsid w:val="002643AC"/>
    <w:rsid w:val="0026458F"/>
    <w:rsid w:val="002652A5"/>
    <w:rsid w:val="00265C60"/>
    <w:rsid w:val="00265D64"/>
    <w:rsid w:val="002664B9"/>
    <w:rsid w:val="00266E65"/>
    <w:rsid w:val="00266EA2"/>
    <w:rsid w:val="002672D9"/>
    <w:rsid w:val="00267D7A"/>
    <w:rsid w:val="00270CAB"/>
    <w:rsid w:val="00270DF7"/>
    <w:rsid w:val="00271284"/>
    <w:rsid w:val="002716EB"/>
    <w:rsid w:val="002716F9"/>
    <w:rsid w:val="00271939"/>
    <w:rsid w:val="0027280D"/>
    <w:rsid w:val="0027285B"/>
    <w:rsid w:val="002728BE"/>
    <w:rsid w:val="00272FAD"/>
    <w:rsid w:val="00273D28"/>
    <w:rsid w:val="002746D2"/>
    <w:rsid w:val="00274D24"/>
    <w:rsid w:val="00274F78"/>
    <w:rsid w:val="0027504F"/>
    <w:rsid w:val="00275CE4"/>
    <w:rsid w:val="00275D34"/>
    <w:rsid w:val="002763ED"/>
    <w:rsid w:val="00276820"/>
    <w:rsid w:val="00276C93"/>
    <w:rsid w:val="00276D6D"/>
    <w:rsid w:val="00276E37"/>
    <w:rsid w:val="00277C01"/>
    <w:rsid w:val="00277C98"/>
    <w:rsid w:val="00277EC9"/>
    <w:rsid w:val="00280045"/>
    <w:rsid w:val="002801AE"/>
    <w:rsid w:val="0028107A"/>
    <w:rsid w:val="00281BAD"/>
    <w:rsid w:val="00282958"/>
    <w:rsid w:val="00282A30"/>
    <w:rsid w:val="00282A9B"/>
    <w:rsid w:val="00282B20"/>
    <w:rsid w:val="00282F95"/>
    <w:rsid w:val="002838E9"/>
    <w:rsid w:val="00283CB9"/>
    <w:rsid w:val="00284190"/>
    <w:rsid w:val="00284A6A"/>
    <w:rsid w:val="00284C50"/>
    <w:rsid w:val="00284EFB"/>
    <w:rsid w:val="002852EF"/>
    <w:rsid w:val="0028544D"/>
    <w:rsid w:val="0028548B"/>
    <w:rsid w:val="00285772"/>
    <w:rsid w:val="002859BD"/>
    <w:rsid w:val="002859F5"/>
    <w:rsid w:val="00285B43"/>
    <w:rsid w:val="00285DE9"/>
    <w:rsid w:val="00285E01"/>
    <w:rsid w:val="0028611D"/>
    <w:rsid w:val="00287034"/>
    <w:rsid w:val="00287093"/>
    <w:rsid w:val="00287141"/>
    <w:rsid w:val="002875ED"/>
    <w:rsid w:val="00287C86"/>
    <w:rsid w:val="00290134"/>
    <w:rsid w:val="00290198"/>
    <w:rsid w:val="0029038A"/>
    <w:rsid w:val="002909B7"/>
    <w:rsid w:val="00290B10"/>
    <w:rsid w:val="00290C20"/>
    <w:rsid w:val="00290D0D"/>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6035"/>
    <w:rsid w:val="00296043"/>
    <w:rsid w:val="00296A3F"/>
    <w:rsid w:val="00296A5D"/>
    <w:rsid w:val="00296B20"/>
    <w:rsid w:val="00296B48"/>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5948"/>
    <w:rsid w:val="002A5E15"/>
    <w:rsid w:val="002A6AC5"/>
    <w:rsid w:val="002A6B5F"/>
    <w:rsid w:val="002A6F7B"/>
    <w:rsid w:val="002A6FE0"/>
    <w:rsid w:val="002A7143"/>
    <w:rsid w:val="002A758C"/>
    <w:rsid w:val="002A7BBA"/>
    <w:rsid w:val="002B0746"/>
    <w:rsid w:val="002B0A60"/>
    <w:rsid w:val="002B0F23"/>
    <w:rsid w:val="002B142C"/>
    <w:rsid w:val="002B147C"/>
    <w:rsid w:val="002B1551"/>
    <w:rsid w:val="002B1D63"/>
    <w:rsid w:val="002B1E05"/>
    <w:rsid w:val="002B1EE7"/>
    <w:rsid w:val="002B20AA"/>
    <w:rsid w:val="002B28F5"/>
    <w:rsid w:val="002B29A6"/>
    <w:rsid w:val="002B2B11"/>
    <w:rsid w:val="002B2B64"/>
    <w:rsid w:val="002B2C91"/>
    <w:rsid w:val="002B325B"/>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624A"/>
    <w:rsid w:val="002B63CC"/>
    <w:rsid w:val="002B65EF"/>
    <w:rsid w:val="002B6963"/>
    <w:rsid w:val="002B6EB9"/>
    <w:rsid w:val="002B70B2"/>
    <w:rsid w:val="002B73A5"/>
    <w:rsid w:val="002B73C3"/>
    <w:rsid w:val="002C049B"/>
    <w:rsid w:val="002C0B9F"/>
    <w:rsid w:val="002C0D05"/>
    <w:rsid w:val="002C1078"/>
    <w:rsid w:val="002C1975"/>
    <w:rsid w:val="002C2255"/>
    <w:rsid w:val="002C23F3"/>
    <w:rsid w:val="002C247E"/>
    <w:rsid w:val="002C24AF"/>
    <w:rsid w:val="002C2766"/>
    <w:rsid w:val="002C2849"/>
    <w:rsid w:val="002C28FE"/>
    <w:rsid w:val="002C290F"/>
    <w:rsid w:val="002C341A"/>
    <w:rsid w:val="002C3D4F"/>
    <w:rsid w:val="002C3F83"/>
    <w:rsid w:val="002C3FB9"/>
    <w:rsid w:val="002C4149"/>
    <w:rsid w:val="002C414A"/>
    <w:rsid w:val="002C4256"/>
    <w:rsid w:val="002C4485"/>
    <w:rsid w:val="002C45C4"/>
    <w:rsid w:val="002C492B"/>
    <w:rsid w:val="002C49A7"/>
    <w:rsid w:val="002C4BCC"/>
    <w:rsid w:val="002C4C96"/>
    <w:rsid w:val="002C5A26"/>
    <w:rsid w:val="002C60E4"/>
    <w:rsid w:val="002C675E"/>
    <w:rsid w:val="002C6851"/>
    <w:rsid w:val="002C6D0E"/>
    <w:rsid w:val="002C6D33"/>
    <w:rsid w:val="002C6EEA"/>
    <w:rsid w:val="002C72AE"/>
    <w:rsid w:val="002C7303"/>
    <w:rsid w:val="002C74B2"/>
    <w:rsid w:val="002C7EA5"/>
    <w:rsid w:val="002C7F8D"/>
    <w:rsid w:val="002D0413"/>
    <w:rsid w:val="002D0656"/>
    <w:rsid w:val="002D06EC"/>
    <w:rsid w:val="002D06F4"/>
    <w:rsid w:val="002D08AD"/>
    <w:rsid w:val="002D0AA3"/>
    <w:rsid w:val="002D157B"/>
    <w:rsid w:val="002D1CEA"/>
    <w:rsid w:val="002D1E6F"/>
    <w:rsid w:val="002D2174"/>
    <w:rsid w:val="002D2221"/>
    <w:rsid w:val="002D24C5"/>
    <w:rsid w:val="002D29E8"/>
    <w:rsid w:val="002D2EDC"/>
    <w:rsid w:val="002D38FA"/>
    <w:rsid w:val="002D39DF"/>
    <w:rsid w:val="002D3E69"/>
    <w:rsid w:val="002D3F02"/>
    <w:rsid w:val="002D410D"/>
    <w:rsid w:val="002D4172"/>
    <w:rsid w:val="002D4C14"/>
    <w:rsid w:val="002D4E1D"/>
    <w:rsid w:val="002D565B"/>
    <w:rsid w:val="002D5855"/>
    <w:rsid w:val="002D5B61"/>
    <w:rsid w:val="002D63A8"/>
    <w:rsid w:val="002D651D"/>
    <w:rsid w:val="002D6591"/>
    <w:rsid w:val="002D673D"/>
    <w:rsid w:val="002D682B"/>
    <w:rsid w:val="002D75DF"/>
    <w:rsid w:val="002D7DB3"/>
    <w:rsid w:val="002E0AC2"/>
    <w:rsid w:val="002E17C6"/>
    <w:rsid w:val="002E21AD"/>
    <w:rsid w:val="002E25BB"/>
    <w:rsid w:val="002E2BD9"/>
    <w:rsid w:val="002E3079"/>
    <w:rsid w:val="002E3742"/>
    <w:rsid w:val="002E389F"/>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4E"/>
    <w:rsid w:val="002F0ED4"/>
    <w:rsid w:val="002F111F"/>
    <w:rsid w:val="002F1229"/>
    <w:rsid w:val="002F1277"/>
    <w:rsid w:val="002F1679"/>
    <w:rsid w:val="002F18C4"/>
    <w:rsid w:val="002F1E04"/>
    <w:rsid w:val="002F261C"/>
    <w:rsid w:val="002F306C"/>
    <w:rsid w:val="002F3AE2"/>
    <w:rsid w:val="002F3D03"/>
    <w:rsid w:val="002F3D5A"/>
    <w:rsid w:val="002F4512"/>
    <w:rsid w:val="002F4526"/>
    <w:rsid w:val="002F4CF9"/>
    <w:rsid w:val="002F4DF8"/>
    <w:rsid w:val="002F58D6"/>
    <w:rsid w:val="002F5936"/>
    <w:rsid w:val="002F5BC5"/>
    <w:rsid w:val="002F5CC0"/>
    <w:rsid w:val="002F6327"/>
    <w:rsid w:val="002F6CEB"/>
    <w:rsid w:val="002F6DCA"/>
    <w:rsid w:val="002F7068"/>
    <w:rsid w:val="002F7192"/>
    <w:rsid w:val="002F776C"/>
    <w:rsid w:val="002F7C84"/>
    <w:rsid w:val="0030030A"/>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6F4"/>
    <w:rsid w:val="00306CEE"/>
    <w:rsid w:val="00306DC1"/>
    <w:rsid w:val="00307419"/>
    <w:rsid w:val="00310265"/>
    <w:rsid w:val="00310821"/>
    <w:rsid w:val="00310B07"/>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2010B"/>
    <w:rsid w:val="003202F9"/>
    <w:rsid w:val="003206C9"/>
    <w:rsid w:val="003209A9"/>
    <w:rsid w:val="00320BF7"/>
    <w:rsid w:val="00321123"/>
    <w:rsid w:val="00321351"/>
    <w:rsid w:val="0032196F"/>
    <w:rsid w:val="00321DDF"/>
    <w:rsid w:val="003223E7"/>
    <w:rsid w:val="003227DA"/>
    <w:rsid w:val="00323888"/>
    <w:rsid w:val="00323AC9"/>
    <w:rsid w:val="00323DE5"/>
    <w:rsid w:val="00324518"/>
    <w:rsid w:val="003250D5"/>
    <w:rsid w:val="003252B8"/>
    <w:rsid w:val="00326497"/>
    <w:rsid w:val="00326540"/>
    <w:rsid w:val="003271D9"/>
    <w:rsid w:val="00327A42"/>
    <w:rsid w:val="00327C82"/>
    <w:rsid w:val="00327DC9"/>
    <w:rsid w:val="00330A45"/>
    <w:rsid w:val="00330DE7"/>
    <w:rsid w:val="00330FA6"/>
    <w:rsid w:val="00331000"/>
    <w:rsid w:val="003310CA"/>
    <w:rsid w:val="0033171A"/>
    <w:rsid w:val="00331D21"/>
    <w:rsid w:val="00331F05"/>
    <w:rsid w:val="0033226A"/>
    <w:rsid w:val="003322BA"/>
    <w:rsid w:val="00332401"/>
    <w:rsid w:val="00332473"/>
    <w:rsid w:val="003325FF"/>
    <w:rsid w:val="00332773"/>
    <w:rsid w:val="00332E36"/>
    <w:rsid w:val="00333026"/>
    <w:rsid w:val="0033381B"/>
    <w:rsid w:val="00333C27"/>
    <w:rsid w:val="00333F93"/>
    <w:rsid w:val="0033582C"/>
    <w:rsid w:val="00335876"/>
    <w:rsid w:val="00335B14"/>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CC8"/>
    <w:rsid w:val="00343F8A"/>
    <w:rsid w:val="00343FC8"/>
    <w:rsid w:val="00344004"/>
    <w:rsid w:val="00344281"/>
    <w:rsid w:val="00344ADF"/>
    <w:rsid w:val="0034540C"/>
    <w:rsid w:val="00346751"/>
    <w:rsid w:val="00346D3B"/>
    <w:rsid w:val="00347082"/>
    <w:rsid w:val="0034758A"/>
    <w:rsid w:val="00347B4A"/>
    <w:rsid w:val="00347C8C"/>
    <w:rsid w:val="003501DE"/>
    <w:rsid w:val="00350611"/>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1D4"/>
    <w:rsid w:val="00357BA2"/>
    <w:rsid w:val="00357C95"/>
    <w:rsid w:val="00357F7C"/>
    <w:rsid w:val="00360E4C"/>
    <w:rsid w:val="0036125F"/>
    <w:rsid w:val="0036175A"/>
    <w:rsid w:val="00361DAF"/>
    <w:rsid w:val="00361E61"/>
    <w:rsid w:val="00361F1E"/>
    <w:rsid w:val="0036265B"/>
    <w:rsid w:val="0036295D"/>
    <w:rsid w:val="003632E1"/>
    <w:rsid w:val="0036374F"/>
    <w:rsid w:val="00363C64"/>
    <w:rsid w:val="0036429A"/>
    <w:rsid w:val="003643BD"/>
    <w:rsid w:val="00364CCC"/>
    <w:rsid w:val="00365011"/>
    <w:rsid w:val="0036511D"/>
    <w:rsid w:val="00365806"/>
    <w:rsid w:val="0036634C"/>
    <w:rsid w:val="00366379"/>
    <w:rsid w:val="0036659F"/>
    <w:rsid w:val="00366BC2"/>
    <w:rsid w:val="00366E54"/>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5E03"/>
    <w:rsid w:val="003761C9"/>
    <w:rsid w:val="003763F3"/>
    <w:rsid w:val="00376405"/>
    <w:rsid w:val="00376420"/>
    <w:rsid w:val="003777D8"/>
    <w:rsid w:val="00377A19"/>
    <w:rsid w:val="00377A33"/>
    <w:rsid w:val="0038033C"/>
    <w:rsid w:val="0038036C"/>
    <w:rsid w:val="00380D0F"/>
    <w:rsid w:val="00381BE5"/>
    <w:rsid w:val="00381E58"/>
    <w:rsid w:val="00382346"/>
    <w:rsid w:val="0038235A"/>
    <w:rsid w:val="00382695"/>
    <w:rsid w:val="00382B40"/>
    <w:rsid w:val="00382D1C"/>
    <w:rsid w:val="00383A62"/>
    <w:rsid w:val="0038451B"/>
    <w:rsid w:val="00384846"/>
    <w:rsid w:val="00384CAF"/>
    <w:rsid w:val="00385537"/>
    <w:rsid w:val="00385972"/>
    <w:rsid w:val="00385EFC"/>
    <w:rsid w:val="00386C55"/>
    <w:rsid w:val="00387A34"/>
    <w:rsid w:val="00387A3C"/>
    <w:rsid w:val="00387BD7"/>
    <w:rsid w:val="00387CAB"/>
    <w:rsid w:val="003901A5"/>
    <w:rsid w:val="003910A9"/>
    <w:rsid w:val="00391D52"/>
    <w:rsid w:val="00391F49"/>
    <w:rsid w:val="003920E0"/>
    <w:rsid w:val="0039268A"/>
    <w:rsid w:val="00392759"/>
    <w:rsid w:val="0039282E"/>
    <w:rsid w:val="00392A82"/>
    <w:rsid w:val="00392C37"/>
    <w:rsid w:val="00393370"/>
    <w:rsid w:val="00393445"/>
    <w:rsid w:val="0039349A"/>
    <w:rsid w:val="00393520"/>
    <w:rsid w:val="0039380D"/>
    <w:rsid w:val="0039478E"/>
    <w:rsid w:val="00394863"/>
    <w:rsid w:val="00395092"/>
    <w:rsid w:val="0039526B"/>
    <w:rsid w:val="00395B4E"/>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D00"/>
    <w:rsid w:val="003A1D35"/>
    <w:rsid w:val="003A2420"/>
    <w:rsid w:val="003A2503"/>
    <w:rsid w:val="003A267A"/>
    <w:rsid w:val="003A345C"/>
    <w:rsid w:val="003A376B"/>
    <w:rsid w:val="003A44B3"/>
    <w:rsid w:val="003A4C4D"/>
    <w:rsid w:val="003A512D"/>
    <w:rsid w:val="003A52A0"/>
    <w:rsid w:val="003A59D4"/>
    <w:rsid w:val="003A5CF9"/>
    <w:rsid w:val="003A6273"/>
    <w:rsid w:val="003A63DE"/>
    <w:rsid w:val="003A64CF"/>
    <w:rsid w:val="003A66B8"/>
    <w:rsid w:val="003A6AB9"/>
    <w:rsid w:val="003A6D6D"/>
    <w:rsid w:val="003A70E2"/>
    <w:rsid w:val="003B00F1"/>
    <w:rsid w:val="003B02CE"/>
    <w:rsid w:val="003B030A"/>
    <w:rsid w:val="003B06B2"/>
    <w:rsid w:val="003B0DEB"/>
    <w:rsid w:val="003B0F2F"/>
    <w:rsid w:val="003B13F2"/>
    <w:rsid w:val="003B1491"/>
    <w:rsid w:val="003B1511"/>
    <w:rsid w:val="003B1890"/>
    <w:rsid w:val="003B2AD7"/>
    <w:rsid w:val="003B2C28"/>
    <w:rsid w:val="003B3422"/>
    <w:rsid w:val="003B3872"/>
    <w:rsid w:val="003B40A6"/>
    <w:rsid w:val="003B43FC"/>
    <w:rsid w:val="003B45B3"/>
    <w:rsid w:val="003B4723"/>
    <w:rsid w:val="003B49BE"/>
    <w:rsid w:val="003B4A2F"/>
    <w:rsid w:val="003B4B53"/>
    <w:rsid w:val="003B4BA0"/>
    <w:rsid w:val="003B5AC5"/>
    <w:rsid w:val="003B666D"/>
    <w:rsid w:val="003B66E6"/>
    <w:rsid w:val="003B6A2E"/>
    <w:rsid w:val="003B718B"/>
    <w:rsid w:val="003B735A"/>
    <w:rsid w:val="003C0412"/>
    <w:rsid w:val="003C091E"/>
    <w:rsid w:val="003C1121"/>
    <w:rsid w:val="003C13F8"/>
    <w:rsid w:val="003C13F9"/>
    <w:rsid w:val="003C1D71"/>
    <w:rsid w:val="003C2096"/>
    <w:rsid w:val="003C2124"/>
    <w:rsid w:val="003C21B9"/>
    <w:rsid w:val="003C22F0"/>
    <w:rsid w:val="003C26AB"/>
    <w:rsid w:val="003C2F9D"/>
    <w:rsid w:val="003C3016"/>
    <w:rsid w:val="003C4BC9"/>
    <w:rsid w:val="003C5EB6"/>
    <w:rsid w:val="003C62BE"/>
    <w:rsid w:val="003C66CB"/>
    <w:rsid w:val="003C6911"/>
    <w:rsid w:val="003C6C76"/>
    <w:rsid w:val="003C6D06"/>
    <w:rsid w:val="003C6F1C"/>
    <w:rsid w:val="003C723C"/>
    <w:rsid w:val="003C72D8"/>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435F"/>
    <w:rsid w:val="003D460A"/>
    <w:rsid w:val="003D4637"/>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316"/>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70A0"/>
    <w:rsid w:val="003F729E"/>
    <w:rsid w:val="003F7F67"/>
    <w:rsid w:val="00400335"/>
    <w:rsid w:val="004011D1"/>
    <w:rsid w:val="00401F08"/>
    <w:rsid w:val="0040210A"/>
    <w:rsid w:val="0040212A"/>
    <w:rsid w:val="004031B7"/>
    <w:rsid w:val="00403895"/>
    <w:rsid w:val="00403EDF"/>
    <w:rsid w:val="004046A6"/>
    <w:rsid w:val="004047B7"/>
    <w:rsid w:val="00404A39"/>
    <w:rsid w:val="004056E0"/>
    <w:rsid w:val="00405CA3"/>
    <w:rsid w:val="00406005"/>
    <w:rsid w:val="004064B3"/>
    <w:rsid w:val="00406A31"/>
    <w:rsid w:val="004076D8"/>
    <w:rsid w:val="00407C82"/>
    <w:rsid w:val="00407E83"/>
    <w:rsid w:val="00407F2E"/>
    <w:rsid w:val="00410BCE"/>
    <w:rsid w:val="00410BD9"/>
    <w:rsid w:val="00411579"/>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F6B"/>
    <w:rsid w:val="00417B9F"/>
    <w:rsid w:val="00417CC5"/>
    <w:rsid w:val="00417DFF"/>
    <w:rsid w:val="00417E00"/>
    <w:rsid w:val="00420015"/>
    <w:rsid w:val="0042015A"/>
    <w:rsid w:val="00420BAA"/>
    <w:rsid w:val="0042112D"/>
    <w:rsid w:val="0042159F"/>
    <w:rsid w:val="00421628"/>
    <w:rsid w:val="00421B69"/>
    <w:rsid w:val="00421DA4"/>
    <w:rsid w:val="0042258C"/>
    <w:rsid w:val="004225E6"/>
    <w:rsid w:val="00422D4C"/>
    <w:rsid w:val="00422DAF"/>
    <w:rsid w:val="00424380"/>
    <w:rsid w:val="0042472F"/>
    <w:rsid w:val="00424E09"/>
    <w:rsid w:val="00425430"/>
    <w:rsid w:val="004261C3"/>
    <w:rsid w:val="00426324"/>
    <w:rsid w:val="00427A41"/>
    <w:rsid w:val="00427BCD"/>
    <w:rsid w:val="004302F1"/>
    <w:rsid w:val="00430B96"/>
    <w:rsid w:val="0043151D"/>
    <w:rsid w:val="00431676"/>
    <w:rsid w:val="004321AD"/>
    <w:rsid w:val="00432F7B"/>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2228"/>
    <w:rsid w:val="00442EB2"/>
    <w:rsid w:val="00443F93"/>
    <w:rsid w:val="00444211"/>
    <w:rsid w:val="00444658"/>
    <w:rsid w:val="00444683"/>
    <w:rsid w:val="00444861"/>
    <w:rsid w:val="00444968"/>
    <w:rsid w:val="00444BEF"/>
    <w:rsid w:val="00444DED"/>
    <w:rsid w:val="0044614C"/>
    <w:rsid w:val="004463F3"/>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DDF"/>
    <w:rsid w:val="00453DE5"/>
    <w:rsid w:val="004548B1"/>
    <w:rsid w:val="004550D3"/>
    <w:rsid w:val="0045552D"/>
    <w:rsid w:val="00455630"/>
    <w:rsid w:val="00455EAE"/>
    <w:rsid w:val="004563E6"/>
    <w:rsid w:val="00456B74"/>
    <w:rsid w:val="00456F64"/>
    <w:rsid w:val="004572EC"/>
    <w:rsid w:val="0045748C"/>
    <w:rsid w:val="004575C8"/>
    <w:rsid w:val="00457856"/>
    <w:rsid w:val="00457A41"/>
    <w:rsid w:val="00457A74"/>
    <w:rsid w:val="0046043D"/>
    <w:rsid w:val="00460C62"/>
    <w:rsid w:val="00460FDB"/>
    <w:rsid w:val="0046181F"/>
    <w:rsid w:val="0046184C"/>
    <w:rsid w:val="00461FF5"/>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41B"/>
    <w:rsid w:val="00467648"/>
    <w:rsid w:val="00467C14"/>
    <w:rsid w:val="00467C50"/>
    <w:rsid w:val="00467FEC"/>
    <w:rsid w:val="004704C7"/>
    <w:rsid w:val="0047053B"/>
    <w:rsid w:val="004706FB"/>
    <w:rsid w:val="004716CE"/>
    <w:rsid w:val="00472189"/>
    <w:rsid w:val="00472904"/>
    <w:rsid w:val="00472AF5"/>
    <w:rsid w:val="00472CA2"/>
    <w:rsid w:val="00473144"/>
    <w:rsid w:val="00473644"/>
    <w:rsid w:val="00473F5A"/>
    <w:rsid w:val="004748C9"/>
    <w:rsid w:val="00474D3B"/>
    <w:rsid w:val="004756BF"/>
    <w:rsid w:val="00475D3A"/>
    <w:rsid w:val="004760A7"/>
    <w:rsid w:val="0047673B"/>
    <w:rsid w:val="00476DC4"/>
    <w:rsid w:val="00477349"/>
    <w:rsid w:val="00477690"/>
    <w:rsid w:val="004777EF"/>
    <w:rsid w:val="00480AAB"/>
    <w:rsid w:val="00480CB4"/>
    <w:rsid w:val="0048200B"/>
    <w:rsid w:val="004821DF"/>
    <w:rsid w:val="00482385"/>
    <w:rsid w:val="0048360F"/>
    <w:rsid w:val="00483C7D"/>
    <w:rsid w:val="00483EB0"/>
    <w:rsid w:val="004841DB"/>
    <w:rsid w:val="00484210"/>
    <w:rsid w:val="004845CC"/>
    <w:rsid w:val="00484941"/>
    <w:rsid w:val="004849FB"/>
    <w:rsid w:val="00485246"/>
    <w:rsid w:val="0048576A"/>
    <w:rsid w:val="004858CB"/>
    <w:rsid w:val="00486257"/>
    <w:rsid w:val="004862F0"/>
    <w:rsid w:val="0048657F"/>
    <w:rsid w:val="00486FC3"/>
    <w:rsid w:val="004873C5"/>
    <w:rsid w:val="004873C9"/>
    <w:rsid w:val="00487A61"/>
    <w:rsid w:val="00490458"/>
    <w:rsid w:val="004906D2"/>
    <w:rsid w:val="00491491"/>
    <w:rsid w:val="0049166C"/>
    <w:rsid w:val="004919A1"/>
    <w:rsid w:val="00491C4D"/>
    <w:rsid w:val="0049296C"/>
    <w:rsid w:val="004929E6"/>
    <w:rsid w:val="00493815"/>
    <w:rsid w:val="00493883"/>
    <w:rsid w:val="00493A39"/>
    <w:rsid w:val="00493E9C"/>
    <w:rsid w:val="0049436F"/>
    <w:rsid w:val="0049443A"/>
    <w:rsid w:val="00495261"/>
    <w:rsid w:val="00495309"/>
    <w:rsid w:val="00495606"/>
    <w:rsid w:val="004958C0"/>
    <w:rsid w:val="004959FE"/>
    <w:rsid w:val="00495B10"/>
    <w:rsid w:val="00495FA6"/>
    <w:rsid w:val="0049628F"/>
    <w:rsid w:val="0049658D"/>
    <w:rsid w:val="00496739"/>
    <w:rsid w:val="00496E34"/>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5E1E"/>
    <w:rsid w:val="004B5F37"/>
    <w:rsid w:val="004B60D0"/>
    <w:rsid w:val="004B6544"/>
    <w:rsid w:val="004B6A51"/>
    <w:rsid w:val="004B6F55"/>
    <w:rsid w:val="004B6FEC"/>
    <w:rsid w:val="004B738E"/>
    <w:rsid w:val="004B7E95"/>
    <w:rsid w:val="004B7F7F"/>
    <w:rsid w:val="004C0D02"/>
    <w:rsid w:val="004C0D13"/>
    <w:rsid w:val="004C0F13"/>
    <w:rsid w:val="004C0F58"/>
    <w:rsid w:val="004C16AB"/>
    <w:rsid w:val="004C18BC"/>
    <w:rsid w:val="004C1962"/>
    <w:rsid w:val="004C1E2B"/>
    <w:rsid w:val="004C1ED0"/>
    <w:rsid w:val="004C1FB7"/>
    <w:rsid w:val="004C2064"/>
    <w:rsid w:val="004C210E"/>
    <w:rsid w:val="004C23DE"/>
    <w:rsid w:val="004C3146"/>
    <w:rsid w:val="004C33BE"/>
    <w:rsid w:val="004C3783"/>
    <w:rsid w:val="004C3EA1"/>
    <w:rsid w:val="004C42BA"/>
    <w:rsid w:val="004C42CF"/>
    <w:rsid w:val="004C43BE"/>
    <w:rsid w:val="004C43DB"/>
    <w:rsid w:val="004C446E"/>
    <w:rsid w:val="004C4D18"/>
    <w:rsid w:val="004C4E2D"/>
    <w:rsid w:val="004C513B"/>
    <w:rsid w:val="004C53E7"/>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E91"/>
    <w:rsid w:val="004D4FF6"/>
    <w:rsid w:val="004D5475"/>
    <w:rsid w:val="004D5A4F"/>
    <w:rsid w:val="004D5C96"/>
    <w:rsid w:val="004D680E"/>
    <w:rsid w:val="004D6903"/>
    <w:rsid w:val="004D6A56"/>
    <w:rsid w:val="004D77F7"/>
    <w:rsid w:val="004D7A92"/>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9A9"/>
    <w:rsid w:val="004E3C6B"/>
    <w:rsid w:val="004E3EFB"/>
    <w:rsid w:val="004E4753"/>
    <w:rsid w:val="004E48A3"/>
    <w:rsid w:val="004E495E"/>
    <w:rsid w:val="004E4AEF"/>
    <w:rsid w:val="004E5C24"/>
    <w:rsid w:val="004E5EE4"/>
    <w:rsid w:val="004E60C4"/>
    <w:rsid w:val="004E6547"/>
    <w:rsid w:val="004E79E7"/>
    <w:rsid w:val="004F0B59"/>
    <w:rsid w:val="004F0FD1"/>
    <w:rsid w:val="004F1388"/>
    <w:rsid w:val="004F146D"/>
    <w:rsid w:val="004F24E7"/>
    <w:rsid w:val="004F2841"/>
    <w:rsid w:val="004F2BEA"/>
    <w:rsid w:val="004F2D02"/>
    <w:rsid w:val="004F3208"/>
    <w:rsid w:val="004F3220"/>
    <w:rsid w:val="004F3EFB"/>
    <w:rsid w:val="004F40B1"/>
    <w:rsid w:val="004F4103"/>
    <w:rsid w:val="004F4A4E"/>
    <w:rsid w:val="004F4C0E"/>
    <w:rsid w:val="004F4F67"/>
    <w:rsid w:val="004F59CC"/>
    <w:rsid w:val="004F62B3"/>
    <w:rsid w:val="004F64B8"/>
    <w:rsid w:val="004F65B2"/>
    <w:rsid w:val="004F67B1"/>
    <w:rsid w:val="004F6AB6"/>
    <w:rsid w:val="004F6B1A"/>
    <w:rsid w:val="004F6F4B"/>
    <w:rsid w:val="004F7169"/>
    <w:rsid w:val="004F72F7"/>
    <w:rsid w:val="004F7D08"/>
    <w:rsid w:val="0050025B"/>
    <w:rsid w:val="005003C1"/>
    <w:rsid w:val="005004D0"/>
    <w:rsid w:val="00500876"/>
    <w:rsid w:val="0050110E"/>
    <w:rsid w:val="005012D3"/>
    <w:rsid w:val="00501E55"/>
    <w:rsid w:val="005022AF"/>
    <w:rsid w:val="00502892"/>
    <w:rsid w:val="00503842"/>
    <w:rsid w:val="0050387E"/>
    <w:rsid w:val="00503A0F"/>
    <w:rsid w:val="005040C4"/>
    <w:rsid w:val="005044A8"/>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5DC"/>
    <w:rsid w:val="00522753"/>
    <w:rsid w:val="00523106"/>
    <w:rsid w:val="0052338D"/>
    <w:rsid w:val="005236C0"/>
    <w:rsid w:val="00523994"/>
    <w:rsid w:val="00524126"/>
    <w:rsid w:val="005244BB"/>
    <w:rsid w:val="0052477A"/>
    <w:rsid w:val="00524D29"/>
    <w:rsid w:val="00525A3C"/>
    <w:rsid w:val="00525A64"/>
    <w:rsid w:val="00526093"/>
    <w:rsid w:val="0052619A"/>
    <w:rsid w:val="005264F1"/>
    <w:rsid w:val="005267EB"/>
    <w:rsid w:val="0052681C"/>
    <w:rsid w:val="00526838"/>
    <w:rsid w:val="00526B43"/>
    <w:rsid w:val="00526F60"/>
    <w:rsid w:val="005275F6"/>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540"/>
    <w:rsid w:val="00540745"/>
    <w:rsid w:val="00540F4A"/>
    <w:rsid w:val="00541718"/>
    <w:rsid w:val="00541E89"/>
    <w:rsid w:val="00542891"/>
    <w:rsid w:val="00542EF4"/>
    <w:rsid w:val="00542EF7"/>
    <w:rsid w:val="0054353F"/>
    <w:rsid w:val="00543941"/>
    <w:rsid w:val="00543CFA"/>
    <w:rsid w:val="00543D35"/>
    <w:rsid w:val="00545639"/>
    <w:rsid w:val="00545698"/>
    <w:rsid w:val="005461AF"/>
    <w:rsid w:val="00546AE5"/>
    <w:rsid w:val="00547101"/>
    <w:rsid w:val="00547123"/>
    <w:rsid w:val="00547244"/>
    <w:rsid w:val="00547E43"/>
    <w:rsid w:val="00547E4B"/>
    <w:rsid w:val="00551401"/>
    <w:rsid w:val="00551594"/>
    <w:rsid w:val="0055168E"/>
    <w:rsid w:val="005516D6"/>
    <w:rsid w:val="00551986"/>
    <w:rsid w:val="00551EF2"/>
    <w:rsid w:val="00552417"/>
    <w:rsid w:val="00552FDC"/>
    <w:rsid w:val="00553629"/>
    <w:rsid w:val="00553F22"/>
    <w:rsid w:val="00554037"/>
    <w:rsid w:val="00554AA6"/>
    <w:rsid w:val="00554E61"/>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BEE"/>
    <w:rsid w:val="00563981"/>
    <w:rsid w:val="00563B32"/>
    <w:rsid w:val="00564DE4"/>
    <w:rsid w:val="00565088"/>
    <w:rsid w:val="005652C3"/>
    <w:rsid w:val="0056535D"/>
    <w:rsid w:val="00565560"/>
    <w:rsid w:val="0056591F"/>
    <w:rsid w:val="005669C2"/>
    <w:rsid w:val="00567061"/>
    <w:rsid w:val="00567573"/>
    <w:rsid w:val="005676A4"/>
    <w:rsid w:val="005676A9"/>
    <w:rsid w:val="005700FB"/>
    <w:rsid w:val="0057038D"/>
    <w:rsid w:val="005703ED"/>
    <w:rsid w:val="005703F4"/>
    <w:rsid w:val="005706D6"/>
    <w:rsid w:val="00570C1A"/>
    <w:rsid w:val="0057157D"/>
    <w:rsid w:val="0057176A"/>
    <w:rsid w:val="00571E74"/>
    <w:rsid w:val="0057210B"/>
    <w:rsid w:val="00572590"/>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85B"/>
    <w:rsid w:val="00577CFD"/>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B8D"/>
    <w:rsid w:val="00587086"/>
    <w:rsid w:val="00587D81"/>
    <w:rsid w:val="00590541"/>
    <w:rsid w:val="005906F9"/>
    <w:rsid w:val="00590E23"/>
    <w:rsid w:val="00590EB2"/>
    <w:rsid w:val="00590F12"/>
    <w:rsid w:val="005914CF"/>
    <w:rsid w:val="00591642"/>
    <w:rsid w:val="00591BCB"/>
    <w:rsid w:val="00593B64"/>
    <w:rsid w:val="00593E64"/>
    <w:rsid w:val="00595B5F"/>
    <w:rsid w:val="00595B72"/>
    <w:rsid w:val="00595E06"/>
    <w:rsid w:val="00596044"/>
    <w:rsid w:val="00596D0C"/>
    <w:rsid w:val="00597A1D"/>
    <w:rsid w:val="00597E12"/>
    <w:rsid w:val="00597EE0"/>
    <w:rsid w:val="005A03DC"/>
    <w:rsid w:val="005A0B3F"/>
    <w:rsid w:val="005A222A"/>
    <w:rsid w:val="005A32EA"/>
    <w:rsid w:val="005A35AA"/>
    <w:rsid w:val="005A3B05"/>
    <w:rsid w:val="005A5775"/>
    <w:rsid w:val="005A593E"/>
    <w:rsid w:val="005A6036"/>
    <w:rsid w:val="005A60F9"/>
    <w:rsid w:val="005A6570"/>
    <w:rsid w:val="005A6726"/>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532A"/>
    <w:rsid w:val="005B5379"/>
    <w:rsid w:val="005B61A7"/>
    <w:rsid w:val="005B6311"/>
    <w:rsid w:val="005B66C9"/>
    <w:rsid w:val="005B67E6"/>
    <w:rsid w:val="005B69D1"/>
    <w:rsid w:val="005B6D6D"/>
    <w:rsid w:val="005B6DA1"/>
    <w:rsid w:val="005B7900"/>
    <w:rsid w:val="005C0513"/>
    <w:rsid w:val="005C08E2"/>
    <w:rsid w:val="005C0997"/>
    <w:rsid w:val="005C0E24"/>
    <w:rsid w:val="005C0F22"/>
    <w:rsid w:val="005C12FC"/>
    <w:rsid w:val="005C1435"/>
    <w:rsid w:val="005C1930"/>
    <w:rsid w:val="005C2C58"/>
    <w:rsid w:val="005C326C"/>
    <w:rsid w:val="005C3475"/>
    <w:rsid w:val="005C35CF"/>
    <w:rsid w:val="005C35F8"/>
    <w:rsid w:val="005C3709"/>
    <w:rsid w:val="005C3BC8"/>
    <w:rsid w:val="005C3E7E"/>
    <w:rsid w:val="005C4231"/>
    <w:rsid w:val="005C4780"/>
    <w:rsid w:val="005C4994"/>
    <w:rsid w:val="005C4DF8"/>
    <w:rsid w:val="005C5063"/>
    <w:rsid w:val="005C5BAD"/>
    <w:rsid w:val="005C6891"/>
    <w:rsid w:val="005C6C52"/>
    <w:rsid w:val="005C6FBD"/>
    <w:rsid w:val="005C70DA"/>
    <w:rsid w:val="005C74E7"/>
    <w:rsid w:val="005C7DA4"/>
    <w:rsid w:val="005D10FE"/>
    <w:rsid w:val="005D1290"/>
    <w:rsid w:val="005D188C"/>
    <w:rsid w:val="005D1ACF"/>
    <w:rsid w:val="005D1E52"/>
    <w:rsid w:val="005D1FBC"/>
    <w:rsid w:val="005D22BC"/>
    <w:rsid w:val="005D2701"/>
    <w:rsid w:val="005D28DF"/>
    <w:rsid w:val="005D3342"/>
    <w:rsid w:val="005D3559"/>
    <w:rsid w:val="005D3806"/>
    <w:rsid w:val="005D3DCB"/>
    <w:rsid w:val="005D3DD2"/>
    <w:rsid w:val="005D446D"/>
    <w:rsid w:val="005D56CE"/>
    <w:rsid w:val="005D6F4B"/>
    <w:rsid w:val="005D769B"/>
    <w:rsid w:val="005D7A5E"/>
    <w:rsid w:val="005D7E1E"/>
    <w:rsid w:val="005D7EA2"/>
    <w:rsid w:val="005E06D3"/>
    <w:rsid w:val="005E0A04"/>
    <w:rsid w:val="005E11D7"/>
    <w:rsid w:val="005E1DEF"/>
    <w:rsid w:val="005E2063"/>
    <w:rsid w:val="005E2453"/>
    <w:rsid w:val="005E28B0"/>
    <w:rsid w:val="005E2AC9"/>
    <w:rsid w:val="005E2D84"/>
    <w:rsid w:val="005E383A"/>
    <w:rsid w:val="005E3C0E"/>
    <w:rsid w:val="005E3C97"/>
    <w:rsid w:val="005E4201"/>
    <w:rsid w:val="005E4552"/>
    <w:rsid w:val="005E45FA"/>
    <w:rsid w:val="005E51B8"/>
    <w:rsid w:val="005E5A4E"/>
    <w:rsid w:val="005E5B00"/>
    <w:rsid w:val="005E6108"/>
    <w:rsid w:val="005E6B95"/>
    <w:rsid w:val="005E7471"/>
    <w:rsid w:val="005E7573"/>
    <w:rsid w:val="005E7629"/>
    <w:rsid w:val="005E7E14"/>
    <w:rsid w:val="005F012B"/>
    <w:rsid w:val="005F01E1"/>
    <w:rsid w:val="005F027B"/>
    <w:rsid w:val="005F0455"/>
    <w:rsid w:val="005F076A"/>
    <w:rsid w:val="005F08A2"/>
    <w:rsid w:val="005F0A2D"/>
    <w:rsid w:val="005F0D0A"/>
    <w:rsid w:val="005F1468"/>
    <w:rsid w:val="005F1CB9"/>
    <w:rsid w:val="005F1FDF"/>
    <w:rsid w:val="005F279A"/>
    <w:rsid w:val="005F2966"/>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6CB4"/>
    <w:rsid w:val="006074C4"/>
    <w:rsid w:val="00607752"/>
    <w:rsid w:val="00611546"/>
    <w:rsid w:val="00611628"/>
    <w:rsid w:val="006118FE"/>
    <w:rsid w:val="00611A61"/>
    <w:rsid w:val="00611D58"/>
    <w:rsid w:val="00611DC9"/>
    <w:rsid w:val="00612095"/>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A01"/>
    <w:rsid w:val="006162DD"/>
    <w:rsid w:val="00616346"/>
    <w:rsid w:val="0061647E"/>
    <w:rsid w:val="006170F6"/>
    <w:rsid w:val="0061725F"/>
    <w:rsid w:val="00620050"/>
    <w:rsid w:val="006204FB"/>
    <w:rsid w:val="006205DD"/>
    <w:rsid w:val="0062068C"/>
    <w:rsid w:val="006210E4"/>
    <w:rsid w:val="00621249"/>
    <w:rsid w:val="006215D0"/>
    <w:rsid w:val="00621612"/>
    <w:rsid w:val="0062178E"/>
    <w:rsid w:val="0062265E"/>
    <w:rsid w:val="00622972"/>
    <w:rsid w:val="00622A77"/>
    <w:rsid w:val="00622B38"/>
    <w:rsid w:val="00622BDA"/>
    <w:rsid w:val="0062370D"/>
    <w:rsid w:val="00623DEF"/>
    <w:rsid w:val="00623FCA"/>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0F45"/>
    <w:rsid w:val="00631717"/>
    <w:rsid w:val="00632C04"/>
    <w:rsid w:val="00632E54"/>
    <w:rsid w:val="00633838"/>
    <w:rsid w:val="00633918"/>
    <w:rsid w:val="00634AD1"/>
    <w:rsid w:val="00634E01"/>
    <w:rsid w:val="00634E6A"/>
    <w:rsid w:val="00634E8B"/>
    <w:rsid w:val="00635040"/>
    <w:rsid w:val="00635E7A"/>
    <w:rsid w:val="0063661E"/>
    <w:rsid w:val="00636937"/>
    <w:rsid w:val="0063725B"/>
    <w:rsid w:val="00637F1A"/>
    <w:rsid w:val="0064075A"/>
    <w:rsid w:val="00641459"/>
    <w:rsid w:val="0064193B"/>
    <w:rsid w:val="00641C36"/>
    <w:rsid w:val="0064214D"/>
    <w:rsid w:val="006427BE"/>
    <w:rsid w:val="006427D0"/>
    <w:rsid w:val="0064287A"/>
    <w:rsid w:val="00642882"/>
    <w:rsid w:val="006434D3"/>
    <w:rsid w:val="006435DA"/>
    <w:rsid w:val="006437E5"/>
    <w:rsid w:val="00643B01"/>
    <w:rsid w:val="00643DC9"/>
    <w:rsid w:val="00643FD4"/>
    <w:rsid w:val="00644086"/>
    <w:rsid w:val="0064415D"/>
    <w:rsid w:val="006449F4"/>
    <w:rsid w:val="00646284"/>
    <w:rsid w:val="00646327"/>
    <w:rsid w:val="0064632B"/>
    <w:rsid w:val="006464FB"/>
    <w:rsid w:val="00647226"/>
    <w:rsid w:val="006472F7"/>
    <w:rsid w:val="00647D75"/>
    <w:rsid w:val="006501E2"/>
    <w:rsid w:val="00650B4A"/>
    <w:rsid w:val="0065170C"/>
    <w:rsid w:val="006519E7"/>
    <w:rsid w:val="006521DF"/>
    <w:rsid w:val="006524B9"/>
    <w:rsid w:val="00653692"/>
    <w:rsid w:val="00653816"/>
    <w:rsid w:val="00653E7F"/>
    <w:rsid w:val="00654332"/>
    <w:rsid w:val="00654417"/>
    <w:rsid w:val="00654699"/>
    <w:rsid w:val="006547CD"/>
    <w:rsid w:val="00654900"/>
    <w:rsid w:val="00654C26"/>
    <w:rsid w:val="00655AFF"/>
    <w:rsid w:val="00655B10"/>
    <w:rsid w:val="00655B31"/>
    <w:rsid w:val="00655F4F"/>
    <w:rsid w:val="0065685A"/>
    <w:rsid w:val="00657CE2"/>
    <w:rsid w:val="00660947"/>
    <w:rsid w:val="00660AE5"/>
    <w:rsid w:val="00660EF2"/>
    <w:rsid w:val="006611A2"/>
    <w:rsid w:val="006614DA"/>
    <w:rsid w:val="00661B1D"/>
    <w:rsid w:val="00662CEC"/>
    <w:rsid w:val="006630FB"/>
    <w:rsid w:val="00663348"/>
    <w:rsid w:val="006633F1"/>
    <w:rsid w:val="00663458"/>
    <w:rsid w:val="006634D2"/>
    <w:rsid w:val="00663654"/>
    <w:rsid w:val="00663C44"/>
    <w:rsid w:val="00663DA8"/>
    <w:rsid w:val="00663F72"/>
    <w:rsid w:val="0066435F"/>
    <w:rsid w:val="006644B1"/>
    <w:rsid w:val="006644C2"/>
    <w:rsid w:val="00664F8F"/>
    <w:rsid w:val="006654E8"/>
    <w:rsid w:val="0066616E"/>
    <w:rsid w:val="00666334"/>
    <w:rsid w:val="0066693E"/>
    <w:rsid w:val="00666D03"/>
    <w:rsid w:val="006670A3"/>
    <w:rsid w:val="00667CAA"/>
    <w:rsid w:val="00667CEF"/>
    <w:rsid w:val="00667D98"/>
    <w:rsid w:val="006708F4"/>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830"/>
    <w:rsid w:val="00676657"/>
    <w:rsid w:val="00676705"/>
    <w:rsid w:val="00677405"/>
    <w:rsid w:val="006776A2"/>
    <w:rsid w:val="00677B00"/>
    <w:rsid w:val="00677C95"/>
    <w:rsid w:val="00680DB0"/>
    <w:rsid w:val="00680FAE"/>
    <w:rsid w:val="00681E3A"/>
    <w:rsid w:val="00682B16"/>
    <w:rsid w:val="00682BB2"/>
    <w:rsid w:val="00683047"/>
    <w:rsid w:val="00683280"/>
    <w:rsid w:val="006832E2"/>
    <w:rsid w:val="00684846"/>
    <w:rsid w:val="00684B53"/>
    <w:rsid w:val="006861BA"/>
    <w:rsid w:val="0068676F"/>
    <w:rsid w:val="00686976"/>
    <w:rsid w:val="00686D08"/>
    <w:rsid w:val="00687268"/>
    <w:rsid w:val="0069016D"/>
    <w:rsid w:val="00690949"/>
    <w:rsid w:val="00691732"/>
    <w:rsid w:val="00691C1A"/>
    <w:rsid w:val="0069233A"/>
    <w:rsid w:val="00692471"/>
    <w:rsid w:val="00692588"/>
    <w:rsid w:val="0069270E"/>
    <w:rsid w:val="00692C5B"/>
    <w:rsid w:val="0069317B"/>
    <w:rsid w:val="00693572"/>
    <w:rsid w:val="0069383F"/>
    <w:rsid w:val="00693B5D"/>
    <w:rsid w:val="00693C42"/>
    <w:rsid w:val="00694295"/>
    <w:rsid w:val="006944F2"/>
    <w:rsid w:val="00694BAD"/>
    <w:rsid w:val="00694CCE"/>
    <w:rsid w:val="0069509C"/>
    <w:rsid w:val="006950A3"/>
    <w:rsid w:val="006954D4"/>
    <w:rsid w:val="0069589F"/>
    <w:rsid w:val="006958A8"/>
    <w:rsid w:val="00695A48"/>
    <w:rsid w:val="0069661B"/>
    <w:rsid w:val="0069683F"/>
    <w:rsid w:val="00696DC4"/>
    <w:rsid w:val="00696F2D"/>
    <w:rsid w:val="00697451"/>
    <w:rsid w:val="006974E8"/>
    <w:rsid w:val="00697556"/>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49"/>
    <w:rsid w:val="006B23A6"/>
    <w:rsid w:val="006B2BED"/>
    <w:rsid w:val="006B34F8"/>
    <w:rsid w:val="006B365B"/>
    <w:rsid w:val="006B3A15"/>
    <w:rsid w:val="006B3ACB"/>
    <w:rsid w:val="006B3BF9"/>
    <w:rsid w:val="006B3F0C"/>
    <w:rsid w:val="006B5B2F"/>
    <w:rsid w:val="006B5CA5"/>
    <w:rsid w:val="006B61A3"/>
    <w:rsid w:val="006B67D2"/>
    <w:rsid w:val="006B6ED4"/>
    <w:rsid w:val="006B749F"/>
    <w:rsid w:val="006B7636"/>
    <w:rsid w:val="006B787B"/>
    <w:rsid w:val="006C003A"/>
    <w:rsid w:val="006C0C0A"/>
    <w:rsid w:val="006C0FCB"/>
    <w:rsid w:val="006C1376"/>
    <w:rsid w:val="006C144B"/>
    <w:rsid w:val="006C1E93"/>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96E"/>
    <w:rsid w:val="006D0066"/>
    <w:rsid w:val="006D01DC"/>
    <w:rsid w:val="006D0284"/>
    <w:rsid w:val="006D0695"/>
    <w:rsid w:val="006D0C47"/>
    <w:rsid w:val="006D13A0"/>
    <w:rsid w:val="006D1452"/>
    <w:rsid w:val="006D1B0D"/>
    <w:rsid w:val="006D21E1"/>
    <w:rsid w:val="006D3186"/>
    <w:rsid w:val="006D392D"/>
    <w:rsid w:val="006D3D74"/>
    <w:rsid w:val="006D3F62"/>
    <w:rsid w:val="006D3F78"/>
    <w:rsid w:val="006D3F9E"/>
    <w:rsid w:val="006D4072"/>
    <w:rsid w:val="006D4A61"/>
    <w:rsid w:val="006D5414"/>
    <w:rsid w:val="006D566E"/>
    <w:rsid w:val="006D566F"/>
    <w:rsid w:val="006D5CB9"/>
    <w:rsid w:val="006D647A"/>
    <w:rsid w:val="006D6617"/>
    <w:rsid w:val="006D6E95"/>
    <w:rsid w:val="006D724F"/>
    <w:rsid w:val="006D7E19"/>
    <w:rsid w:val="006D7FA3"/>
    <w:rsid w:val="006D7FD2"/>
    <w:rsid w:val="006E079D"/>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BD9"/>
    <w:rsid w:val="006F0F02"/>
    <w:rsid w:val="006F14A4"/>
    <w:rsid w:val="006F1B88"/>
    <w:rsid w:val="006F1F35"/>
    <w:rsid w:val="006F1F86"/>
    <w:rsid w:val="006F20D1"/>
    <w:rsid w:val="006F2348"/>
    <w:rsid w:val="006F23CE"/>
    <w:rsid w:val="006F23FE"/>
    <w:rsid w:val="006F29F1"/>
    <w:rsid w:val="006F29F9"/>
    <w:rsid w:val="006F31F5"/>
    <w:rsid w:val="006F3586"/>
    <w:rsid w:val="006F38F9"/>
    <w:rsid w:val="006F3C73"/>
    <w:rsid w:val="006F499C"/>
    <w:rsid w:val="006F4C81"/>
    <w:rsid w:val="006F4FB4"/>
    <w:rsid w:val="006F5B35"/>
    <w:rsid w:val="006F6166"/>
    <w:rsid w:val="006F629A"/>
    <w:rsid w:val="006F6599"/>
    <w:rsid w:val="006F6882"/>
    <w:rsid w:val="006F6AF6"/>
    <w:rsid w:val="006F720F"/>
    <w:rsid w:val="006F7C1D"/>
    <w:rsid w:val="006F7C35"/>
    <w:rsid w:val="007004E4"/>
    <w:rsid w:val="007006E7"/>
    <w:rsid w:val="00700AB9"/>
    <w:rsid w:val="0070115E"/>
    <w:rsid w:val="0070198E"/>
    <w:rsid w:val="00701A5A"/>
    <w:rsid w:val="00701D2C"/>
    <w:rsid w:val="0070201B"/>
    <w:rsid w:val="0070241E"/>
    <w:rsid w:val="00702C69"/>
    <w:rsid w:val="00702CDB"/>
    <w:rsid w:val="00703372"/>
    <w:rsid w:val="00703F5E"/>
    <w:rsid w:val="007041CF"/>
    <w:rsid w:val="00705187"/>
    <w:rsid w:val="00705219"/>
    <w:rsid w:val="007058FD"/>
    <w:rsid w:val="00705937"/>
    <w:rsid w:val="00705F2A"/>
    <w:rsid w:val="00705F8E"/>
    <w:rsid w:val="0070610C"/>
    <w:rsid w:val="00706842"/>
    <w:rsid w:val="00706E2A"/>
    <w:rsid w:val="00706F48"/>
    <w:rsid w:val="00707056"/>
    <w:rsid w:val="007070BD"/>
    <w:rsid w:val="00707996"/>
    <w:rsid w:val="00707A25"/>
    <w:rsid w:val="00707C91"/>
    <w:rsid w:val="00710170"/>
    <w:rsid w:val="00710628"/>
    <w:rsid w:val="00710736"/>
    <w:rsid w:val="00710B38"/>
    <w:rsid w:val="00711043"/>
    <w:rsid w:val="007112A1"/>
    <w:rsid w:val="007123D4"/>
    <w:rsid w:val="00712FCB"/>
    <w:rsid w:val="0071375B"/>
    <w:rsid w:val="00714F09"/>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4C70"/>
    <w:rsid w:val="00734D2B"/>
    <w:rsid w:val="007350EE"/>
    <w:rsid w:val="00735A95"/>
    <w:rsid w:val="00735D4A"/>
    <w:rsid w:val="00735D76"/>
    <w:rsid w:val="00736A85"/>
    <w:rsid w:val="00736CE0"/>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B77"/>
    <w:rsid w:val="00745445"/>
    <w:rsid w:val="007455A5"/>
    <w:rsid w:val="0074564D"/>
    <w:rsid w:val="007458CB"/>
    <w:rsid w:val="007460D7"/>
    <w:rsid w:val="0074651B"/>
    <w:rsid w:val="007470C3"/>
    <w:rsid w:val="007479A7"/>
    <w:rsid w:val="00747CA7"/>
    <w:rsid w:val="007501FC"/>
    <w:rsid w:val="0075020F"/>
    <w:rsid w:val="007509BB"/>
    <w:rsid w:val="00750E9F"/>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6177"/>
    <w:rsid w:val="00757048"/>
    <w:rsid w:val="00757960"/>
    <w:rsid w:val="00757A03"/>
    <w:rsid w:val="00757B50"/>
    <w:rsid w:val="00757C79"/>
    <w:rsid w:val="00757E4D"/>
    <w:rsid w:val="007604E8"/>
    <w:rsid w:val="007608D8"/>
    <w:rsid w:val="00760C2D"/>
    <w:rsid w:val="00760F8D"/>
    <w:rsid w:val="007616BC"/>
    <w:rsid w:val="00761D43"/>
    <w:rsid w:val="007621E3"/>
    <w:rsid w:val="007625D6"/>
    <w:rsid w:val="00762826"/>
    <w:rsid w:val="0076286D"/>
    <w:rsid w:val="00762AF3"/>
    <w:rsid w:val="00764132"/>
    <w:rsid w:val="007641BD"/>
    <w:rsid w:val="007643E2"/>
    <w:rsid w:val="007643FE"/>
    <w:rsid w:val="007645C7"/>
    <w:rsid w:val="0076528F"/>
    <w:rsid w:val="00765618"/>
    <w:rsid w:val="0076577A"/>
    <w:rsid w:val="00766333"/>
    <w:rsid w:val="00766605"/>
    <w:rsid w:val="0076708E"/>
    <w:rsid w:val="007677B2"/>
    <w:rsid w:val="0076782E"/>
    <w:rsid w:val="0077059F"/>
    <w:rsid w:val="00770CC8"/>
    <w:rsid w:val="00770DF6"/>
    <w:rsid w:val="007711D8"/>
    <w:rsid w:val="007717AD"/>
    <w:rsid w:val="00771CC1"/>
    <w:rsid w:val="00771DCD"/>
    <w:rsid w:val="00771F6C"/>
    <w:rsid w:val="00773836"/>
    <w:rsid w:val="00773AEB"/>
    <w:rsid w:val="00773F02"/>
    <w:rsid w:val="00774AE7"/>
    <w:rsid w:val="00774B51"/>
    <w:rsid w:val="00775087"/>
    <w:rsid w:val="0077662B"/>
    <w:rsid w:val="00776669"/>
    <w:rsid w:val="00776EB0"/>
    <w:rsid w:val="00777185"/>
    <w:rsid w:val="0077739A"/>
    <w:rsid w:val="00777675"/>
    <w:rsid w:val="00777D86"/>
    <w:rsid w:val="00780797"/>
    <w:rsid w:val="0078100B"/>
    <w:rsid w:val="007817C8"/>
    <w:rsid w:val="00781AE8"/>
    <w:rsid w:val="00781EB0"/>
    <w:rsid w:val="00782B86"/>
    <w:rsid w:val="007830C4"/>
    <w:rsid w:val="00783321"/>
    <w:rsid w:val="0078333F"/>
    <w:rsid w:val="007834DF"/>
    <w:rsid w:val="007834F1"/>
    <w:rsid w:val="0078396E"/>
    <w:rsid w:val="007849D8"/>
    <w:rsid w:val="007849F5"/>
    <w:rsid w:val="00784BD0"/>
    <w:rsid w:val="00785058"/>
    <w:rsid w:val="0078578E"/>
    <w:rsid w:val="0078589A"/>
    <w:rsid w:val="00786014"/>
    <w:rsid w:val="007860A3"/>
    <w:rsid w:val="0078635F"/>
    <w:rsid w:val="007866EE"/>
    <w:rsid w:val="00786AAC"/>
    <w:rsid w:val="00786C04"/>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543D"/>
    <w:rsid w:val="0079631A"/>
    <w:rsid w:val="00796934"/>
    <w:rsid w:val="00796E37"/>
    <w:rsid w:val="007971CB"/>
    <w:rsid w:val="00797A1C"/>
    <w:rsid w:val="00797AB0"/>
    <w:rsid w:val="007A096A"/>
    <w:rsid w:val="007A0EEF"/>
    <w:rsid w:val="007A1298"/>
    <w:rsid w:val="007A1590"/>
    <w:rsid w:val="007A1816"/>
    <w:rsid w:val="007A18CF"/>
    <w:rsid w:val="007A1A2E"/>
    <w:rsid w:val="007A1BE7"/>
    <w:rsid w:val="007A28C4"/>
    <w:rsid w:val="007A2B99"/>
    <w:rsid w:val="007A2D31"/>
    <w:rsid w:val="007A2F28"/>
    <w:rsid w:val="007A3086"/>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9F8"/>
    <w:rsid w:val="007B1CD1"/>
    <w:rsid w:val="007B21F8"/>
    <w:rsid w:val="007B2C07"/>
    <w:rsid w:val="007B306A"/>
    <w:rsid w:val="007B3173"/>
    <w:rsid w:val="007B37F5"/>
    <w:rsid w:val="007B3EDC"/>
    <w:rsid w:val="007B4400"/>
    <w:rsid w:val="007B4B8B"/>
    <w:rsid w:val="007B5640"/>
    <w:rsid w:val="007B5702"/>
    <w:rsid w:val="007B5EF0"/>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22D3"/>
    <w:rsid w:val="007C345D"/>
    <w:rsid w:val="007C3503"/>
    <w:rsid w:val="007C35A4"/>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556"/>
    <w:rsid w:val="007C6D64"/>
    <w:rsid w:val="007C717E"/>
    <w:rsid w:val="007C78DF"/>
    <w:rsid w:val="007D033B"/>
    <w:rsid w:val="007D04C9"/>
    <w:rsid w:val="007D0B60"/>
    <w:rsid w:val="007D0C16"/>
    <w:rsid w:val="007D1425"/>
    <w:rsid w:val="007D1602"/>
    <w:rsid w:val="007D188A"/>
    <w:rsid w:val="007D2300"/>
    <w:rsid w:val="007D28F2"/>
    <w:rsid w:val="007D2B83"/>
    <w:rsid w:val="007D2BC5"/>
    <w:rsid w:val="007D36AE"/>
    <w:rsid w:val="007D36C7"/>
    <w:rsid w:val="007D37D9"/>
    <w:rsid w:val="007D3C7D"/>
    <w:rsid w:val="007D3E03"/>
    <w:rsid w:val="007D3EAE"/>
    <w:rsid w:val="007D40A5"/>
    <w:rsid w:val="007D43CF"/>
    <w:rsid w:val="007D46A8"/>
    <w:rsid w:val="007D4B1A"/>
    <w:rsid w:val="007D4BFB"/>
    <w:rsid w:val="007D51B2"/>
    <w:rsid w:val="007D56BF"/>
    <w:rsid w:val="007D586C"/>
    <w:rsid w:val="007D5D25"/>
    <w:rsid w:val="007D60B3"/>
    <w:rsid w:val="007D661C"/>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3161"/>
    <w:rsid w:val="007E31DA"/>
    <w:rsid w:val="007E35BE"/>
    <w:rsid w:val="007E3D41"/>
    <w:rsid w:val="007E4095"/>
    <w:rsid w:val="007E40AF"/>
    <w:rsid w:val="007E4130"/>
    <w:rsid w:val="007E4230"/>
    <w:rsid w:val="007E49F0"/>
    <w:rsid w:val="007E4A35"/>
    <w:rsid w:val="007E534D"/>
    <w:rsid w:val="007E5380"/>
    <w:rsid w:val="007E54DC"/>
    <w:rsid w:val="007E5F0E"/>
    <w:rsid w:val="007E5F1B"/>
    <w:rsid w:val="007E5F59"/>
    <w:rsid w:val="007E6A6B"/>
    <w:rsid w:val="007E6EBD"/>
    <w:rsid w:val="007E71F3"/>
    <w:rsid w:val="007E7C14"/>
    <w:rsid w:val="007E7F56"/>
    <w:rsid w:val="007E7FF7"/>
    <w:rsid w:val="007F003A"/>
    <w:rsid w:val="007F0210"/>
    <w:rsid w:val="007F09B7"/>
    <w:rsid w:val="007F0F99"/>
    <w:rsid w:val="007F13D3"/>
    <w:rsid w:val="007F14FA"/>
    <w:rsid w:val="007F17A4"/>
    <w:rsid w:val="007F1BB8"/>
    <w:rsid w:val="007F1C6F"/>
    <w:rsid w:val="007F2F37"/>
    <w:rsid w:val="007F3239"/>
    <w:rsid w:val="007F32D2"/>
    <w:rsid w:val="007F33A1"/>
    <w:rsid w:val="007F3D26"/>
    <w:rsid w:val="007F47F1"/>
    <w:rsid w:val="007F4991"/>
    <w:rsid w:val="007F4E82"/>
    <w:rsid w:val="007F5E67"/>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07ABA"/>
    <w:rsid w:val="008101F5"/>
    <w:rsid w:val="00810D2B"/>
    <w:rsid w:val="008113E3"/>
    <w:rsid w:val="00811657"/>
    <w:rsid w:val="00811A6A"/>
    <w:rsid w:val="00811CB5"/>
    <w:rsid w:val="008122E7"/>
    <w:rsid w:val="00812FE2"/>
    <w:rsid w:val="00813717"/>
    <w:rsid w:val="00813B5D"/>
    <w:rsid w:val="008140F9"/>
    <w:rsid w:val="008147C4"/>
    <w:rsid w:val="00814802"/>
    <w:rsid w:val="0081571D"/>
    <w:rsid w:val="00815752"/>
    <w:rsid w:val="008158FC"/>
    <w:rsid w:val="00815A06"/>
    <w:rsid w:val="00815E0D"/>
    <w:rsid w:val="00815E17"/>
    <w:rsid w:val="0081688D"/>
    <w:rsid w:val="00816CE2"/>
    <w:rsid w:val="00817266"/>
    <w:rsid w:val="008172A6"/>
    <w:rsid w:val="0081776D"/>
    <w:rsid w:val="008177F6"/>
    <w:rsid w:val="00817B50"/>
    <w:rsid w:val="00817C2C"/>
    <w:rsid w:val="00817ED6"/>
    <w:rsid w:val="00820028"/>
    <w:rsid w:val="00820737"/>
    <w:rsid w:val="00820809"/>
    <w:rsid w:val="008208F3"/>
    <w:rsid w:val="00820C44"/>
    <w:rsid w:val="00821506"/>
    <w:rsid w:val="00821F8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3002E"/>
    <w:rsid w:val="00830220"/>
    <w:rsid w:val="008305F9"/>
    <w:rsid w:val="00830652"/>
    <w:rsid w:val="00830BCE"/>
    <w:rsid w:val="00831E12"/>
    <w:rsid w:val="00832481"/>
    <w:rsid w:val="00832583"/>
    <w:rsid w:val="00832800"/>
    <w:rsid w:val="00832D9C"/>
    <w:rsid w:val="00833B7A"/>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222E"/>
    <w:rsid w:val="008427BD"/>
    <w:rsid w:val="008430BD"/>
    <w:rsid w:val="0084325F"/>
    <w:rsid w:val="008437B9"/>
    <w:rsid w:val="008443DD"/>
    <w:rsid w:val="008448D5"/>
    <w:rsid w:val="00844BCB"/>
    <w:rsid w:val="008450AE"/>
    <w:rsid w:val="00845119"/>
    <w:rsid w:val="008454CA"/>
    <w:rsid w:val="0084642C"/>
    <w:rsid w:val="008469A5"/>
    <w:rsid w:val="00846BDE"/>
    <w:rsid w:val="00846EAE"/>
    <w:rsid w:val="008473AD"/>
    <w:rsid w:val="00847F02"/>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CD8"/>
    <w:rsid w:val="00862346"/>
    <w:rsid w:val="00862511"/>
    <w:rsid w:val="00862A70"/>
    <w:rsid w:val="00862B2E"/>
    <w:rsid w:val="00863134"/>
    <w:rsid w:val="008637CA"/>
    <w:rsid w:val="008642F1"/>
    <w:rsid w:val="00864324"/>
    <w:rsid w:val="0086528D"/>
    <w:rsid w:val="0086573F"/>
    <w:rsid w:val="00865BF4"/>
    <w:rsid w:val="008662C8"/>
    <w:rsid w:val="00866EF3"/>
    <w:rsid w:val="00867145"/>
    <w:rsid w:val="008673B1"/>
    <w:rsid w:val="00867905"/>
    <w:rsid w:val="00867E45"/>
    <w:rsid w:val="00867ED4"/>
    <w:rsid w:val="0087009C"/>
    <w:rsid w:val="00870295"/>
    <w:rsid w:val="008703A0"/>
    <w:rsid w:val="00870A07"/>
    <w:rsid w:val="00870B15"/>
    <w:rsid w:val="0087101A"/>
    <w:rsid w:val="008716C5"/>
    <w:rsid w:val="00871CC0"/>
    <w:rsid w:val="00871D59"/>
    <w:rsid w:val="0087204A"/>
    <w:rsid w:val="00872E01"/>
    <w:rsid w:val="0087335F"/>
    <w:rsid w:val="00873CCE"/>
    <w:rsid w:val="008741A4"/>
    <w:rsid w:val="00874500"/>
    <w:rsid w:val="0087453E"/>
    <w:rsid w:val="00875788"/>
    <w:rsid w:val="00875DF2"/>
    <w:rsid w:val="00875F00"/>
    <w:rsid w:val="00876859"/>
    <w:rsid w:val="0087743A"/>
    <w:rsid w:val="00877566"/>
    <w:rsid w:val="00877616"/>
    <w:rsid w:val="008815D6"/>
    <w:rsid w:val="00881F7E"/>
    <w:rsid w:val="00882092"/>
    <w:rsid w:val="00883533"/>
    <w:rsid w:val="0088559E"/>
    <w:rsid w:val="00885AF3"/>
    <w:rsid w:val="00885D17"/>
    <w:rsid w:val="00885FD7"/>
    <w:rsid w:val="00886721"/>
    <w:rsid w:val="008868AC"/>
    <w:rsid w:val="008868F4"/>
    <w:rsid w:val="00886ABE"/>
    <w:rsid w:val="00886D98"/>
    <w:rsid w:val="008871D9"/>
    <w:rsid w:val="008872E5"/>
    <w:rsid w:val="00887FB3"/>
    <w:rsid w:val="00890500"/>
    <w:rsid w:val="00891372"/>
    <w:rsid w:val="008916D8"/>
    <w:rsid w:val="00891D1A"/>
    <w:rsid w:val="00891FB0"/>
    <w:rsid w:val="008920F3"/>
    <w:rsid w:val="008922BC"/>
    <w:rsid w:val="008925FD"/>
    <w:rsid w:val="00892974"/>
    <w:rsid w:val="00892988"/>
    <w:rsid w:val="0089321B"/>
    <w:rsid w:val="00893270"/>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11ED"/>
    <w:rsid w:val="008A13A8"/>
    <w:rsid w:val="008A1474"/>
    <w:rsid w:val="008A155E"/>
    <w:rsid w:val="008A1810"/>
    <w:rsid w:val="008A1813"/>
    <w:rsid w:val="008A1D20"/>
    <w:rsid w:val="008A1E7F"/>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8F2"/>
    <w:rsid w:val="008A7A6B"/>
    <w:rsid w:val="008A7A91"/>
    <w:rsid w:val="008A7D21"/>
    <w:rsid w:val="008A7EAC"/>
    <w:rsid w:val="008B124A"/>
    <w:rsid w:val="008B1B8A"/>
    <w:rsid w:val="008B1C1C"/>
    <w:rsid w:val="008B1FBB"/>
    <w:rsid w:val="008B2090"/>
    <w:rsid w:val="008B23F1"/>
    <w:rsid w:val="008B28BD"/>
    <w:rsid w:val="008B2C15"/>
    <w:rsid w:val="008B2F97"/>
    <w:rsid w:val="008B3D81"/>
    <w:rsid w:val="008B4283"/>
    <w:rsid w:val="008B4DFA"/>
    <w:rsid w:val="008B5BEE"/>
    <w:rsid w:val="008B5D1F"/>
    <w:rsid w:val="008B66F0"/>
    <w:rsid w:val="008B7389"/>
    <w:rsid w:val="008B7B98"/>
    <w:rsid w:val="008C001F"/>
    <w:rsid w:val="008C0C92"/>
    <w:rsid w:val="008C1663"/>
    <w:rsid w:val="008C1DBF"/>
    <w:rsid w:val="008C24E1"/>
    <w:rsid w:val="008C2588"/>
    <w:rsid w:val="008C25A6"/>
    <w:rsid w:val="008C280C"/>
    <w:rsid w:val="008C29E3"/>
    <w:rsid w:val="008C2B4B"/>
    <w:rsid w:val="008C2CAB"/>
    <w:rsid w:val="008C330F"/>
    <w:rsid w:val="008C39C6"/>
    <w:rsid w:val="008C3A97"/>
    <w:rsid w:val="008C3C4C"/>
    <w:rsid w:val="008C4686"/>
    <w:rsid w:val="008C46D4"/>
    <w:rsid w:val="008C4954"/>
    <w:rsid w:val="008C4A5E"/>
    <w:rsid w:val="008C4B43"/>
    <w:rsid w:val="008C4DAE"/>
    <w:rsid w:val="008C4F11"/>
    <w:rsid w:val="008C5C07"/>
    <w:rsid w:val="008C5E16"/>
    <w:rsid w:val="008C5F70"/>
    <w:rsid w:val="008C62D6"/>
    <w:rsid w:val="008C63B7"/>
    <w:rsid w:val="008C6B72"/>
    <w:rsid w:val="008C6CD9"/>
    <w:rsid w:val="008C6D3D"/>
    <w:rsid w:val="008C6D73"/>
    <w:rsid w:val="008C6F00"/>
    <w:rsid w:val="008C6F1F"/>
    <w:rsid w:val="008C71EB"/>
    <w:rsid w:val="008C7598"/>
    <w:rsid w:val="008C7682"/>
    <w:rsid w:val="008C7692"/>
    <w:rsid w:val="008C76B2"/>
    <w:rsid w:val="008C7B3B"/>
    <w:rsid w:val="008D017F"/>
    <w:rsid w:val="008D07DB"/>
    <w:rsid w:val="008D0AB8"/>
    <w:rsid w:val="008D10E6"/>
    <w:rsid w:val="008D115D"/>
    <w:rsid w:val="008D247E"/>
    <w:rsid w:val="008D2CEF"/>
    <w:rsid w:val="008D3144"/>
    <w:rsid w:val="008D322F"/>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1006"/>
    <w:rsid w:val="008E1418"/>
    <w:rsid w:val="008E1CCB"/>
    <w:rsid w:val="008E21EB"/>
    <w:rsid w:val="008E2FA3"/>
    <w:rsid w:val="008E34C1"/>
    <w:rsid w:val="008E36E8"/>
    <w:rsid w:val="008E3A79"/>
    <w:rsid w:val="008E3E0B"/>
    <w:rsid w:val="008E45BC"/>
    <w:rsid w:val="008E45F6"/>
    <w:rsid w:val="008E57E4"/>
    <w:rsid w:val="008E5C07"/>
    <w:rsid w:val="008E5DFD"/>
    <w:rsid w:val="008E621B"/>
    <w:rsid w:val="008E63A1"/>
    <w:rsid w:val="008E68D8"/>
    <w:rsid w:val="008E730D"/>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395"/>
    <w:rsid w:val="008F3049"/>
    <w:rsid w:val="008F37E0"/>
    <w:rsid w:val="008F3C17"/>
    <w:rsid w:val="008F4398"/>
    <w:rsid w:val="008F4BB4"/>
    <w:rsid w:val="008F4BB9"/>
    <w:rsid w:val="008F51BD"/>
    <w:rsid w:val="008F5F4C"/>
    <w:rsid w:val="008F6940"/>
    <w:rsid w:val="008F6E97"/>
    <w:rsid w:val="008F732E"/>
    <w:rsid w:val="008F7F64"/>
    <w:rsid w:val="008F7FF0"/>
    <w:rsid w:val="00900392"/>
    <w:rsid w:val="009004F8"/>
    <w:rsid w:val="00900512"/>
    <w:rsid w:val="00900A12"/>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729"/>
    <w:rsid w:val="00913FEC"/>
    <w:rsid w:val="00914FED"/>
    <w:rsid w:val="00915351"/>
    <w:rsid w:val="009154E4"/>
    <w:rsid w:val="0091575D"/>
    <w:rsid w:val="00915C37"/>
    <w:rsid w:val="00916504"/>
    <w:rsid w:val="00916537"/>
    <w:rsid w:val="00916D16"/>
    <w:rsid w:val="00916E9D"/>
    <w:rsid w:val="00917568"/>
    <w:rsid w:val="00917DE4"/>
    <w:rsid w:val="009203BF"/>
    <w:rsid w:val="0092048D"/>
    <w:rsid w:val="009216A9"/>
    <w:rsid w:val="0092174A"/>
    <w:rsid w:val="00921793"/>
    <w:rsid w:val="009218A9"/>
    <w:rsid w:val="009218E5"/>
    <w:rsid w:val="00921ACD"/>
    <w:rsid w:val="00921F2D"/>
    <w:rsid w:val="0092250D"/>
    <w:rsid w:val="009229F2"/>
    <w:rsid w:val="00922D20"/>
    <w:rsid w:val="00922DBF"/>
    <w:rsid w:val="009230D6"/>
    <w:rsid w:val="00923389"/>
    <w:rsid w:val="00923516"/>
    <w:rsid w:val="00923EA0"/>
    <w:rsid w:val="00924029"/>
    <w:rsid w:val="00924454"/>
    <w:rsid w:val="0092458E"/>
    <w:rsid w:val="0092493D"/>
    <w:rsid w:val="00924F1F"/>
    <w:rsid w:val="00924FBF"/>
    <w:rsid w:val="00925009"/>
    <w:rsid w:val="00925B00"/>
    <w:rsid w:val="00926901"/>
    <w:rsid w:val="00927B6C"/>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AD7"/>
    <w:rsid w:val="00934BF9"/>
    <w:rsid w:val="0093523B"/>
    <w:rsid w:val="009353F4"/>
    <w:rsid w:val="00935B09"/>
    <w:rsid w:val="0093643F"/>
    <w:rsid w:val="009364B0"/>
    <w:rsid w:val="00936533"/>
    <w:rsid w:val="00937ADC"/>
    <w:rsid w:val="00940E84"/>
    <w:rsid w:val="00940FC5"/>
    <w:rsid w:val="00941C3F"/>
    <w:rsid w:val="00941C7D"/>
    <w:rsid w:val="00941F02"/>
    <w:rsid w:val="009421B6"/>
    <w:rsid w:val="0094234A"/>
    <w:rsid w:val="0094294C"/>
    <w:rsid w:val="00942B62"/>
    <w:rsid w:val="00942CC2"/>
    <w:rsid w:val="00942E8E"/>
    <w:rsid w:val="00943161"/>
    <w:rsid w:val="009433E2"/>
    <w:rsid w:val="00943545"/>
    <w:rsid w:val="009438E9"/>
    <w:rsid w:val="00943DF1"/>
    <w:rsid w:val="00943F5E"/>
    <w:rsid w:val="009451D3"/>
    <w:rsid w:val="00945432"/>
    <w:rsid w:val="009458EF"/>
    <w:rsid w:val="00945F86"/>
    <w:rsid w:val="009462C8"/>
    <w:rsid w:val="00946A1F"/>
    <w:rsid w:val="0094728E"/>
    <w:rsid w:val="00947B30"/>
    <w:rsid w:val="009506CB"/>
    <w:rsid w:val="00950E78"/>
    <w:rsid w:val="009510E9"/>
    <w:rsid w:val="00951134"/>
    <w:rsid w:val="0095118E"/>
    <w:rsid w:val="0095168B"/>
    <w:rsid w:val="00951A72"/>
    <w:rsid w:val="00951E22"/>
    <w:rsid w:val="00952720"/>
    <w:rsid w:val="00952AFF"/>
    <w:rsid w:val="00952B89"/>
    <w:rsid w:val="00952F63"/>
    <w:rsid w:val="00953590"/>
    <w:rsid w:val="00953F4B"/>
    <w:rsid w:val="009542EC"/>
    <w:rsid w:val="009545B8"/>
    <w:rsid w:val="00954B05"/>
    <w:rsid w:val="00955048"/>
    <w:rsid w:val="00955EDF"/>
    <w:rsid w:val="009569D8"/>
    <w:rsid w:val="00956B08"/>
    <w:rsid w:val="0095799E"/>
    <w:rsid w:val="00957A35"/>
    <w:rsid w:val="00957B16"/>
    <w:rsid w:val="00957D53"/>
    <w:rsid w:val="00957E6C"/>
    <w:rsid w:val="00957E75"/>
    <w:rsid w:val="00961319"/>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4D3B"/>
    <w:rsid w:val="00965249"/>
    <w:rsid w:val="009652DD"/>
    <w:rsid w:val="009653DD"/>
    <w:rsid w:val="009654B6"/>
    <w:rsid w:val="00965555"/>
    <w:rsid w:val="00965594"/>
    <w:rsid w:val="00965AA6"/>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E5B"/>
    <w:rsid w:val="009728DD"/>
    <w:rsid w:val="0097307A"/>
    <w:rsid w:val="0097337F"/>
    <w:rsid w:val="009737C7"/>
    <w:rsid w:val="009742EC"/>
    <w:rsid w:val="00974A19"/>
    <w:rsid w:val="0097578C"/>
    <w:rsid w:val="009758EF"/>
    <w:rsid w:val="00975A64"/>
    <w:rsid w:val="00975ACA"/>
    <w:rsid w:val="0097621E"/>
    <w:rsid w:val="00976691"/>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4515"/>
    <w:rsid w:val="009847C3"/>
    <w:rsid w:val="00984A27"/>
    <w:rsid w:val="00984CEB"/>
    <w:rsid w:val="0098509F"/>
    <w:rsid w:val="0098547A"/>
    <w:rsid w:val="009858E4"/>
    <w:rsid w:val="00985A64"/>
    <w:rsid w:val="00985C41"/>
    <w:rsid w:val="00985CD2"/>
    <w:rsid w:val="00985D37"/>
    <w:rsid w:val="0098633A"/>
    <w:rsid w:val="0098645F"/>
    <w:rsid w:val="009875B6"/>
    <w:rsid w:val="00987805"/>
    <w:rsid w:val="00987F59"/>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8C4"/>
    <w:rsid w:val="00995A8C"/>
    <w:rsid w:val="00995D5A"/>
    <w:rsid w:val="00995D98"/>
    <w:rsid w:val="00995EE4"/>
    <w:rsid w:val="009961E1"/>
    <w:rsid w:val="009964E3"/>
    <w:rsid w:val="00996E9F"/>
    <w:rsid w:val="009970D8"/>
    <w:rsid w:val="0099781F"/>
    <w:rsid w:val="0099795C"/>
    <w:rsid w:val="00997BAF"/>
    <w:rsid w:val="00997C09"/>
    <w:rsid w:val="009A0E8D"/>
    <w:rsid w:val="009A0F86"/>
    <w:rsid w:val="009A10EC"/>
    <w:rsid w:val="009A126E"/>
    <w:rsid w:val="009A167D"/>
    <w:rsid w:val="009A1784"/>
    <w:rsid w:val="009A1B10"/>
    <w:rsid w:val="009A1CD9"/>
    <w:rsid w:val="009A2D30"/>
    <w:rsid w:val="009A33CC"/>
    <w:rsid w:val="009A37C2"/>
    <w:rsid w:val="009A3C47"/>
    <w:rsid w:val="009A3CD7"/>
    <w:rsid w:val="009A45C7"/>
    <w:rsid w:val="009A487E"/>
    <w:rsid w:val="009A48FD"/>
    <w:rsid w:val="009A4ADD"/>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C023E"/>
    <w:rsid w:val="009C0459"/>
    <w:rsid w:val="009C0519"/>
    <w:rsid w:val="009C14FE"/>
    <w:rsid w:val="009C2B18"/>
    <w:rsid w:val="009C2B7D"/>
    <w:rsid w:val="009C2EEE"/>
    <w:rsid w:val="009C33DB"/>
    <w:rsid w:val="009C3677"/>
    <w:rsid w:val="009C38EF"/>
    <w:rsid w:val="009C3B83"/>
    <w:rsid w:val="009C3BE6"/>
    <w:rsid w:val="009C4210"/>
    <w:rsid w:val="009C43EF"/>
    <w:rsid w:val="009C4944"/>
    <w:rsid w:val="009C4B0D"/>
    <w:rsid w:val="009C4B53"/>
    <w:rsid w:val="009C4B6D"/>
    <w:rsid w:val="009C4CD7"/>
    <w:rsid w:val="009C60D4"/>
    <w:rsid w:val="009C64E3"/>
    <w:rsid w:val="009C677E"/>
    <w:rsid w:val="009C72A2"/>
    <w:rsid w:val="009C74C4"/>
    <w:rsid w:val="009C7642"/>
    <w:rsid w:val="009C7690"/>
    <w:rsid w:val="009C7A25"/>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70A7"/>
    <w:rsid w:val="009D73B6"/>
    <w:rsid w:val="009E01DA"/>
    <w:rsid w:val="009E0366"/>
    <w:rsid w:val="009E1555"/>
    <w:rsid w:val="009E167D"/>
    <w:rsid w:val="009E19C6"/>
    <w:rsid w:val="009E24E6"/>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8F3"/>
    <w:rsid w:val="009F3A19"/>
    <w:rsid w:val="009F3A94"/>
    <w:rsid w:val="009F3C38"/>
    <w:rsid w:val="009F3F89"/>
    <w:rsid w:val="009F4229"/>
    <w:rsid w:val="009F4CB3"/>
    <w:rsid w:val="009F4E03"/>
    <w:rsid w:val="009F4ED3"/>
    <w:rsid w:val="009F4F67"/>
    <w:rsid w:val="009F4F91"/>
    <w:rsid w:val="009F52CC"/>
    <w:rsid w:val="009F5436"/>
    <w:rsid w:val="009F55A7"/>
    <w:rsid w:val="009F5756"/>
    <w:rsid w:val="009F5C4F"/>
    <w:rsid w:val="009F5EBB"/>
    <w:rsid w:val="009F61B8"/>
    <w:rsid w:val="009F6250"/>
    <w:rsid w:val="009F6740"/>
    <w:rsid w:val="009F6C2C"/>
    <w:rsid w:val="009F722D"/>
    <w:rsid w:val="009F74EF"/>
    <w:rsid w:val="009F78DF"/>
    <w:rsid w:val="009F79EF"/>
    <w:rsid w:val="009F7BE6"/>
    <w:rsid w:val="009F7DCF"/>
    <w:rsid w:val="00A0074E"/>
    <w:rsid w:val="00A00990"/>
    <w:rsid w:val="00A00A9E"/>
    <w:rsid w:val="00A00BFB"/>
    <w:rsid w:val="00A00E8E"/>
    <w:rsid w:val="00A00F2B"/>
    <w:rsid w:val="00A01653"/>
    <w:rsid w:val="00A0182A"/>
    <w:rsid w:val="00A01834"/>
    <w:rsid w:val="00A0207A"/>
    <w:rsid w:val="00A02455"/>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0FE"/>
    <w:rsid w:val="00A0751F"/>
    <w:rsid w:val="00A075B3"/>
    <w:rsid w:val="00A078E3"/>
    <w:rsid w:val="00A10092"/>
    <w:rsid w:val="00A10151"/>
    <w:rsid w:val="00A106DF"/>
    <w:rsid w:val="00A11197"/>
    <w:rsid w:val="00A116A1"/>
    <w:rsid w:val="00A11F66"/>
    <w:rsid w:val="00A126DE"/>
    <w:rsid w:val="00A128E1"/>
    <w:rsid w:val="00A1335A"/>
    <w:rsid w:val="00A13F26"/>
    <w:rsid w:val="00A1447F"/>
    <w:rsid w:val="00A144D9"/>
    <w:rsid w:val="00A1456E"/>
    <w:rsid w:val="00A146E7"/>
    <w:rsid w:val="00A147AE"/>
    <w:rsid w:val="00A15047"/>
    <w:rsid w:val="00A15CF0"/>
    <w:rsid w:val="00A15D92"/>
    <w:rsid w:val="00A163B1"/>
    <w:rsid w:val="00A166B5"/>
    <w:rsid w:val="00A16C53"/>
    <w:rsid w:val="00A16E66"/>
    <w:rsid w:val="00A16EBC"/>
    <w:rsid w:val="00A1761E"/>
    <w:rsid w:val="00A207A8"/>
    <w:rsid w:val="00A20AB6"/>
    <w:rsid w:val="00A20CFF"/>
    <w:rsid w:val="00A2116C"/>
    <w:rsid w:val="00A216DC"/>
    <w:rsid w:val="00A2171B"/>
    <w:rsid w:val="00A21B05"/>
    <w:rsid w:val="00A21CDE"/>
    <w:rsid w:val="00A21CF3"/>
    <w:rsid w:val="00A21CF9"/>
    <w:rsid w:val="00A22F33"/>
    <w:rsid w:val="00A23215"/>
    <w:rsid w:val="00A2330A"/>
    <w:rsid w:val="00A243A4"/>
    <w:rsid w:val="00A24A0D"/>
    <w:rsid w:val="00A24D76"/>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C3"/>
    <w:rsid w:val="00A270FE"/>
    <w:rsid w:val="00A277D3"/>
    <w:rsid w:val="00A2796E"/>
    <w:rsid w:val="00A27CA5"/>
    <w:rsid w:val="00A3059A"/>
    <w:rsid w:val="00A30C56"/>
    <w:rsid w:val="00A30CDF"/>
    <w:rsid w:val="00A31123"/>
    <w:rsid w:val="00A3227B"/>
    <w:rsid w:val="00A32347"/>
    <w:rsid w:val="00A3269C"/>
    <w:rsid w:val="00A32714"/>
    <w:rsid w:val="00A329E5"/>
    <w:rsid w:val="00A32B9F"/>
    <w:rsid w:val="00A32FE2"/>
    <w:rsid w:val="00A338D2"/>
    <w:rsid w:val="00A345A9"/>
    <w:rsid w:val="00A3474F"/>
    <w:rsid w:val="00A34E5A"/>
    <w:rsid w:val="00A3500B"/>
    <w:rsid w:val="00A35849"/>
    <w:rsid w:val="00A35C5D"/>
    <w:rsid w:val="00A35D7A"/>
    <w:rsid w:val="00A36194"/>
    <w:rsid w:val="00A36B93"/>
    <w:rsid w:val="00A36D1B"/>
    <w:rsid w:val="00A36D99"/>
    <w:rsid w:val="00A36EE2"/>
    <w:rsid w:val="00A37EDD"/>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4DC"/>
    <w:rsid w:val="00A455E3"/>
    <w:rsid w:val="00A45B06"/>
    <w:rsid w:val="00A45BDA"/>
    <w:rsid w:val="00A45D63"/>
    <w:rsid w:val="00A46148"/>
    <w:rsid w:val="00A4625D"/>
    <w:rsid w:val="00A463D1"/>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D9E"/>
    <w:rsid w:val="00A526CE"/>
    <w:rsid w:val="00A52BFA"/>
    <w:rsid w:val="00A5318D"/>
    <w:rsid w:val="00A5345B"/>
    <w:rsid w:val="00A53492"/>
    <w:rsid w:val="00A53643"/>
    <w:rsid w:val="00A53654"/>
    <w:rsid w:val="00A53B69"/>
    <w:rsid w:val="00A53F1A"/>
    <w:rsid w:val="00A540CE"/>
    <w:rsid w:val="00A5474A"/>
    <w:rsid w:val="00A54843"/>
    <w:rsid w:val="00A54956"/>
    <w:rsid w:val="00A54F63"/>
    <w:rsid w:val="00A55E42"/>
    <w:rsid w:val="00A55E8E"/>
    <w:rsid w:val="00A55FEC"/>
    <w:rsid w:val="00A560FB"/>
    <w:rsid w:val="00A564CA"/>
    <w:rsid w:val="00A5672F"/>
    <w:rsid w:val="00A57222"/>
    <w:rsid w:val="00A574CE"/>
    <w:rsid w:val="00A5788B"/>
    <w:rsid w:val="00A57C01"/>
    <w:rsid w:val="00A607B2"/>
    <w:rsid w:val="00A6081B"/>
    <w:rsid w:val="00A61571"/>
    <w:rsid w:val="00A6247E"/>
    <w:rsid w:val="00A62665"/>
    <w:rsid w:val="00A62DCF"/>
    <w:rsid w:val="00A63183"/>
    <w:rsid w:val="00A63BD8"/>
    <w:rsid w:val="00A643AF"/>
    <w:rsid w:val="00A64819"/>
    <w:rsid w:val="00A65451"/>
    <w:rsid w:val="00A65787"/>
    <w:rsid w:val="00A65DAB"/>
    <w:rsid w:val="00A662C5"/>
    <w:rsid w:val="00A6766F"/>
    <w:rsid w:val="00A677A7"/>
    <w:rsid w:val="00A70A84"/>
    <w:rsid w:val="00A70E1A"/>
    <w:rsid w:val="00A70EEC"/>
    <w:rsid w:val="00A71123"/>
    <w:rsid w:val="00A7135E"/>
    <w:rsid w:val="00A72AB0"/>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27A"/>
    <w:rsid w:val="00A84EAF"/>
    <w:rsid w:val="00A85297"/>
    <w:rsid w:val="00A85714"/>
    <w:rsid w:val="00A85FF9"/>
    <w:rsid w:val="00A86081"/>
    <w:rsid w:val="00A86307"/>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7532"/>
    <w:rsid w:val="00A9773E"/>
    <w:rsid w:val="00A97BD7"/>
    <w:rsid w:val="00A97F53"/>
    <w:rsid w:val="00A97F7D"/>
    <w:rsid w:val="00AA0598"/>
    <w:rsid w:val="00AA1236"/>
    <w:rsid w:val="00AA14A2"/>
    <w:rsid w:val="00AA1656"/>
    <w:rsid w:val="00AA182C"/>
    <w:rsid w:val="00AA214B"/>
    <w:rsid w:val="00AA2C7D"/>
    <w:rsid w:val="00AA2CBB"/>
    <w:rsid w:val="00AA3162"/>
    <w:rsid w:val="00AA35F2"/>
    <w:rsid w:val="00AA369A"/>
    <w:rsid w:val="00AA38AB"/>
    <w:rsid w:val="00AA3B35"/>
    <w:rsid w:val="00AA3BF2"/>
    <w:rsid w:val="00AA43E1"/>
    <w:rsid w:val="00AA478A"/>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C6F"/>
    <w:rsid w:val="00AB370E"/>
    <w:rsid w:val="00AB3F10"/>
    <w:rsid w:val="00AB404C"/>
    <w:rsid w:val="00AB433C"/>
    <w:rsid w:val="00AB4B64"/>
    <w:rsid w:val="00AB4CE8"/>
    <w:rsid w:val="00AB51A9"/>
    <w:rsid w:val="00AB53C0"/>
    <w:rsid w:val="00AB54D3"/>
    <w:rsid w:val="00AB654D"/>
    <w:rsid w:val="00AB6919"/>
    <w:rsid w:val="00AB6B30"/>
    <w:rsid w:val="00AB7097"/>
    <w:rsid w:val="00AB70EE"/>
    <w:rsid w:val="00AB74CA"/>
    <w:rsid w:val="00AB7C9A"/>
    <w:rsid w:val="00AB7FAA"/>
    <w:rsid w:val="00AC038C"/>
    <w:rsid w:val="00AC0AC1"/>
    <w:rsid w:val="00AC126D"/>
    <w:rsid w:val="00AC2412"/>
    <w:rsid w:val="00AC2DAA"/>
    <w:rsid w:val="00AC3161"/>
    <w:rsid w:val="00AC3474"/>
    <w:rsid w:val="00AC35B4"/>
    <w:rsid w:val="00AC37F6"/>
    <w:rsid w:val="00AC39FA"/>
    <w:rsid w:val="00AC3B3B"/>
    <w:rsid w:val="00AC3D6B"/>
    <w:rsid w:val="00AC414F"/>
    <w:rsid w:val="00AC416B"/>
    <w:rsid w:val="00AC4501"/>
    <w:rsid w:val="00AC4777"/>
    <w:rsid w:val="00AC4F14"/>
    <w:rsid w:val="00AC5AA6"/>
    <w:rsid w:val="00AC6276"/>
    <w:rsid w:val="00AC6508"/>
    <w:rsid w:val="00AC688E"/>
    <w:rsid w:val="00AC6C2D"/>
    <w:rsid w:val="00AC6CC0"/>
    <w:rsid w:val="00AC6E4A"/>
    <w:rsid w:val="00AC70C6"/>
    <w:rsid w:val="00AD03CB"/>
    <w:rsid w:val="00AD055D"/>
    <w:rsid w:val="00AD07E8"/>
    <w:rsid w:val="00AD08AA"/>
    <w:rsid w:val="00AD08B7"/>
    <w:rsid w:val="00AD08FD"/>
    <w:rsid w:val="00AD0ADC"/>
    <w:rsid w:val="00AD15FE"/>
    <w:rsid w:val="00AD22D3"/>
    <w:rsid w:val="00AD249D"/>
    <w:rsid w:val="00AD28C3"/>
    <w:rsid w:val="00AD2B32"/>
    <w:rsid w:val="00AD2BE9"/>
    <w:rsid w:val="00AD2E4D"/>
    <w:rsid w:val="00AD3368"/>
    <w:rsid w:val="00AD33BD"/>
    <w:rsid w:val="00AD343A"/>
    <w:rsid w:val="00AD378A"/>
    <w:rsid w:val="00AD3F07"/>
    <w:rsid w:val="00AD42C5"/>
    <w:rsid w:val="00AD5581"/>
    <w:rsid w:val="00AD55B6"/>
    <w:rsid w:val="00AD563A"/>
    <w:rsid w:val="00AD63DD"/>
    <w:rsid w:val="00AD671D"/>
    <w:rsid w:val="00AD68BF"/>
    <w:rsid w:val="00AD6999"/>
    <w:rsid w:val="00AD6A99"/>
    <w:rsid w:val="00AD7480"/>
    <w:rsid w:val="00AD7FC2"/>
    <w:rsid w:val="00AE0837"/>
    <w:rsid w:val="00AE10AB"/>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AE3"/>
    <w:rsid w:val="00AF318D"/>
    <w:rsid w:val="00AF3FB3"/>
    <w:rsid w:val="00AF40D0"/>
    <w:rsid w:val="00AF435A"/>
    <w:rsid w:val="00AF4BBB"/>
    <w:rsid w:val="00AF4E8B"/>
    <w:rsid w:val="00AF548B"/>
    <w:rsid w:val="00AF58FF"/>
    <w:rsid w:val="00AF592B"/>
    <w:rsid w:val="00AF5D21"/>
    <w:rsid w:val="00AF64B5"/>
    <w:rsid w:val="00AF6BC8"/>
    <w:rsid w:val="00AF753D"/>
    <w:rsid w:val="00AF76C6"/>
    <w:rsid w:val="00AF797F"/>
    <w:rsid w:val="00B0010F"/>
    <w:rsid w:val="00B00367"/>
    <w:rsid w:val="00B0092A"/>
    <w:rsid w:val="00B00954"/>
    <w:rsid w:val="00B00B89"/>
    <w:rsid w:val="00B00BCE"/>
    <w:rsid w:val="00B010AB"/>
    <w:rsid w:val="00B01750"/>
    <w:rsid w:val="00B01FE3"/>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602E"/>
    <w:rsid w:val="00B069A8"/>
    <w:rsid w:val="00B06CF6"/>
    <w:rsid w:val="00B06D7D"/>
    <w:rsid w:val="00B07183"/>
    <w:rsid w:val="00B0790E"/>
    <w:rsid w:val="00B07A80"/>
    <w:rsid w:val="00B07B80"/>
    <w:rsid w:val="00B1068D"/>
    <w:rsid w:val="00B108AB"/>
    <w:rsid w:val="00B10AF5"/>
    <w:rsid w:val="00B10B4B"/>
    <w:rsid w:val="00B10D20"/>
    <w:rsid w:val="00B10E76"/>
    <w:rsid w:val="00B1101F"/>
    <w:rsid w:val="00B11B0A"/>
    <w:rsid w:val="00B11EE8"/>
    <w:rsid w:val="00B121E1"/>
    <w:rsid w:val="00B128CF"/>
    <w:rsid w:val="00B12998"/>
    <w:rsid w:val="00B135AD"/>
    <w:rsid w:val="00B1394C"/>
    <w:rsid w:val="00B13DBB"/>
    <w:rsid w:val="00B13F15"/>
    <w:rsid w:val="00B1475C"/>
    <w:rsid w:val="00B14AA1"/>
    <w:rsid w:val="00B14C97"/>
    <w:rsid w:val="00B15585"/>
    <w:rsid w:val="00B15B80"/>
    <w:rsid w:val="00B15CDD"/>
    <w:rsid w:val="00B15EDA"/>
    <w:rsid w:val="00B16EB5"/>
    <w:rsid w:val="00B17124"/>
    <w:rsid w:val="00B174FB"/>
    <w:rsid w:val="00B17656"/>
    <w:rsid w:val="00B1769E"/>
    <w:rsid w:val="00B21085"/>
    <w:rsid w:val="00B220B3"/>
    <w:rsid w:val="00B22505"/>
    <w:rsid w:val="00B22812"/>
    <w:rsid w:val="00B22A3D"/>
    <w:rsid w:val="00B22B53"/>
    <w:rsid w:val="00B23046"/>
    <w:rsid w:val="00B23A71"/>
    <w:rsid w:val="00B23FE6"/>
    <w:rsid w:val="00B2412E"/>
    <w:rsid w:val="00B2437E"/>
    <w:rsid w:val="00B24D5B"/>
    <w:rsid w:val="00B254E9"/>
    <w:rsid w:val="00B255A2"/>
    <w:rsid w:val="00B26450"/>
    <w:rsid w:val="00B26A98"/>
    <w:rsid w:val="00B271D4"/>
    <w:rsid w:val="00B27298"/>
    <w:rsid w:val="00B272F3"/>
    <w:rsid w:val="00B27466"/>
    <w:rsid w:val="00B27797"/>
    <w:rsid w:val="00B27916"/>
    <w:rsid w:val="00B27F1D"/>
    <w:rsid w:val="00B27F93"/>
    <w:rsid w:val="00B30D81"/>
    <w:rsid w:val="00B3113E"/>
    <w:rsid w:val="00B31CE0"/>
    <w:rsid w:val="00B3229B"/>
    <w:rsid w:val="00B326E9"/>
    <w:rsid w:val="00B327EE"/>
    <w:rsid w:val="00B32DDE"/>
    <w:rsid w:val="00B33852"/>
    <w:rsid w:val="00B33FCA"/>
    <w:rsid w:val="00B3408B"/>
    <w:rsid w:val="00B34B68"/>
    <w:rsid w:val="00B355C1"/>
    <w:rsid w:val="00B35D58"/>
    <w:rsid w:val="00B36360"/>
    <w:rsid w:val="00B36529"/>
    <w:rsid w:val="00B36EDA"/>
    <w:rsid w:val="00B37547"/>
    <w:rsid w:val="00B37876"/>
    <w:rsid w:val="00B37F5D"/>
    <w:rsid w:val="00B401A0"/>
    <w:rsid w:val="00B40A2E"/>
    <w:rsid w:val="00B4117A"/>
    <w:rsid w:val="00B42362"/>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664"/>
    <w:rsid w:val="00B5467A"/>
    <w:rsid w:val="00B547F6"/>
    <w:rsid w:val="00B54C3B"/>
    <w:rsid w:val="00B54DB1"/>
    <w:rsid w:val="00B5569E"/>
    <w:rsid w:val="00B55827"/>
    <w:rsid w:val="00B55A20"/>
    <w:rsid w:val="00B55BB2"/>
    <w:rsid w:val="00B563E8"/>
    <w:rsid w:val="00B5650D"/>
    <w:rsid w:val="00B56637"/>
    <w:rsid w:val="00B5673D"/>
    <w:rsid w:val="00B56B68"/>
    <w:rsid w:val="00B56C07"/>
    <w:rsid w:val="00B575AA"/>
    <w:rsid w:val="00B57859"/>
    <w:rsid w:val="00B57DA3"/>
    <w:rsid w:val="00B601F9"/>
    <w:rsid w:val="00B60292"/>
    <w:rsid w:val="00B608A4"/>
    <w:rsid w:val="00B60C59"/>
    <w:rsid w:val="00B6144C"/>
    <w:rsid w:val="00B61DDF"/>
    <w:rsid w:val="00B620F6"/>
    <w:rsid w:val="00B62ACA"/>
    <w:rsid w:val="00B630AA"/>
    <w:rsid w:val="00B63F22"/>
    <w:rsid w:val="00B64566"/>
    <w:rsid w:val="00B64D70"/>
    <w:rsid w:val="00B650B0"/>
    <w:rsid w:val="00B651B1"/>
    <w:rsid w:val="00B657C6"/>
    <w:rsid w:val="00B66A16"/>
    <w:rsid w:val="00B66D92"/>
    <w:rsid w:val="00B67225"/>
    <w:rsid w:val="00B673CB"/>
    <w:rsid w:val="00B674EE"/>
    <w:rsid w:val="00B67E56"/>
    <w:rsid w:val="00B7068F"/>
    <w:rsid w:val="00B7093F"/>
    <w:rsid w:val="00B70E16"/>
    <w:rsid w:val="00B70EA2"/>
    <w:rsid w:val="00B7102D"/>
    <w:rsid w:val="00B7145C"/>
    <w:rsid w:val="00B716D6"/>
    <w:rsid w:val="00B7201C"/>
    <w:rsid w:val="00B722D3"/>
    <w:rsid w:val="00B72405"/>
    <w:rsid w:val="00B7266F"/>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821"/>
    <w:rsid w:val="00B94A4F"/>
    <w:rsid w:val="00B95228"/>
    <w:rsid w:val="00B95371"/>
    <w:rsid w:val="00B96AB7"/>
    <w:rsid w:val="00B97255"/>
    <w:rsid w:val="00BA0770"/>
    <w:rsid w:val="00BA0A02"/>
    <w:rsid w:val="00BA14CD"/>
    <w:rsid w:val="00BA1A86"/>
    <w:rsid w:val="00BA1CED"/>
    <w:rsid w:val="00BA2155"/>
    <w:rsid w:val="00BA2157"/>
    <w:rsid w:val="00BA21E8"/>
    <w:rsid w:val="00BA2B72"/>
    <w:rsid w:val="00BA3186"/>
    <w:rsid w:val="00BA36F3"/>
    <w:rsid w:val="00BA371A"/>
    <w:rsid w:val="00BA4511"/>
    <w:rsid w:val="00BA468D"/>
    <w:rsid w:val="00BA468F"/>
    <w:rsid w:val="00BA4F36"/>
    <w:rsid w:val="00BA4F74"/>
    <w:rsid w:val="00BA55ED"/>
    <w:rsid w:val="00BA57E8"/>
    <w:rsid w:val="00BA5B2B"/>
    <w:rsid w:val="00BA5B52"/>
    <w:rsid w:val="00BA5D95"/>
    <w:rsid w:val="00BA6138"/>
    <w:rsid w:val="00BA6196"/>
    <w:rsid w:val="00BA61C0"/>
    <w:rsid w:val="00BA62E9"/>
    <w:rsid w:val="00BA714E"/>
    <w:rsid w:val="00BA726C"/>
    <w:rsid w:val="00BA76D6"/>
    <w:rsid w:val="00BA7D2D"/>
    <w:rsid w:val="00BA7D8E"/>
    <w:rsid w:val="00BB0363"/>
    <w:rsid w:val="00BB0762"/>
    <w:rsid w:val="00BB0C4C"/>
    <w:rsid w:val="00BB13FE"/>
    <w:rsid w:val="00BB15AF"/>
    <w:rsid w:val="00BB15EB"/>
    <w:rsid w:val="00BB1930"/>
    <w:rsid w:val="00BB1A82"/>
    <w:rsid w:val="00BB2AAC"/>
    <w:rsid w:val="00BB31C7"/>
    <w:rsid w:val="00BB32E7"/>
    <w:rsid w:val="00BB3911"/>
    <w:rsid w:val="00BB3E46"/>
    <w:rsid w:val="00BB3EEE"/>
    <w:rsid w:val="00BB3F3F"/>
    <w:rsid w:val="00BB43DD"/>
    <w:rsid w:val="00BB4596"/>
    <w:rsid w:val="00BB514F"/>
    <w:rsid w:val="00BB5182"/>
    <w:rsid w:val="00BB5584"/>
    <w:rsid w:val="00BB56E5"/>
    <w:rsid w:val="00BB5A8A"/>
    <w:rsid w:val="00BB5B6C"/>
    <w:rsid w:val="00BB6BD8"/>
    <w:rsid w:val="00BB6E3F"/>
    <w:rsid w:val="00BB6EDB"/>
    <w:rsid w:val="00BC014D"/>
    <w:rsid w:val="00BC022A"/>
    <w:rsid w:val="00BC0261"/>
    <w:rsid w:val="00BC06D8"/>
    <w:rsid w:val="00BC09F6"/>
    <w:rsid w:val="00BC141B"/>
    <w:rsid w:val="00BC21A3"/>
    <w:rsid w:val="00BC2403"/>
    <w:rsid w:val="00BC279B"/>
    <w:rsid w:val="00BC2E78"/>
    <w:rsid w:val="00BC3076"/>
    <w:rsid w:val="00BC3876"/>
    <w:rsid w:val="00BC3A9A"/>
    <w:rsid w:val="00BC3CC7"/>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3C9"/>
    <w:rsid w:val="00BD4EC7"/>
    <w:rsid w:val="00BD5152"/>
    <w:rsid w:val="00BD5B84"/>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E8C"/>
    <w:rsid w:val="00BE3093"/>
    <w:rsid w:val="00BE3564"/>
    <w:rsid w:val="00BE40DC"/>
    <w:rsid w:val="00BE4250"/>
    <w:rsid w:val="00BE499D"/>
    <w:rsid w:val="00BE4A55"/>
    <w:rsid w:val="00BE4B33"/>
    <w:rsid w:val="00BE4EB5"/>
    <w:rsid w:val="00BE4F65"/>
    <w:rsid w:val="00BE505A"/>
    <w:rsid w:val="00BE5456"/>
    <w:rsid w:val="00BE58EC"/>
    <w:rsid w:val="00BE59FE"/>
    <w:rsid w:val="00BE639D"/>
    <w:rsid w:val="00BE64EE"/>
    <w:rsid w:val="00BE6BB9"/>
    <w:rsid w:val="00BE6F99"/>
    <w:rsid w:val="00BE7D47"/>
    <w:rsid w:val="00BE7EBE"/>
    <w:rsid w:val="00BF02D3"/>
    <w:rsid w:val="00BF0B42"/>
    <w:rsid w:val="00BF0E41"/>
    <w:rsid w:val="00BF0E75"/>
    <w:rsid w:val="00BF0FD0"/>
    <w:rsid w:val="00BF153E"/>
    <w:rsid w:val="00BF1571"/>
    <w:rsid w:val="00BF202B"/>
    <w:rsid w:val="00BF2713"/>
    <w:rsid w:val="00BF2755"/>
    <w:rsid w:val="00BF2D50"/>
    <w:rsid w:val="00BF2F9E"/>
    <w:rsid w:val="00BF3BA9"/>
    <w:rsid w:val="00BF3C89"/>
    <w:rsid w:val="00BF3DBF"/>
    <w:rsid w:val="00BF415A"/>
    <w:rsid w:val="00BF437F"/>
    <w:rsid w:val="00BF46DD"/>
    <w:rsid w:val="00BF4AFC"/>
    <w:rsid w:val="00BF4D5C"/>
    <w:rsid w:val="00BF66FE"/>
    <w:rsid w:val="00BF68B7"/>
    <w:rsid w:val="00BF6D2E"/>
    <w:rsid w:val="00BF7667"/>
    <w:rsid w:val="00BF7960"/>
    <w:rsid w:val="00C0022D"/>
    <w:rsid w:val="00C0178E"/>
    <w:rsid w:val="00C01BC9"/>
    <w:rsid w:val="00C01F0F"/>
    <w:rsid w:val="00C02011"/>
    <w:rsid w:val="00C021A9"/>
    <w:rsid w:val="00C021CC"/>
    <w:rsid w:val="00C023D3"/>
    <w:rsid w:val="00C02E3B"/>
    <w:rsid w:val="00C03162"/>
    <w:rsid w:val="00C03457"/>
    <w:rsid w:val="00C03755"/>
    <w:rsid w:val="00C03A70"/>
    <w:rsid w:val="00C04F58"/>
    <w:rsid w:val="00C0503E"/>
    <w:rsid w:val="00C06A51"/>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AD4"/>
    <w:rsid w:val="00C14EFD"/>
    <w:rsid w:val="00C15213"/>
    <w:rsid w:val="00C1578E"/>
    <w:rsid w:val="00C15AEA"/>
    <w:rsid w:val="00C165CA"/>
    <w:rsid w:val="00C16783"/>
    <w:rsid w:val="00C16D26"/>
    <w:rsid w:val="00C171E7"/>
    <w:rsid w:val="00C17C0E"/>
    <w:rsid w:val="00C17C93"/>
    <w:rsid w:val="00C17EE7"/>
    <w:rsid w:val="00C2050C"/>
    <w:rsid w:val="00C2059E"/>
    <w:rsid w:val="00C208DF"/>
    <w:rsid w:val="00C20939"/>
    <w:rsid w:val="00C20DAB"/>
    <w:rsid w:val="00C21072"/>
    <w:rsid w:val="00C21194"/>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5640"/>
    <w:rsid w:val="00C25662"/>
    <w:rsid w:val="00C25AD8"/>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2089"/>
    <w:rsid w:val="00C32742"/>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DE7"/>
    <w:rsid w:val="00C374C1"/>
    <w:rsid w:val="00C378D0"/>
    <w:rsid w:val="00C37B67"/>
    <w:rsid w:val="00C37BE2"/>
    <w:rsid w:val="00C37CAF"/>
    <w:rsid w:val="00C4054A"/>
    <w:rsid w:val="00C40607"/>
    <w:rsid w:val="00C407CE"/>
    <w:rsid w:val="00C410C9"/>
    <w:rsid w:val="00C4181D"/>
    <w:rsid w:val="00C4185B"/>
    <w:rsid w:val="00C41F6C"/>
    <w:rsid w:val="00C42700"/>
    <w:rsid w:val="00C42D78"/>
    <w:rsid w:val="00C431A4"/>
    <w:rsid w:val="00C431E8"/>
    <w:rsid w:val="00C43572"/>
    <w:rsid w:val="00C43F5D"/>
    <w:rsid w:val="00C440F9"/>
    <w:rsid w:val="00C4485C"/>
    <w:rsid w:val="00C44CC9"/>
    <w:rsid w:val="00C4530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585"/>
    <w:rsid w:val="00C55B3A"/>
    <w:rsid w:val="00C55C7A"/>
    <w:rsid w:val="00C56D16"/>
    <w:rsid w:val="00C56D88"/>
    <w:rsid w:val="00C56EE0"/>
    <w:rsid w:val="00C57737"/>
    <w:rsid w:val="00C57A87"/>
    <w:rsid w:val="00C6000C"/>
    <w:rsid w:val="00C60174"/>
    <w:rsid w:val="00C6041C"/>
    <w:rsid w:val="00C60606"/>
    <w:rsid w:val="00C60B12"/>
    <w:rsid w:val="00C6102A"/>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8DE"/>
    <w:rsid w:val="00C77C5E"/>
    <w:rsid w:val="00C77EC6"/>
    <w:rsid w:val="00C77EFC"/>
    <w:rsid w:val="00C801B7"/>
    <w:rsid w:val="00C80C2C"/>
    <w:rsid w:val="00C811E0"/>
    <w:rsid w:val="00C814F2"/>
    <w:rsid w:val="00C82717"/>
    <w:rsid w:val="00C827C5"/>
    <w:rsid w:val="00C8291C"/>
    <w:rsid w:val="00C8315C"/>
    <w:rsid w:val="00C834F8"/>
    <w:rsid w:val="00C83750"/>
    <w:rsid w:val="00C83B46"/>
    <w:rsid w:val="00C8433C"/>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1E8"/>
    <w:rsid w:val="00C9495D"/>
    <w:rsid w:val="00C94ABA"/>
    <w:rsid w:val="00C94EEA"/>
    <w:rsid w:val="00C94FB5"/>
    <w:rsid w:val="00C9557A"/>
    <w:rsid w:val="00C9584F"/>
    <w:rsid w:val="00C95AE9"/>
    <w:rsid w:val="00C95C08"/>
    <w:rsid w:val="00C96993"/>
    <w:rsid w:val="00C9755D"/>
    <w:rsid w:val="00C9776B"/>
    <w:rsid w:val="00C97DE9"/>
    <w:rsid w:val="00C97EF1"/>
    <w:rsid w:val="00CA0A50"/>
    <w:rsid w:val="00CA0E8A"/>
    <w:rsid w:val="00CA1A18"/>
    <w:rsid w:val="00CA1EF9"/>
    <w:rsid w:val="00CA2C4E"/>
    <w:rsid w:val="00CA3C9C"/>
    <w:rsid w:val="00CA3DB5"/>
    <w:rsid w:val="00CA3E06"/>
    <w:rsid w:val="00CA3F96"/>
    <w:rsid w:val="00CA4479"/>
    <w:rsid w:val="00CA5505"/>
    <w:rsid w:val="00CA584F"/>
    <w:rsid w:val="00CA68A5"/>
    <w:rsid w:val="00CA6C3E"/>
    <w:rsid w:val="00CA6CD1"/>
    <w:rsid w:val="00CA6F67"/>
    <w:rsid w:val="00CA70D3"/>
    <w:rsid w:val="00CA7A6D"/>
    <w:rsid w:val="00CA7AA1"/>
    <w:rsid w:val="00CA7E42"/>
    <w:rsid w:val="00CB012D"/>
    <w:rsid w:val="00CB0130"/>
    <w:rsid w:val="00CB07CB"/>
    <w:rsid w:val="00CB0875"/>
    <w:rsid w:val="00CB0E64"/>
    <w:rsid w:val="00CB1E6A"/>
    <w:rsid w:val="00CB226D"/>
    <w:rsid w:val="00CB2AD6"/>
    <w:rsid w:val="00CB2B65"/>
    <w:rsid w:val="00CB303A"/>
    <w:rsid w:val="00CB30EE"/>
    <w:rsid w:val="00CB3A02"/>
    <w:rsid w:val="00CB3F45"/>
    <w:rsid w:val="00CB46CA"/>
    <w:rsid w:val="00CB4926"/>
    <w:rsid w:val="00CB531F"/>
    <w:rsid w:val="00CB608A"/>
    <w:rsid w:val="00CB650D"/>
    <w:rsid w:val="00CB6799"/>
    <w:rsid w:val="00CB69F1"/>
    <w:rsid w:val="00CB6C1A"/>
    <w:rsid w:val="00CB7A19"/>
    <w:rsid w:val="00CB7B32"/>
    <w:rsid w:val="00CB7DC4"/>
    <w:rsid w:val="00CC00BF"/>
    <w:rsid w:val="00CC00D4"/>
    <w:rsid w:val="00CC07F4"/>
    <w:rsid w:val="00CC0931"/>
    <w:rsid w:val="00CC0B2B"/>
    <w:rsid w:val="00CC0C66"/>
    <w:rsid w:val="00CC1565"/>
    <w:rsid w:val="00CC174E"/>
    <w:rsid w:val="00CC179F"/>
    <w:rsid w:val="00CC1902"/>
    <w:rsid w:val="00CC1BCA"/>
    <w:rsid w:val="00CC1D56"/>
    <w:rsid w:val="00CC2EF1"/>
    <w:rsid w:val="00CC31AE"/>
    <w:rsid w:val="00CC3D09"/>
    <w:rsid w:val="00CC4627"/>
    <w:rsid w:val="00CC4AD1"/>
    <w:rsid w:val="00CC4E35"/>
    <w:rsid w:val="00CC4EBB"/>
    <w:rsid w:val="00CC546A"/>
    <w:rsid w:val="00CC5653"/>
    <w:rsid w:val="00CC5995"/>
    <w:rsid w:val="00CC5CBA"/>
    <w:rsid w:val="00CC5CEA"/>
    <w:rsid w:val="00CC61BD"/>
    <w:rsid w:val="00CC622D"/>
    <w:rsid w:val="00CC6A05"/>
    <w:rsid w:val="00CC74CB"/>
    <w:rsid w:val="00CC7900"/>
    <w:rsid w:val="00CC7A6C"/>
    <w:rsid w:val="00CC7B03"/>
    <w:rsid w:val="00CD00F5"/>
    <w:rsid w:val="00CD071C"/>
    <w:rsid w:val="00CD0C2C"/>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4DF9"/>
    <w:rsid w:val="00CD56FD"/>
    <w:rsid w:val="00CD5B23"/>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217F"/>
    <w:rsid w:val="00CE2655"/>
    <w:rsid w:val="00CE26AD"/>
    <w:rsid w:val="00CE28FE"/>
    <w:rsid w:val="00CE30D4"/>
    <w:rsid w:val="00CE30E5"/>
    <w:rsid w:val="00CE313B"/>
    <w:rsid w:val="00CE3670"/>
    <w:rsid w:val="00CE3A0B"/>
    <w:rsid w:val="00CE3E07"/>
    <w:rsid w:val="00CE3EB6"/>
    <w:rsid w:val="00CE416A"/>
    <w:rsid w:val="00CE41D8"/>
    <w:rsid w:val="00CE44DD"/>
    <w:rsid w:val="00CE451B"/>
    <w:rsid w:val="00CE46D4"/>
    <w:rsid w:val="00CE4D1E"/>
    <w:rsid w:val="00CE51C7"/>
    <w:rsid w:val="00CE699F"/>
    <w:rsid w:val="00CE6E8A"/>
    <w:rsid w:val="00CE7085"/>
    <w:rsid w:val="00CE77EE"/>
    <w:rsid w:val="00CF0C18"/>
    <w:rsid w:val="00CF0E4C"/>
    <w:rsid w:val="00CF0EC1"/>
    <w:rsid w:val="00CF1510"/>
    <w:rsid w:val="00CF1528"/>
    <w:rsid w:val="00CF158A"/>
    <w:rsid w:val="00CF1BC6"/>
    <w:rsid w:val="00CF21C1"/>
    <w:rsid w:val="00CF2421"/>
    <w:rsid w:val="00CF26C4"/>
    <w:rsid w:val="00CF29A3"/>
    <w:rsid w:val="00CF2FF5"/>
    <w:rsid w:val="00CF3195"/>
    <w:rsid w:val="00CF32EC"/>
    <w:rsid w:val="00CF35BA"/>
    <w:rsid w:val="00CF35FC"/>
    <w:rsid w:val="00CF3AD3"/>
    <w:rsid w:val="00CF3B46"/>
    <w:rsid w:val="00CF3DA2"/>
    <w:rsid w:val="00CF3E1B"/>
    <w:rsid w:val="00CF4297"/>
    <w:rsid w:val="00CF42F3"/>
    <w:rsid w:val="00CF4A63"/>
    <w:rsid w:val="00CF4D92"/>
    <w:rsid w:val="00CF4F70"/>
    <w:rsid w:val="00CF5109"/>
    <w:rsid w:val="00CF5513"/>
    <w:rsid w:val="00CF556D"/>
    <w:rsid w:val="00CF6370"/>
    <w:rsid w:val="00CF673E"/>
    <w:rsid w:val="00CF6843"/>
    <w:rsid w:val="00CF6C7F"/>
    <w:rsid w:val="00CF6DA8"/>
    <w:rsid w:val="00CF6E3C"/>
    <w:rsid w:val="00CF6EC0"/>
    <w:rsid w:val="00CF731E"/>
    <w:rsid w:val="00CF74BD"/>
    <w:rsid w:val="00CF792E"/>
    <w:rsid w:val="00CF7A41"/>
    <w:rsid w:val="00D00721"/>
    <w:rsid w:val="00D0078B"/>
    <w:rsid w:val="00D00EDA"/>
    <w:rsid w:val="00D0164D"/>
    <w:rsid w:val="00D016C5"/>
    <w:rsid w:val="00D01FE4"/>
    <w:rsid w:val="00D024B7"/>
    <w:rsid w:val="00D02E21"/>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18B"/>
    <w:rsid w:val="00D11203"/>
    <w:rsid w:val="00D11234"/>
    <w:rsid w:val="00D1174C"/>
    <w:rsid w:val="00D119AF"/>
    <w:rsid w:val="00D11F8E"/>
    <w:rsid w:val="00D12018"/>
    <w:rsid w:val="00D12149"/>
    <w:rsid w:val="00D12569"/>
    <w:rsid w:val="00D12831"/>
    <w:rsid w:val="00D12840"/>
    <w:rsid w:val="00D12A00"/>
    <w:rsid w:val="00D12F34"/>
    <w:rsid w:val="00D130F3"/>
    <w:rsid w:val="00D1322D"/>
    <w:rsid w:val="00D13483"/>
    <w:rsid w:val="00D13ADF"/>
    <w:rsid w:val="00D14769"/>
    <w:rsid w:val="00D14A3F"/>
    <w:rsid w:val="00D14C6A"/>
    <w:rsid w:val="00D1511B"/>
    <w:rsid w:val="00D1575A"/>
    <w:rsid w:val="00D15848"/>
    <w:rsid w:val="00D1598C"/>
    <w:rsid w:val="00D15AAA"/>
    <w:rsid w:val="00D16336"/>
    <w:rsid w:val="00D163C1"/>
    <w:rsid w:val="00D16DBD"/>
    <w:rsid w:val="00D16DC8"/>
    <w:rsid w:val="00D170EA"/>
    <w:rsid w:val="00D171CE"/>
    <w:rsid w:val="00D17555"/>
    <w:rsid w:val="00D1756E"/>
    <w:rsid w:val="00D17775"/>
    <w:rsid w:val="00D17B5C"/>
    <w:rsid w:val="00D17CCC"/>
    <w:rsid w:val="00D17EF9"/>
    <w:rsid w:val="00D20390"/>
    <w:rsid w:val="00D20967"/>
    <w:rsid w:val="00D2122A"/>
    <w:rsid w:val="00D2128A"/>
    <w:rsid w:val="00D21482"/>
    <w:rsid w:val="00D21FC7"/>
    <w:rsid w:val="00D22537"/>
    <w:rsid w:val="00D2277D"/>
    <w:rsid w:val="00D227BC"/>
    <w:rsid w:val="00D228B0"/>
    <w:rsid w:val="00D22973"/>
    <w:rsid w:val="00D22A57"/>
    <w:rsid w:val="00D22CAD"/>
    <w:rsid w:val="00D22E37"/>
    <w:rsid w:val="00D2332E"/>
    <w:rsid w:val="00D2335D"/>
    <w:rsid w:val="00D2357D"/>
    <w:rsid w:val="00D2426A"/>
    <w:rsid w:val="00D248A6"/>
    <w:rsid w:val="00D24959"/>
    <w:rsid w:val="00D25155"/>
    <w:rsid w:val="00D25194"/>
    <w:rsid w:val="00D26381"/>
    <w:rsid w:val="00D267CD"/>
    <w:rsid w:val="00D269E4"/>
    <w:rsid w:val="00D26CE7"/>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308B"/>
    <w:rsid w:val="00D3326A"/>
    <w:rsid w:val="00D3365B"/>
    <w:rsid w:val="00D3389A"/>
    <w:rsid w:val="00D33AEA"/>
    <w:rsid w:val="00D34029"/>
    <w:rsid w:val="00D3426C"/>
    <w:rsid w:val="00D345F5"/>
    <w:rsid w:val="00D34C39"/>
    <w:rsid w:val="00D3541F"/>
    <w:rsid w:val="00D36067"/>
    <w:rsid w:val="00D361F5"/>
    <w:rsid w:val="00D36666"/>
    <w:rsid w:val="00D36A29"/>
    <w:rsid w:val="00D37690"/>
    <w:rsid w:val="00D37A06"/>
    <w:rsid w:val="00D40B5E"/>
    <w:rsid w:val="00D410B6"/>
    <w:rsid w:val="00D41D25"/>
    <w:rsid w:val="00D42181"/>
    <w:rsid w:val="00D42349"/>
    <w:rsid w:val="00D424BF"/>
    <w:rsid w:val="00D426F3"/>
    <w:rsid w:val="00D42A76"/>
    <w:rsid w:val="00D42DEC"/>
    <w:rsid w:val="00D43020"/>
    <w:rsid w:val="00D43F2A"/>
    <w:rsid w:val="00D442DA"/>
    <w:rsid w:val="00D44651"/>
    <w:rsid w:val="00D44F83"/>
    <w:rsid w:val="00D450C4"/>
    <w:rsid w:val="00D45932"/>
    <w:rsid w:val="00D45FB5"/>
    <w:rsid w:val="00D466F8"/>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E5D"/>
    <w:rsid w:val="00D5718B"/>
    <w:rsid w:val="00D5741C"/>
    <w:rsid w:val="00D57CA9"/>
    <w:rsid w:val="00D6074C"/>
    <w:rsid w:val="00D60AF5"/>
    <w:rsid w:val="00D61417"/>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29CF"/>
    <w:rsid w:val="00D7318C"/>
    <w:rsid w:val="00D7350E"/>
    <w:rsid w:val="00D73E6A"/>
    <w:rsid w:val="00D73E8D"/>
    <w:rsid w:val="00D74612"/>
    <w:rsid w:val="00D74E33"/>
    <w:rsid w:val="00D75008"/>
    <w:rsid w:val="00D75B59"/>
    <w:rsid w:val="00D75C0B"/>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5B05"/>
    <w:rsid w:val="00DA5B45"/>
    <w:rsid w:val="00DA5E9B"/>
    <w:rsid w:val="00DA5FC1"/>
    <w:rsid w:val="00DA6151"/>
    <w:rsid w:val="00DA6517"/>
    <w:rsid w:val="00DA6B78"/>
    <w:rsid w:val="00DA71B9"/>
    <w:rsid w:val="00DA72A2"/>
    <w:rsid w:val="00DA75B5"/>
    <w:rsid w:val="00DB03CD"/>
    <w:rsid w:val="00DB0A59"/>
    <w:rsid w:val="00DB0D09"/>
    <w:rsid w:val="00DB1469"/>
    <w:rsid w:val="00DB17E2"/>
    <w:rsid w:val="00DB1E9F"/>
    <w:rsid w:val="00DB2458"/>
    <w:rsid w:val="00DB265D"/>
    <w:rsid w:val="00DB2938"/>
    <w:rsid w:val="00DB2DE4"/>
    <w:rsid w:val="00DB2DF6"/>
    <w:rsid w:val="00DB2E7E"/>
    <w:rsid w:val="00DB3344"/>
    <w:rsid w:val="00DB3DDE"/>
    <w:rsid w:val="00DB3F24"/>
    <w:rsid w:val="00DB48CA"/>
    <w:rsid w:val="00DB4A6D"/>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2EB"/>
    <w:rsid w:val="00DC57E3"/>
    <w:rsid w:val="00DC587E"/>
    <w:rsid w:val="00DC5B4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23C1"/>
    <w:rsid w:val="00DE2ACD"/>
    <w:rsid w:val="00DE2B6A"/>
    <w:rsid w:val="00DE36BA"/>
    <w:rsid w:val="00DE38C0"/>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B09"/>
    <w:rsid w:val="00DF0B9D"/>
    <w:rsid w:val="00DF0C35"/>
    <w:rsid w:val="00DF0EA7"/>
    <w:rsid w:val="00DF1E5E"/>
    <w:rsid w:val="00DF1E82"/>
    <w:rsid w:val="00DF2B50"/>
    <w:rsid w:val="00DF2F0E"/>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64D"/>
    <w:rsid w:val="00E06CFD"/>
    <w:rsid w:val="00E071CA"/>
    <w:rsid w:val="00E07688"/>
    <w:rsid w:val="00E1035A"/>
    <w:rsid w:val="00E10CB6"/>
    <w:rsid w:val="00E1117E"/>
    <w:rsid w:val="00E1118C"/>
    <w:rsid w:val="00E1150B"/>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7F"/>
    <w:rsid w:val="00E20ABA"/>
    <w:rsid w:val="00E20ECA"/>
    <w:rsid w:val="00E210AD"/>
    <w:rsid w:val="00E210DA"/>
    <w:rsid w:val="00E21144"/>
    <w:rsid w:val="00E2137E"/>
    <w:rsid w:val="00E21787"/>
    <w:rsid w:val="00E2208C"/>
    <w:rsid w:val="00E22A9C"/>
    <w:rsid w:val="00E22AB6"/>
    <w:rsid w:val="00E22AE7"/>
    <w:rsid w:val="00E23376"/>
    <w:rsid w:val="00E23785"/>
    <w:rsid w:val="00E2382F"/>
    <w:rsid w:val="00E239F1"/>
    <w:rsid w:val="00E2402F"/>
    <w:rsid w:val="00E241E2"/>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CDD"/>
    <w:rsid w:val="00E30540"/>
    <w:rsid w:val="00E305D5"/>
    <w:rsid w:val="00E30BFF"/>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EC0"/>
    <w:rsid w:val="00E51728"/>
    <w:rsid w:val="00E51B67"/>
    <w:rsid w:val="00E51F9B"/>
    <w:rsid w:val="00E52315"/>
    <w:rsid w:val="00E5264C"/>
    <w:rsid w:val="00E52DA2"/>
    <w:rsid w:val="00E53378"/>
    <w:rsid w:val="00E53556"/>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60439"/>
    <w:rsid w:val="00E60BC0"/>
    <w:rsid w:val="00E6104A"/>
    <w:rsid w:val="00E6142E"/>
    <w:rsid w:val="00E6173F"/>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901"/>
    <w:rsid w:val="00E74B98"/>
    <w:rsid w:val="00E74D9D"/>
    <w:rsid w:val="00E74E32"/>
    <w:rsid w:val="00E75BCC"/>
    <w:rsid w:val="00E75BED"/>
    <w:rsid w:val="00E75C2C"/>
    <w:rsid w:val="00E765F1"/>
    <w:rsid w:val="00E76A36"/>
    <w:rsid w:val="00E76A7C"/>
    <w:rsid w:val="00E7727F"/>
    <w:rsid w:val="00E77A9F"/>
    <w:rsid w:val="00E80694"/>
    <w:rsid w:val="00E80831"/>
    <w:rsid w:val="00E80979"/>
    <w:rsid w:val="00E80E4E"/>
    <w:rsid w:val="00E8174E"/>
    <w:rsid w:val="00E81824"/>
    <w:rsid w:val="00E818A5"/>
    <w:rsid w:val="00E81F3E"/>
    <w:rsid w:val="00E828D2"/>
    <w:rsid w:val="00E82C97"/>
    <w:rsid w:val="00E82F3A"/>
    <w:rsid w:val="00E83146"/>
    <w:rsid w:val="00E837DC"/>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188F"/>
    <w:rsid w:val="00E92DC9"/>
    <w:rsid w:val="00E9303C"/>
    <w:rsid w:val="00E934DF"/>
    <w:rsid w:val="00E939DF"/>
    <w:rsid w:val="00E94AEB"/>
    <w:rsid w:val="00E94E23"/>
    <w:rsid w:val="00E954C6"/>
    <w:rsid w:val="00E9580B"/>
    <w:rsid w:val="00E95A1F"/>
    <w:rsid w:val="00E95D66"/>
    <w:rsid w:val="00E95EDA"/>
    <w:rsid w:val="00E96F0D"/>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8E9"/>
    <w:rsid w:val="00EA4946"/>
    <w:rsid w:val="00EA4FF6"/>
    <w:rsid w:val="00EA5867"/>
    <w:rsid w:val="00EA60D3"/>
    <w:rsid w:val="00EA6353"/>
    <w:rsid w:val="00EA638D"/>
    <w:rsid w:val="00EA6392"/>
    <w:rsid w:val="00EA6496"/>
    <w:rsid w:val="00EA6678"/>
    <w:rsid w:val="00EA69F0"/>
    <w:rsid w:val="00EA7286"/>
    <w:rsid w:val="00EA7753"/>
    <w:rsid w:val="00EA7DE6"/>
    <w:rsid w:val="00EA7F69"/>
    <w:rsid w:val="00EB039C"/>
    <w:rsid w:val="00EB0418"/>
    <w:rsid w:val="00EB05CE"/>
    <w:rsid w:val="00EB071A"/>
    <w:rsid w:val="00EB079C"/>
    <w:rsid w:val="00EB0901"/>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3FB6"/>
    <w:rsid w:val="00EB484A"/>
    <w:rsid w:val="00EB5536"/>
    <w:rsid w:val="00EB55FF"/>
    <w:rsid w:val="00EB5C4F"/>
    <w:rsid w:val="00EB65CD"/>
    <w:rsid w:val="00EB67C1"/>
    <w:rsid w:val="00EB699C"/>
    <w:rsid w:val="00EB6D46"/>
    <w:rsid w:val="00EB70BC"/>
    <w:rsid w:val="00EB755A"/>
    <w:rsid w:val="00EC00F3"/>
    <w:rsid w:val="00EC03E1"/>
    <w:rsid w:val="00EC0A06"/>
    <w:rsid w:val="00EC0A90"/>
    <w:rsid w:val="00EC1740"/>
    <w:rsid w:val="00EC1835"/>
    <w:rsid w:val="00EC1C08"/>
    <w:rsid w:val="00EC210A"/>
    <w:rsid w:val="00EC2367"/>
    <w:rsid w:val="00EC2588"/>
    <w:rsid w:val="00EC35C6"/>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448"/>
    <w:rsid w:val="00EC669B"/>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6A53"/>
    <w:rsid w:val="00ED72D1"/>
    <w:rsid w:val="00ED76EE"/>
    <w:rsid w:val="00EE00AA"/>
    <w:rsid w:val="00EE047C"/>
    <w:rsid w:val="00EE06D9"/>
    <w:rsid w:val="00EE0952"/>
    <w:rsid w:val="00EE0B2C"/>
    <w:rsid w:val="00EE14F3"/>
    <w:rsid w:val="00EE189E"/>
    <w:rsid w:val="00EE1A3B"/>
    <w:rsid w:val="00EE1A9C"/>
    <w:rsid w:val="00EE1AA6"/>
    <w:rsid w:val="00EE22A0"/>
    <w:rsid w:val="00EE2F0F"/>
    <w:rsid w:val="00EE2F4F"/>
    <w:rsid w:val="00EE3276"/>
    <w:rsid w:val="00EE3932"/>
    <w:rsid w:val="00EE3CFE"/>
    <w:rsid w:val="00EE3F20"/>
    <w:rsid w:val="00EE3F83"/>
    <w:rsid w:val="00EE48C8"/>
    <w:rsid w:val="00EE4BED"/>
    <w:rsid w:val="00EE4E48"/>
    <w:rsid w:val="00EE50AE"/>
    <w:rsid w:val="00EE54E5"/>
    <w:rsid w:val="00EE54F6"/>
    <w:rsid w:val="00EE5596"/>
    <w:rsid w:val="00EE5776"/>
    <w:rsid w:val="00EE5A55"/>
    <w:rsid w:val="00EE6012"/>
    <w:rsid w:val="00EE6015"/>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23E9"/>
    <w:rsid w:val="00EF2BD4"/>
    <w:rsid w:val="00EF38B9"/>
    <w:rsid w:val="00EF3B82"/>
    <w:rsid w:val="00EF4136"/>
    <w:rsid w:val="00EF41ED"/>
    <w:rsid w:val="00EF482C"/>
    <w:rsid w:val="00EF4B73"/>
    <w:rsid w:val="00EF4D91"/>
    <w:rsid w:val="00EF4EE9"/>
    <w:rsid w:val="00EF4F02"/>
    <w:rsid w:val="00EF5AFB"/>
    <w:rsid w:val="00EF706B"/>
    <w:rsid w:val="00EF71FB"/>
    <w:rsid w:val="00EF7262"/>
    <w:rsid w:val="00EF74F7"/>
    <w:rsid w:val="00EF7B0C"/>
    <w:rsid w:val="00EF7D56"/>
    <w:rsid w:val="00F00C19"/>
    <w:rsid w:val="00F01102"/>
    <w:rsid w:val="00F01950"/>
    <w:rsid w:val="00F0212E"/>
    <w:rsid w:val="00F02485"/>
    <w:rsid w:val="00F0276A"/>
    <w:rsid w:val="00F02C24"/>
    <w:rsid w:val="00F02CBB"/>
    <w:rsid w:val="00F02D1B"/>
    <w:rsid w:val="00F02F26"/>
    <w:rsid w:val="00F031B8"/>
    <w:rsid w:val="00F0350F"/>
    <w:rsid w:val="00F0357F"/>
    <w:rsid w:val="00F03659"/>
    <w:rsid w:val="00F038E0"/>
    <w:rsid w:val="00F03AA0"/>
    <w:rsid w:val="00F04E6D"/>
    <w:rsid w:val="00F054F9"/>
    <w:rsid w:val="00F05CA7"/>
    <w:rsid w:val="00F07532"/>
    <w:rsid w:val="00F07A61"/>
    <w:rsid w:val="00F10008"/>
    <w:rsid w:val="00F100FC"/>
    <w:rsid w:val="00F10EA6"/>
    <w:rsid w:val="00F10FB0"/>
    <w:rsid w:val="00F11453"/>
    <w:rsid w:val="00F116EE"/>
    <w:rsid w:val="00F11800"/>
    <w:rsid w:val="00F118DC"/>
    <w:rsid w:val="00F11B53"/>
    <w:rsid w:val="00F11F31"/>
    <w:rsid w:val="00F12673"/>
    <w:rsid w:val="00F12A24"/>
    <w:rsid w:val="00F13247"/>
    <w:rsid w:val="00F136C9"/>
    <w:rsid w:val="00F13D38"/>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9E1"/>
    <w:rsid w:val="00F21A5B"/>
    <w:rsid w:val="00F2264A"/>
    <w:rsid w:val="00F23A61"/>
    <w:rsid w:val="00F23BD0"/>
    <w:rsid w:val="00F23CA7"/>
    <w:rsid w:val="00F23E64"/>
    <w:rsid w:val="00F24BCA"/>
    <w:rsid w:val="00F2517C"/>
    <w:rsid w:val="00F25BBF"/>
    <w:rsid w:val="00F25F52"/>
    <w:rsid w:val="00F265C3"/>
    <w:rsid w:val="00F26797"/>
    <w:rsid w:val="00F2684C"/>
    <w:rsid w:val="00F2685D"/>
    <w:rsid w:val="00F26C95"/>
    <w:rsid w:val="00F2717A"/>
    <w:rsid w:val="00F2797B"/>
    <w:rsid w:val="00F279C3"/>
    <w:rsid w:val="00F27D03"/>
    <w:rsid w:val="00F27FBD"/>
    <w:rsid w:val="00F3016B"/>
    <w:rsid w:val="00F304DF"/>
    <w:rsid w:val="00F308F7"/>
    <w:rsid w:val="00F30B8F"/>
    <w:rsid w:val="00F30D2B"/>
    <w:rsid w:val="00F31201"/>
    <w:rsid w:val="00F31B88"/>
    <w:rsid w:val="00F31C26"/>
    <w:rsid w:val="00F31FA7"/>
    <w:rsid w:val="00F32035"/>
    <w:rsid w:val="00F3293B"/>
    <w:rsid w:val="00F32A64"/>
    <w:rsid w:val="00F32D05"/>
    <w:rsid w:val="00F32EB0"/>
    <w:rsid w:val="00F3322F"/>
    <w:rsid w:val="00F338F9"/>
    <w:rsid w:val="00F33D21"/>
    <w:rsid w:val="00F34127"/>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2E9C"/>
    <w:rsid w:val="00F433A8"/>
    <w:rsid w:val="00F4441C"/>
    <w:rsid w:val="00F44551"/>
    <w:rsid w:val="00F44588"/>
    <w:rsid w:val="00F44E22"/>
    <w:rsid w:val="00F45097"/>
    <w:rsid w:val="00F45740"/>
    <w:rsid w:val="00F46ACA"/>
    <w:rsid w:val="00F46C2D"/>
    <w:rsid w:val="00F470BF"/>
    <w:rsid w:val="00F50472"/>
    <w:rsid w:val="00F50486"/>
    <w:rsid w:val="00F50590"/>
    <w:rsid w:val="00F50C61"/>
    <w:rsid w:val="00F516D4"/>
    <w:rsid w:val="00F51BBE"/>
    <w:rsid w:val="00F52585"/>
    <w:rsid w:val="00F52A36"/>
    <w:rsid w:val="00F537BB"/>
    <w:rsid w:val="00F537E3"/>
    <w:rsid w:val="00F53AAF"/>
    <w:rsid w:val="00F53AB5"/>
    <w:rsid w:val="00F54C3C"/>
    <w:rsid w:val="00F551C0"/>
    <w:rsid w:val="00F555BE"/>
    <w:rsid w:val="00F556EA"/>
    <w:rsid w:val="00F55700"/>
    <w:rsid w:val="00F55865"/>
    <w:rsid w:val="00F55C1A"/>
    <w:rsid w:val="00F561D7"/>
    <w:rsid w:val="00F56CB2"/>
    <w:rsid w:val="00F5720A"/>
    <w:rsid w:val="00F572A7"/>
    <w:rsid w:val="00F574E1"/>
    <w:rsid w:val="00F57BF5"/>
    <w:rsid w:val="00F57BF7"/>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712"/>
    <w:rsid w:val="00F66016"/>
    <w:rsid w:val="00F66B23"/>
    <w:rsid w:val="00F66B9F"/>
    <w:rsid w:val="00F66DC1"/>
    <w:rsid w:val="00F67457"/>
    <w:rsid w:val="00F679FF"/>
    <w:rsid w:val="00F7024D"/>
    <w:rsid w:val="00F703B4"/>
    <w:rsid w:val="00F70541"/>
    <w:rsid w:val="00F7060A"/>
    <w:rsid w:val="00F7060F"/>
    <w:rsid w:val="00F7065A"/>
    <w:rsid w:val="00F707EF"/>
    <w:rsid w:val="00F70DB2"/>
    <w:rsid w:val="00F713C6"/>
    <w:rsid w:val="00F71417"/>
    <w:rsid w:val="00F71BBE"/>
    <w:rsid w:val="00F71DA3"/>
    <w:rsid w:val="00F72034"/>
    <w:rsid w:val="00F72130"/>
    <w:rsid w:val="00F728ED"/>
    <w:rsid w:val="00F7290B"/>
    <w:rsid w:val="00F72FAA"/>
    <w:rsid w:val="00F73249"/>
    <w:rsid w:val="00F73BC6"/>
    <w:rsid w:val="00F74E20"/>
    <w:rsid w:val="00F74F15"/>
    <w:rsid w:val="00F75037"/>
    <w:rsid w:val="00F75095"/>
    <w:rsid w:val="00F750F5"/>
    <w:rsid w:val="00F756DF"/>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7B6"/>
    <w:rsid w:val="00F83AD4"/>
    <w:rsid w:val="00F83D00"/>
    <w:rsid w:val="00F842B2"/>
    <w:rsid w:val="00F847A5"/>
    <w:rsid w:val="00F8493C"/>
    <w:rsid w:val="00F85148"/>
    <w:rsid w:val="00F852D7"/>
    <w:rsid w:val="00F85781"/>
    <w:rsid w:val="00F85871"/>
    <w:rsid w:val="00F8746C"/>
    <w:rsid w:val="00F8789C"/>
    <w:rsid w:val="00F8793C"/>
    <w:rsid w:val="00F90520"/>
    <w:rsid w:val="00F907D3"/>
    <w:rsid w:val="00F90987"/>
    <w:rsid w:val="00F90A2C"/>
    <w:rsid w:val="00F90CDC"/>
    <w:rsid w:val="00F90D69"/>
    <w:rsid w:val="00F91225"/>
    <w:rsid w:val="00F91485"/>
    <w:rsid w:val="00F917D7"/>
    <w:rsid w:val="00F924D2"/>
    <w:rsid w:val="00F926B3"/>
    <w:rsid w:val="00F92718"/>
    <w:rsid w:val="00F92787"/>
    <w:rsid w:val="00F92839"/>
    <w:rsid w:val="00F92BAD"/>
    <w:rsid w:val="00F92CAE"/>
    <w:rsid w:val="00F92D91"/>
    <w:rsid w:val="00F92E3A"/>
    <w:rsid w:val="00F932DC"/>
    <w:rsid w:val="00F939EF"/>
    <w:rsid w:val="00F9407A"/>
    <w:rsid w:val="00F94099"/>
    <w:rsid w:val="00F94220"/>
    <w:rsid w:val="00F958DD"/>
    <w:rsid w:val="00F9612B"/>
    <w:rsid w:val="00F96AE3"/>
    <w:rsid w:val="00F96DCB"/>
    <w:rsid w:val="00F96F9F"/>
    <w:rsid w:val="00F978A2"/>
    <w:rsid w:val="00F97A4E"/>
    <w:rsid w:val="00F97E35"/>
    <w:rsid w:val="00FA0A8F"/>
    <w:rsid w:val="00FA0D21"/>
    <w:rsid w:val="00FA1195"/>
    <w:rsid w:val="00FA1354"/>
    <w:rsid w:val="00FA1370"/>
    <w:rsid w:val="00FA1416"/>
    <w:rsid w:val="00FA15C0"/>
    <w:rsid w:val="00FA181D"/>
    <w:rsid w:val="00FA19D6"/>
    <w:rsid w:val="00FA20D1"/>
    <w:rsid w:val="00FA2E7D"/>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C8A"/>
    <w:rsid w:val="00FA61B0"/>
    <w:rsid w:val="00FA64BF"/>
    <w:rsid w:val="00FA6D40"/>
    <w:rsid w:val="00FA7023"/>
    <w:rsid w:val="00FB03D6"/>
    <w:rsid w:val="00FB044A"/>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5C6C"/>
    <w:rsid w:val="00FB6000"/>
    <w:rsid w:val="00FB61F2"/>
    <w:rsid w:val="00FB65D5"/>
    <w:rsid w:val="00FB6D57"/>
    <w:rsid w:val="00FB6EE5"/>
    <w:rsid w:val="00FB78DE"/>
    <w:rsid w:val="00FC00B9"/>
    <w:rsid w:val="00FC0BF0"/>
    <w:rsid w:val="00FC1318"/>
    <w:rsid w:val="00FC19DD"/>
    <w:rsid w:val="00FC2520"/>
    <w:rsid w:val="00FC2664"/>
    <w:rsid w:val="00FC2C94"/>
    <w:rsid w:val="00FC2EA5"/>
    <w:rsid w:val="00FC33CD"/>
    <w:rsid w:val="00FC3837"/>
    <w:rsid w:val="00FC3CF2"/>
    <w:rsid w:val="00FC3DF0"/>
    <w:rsid w:val="00FC400B"/>
    <w:rsid w:val="00FC4318"/>
    <w:rsid w:val="00FC4B3A"/>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2078"/>
    <w:rsid w:val="00FD2F5C"/>
    <w:rsid w:val="00FD30E5"/>
    <w:rsid w:val="00FD32D6"/>
    <w:rsid w:val="00FD3361"/>
    <w:rsid w:val="00FD3BB0"/>
    <w:rsid w:val="00FD40B7"/>
    <w:rsid w:val="00FD41CA"/>
    <w:rsid w:val="00FD44CA"/>
    <w:rsid w:val="00FD4524"/>
    <w:rsid w:val="00FD4EC9"/>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3AD9"/>
    <w:rsid w:val="00FE3FF6"/>
    <w:rsid w:val="00FE4051"/>
    <w:rsid w:val="00FE41AA"/>
    <w:rsid w:val="00FE486C"/>
    <w:rsid w:val="00FE4B5F"/>
    <w:rsid w:val="00FE4F10"/>
    <w:rsid w:val="00FE5356"/>
    <w:rsid w:val="00FE5C2F"/>
    <w:rsid w:val="00FE5F46"/>
    <w:rsid w:val="00FE62DA"/>
    <w:rsid w:val="00FE63C4"/>
    <w:rsid w:val="00FE6B01"/>
    <w:rsid w:val="00FE6BB6"/>
    <w:rsid w:val="00FE6E4E"/>
    <w:rsid w:val="00FE7238"/>
    <w:rsid w:val="00FE7611"/>
    <w:rsid w:val="00FE780B"/>
    <w:rsid w:val="00FF0553"/>
    <w:rsid w:val="00FF062E"/>
    <w:rsid w:val="00FF089E"/>
    <w:rsid w:val="00FF1165"/>
    <w:rsid w:val="00FF1343"/>
    <w:rsid w:val="00FF137E"/>
    <w:rsid w:val="00FF1422"/>
    <w:rsid w:val="00FF1C31"/>
    <w:rsid w:val="00FF2292"/>
    <w:rsid w:val="00FF270B"/>
    <w:rsid w:val="00FF27C2"/>
    <w:rsid w:val="00FF28F4"/>
    <w:rsid w:val="00FF2CBF"/>
    <w:rsid w:val="00FF2F6C"/>
    <w:rsid w:val="00FF3397"/>
    <w:rsid w:val="00FF3D91"/>
    <w:rsid w:val="00FF3D9F"/>
    <w:rsid w:val="00FF3DA7"/>
    <w:rsid w:val="00FF4514"/>
    <w:rsid w:val="00FF46B4"/>
    <w:rsid w:val="00FF46C3"/>
    <w:rsid w:val="00FF4E67"/>
    <w:rsid w:val="00FF4FE8"/>
    <w:rsid w:val="00FF53B0"/>
    <w:rsid w:val="00FF5589"/>
    <w:rsid w:val="00FF59F6"/>
    <w:rsid w:val="00FF64E6"/>
    <w:rsid w:val="00FF652E"/>
    <w:rsid w:val="00FF6844"/>
    <w:rsid w:val="00FF6C4B"/>
    <w:rsid w:val="00FF6F1E"/>
    <w:rsid w:val="00FF74DF"/>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47" Type="http://schemas.openxmlformats.org/officeDocument/2006/relationships/hyperlink" Target="https://git-scm.com/book/en/v2/Getting-Started-Installing-Git" TargetMode="External"/><Relationship Id="rId63" Type="http://schemas.openxmlformats.org/officeDocument/2006/relationships/image" Target="media/image32.png"/><Relationship Id="rId68" Type="http://schemas.openxmlformats.org/officeDocument/2006/relationships/hyperlink" Target="https://docs.cardano.org/cardano-testnet/tools/faucet" TargetMode="External"/><Relationship Id="rId84" Type="http://schemas.openxmlformats.org/officeDocument/2006/relationships/hyperlink" Target="https://docs.cardano.org/cardano-testnet/tools/faucet" TargetMode="External"/><Relationship Id="rId89" Type="http://schemas.openxmlformats.org/officeDocument/2006/relationships/image" Target="media/image52.png"/><Relationship Id="rId16" Type="http://schemas.openxmlformats.org/officeDocument/2006/relationships/hyperlink" Target="https://plutus-apps.readthedocs.io/en/latest/" TargetMode="External"/><Relationship Id="rId107" Type="http://schemas.openxmlformats.org/officeDocument/2006/relationships/footer" Target="footer1.xml"/><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hyperlink" Target="http://localhost:8000/plutus-ledger-api/html/Plutus-V1-Ledger-Api.htm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hyperlink" Target="https://preview.cardanoscan.io/transaction/%3ctxid" TargetMode="Externa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hyperlink" Target="https://www.epochconverter.com/" TargetMode="External"/><Relationship Id="rId108" Type="http://schemas.openxmlformats.org/officeDocument/2006/relationships/footer" Target="footer2.xml"/><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4.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lutus.readthedocs.io/en/lates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docker.com/resources/what-container/" TargetMode="External"/><Relationship Id="rId49" Type="http://schemas.openxmlformats.org/officeDocument/2006/relationships/image" Target="media/image24.png"/><Relationship Id="rId57" Type="http://schemas.openxmlformats.org/officeDocument/2006/relationships/image" Target="media/image27.png"/><Relationship Id="rId106" Type="http://schemas.openxmlformats.org/officeDocument/2006/relationships/header" Target="header1.xm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44" Type="http://schemas.openxmlformats.org/officeDocument/2006/relationships/hyperlink" Target="https://marketplace.visualstudio.com/items?itemName=ms-vscode-remote.vscode-remote-extensionpack" TargetMode="External"/><Relationship Id="rId52" Type="http://schemas.openxmlformats.org/officeDocument/2006/relationships/hyperlink" Target="https://code.visualstudio.com/api/advanced-topics/using-proposed-api"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localhost:8000" TargetMode="External"/><Relationship Id="rId86" Type="http://schemas.openxmlformats.org/officeDocument/2006/relationships/image" Target="media/image49.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fontTable" Target="fontTable.xml"/><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hyperlink" Target="https://docs.cardano.org/plutus/learn-about-plutus" TargetMode="Externa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59.png"/><Relationship Id="rId105" Type="http://schemas.openxmlformats.org/officeDocument/2006/relationships/hyperlink" Target="https://web.archive.org/web/20220704234049/https://docs.cardano.org/plutus/eutxo-explainer" TargetMode="External"/><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hyperlink" Target="https://projectcatalyst.io/"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71</Pages>
  <Words>16238</Words>
  <Characters>92562</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108583</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5767</cp:revision>
  <cp:lastPrinted>2022-05-07T16:23:00Z</cp:lastPrinted>
  <dcterms:created xsi:type="dcterms:W3CDTF">2016-09-08T06:05:00Z</dcterms:created>
  <dcterms:modified xsi:type="dcterms:W3CDTF">2023-03-16T15:28:00Z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