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E9C99F3" w14:textId="62E31302" w:rsidR="009216A9"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8476795" w:history="1">
        <w:r w:rsidR="009216A9" w:rsidRPr="00572F20">
          <w:rPr>
            <w:rStyle w:val="Hyperlink"/>
            <w:noProof/>
          </w:rPr>
          <w:t>1 Plutus introduction</w:t>
        </w:r>
        <w:r w:rsidR="009216A9">
          <w:rPr>
            <w:noProof/>
            <w:webHidden/>
          </w:rPr>
          <w:tab/>
        </w:r>
        <w:r w:rsidR="009216A9">
          <w:rPr>
            <w:noProof/>
            <w:webHidden/>
          </w:rPr>
          <w:fldChar w:fldCharType="begin"/>
        </w:r>
        <w:r w:rsidR="009216A9">
          <w:rPr>
            <w:noProof/>
            <w:webHidden/>
          </w:rPr>
          <w:instrText xml:space="preserve"> PAGEREF _Toc128476795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8CB0207" w14:textId="7D91855C"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6" w:history="1">
        <w:r w:rsidR="009216A9" w:rsidRPr="00572F20">
          <w:rPr>
            <w:rStyle w:val="Hyperlink"/>
            <w:noProof/>
          </w:rPr>
          <w:t>1.1 Setting up your development environment</w:t>
        </w:r>
        <w:r w:rsidR="009216A9">
          <w:rPr>
            <w:noProof/>
            <w:webHidden/>
          </w:rPr>
          <w:tab/>
        </w:r>
        <w:r w:rsidR="009216A9">
          <w:rPr>
            <w:noProof/>
            <w:webHidden/>
          </w:rPr>
          <w:fldChar w:fldCharType="begin"/>
        </w:r>
        <w:r w:rsidR="009216A9">
          <w:rPr>
            <w:noProof/>
            <w:webHidden/>
          </w:rPr>
          <w:instrText xml:space="preserve"> PAGEREF _Toc128476796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7F199F08" w14:textId="7A9BAE87" w:rsidR="009216A9" w:rsidRDefault="00000000">
      <w:pPr>
        <w:pStyle w:val="TOC3"/>
        <w:rPr>
          <w:rFonts w:asciiTheme="minorHAnsi" w:eastAsiaTheme="minorEastAsia" w:hAnsiTheme="minorHAnsi" w:cstheme="minorBidi"/>
          <w:noProof/>
          <w:sz w:val="22"/>
          <w:lang w:val="en-SI" w:eastAsia="en-SI"/>
        </w:rPr>
      </w:pPr>
      <w:hyperlink w:anchor="_Toc128476797" w:history="1">
        <w:r w:rsidR="009216A9" w:rsidRPr="00572F20">
          <w:rPr>
            <w:rStyle w:val="Hyperlink"/>
            <w:noProof/>
          </w:rPr>
          <w:t>1.1.1 Using Demeter.run</w:t>
        </w:r>
        <w:r w:rsidR="009216A9">
          <w:rPr>
            <w:noProof/>
            <w:webHidden/>
          </w:rPr>
          <w:tab/>
        </w:r>
        <w:r w:rsidR="009216A9">
          <w:rPr>
            <w:noProof/>
            <w:webHidden/>
          </w:rPr>
          <w:fldChar w:fldCharType="begin"/>
        </w:r>
        <w:r w:rsidR="009216A9">
          <w:rPr>
            <w:noProof/>
            <w:webHidden/>
          </w:rPr>
          <w:instrText xml:space="preserve"> PAGEREF _Toc128476797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14F6E39B" w14:textId="5ED757F3" w:rsidR="009216A9" w:rsidRDefault="00000000">
      <w:pPr>
        <w:pStyle w:val="TOC3"/>
        <w:rPr>
          <w:rFonts w:asciiTheme="minorHAnsi" w:eastAsiaTheme="minorEastAsia" w:hAnsiTheme="minorHAnsi" w:cstheme="minorBidi"/>
          <w:noProof/>
          <w:sz w:val="22"/>
          <w:lang w:val="en-SI" w:eastAsia="en-SI"/>
        </w:rPr>
      </w:pPr>
      <w:hyperlink w:anchor="_Toc128476798" w:history="1">
        <w:r w:rsidR="009216A9" w:rsidRPr="00572F20">
          <w:rPr>
            <w:rStyle w:val="Hyperlink"/>
            <w:noProof/>
          </w:rPr>
          <w:t>1.1.2 Using Docker</w:t>
        </w:r>
        <w:r w:rsidR="009216A9">
          <w:rPr>
            <w:noProof/>
            <w:webHidden/>
          </w:rPr>
          <w:tab/>
        </w:r>
        <w:r w:rsidR="009216A9">
          <w:rPr>
            <w:noProof/>
            <w:webHidden/>
          </w:rPr>
          <w:fldChar w:fldCharType="begin"/>
        </w:r>
        <w:r w:rsidR="009216A9">
          <w:rPr>
            <w:noProof/>
            <w:webHidden/>
          </w:rPr>
          <w:instrText xml:space="preserve"> PAGEREF _Toc128476798 \h </w:instrText>
        </w:r>
        <w:r w:rsidR="009216A9">
          <w:rPr>
            <w:noProof/>
            <w:webHidden/>
          </w:rPr>
        </w:r>
        <w:r w:rsidR="009216A9">
          <w:rPr>
            <w:noProof/>
            <w:webHidden/>
          </w:rPr>
          <w:fldChar w:fldCharType="separate"/>
        </w:r>
        <w:r w:rsidR="009216A9">
          <w:rPr>
            <w:noProof/>
            <w:webHidden/>
          </w:rPr>
          <w:t>5</w:t>
        </w:r>
        <w:r w:rsidR="009216A9">
          <w:rPr>
            <w:noProof/>
            <w:webHidden/>
          </w:rPr>
          <w:fldChar w:fldCharType="end"/>
        </w:r>
      </w:hyperlink>
    </w:p>
    <w:p w14:paraId="5E8661C9" w14:textId="1D01D126"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799" w:history="1">
        <w:r w:rsidR="009216A9" w:rsidRPr="00572F20">
          <w:rPr>
            <w:rStyle w:val="Hyperlink"/>
            <w:noProof/>
          </w:rPr>
          <w:t>1.2 Kuber marketplace</w:t>
        </w:r>
        <w:r w:rsidR="009216A9">
          <w:rPr>
            <w:noProof/>
            <w:webHidden/>
          </w:rPr>
          <w:tab/>
        </w:r>
        <w:r w:rsidR="009216A9">
          <w:rPr>
            <w:noProof/>
            <w:webHidden/>
          </w:rPr>
          <w:fldChar w:fldCharType="begin"/>
        </w:r>
        <w:r w:rsidR="009216A9">
          <w:rPr>
            <w:noProof/>
            <w:webHidden/>
          </w:rPr>
          <w:instrText xml:space="preserve"> PAGEREF _Toc128476799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646249DD" w14:textId="7184A8F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0" w:history="1">
        <w:r w:rsidR="009216A9" w:rsidRPr="00572F20">
          <w:rPr>
            <w:rStyle w:val="Hyperlink"/>
            <w:noProof/>
          </w:rPr>
          <w:t>1.3 Hashing and digital signatures</w:t>
        </w:r>
        <w:r w:rsidR="009216A9">
          <w:rPr>
            <w:noProof/>
            <w:webHidden/>
          </w:rPr>
          <w:tab/>
        </w:r>
        <w:r w:rsidR="009216A9">
          <w:rPr>
            <w:noProof/>
            <w:webHidden/>
          </w:rPr>
          <w:fldChar w:fldCharType="begin"/>
        </w:r>
        <w:r w:rsidR="009216A9">
          <w:rPr>
            <w:noProof/>
            <w:webHidden/>
          </w:rPr>
          <w:instrText xml:space="preserve"> PAGEREF _Toc128476800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9B88811" w14:textId="5567C109"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1" w:history="1">
        <w:r w:rsidR="009216A9" w:rsidRPr="00572F20">
          <w:rPr>
            <w:rStyle w:val="Hyperlink"/>
            <w:noProof/>
          </w:rPr>
          <w:t>1.4 The EUTxO model</w:t>
        </w:r>
        <w:r w:rsidR="009216A9">
          <w:rPr>
            <w:noProof/>
            <w:webHidden/>
          </w:rPr>
          <w:tab/>
        </w:r>
        <w:r w:rsidR="009216A9">
          <w:rPr>
            <w:noProof/>
            <w:webHidden/>
          </w:rPr>
          <w:fldChar w:fldCharType="begin"/>
        </w:r>
        <w:r w:rsidR="009216A9">
          <w:rPr>
            <w:noProof/>
            <w:webHidden/>
          </w:rPr>
          <w:instrText xml:space="preserve"> PAGEREF _Toc128476801 \h </w:instrText>
        </w:r>
        <w:r w:rsidR="009216A9">
          <w:rPr>
            <w:noProof/>
            <w:webHidden/>
          </w:rPr>
        </w:r>
        <w:r w:rsidR="009216A9">
          <w:rPr>
            <w:noProof/>
            <w:webHidden/>
          </w:rPr>
          <w:fldChar w:fldCharType="separate"/>
        </w:r>
        <w:r w:rsidR="009216A9">
          <w:rPr>
            <w:noProof/>
            <w:webHidden/>
          </w:rPr>
          <w:t>6</w:t>
        </w:r>
        <w:r w:rsidR="009216A9">
          <w:rPr>
            <w:noProof/>
            <w:webHidden/>
          </w:rPr>
          <w:fldChar w:fldCharType="end"/>
        </w:r>
      </w:hyperlink>
    </w:p>
    <w:p w14:paraId="2748B36B" w14:textId="3390F745" w:rsidR="009216A9" w:rsidRDefault="00000000">
      <w:pPr>
        <w:pStyle w:val="TOC2"/>
        <w:tabs>
          <w:tab w:val="right" w:leader="dot" w:pos="9350"/>
        </w:tabs>
        <w:rPr>
          <w:rFonts w:asciiTheme="minorHAnsi" w:eastAsiaTheme="minorEastAsia" w:hAnsiTheme="minorHAnsi" w:cstheme="minorBidi"/>
          <w:noProof/>
          <w:sz w:val="22"/>
          <w:lang w:val="en-SI" w:eastAsia="en-SI"/>
        </w:rPr>
      </w:pPr>
      <w:hyperlink w:anchor="_Toc128476802" w:history="1">
        <w:r w:rsidR="009216A9" w:rsidRPr="00572F20">
          <w:rPr>
            <w:rStyle w:val="Hyperlink"/>
            <w:noProof/>
          </w:rPr>
          <w:t>1.5 Plutus code</w:t>
        </w:r>
        <w:r w:rsidR="009216A9">
          <w:rPr>
            <w:noProof/>
            <w:webHidden/>
          </w:rPr>
          <w:tab/>
        </w:r>
        <w:r w:rsidR="009216A9">
          <w:rPr>
            <w:noProof/>
            <w:webHidden/>
          </w:rPr>
          <w:fldChar w:fldCharType="begin"/>
        </w:r>
        <w:r w:rsidR="009216A9">
          <w:rPr>
            <w:noProof/>
            <w:webHidden/>
          </w:rPr>
          <w:instrText xml:space="preserve"> PAGEREF _Toc128476802 \h </w:instrText>
        </w:r>
        <w:r w:rsidR="009216A9">
          <w:rPr>
            <w:noProof/>
            <w:webHidden/>
          </w:rPr>
        </w:r>
        <w:r w:rsidR="009216A9">
          <w:rPr>
            <w:noProof/>
            <w:webHidden/>
          </w:rPr>
          <w:fldChar w:fldCharType="separate"/>
        </w:r>
        <w:r w:rsidR="009216A9">
          <w:rPr>
            <w:noProof/>
            <w:webHidden/>
          </w:rPr>
          <w:t>8</w:t>
        </w:r>
        <w:r w:rsidR="009216A9">
          <w:rPr>
            <w:noProof/>
            <w:webHidden/>
          </w:rPr>
          <w:fldChar w:fldCharType="end"/>
        </w:r>
      </w:hyperlink>
    </w:p>
    <w:p w14:paraId="2B17CF0A" w14:textId="135B6303" w:rsidR="009216A9" w:rsidRDefault="00000000">
      <w:pPr>
        <w:pStyle w:val="TOC1"/>
        <w:rPr>
          <w:rFonts w:asciiTheme="minorHAnsi" w:eastAsiaTheme="minorEastAsia" w:hAnsiTheme="minorHAnsi" w:cstheme="minorBidi"/>
          <w:b w:val="0"/>
          <w:noProof/>
          <w:sz w:val="22"/>
          <w:lang w:val="en-SI" w:eastAsia="en-SI"/>
        </w:rPr>
      </w:pPr>
      <w:hyperlink w:anchor="_Toc128476803" w:history="1">
        <w:r w:rsidR="009216A9" w:rsidRPr="00572F20">
          <w:rPr>
            <w:rStyle w:val="Hyperlink"/>
            <w:noProof/>
          </w:rPr>
          <w:t>2 Resources</w:t>
        </w:r>
        <w:r w:rsidR="009216A9">
          <w:rPr>
            <w:noProof/>
            <w:webHidden/>
          </w:rPr>
          <w:tab/>
        </w:r>
        <w:r w:rsidR="009216A9">
          <w:rPr>
            <w:noProof/>
            <w:webHidden/>
          </w:rPr>
          <w:fldChar w:fldCharType="begin"/>
        </w:r>
        <w:r w:rsidR="009216A9">
          <w:rPr>
            <w:noProof/>
            <w:webHidden/>
          </w:rPr>
          <w:instrText xml:space="preserve"> PAGEREF _Toc128476803 \h </w:instrText>
        </w:r>
        <w:r w:rsidR="009216A9">
          <w:rPr>
            <w:noProof/>
            <w:webHidden/>
          </w:rPr>
        </w:r>
        <w:r w:rsidR="009216A9">
          <w:rPr>
            <w:noProof/>
            <w:webHidden/>
          </w:rPr>
          <w:fldChar w:fldCharType="separate"/>
        </w:r>
        <w:r w:rsidR="009216A9">
          <w:rPr>
            <w:noProof/>
            <w:webHidden/>
          </w:rPr>
          <w:t>10</w:t>
        </w:r>
        <w:r w:rsidR="009216A9">
          <w:rPr>
            <w:noProof/>
            <w:webHidden/>
          </w:rPr>
          <w:fldChar w:fldCharType="end"/>
        </w:r>
      </w:hyperlink>
    </w:p>
    <w:p w14:paraId="1F936B69" w14:textId="4B6E6AD4"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5A25618B" w14:textId="671BF706" w:rsidR="00995EE4" w:rsidRDefault="00995EE4" w:rsidP="00C300A1">
      <w:pPr>
        <w:spacing w:after="0"/>
        <w:rPr>
          <w:szCs w:val="24"/>
        </w:rPr>
      </w:pPr>
    </w:p>
    <w:p w14:paraId="36E07FBD" w14:textId="5D915857" w:rsidR="00995EE4" w:rsidRDefault="00995EE4" w:rsidP="00C300A1">
      <w:pPr>
        <w:spacing w:after="0"/>
        <w:rPr>
          <w:szCs w:val="24"/>
        </w:rPr>
      </w:pPr>
    </w:p>
    <w:p w14:paraId="2BF6E3EA" w14:textId="39924779" w:rsidR="00995EE4" w:rsidRDefault="00995EE4" w:rsidP="00C300A1">
      <w:pPr>
        <w:spacing w:after="0"/>
        <w:rPr>
          <w:szCs w:val="24"/>
        </w:rPr>
      </w:pPr>
    </w:p>
    <w:p w14:paraId="3BCCC107" w14:textId="3915FBBD" w:rsidR="00995EE4" w:rsidRDefault="00995EE4" w:rsidP="00C300A1">
      <w:pPr>
        <w:spacing w:after="0"/>
        <w:rPr>
          <w:szCs w:val="24"/>
        </w:rPr>
      </w:pPr>
    </w:p>
    <w:p w14:paraId="1B676578" w14:textId="68AC5DF8" w:rsidR="00995EE4" w:rsidRDefault="00995EE4" w:rsidP="00C300A1">
      <w:pPr>
        <w:spacing w:after="0"/>
        <w:rPr>
          <w:szCs w:val="24"/>
        </w:rPr>
      </w:pPr>
    </w:p>
    <w:p w14:paraId="379DE7D5" w14:textId="3FD3B012" w:rsidR="00995EE4" w:rsidRDefault="00995EE4" w:rsidP="00C300A1">
      <w:pPr>
        <w:spacing w:after="0"/>
        <w:rPr>
          <w:szCs w:val="24"/>
        </w:rPr>
      </w:pPr>
    </w:p>
    <w:p w14:paraId="37166646" w14:textId="715E6D0F" w:rsidR="00995EE4" w:rsidRDefault="00995EE4" w:rsidP="00C300A1">
      <w:pPr>
        <w:spacing w:after="0"/>
        <w:rPr>
          <w:szCs w:val="24"/>
        </w:rPr>
      </w:pPr>
    </w:p>
    <w:p w14:paraId="4E8ACC4A" w14:textId="3DCC05D4" w:rsidR="00995EE4" w:rsidRDefault="00995EE4" w:rsidP="00C300A1">
      <w:pPr>
        <w:spacing w:after="0"/>
        <w:rPr>
          <w:szCs w:val="24"/>
        </w:rPr>
      </w:pPr>
    </w:p>
    <w:p w14:paraId="570872C7" w14:textId="7A28112F" w:rsidR="00995EE4" w:rsidRDefault="00995EE4" w:rsidP="00C300A1">
      <w:pPr>
        <w:spacing w:after="0"/>
        <w:rPr>
          <w:szCs w:val="24"/>
        </w:rPr>
      </w:pPr>
    </w:p>
    <w:p w14:paraId="6E28308E" w14:textId="16DBBACA"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74E527BD" w14:textId="2FAE813F" w:rsidR="00ED3D89" w:rsidRPr="00AC0AC1" w:rsidRDefault="00ED3D89" w:rsidP="00C300A1">
      <w:pPr>
        <w:spacing w:after="0"/>
        <w:rPr>
          <w:szCs w:val="24"/>
        </w:rPr>
      </w:pPr>
      <w:r>
        <w:rPr>
          <w:szCs w:val="24"/>
        </w:rPr>
        <w:fldChar w:fldCharType="begin"/>
      </w:r>
      <w:r>
        <w:rPr>
          <w:szCs w:val="24"/>
        </w:rPr>
        <w:instrText xml:space="preserve"> TOC \c "Figure" </w:instrText>
      </w:r>
      <w:r>
        <w:rPr>
          <w:szCs w:val="24"/>
        </w:rPr>
        <w:fldChar w:fldCharType="separate"/>
      </w:r>
      <w:r w:rsidR="00C87B9C">
        <w:rPr>
          <w:b/>
          <w:bCs/>
          <w:noProof/>
          <w:szCs w:val="24"/>
        </w:rPr>
        <w:t>No table of figures entries found.</w:t>
      </w:r>
      <w:r>
        <w:rPr>
          <w:szCs w:val="24"/>
        </w:rPr>
        <w:fldChar w:fldCharType="end"/>
      </w:r>
    </w:p>
    <w:p w14:paraId="3F714865" w14:textId="77777777" w:rsidR="00C300A1" w:rsidRPr="00AC0AC1" w:rsidRDefault="00C300A1" w:rsidP="00C300A1">
      <w:pPr>
        <w:pStyle w:val="Heading1"/>
        <w:spacing w:before="0"/>
        <w:rPr>
          <w:lang w:val="en-US"/>
        </w:rPr>
      </w:pPr>
      <w:bookmarkStart w:id="0" w:name="_Toc128476795"/>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850E7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4620205B"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langauage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8476796"/>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Toc128476797"/>
      <w:bookmarkStart w:id="3" w:name="_Ref128568467"/>
      <w:bookmarkStart w:id="4" w:name="_Ref12856849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 xml:space="preserve">Open your browser and navigate to https://demeter.run/. You'll see the home page of </w:t>
      </w:r>
      <w:proofErr w:type="spellStart"/>
      <w:r w:rsidRPr="00811CB5">
        <w:rPr>
          <w:szCs w:val="24"/>
        </w:rPr>
        <w:t>demeter.run</w:t>
      </w:r>
      <w:proofErr w:type="spellEnd"/>
      <w:r w:rsidRPr="00811CB5">
        <w:rPr>
          <w:szCs w:val="24"/>
        </w:rPr>
        <w:t xml:space="preserve">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40A4B3C4" w:rsidR="00163917" w:rsidRDefault="00A043F6" w:rsidP="00163917">
      <w:pPr>
        <w:pStyle w:val="ListParagraph"/>
        <w:numPr>
          <w:ilvl w:val="0"/>
          <w:numId w:val="26"/>
        </w:numPr>
        <w:spacing w:after="0"/>
        <w:rPr>
          <w:szCs w:val="24"/>
        </w:rPr>
      </w:pPr>
      <w:r w:rsidRPr="00A043F6">
        <w:rPr>
          <w:szCs w:val="24"/>
        </w:rPr>
        <w:lastRenderedPageBreak/>
        <w:t xml:space="preserve">After signing in, you're ready to use </w:t>
      </w:r>
      <w:proofErr w:type="spellStart"/>
      <w:r w:rsidRPr="00A043F6">
        <w:rPr>
          <w:szCs w:val="24"/>
        </w:rPr>
        <w:t>demeter.run</w:t>
      </w:r>
      <w:proofErr w:type="spellEnd"/>
      <w:r w:rsidRPr="00A043F6">
        <w:rPr>
          <w:szCs w:val="24"/>
        </w:rPr>
        <w:t>. As the image below shows, you'll see the "Projects" page.</w:t>
      </w:r>
      <w:r>
        <w:rPr>
          <w:szCs w:val="24"/>
        </w:rPr>
        <w:t xml:space="preserve"> There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68BC550D"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now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00B2DBF0"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 xml:space="preserve">Demeter.run will charge you DCUs for a running workspace. So after you finish with your work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C45C06" w:rsidR="004C16AB" w:rsidRDefault="004C16AB" w:rsidP="004C16AB">
      <w:pPr>
        <w:pStyle w:val="ListParagraph"/>
        <w:numPr>
          <w:ilvl w:val="0"/>
          <w:numId w:val="26"/>
        </w:numPr>
        <w:spacing w:after="0"/>
        <w:rPr>
          <w:szCs w:val="24"/>
        </w:rPr>
      </w:pPr>
      <w:r>
        <w:rPr>
          <w:szCs w:val="24"/>
        </w:rPr>
        <w:t xml:space="preserve">Once everything is setup you can click on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8476798"/>
      <w:r>
        <w:lastRenderedPageBreak/>
        <w:t>Installing</w:t>
      </w:r>
      <w:r w:rsidR="00891FB0">
        <w:t xml:space="preserve"> Docker</w:t>
      </w:r>
      <w:bookmarkEnd w:id="5"/>
      <w:r>
        <w:t xml:space="preserve"> and VSCode</w:t>
      </w:r>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C1A572E" w:rsidR="00BF0B42" w:rsidRPr="00A06D91" w:rsidRDefault="00A06D91" w:rsidP="00A06D91">
      <w:pPr>
        <w:pStyle w:val="ListParagraph"/>
        <w:numPr>
          <w:ilvl w:val="0"/>
          <w:numId w:val="27"/>
        </w:numPr>
        <w:spacing w:after="0"/>
        <w:rPr>
          <w:szCs w:val="24"/>
        </w:rPr>
      </w:pPr>
      <w:r>
        <w:t xml:space="preserve"> </w:t>
      </w: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5CD15140" w:rsidR="00581DFE" w:rsidRPr="002F6DCA" w:rsidRDefault="002F6DCA" w:rsidP="00581DFE">
      <w:pPr>
        <w:pStyle w:val="ListParagraph"/>
        <w:numPr>
          <w:ilvl w:val="0"/>
          <w:numId w:val="28"/>
        </w:numPr>
        <w:spacing w:after="0"/>
        <w:rPr>
          <w:szCs w:val="24"/>
        </w:rPr>
      </w:pPr>
      <w:r>
        <w:lastRenderedPageBreak/>
        <w:t>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in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r>
        <w:t>Running the PPP Docker Container</w:t>
      </w:r>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47FC216B" w14:textId="11023E30" w:rsidR="007415DC" w:rsidRDefault="007415DC" w:rsidP="007415DC">
      <w:pPr>
        <w:pStyle w:val="BodyText"/>
      </w:pPr>
      <w:bookmarkStart w:id="6" w:name="_Toc128476799"/>
      <w:r>
        <w:t xml:space="preserve">After successfully running this command, you will see the system prompt back with no errors. </w:t>
      </w:r>
      <w:r w:rsidR="000844C3">
        <w:t>Also,</w:t>
      </w:r>
      <w:r w:rsidR="0025730A">
        <w:t xml:space="preserve"> this command can take at least 10 minutes to finish. However, we experienced waiting times of up to 25 in some hardware and internet settings. </w:t>
      </w:r>
    </w:p>
    <w:p w14:paraId="4AFE25FC" w14:textId="5221E2F4" w:rsidR="000844C3" w:rsidRDefault="006E69FB" w:rsidP="006E69FB">
      <w:pPr>
        <w:pStyle w:val="Heading3"/>
      </w:pPr>
      <w:r>
        <w:t>Troubleshooting Guide</w:t>
      </w:r>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1B277DB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If you have installed Docker Desktop before joining the PPP, you may receive an error message asking to install the latest WSL version. An example of the error message is shown in the image below. Please refer to this page from the Windows Subsystem for 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lastRenderedPageBreak/>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r w:rsidRPr="009E01DA">
        <w:t>Kuber marketplace</w:t>
      </w:r>
      <w:bookmarkEnd w:id="6"/>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Pr>
          <w:szCs w:val="24"/>
        </w:rPr>
        <w:t>cardano</w:t>
      </w:r>
      <w:proofErr w:type="spellEnd"/>
      <w:r w:rsidR="00647D75">
        <w:rPr>
          <w:szCs w:val="24"/>
        </w:rPr>
        <w:t xml:space="preserve">-marketplace and can be found at </w:t>
      </w:r>
      <w:proofErr w:type="spellStart"/>
      <w:r w:rsidR="00647D75">
        <w:rPr>
          <w:szCs w:val="24"/>
        </w:rPr>
        <w:t>dQuadrants</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 xml:space="preserve">It connects to an existing </w:t>
      </w:r>
      <w:proofErr w:type="spellStart"/>
      <w:r>
        <w:t>Kuber</w:t>
      </w:r>
      <w:proofErr w:type="spellEnd"/>
      <w:r>
        <w:t xml:space="preserve"> server to construct transactions.</w:t>
      </w:r>
    </w:p>
    <w:p w14:paraId="379DADB0" w14:textId="57877B40" w:rsidR="004D0FFE" w:rsidRPr="004D0FFE" w:rsidRDefault="004D0FFE" w:rsidP="004D0FFE">
      <w:pPr>
        <w:pStyle w:val="ListParagraph"/>
        <w:numPr>
          <w:ilvl w:val="0"/>
          <w:numId w:val="29"/>
        </w:numPr>
        <w:spacing w:after="0"/>
        <w:rPr>
          <w:szCs w:val="24"/>
        </w:rPr>
      </w:pPr>
      <w:r>
        <w:t xml:space="preserve">It lists tokens for sale using </w:t>
      </w:r>
      <w:proofErr w:type="spellStart"/>
      <w:r>
        <w:t>blockfrost</w:t>
      </w:r>
      <w:proofErr w:type="spellEnd"/>
      <w:r>
        <w:t xml:space="preserve">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6C1FE974" w:rsidR="004D0FFE" w:rsidRDefault="008F5F4C" w:rsidP="004D0FFE">
      <w:pPr>
        <w:spacing w:after="0"/>
        <w:rPr>
          <w:szCs w:val="24"/>
        </w:rPr>
      </w:pPr>
      <w:r>
        <w:rPr>
          <w:szCs w:val="24"/>
        </w:rPr>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 the 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w:t>
      </w:r>
      <w:r w:rsidR="005E7E14">
        <w:rPr>
          <w:szCs w:val="24"/>
        </w:rPr>
        <w:lastRenderedPageBreak/>
        <w:t xml:space="preserve">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E8895B1"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on Browse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2F135CCD" w:rsidR="0002064D" w:rsidRDefault="0002064D" w:rsidP="004D0FFE">
      <w:pPr>
        <w:spacing w:after="0"/>
        <w:rPr>
          <w:szCs w:val="24"/>
        </w:rPr>
      </w:pPr>
      <w:r>
        <w:rPr>
          <w:szCs w:val="24"/>
        </w:rPr>
        <w:t xml:space="preserve">In the </w:t>
      </w:r>
      <w:proofErr w:type="spellStart"/>
      <w:r>
        <w:rPr>
          <w:szCs w:val="24"/>
        </w:rPr>
        <w:t>accress</w:t>
      </w:r>
      <w:proofErr w:type="spellEnd"/>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 xml:space="preserve">W copy the URL under the Public DNS section that gets displayed. The we go back to the dashboard by clicking on the top of the page Instance selection -&gt; Extensions -&gt; Dashboard. We can then enter our workspace by clicking on the </w:t>
      </w:r>
      <w:proofErr w:type="spellStart"/>
      <w:r w:rsidR="002E7B0E">
        <w:rPr>
          <w:szCs w:val="24"/>
        </w:rPr>
        <w:t>VSCode</w:t>
      </w:r>
      <w:proofErr w:type="spellEnd"/>
      <w:r w:rsidR="002E7B0E">
        <w:rPr>
          <w:szCs w:val="24"/>
        </w:rPr>
        <w:t xml:space="preserve"> button. </w:t>
      </w:r>
    </w:p>
    <w:p w14:paraId="069A8F16" w14:textId="46265CB0" w:rsidR="00216D82" w:rsidRDefault="00216D82" w:rsidP="004D0FFE">
      <w:pPr>
        <w:spacing w:after="0"/>
        <w:rPr>
          <w:szCs w:val="24"/>
        </w:rPr>
      </w:pPr>
      <w:r>
        <w:rPr>
          <w:noProof/>
        </w:rPr>
        <w:lastRenderedPageBreak/>
        <w:drawing>
          <wp:inline distT="0" distB="0" distL="0" distR="0" wp14:anchorId="3A9E9560" wp14:editId="13D92381">
            <wp:extent cx="5943600" cy="42608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943600" cy="4260850"/>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4D0FFE">
      <w:pPr>
        <w:spacing w:after="0"/>
        <w:rPr>
          <w:szCs w:val="24"/>
        </w:rPr>
      </w:pPr>
      <w:r>
        <w:rPr>
          <w:noProof/>
        </w:rPr>
        <w:drawing>
          <wp:inline distT="0" distB="0" distL="0" distR="0" wp14:anchorId="4156E223" wp14:editId="02ECCF53">
            <wp:extent cx="5943600" cy="3384550"/>
            <wp:effectExtent l="0" t="0" r="0" b="635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943600" cy="338455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15C8B86B" w:rsidR="00B13F15" w:rsidRDefault="005B61A7" w:rsidP="003E7CFF">
      <w:pPr>
        <w:spacing w:after="0"/>
        <w:rPr>
          <w:szCs w:val="24"/>
        </w:rPr>
      </w:pPr>
      <w:r>
        <w:rPr>
          <w:szCs w:val="24"/>
        </w:rPr>
        <w:t xml:space="preserve">The link under the </w:t>
      </w:r>
      <w:proofErr w:type="spellStart"/>
      <w:r>
        <w:rPr>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1C8E4BF3" w:rsidR="00245F7D" w:rsidRDefault="001D37E1" w:rsidP="004D0FFE">
      <w:pPr>
        <w:spacing w:after="0"/>
        <w:rPr>
          <w:szCs w:val="24"/>
        </w:rPr>
      </w:pPr>
      <w:r>
        <w:rPr>
          <w:szCs w:val="24"/>
        </w:rPr>
        <w:t xml:space="preserve">Then we got to the menu </w:t>
      </w:r>
      <w:proofErr w:type="spellStart"/>
      <w:r>
        <w:rPr>
          <w:szCs w:val="24"/>
        </w:rPr>
        <w:t>Teerminal</w:t>
      </w:r>
      <w:proofErr w:type="spellEnd"/>
      <w:r>
        <w:rPr>
          <w:szCs w:val="24"/>
        </w:rPr>
        <w:t xml:space="preserve"> -&gt; Open Terminal and in the opened terminal we cd into the frontend directory and install the frontend with the </w:t>
      </w:r>
      <w:proofErr w:type="spellStart"/>
      <w:r>
        <w:rPr>
          <w:szCs w:val="24"/>
        </w:rPr>
        <w:t>npm</w:t>
      </w:r>
      <w:proofErr w:type="spellEnd"/>
      <w:r>
        <w:rPr>
          <w:szCs w:val="24"/>
        </w:rPr>
        <w:t xml:space="preserve"> command:</w:t>
      </w:r>
    </w:p>
    <w:p w14:paraId="0B026391" w14:textId="08E4B93A" w:rsidR="001D37E1" w:rsidRDefault="007E4A35" w:rsidP="001D37E1">
      <w:pPr>
        <w:pStyle w:val="SourceCode"/>
      </w:pPr>
      <w:r>
        <w:t>~workspace/repo/</w:t>
      </w:r>
      <w:r w:rsidR="001D37E1">
        <w:t>frontend&gt; npm install</w:t>
      </w:r>
    </w:p>
    <w:p w14:paraId="1754DD3F" w14:textId="24146C5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2A83E49" w:rsidR="0036374F" w:rsidRDefault="00FD054C" w:rsidP="00271284">
      <w:pPr>
        <w:pStyle w:val="BodyText"/>
      </w:pPr>
      <w:r>
        <w:t xml:space="preserve">Once this is done you will see a link that you can use to access your marketplace webpage that you have created. </w:t>
      </w:r>
      <w:r w:rsidR="0018042B">
        <w:t xml:space="preserve">You will see on the marketplace on token that is for sale is listed.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proofErr w:type="spellStart"/>
      <w:r w:rsidR="00A6247E">
        <w:t>MintNFT</w:t>
      </w:r>
      <w:proofErr w:type="spellEnd"/>
      <w:r w:rsidR="00A6247E">
        <w:t xml:space="preserve">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03F19E89" w:rsidR="004F4F67" w:rsidRDefault="004F4F67" w:rsidP="00271284">
      <w:pPr>
        <w:pStyle w:val="BodyText"/>
      </w:pPr>
      <w:r>
        <w:t>You can then input for 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20C60122" w:rsidR="00982873" w:rsidRDefault="00982873" w:rsidP="00271284">
      <w:pPr>
        <w:pStyle w:val="BodyText"/>
      </w:pPr>
      <w:r>
        <w:t>You can now see the NFT on your market 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716CB8D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proofErr w:type="spellStart"/>
      <w:r w:rsidR="00BE22D0">
        <w:t>you</w:t>
      </w:r>
      <w:proofErr w:type="spellEnd"/>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F47C952" w:rsidR="00982873" w:rsidRDefault="0045311D" w:rsidP="00271284">
      <w:pPr>
        <w:pStyle w:val="BodyText"/>
      </w:pPr>
      <w:r>
        <w:t xml:space="preserve">We sign the </w:t>
      </w:r>
      <w:r w:rsidR="00C5192E">
        <w:t>transaction,</w:t>
      </w:r>
      <w:r>
        <w:t xml:space="preserve"> and we can after its processed 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7" w:name="_Toc128476800"/>
      <w:r>
        <w:t>Hashing and digital signatures</w:t>
      </w:r>
      <w:bookmarkEnd w:id="7"/>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38FDF80B"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 xml:space="preserve">Hashing algorithms are designed in a way that makes in practically impossible to reverse engineer the input from a hash value. </w:t>
      </w:r>
      <w:r w:rsidR="009F4ED3">
        <w:rPr>
          <w:szCs w:val="24"/>
        </w:rPr>
        <w:t xml:space="preserve">That is a property that </w:t>
      </w:r>
      <w:proofErr w:type="spellStart"/>
      <w:r w:rsidR="009F4ED3">
        <w:rPr>
          <w:szCs w:val="24"/>
        </w:rPr>
        <w:t>Cardano</w:t>
      </w:r>
      <w:proofErr w:type="spellEnd"/>
      <w:r w:rsidR="009F4ED3">
        <w:rPr>
          <w:szCs w:val="24"/>
        </w:rPr>
        <w:t xml:space="preserve">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0E647E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00F6CED0"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and output string that is similar to a hash. We call it the signature of the document we signed. Another person which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380C88BE" w:rsidR="00797AB0" w:rsidRDefault="008C7598" w:rsidP="00C300A1">
      <w:pPr>
        <w:spacing w:after="0"/>
        <w:rPr>
          <w:szCs w:val="24"/>
        </w:rPr>
      </w:pPr>
      <w:r>
        <w:rPr>
          <w:szCs w:val="24"/>
        </w:rPr>
        <w:t xml:space="preserve">A thing to point out is that a signature is valid for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keeps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 xml:space="preserve">The thing that is harder to figure out is which public address is associated with which person on the blockchain. If you don’t publish you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8" w:name="_Toc128476801"/>
      <w:r w:rsidRPr="009F7BE6">
        <w:rPr>
          <w:sz w:val="24"/>
          <w:szCs w:val="24"/>
        </w:rPr>
        <w:t>The EUT</w:t>
      </w:r>
      <w:r w:rsidR="00FB2745">
        <w:rPr>
          <w:sz w:val="24"/>
          <w:szCs w:val="24"/>
        </w:rPr>
        <w:t>x</w:t>
      </w:r>
      <w:r w:rsidRPr="009F7BE6">
        <w:rPr>
          <w:sz w:val="24"/>
          <w:szCs w:val="24"/>
        </w:rPr>
        <w:t>O model</w:t>
      </w:r>
      <w:bookmarkEnd w:id="8"/>
    </w:p>
    <w:p w14:paraId="349639B8" w14:textId="0D45F346"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1B43DBDE"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 belonging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15568F38"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associated to</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an</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0D459B6C"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and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to 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77777777"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are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777777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836B43">
        <w:rPr>
          <w:szCs w:val="24"/>
        </w:rPr>
        <w:t xml:space="preserve">However it’s not so convenient because the </w:t>
      </w:r>
      <w:proofErr w:type="spellStart"/>
      <w:r w:rsidR="00836B43">
        <w:rPr>
          <w:szCs w:val="24"/>
        </w:rPr>
        <w:t>cardano</w:t>
      </w:r>
      <w:proofErr w:type="spellEnd"/>
      <w:r w:rsidR="00836B43">
        <w:rPr>
          <w:szCs w:val="24"/>
        </w:rPr>
        <w:t xml:space="preserve"> node sees the statement value during validation but the </w:t>
      </w:r>
      <w:proofErr w:type="spellStart"/>
      <w:r w:rsidR="00836B43">
        <w:rPr>
          <w:szCs w:val="24"/>
        </w:rPr>
        <w:t>the</w:t>
      </w:r>
      <w:proofErr w:type="spellEnd"/>
      <w:r w:rsidR="00836B43">
        <w:rPr>
          <w:szCs w:val="24"/>
        </w:rPr>
        <w:t xml:space="preserve"> forgets its value. So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w:t>
      </w:r>
      <w:r w:rsidR="00D450C4">
        <w:rPr>
          <w:szCs w:val="24"/>
        </w:rPr>
        <w:t xml:space="preserve">does not have to provide it in </w:t>
      </w:r>
      <w:r w:rsidR="00D450C4">
        <w:rPr>
          <w:szCs w:val="24"/>
        </w:rPr>
        <w:t>the</w:t>
      </w:r>
      <w:r w:rsidR="00D450C4">
        <w:rPr>
          <w:szCs w:val="24"/>
        </w:rPr>
        <w:t xml:space="preserv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77777777"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spend.</w:t>
      </w:r>
      <w:r w:rsidR="00521E79">
        <w:rPr>
          <w:szCs w:val="24"/>
        </w:rPr>
        <w:t xml:space="preserve"> </w:t>
      </w:r>
    </w:p>
    <w:p w14:paraId="674FDACF" w14:textId="77777777"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 xml:space="preserve">that tries to withdraw staking rewards for example. </w:t>
      </w:r>
    </w:p>
    <w:p w14:paraId="0DD36B53" w14:textId="3BBF4F64"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process. </w:t>
      </w:r>
      <w:r w:rsidR="000428B2">
        <w:rPr>
          <w:szCs w:val="24"/>
        </w:rPr>
        <w:t xml:space="preserve">In the end we </w:t>
      </w:r>
      <w:r w:rsidR="00D75008">
        <w:rPr>
          <w:szCs w:val="24"/>
        </w:rPr>
        <w:t>state</w:t>
      </w:r>
      <w:r w:rsidR="000428B2">
        <w:rPr>
          <w:szCs w:val="24"/>
        </w:rPr>
        <w:t xml:space="preserve"> that the </w:t>
      </w:r>
      <w:proofErr w:type="spellStart"/>
      <w:r w:rsidR="000428B2">
        <w:rPr>
          <w:szCs w:val="24"/>
        </w:rPr>
        <w:t>redeeer</w:t>
      </w:r>
      <w:proofErr w:type="spellEnd"/>
      <w:r w:rsidR="000428B2">
        <w:rPr>
          <w:szCs w:val="24"/>
        </w:rPr>
        <w:t xml:space="preserve">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9" w:name="_Toc128476802"/>
      <w:r>
        <w:rPr>
          <w:sz w:val="24"/>
          <w:szCs w:val="24"/>
        </w:rPr>
        <w:t>Plutus code</w:t>
      </w:r>
      <w:bookmarkEnd w:id="9"/>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0A0069CC" w:rsidR="00C300A1" w:rsidRPr="00AC0AC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accompanied 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D3D8398" w14:textId="77777777" w:rsidR="00C300A1" w:rsidRPr="00AC0AC1" w:rsidRDefault="00C300A1" w:rsidP="00E46B4F">
      <w:pPr>
        <w:pStyle w:val="Heading1"/>
        <w:spacing w:before="0"/>
        <w:rPr>
          <w:lang w:val="en-US"/>
        </w:rPr>
      </w:pPr>
      <w:bookmarkStart w:id="10" w:name="_Toc128476803"/>
      <w:r w:rsidRPr="00AC0AC1">
        <w:rPr>
          <w:lang w:val="en-US"/>
        </w:rPr>
        <w:lastRenderedPageBreak/>
        <w:t>Resources</w:t>
      </w:r>
      <w:bookmarkEnd w:id="10"/>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The </w:t>
      </w:r>
      <w:proofErr w:type="spellStart"/>
      <w:r w:rsidRPr="00AC0AC1">
        <w:rPr>
          <w:szCs w:val="24"/>
        </w:rPr>
        <w:t>Cardano</w:t>
      </w:r>
      <w:proofErr w:type="spellEnd"/>
      <w:r w:rsidRPr="00AC0AC1">
        <w:rPr>
          <w:szCs w:val="24"/>
        </w:rPr>
        <w:t xml:space="preserve"> documentation</w:t>
      </w:r>
    </w:p>
    <w:p w14:paraId="5F60D8D7" w14:textId="6F5633C6" w:rsidR="00C300A1" w:rsidRPr="00AC0AC1" w:rsidRDefault="00000000" w:rsidP="00C300A1">
      <w:pPr>
        <w:spacing w:after="0"/>
        <w:rPr>
          <w:szCs w:val="24"/>
        </w:rPr>
      </w:pPr>
      <w:hyperlink r:id="rId8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8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82"/>
      <w:footerReference w:type="default" r:id="rId83"/>
      <w:footerReference w:type="first" r:id="rId8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E4569" w14:textId="77777777" w:rsidR="003C723C" w:rsidRDefault="003C723C" w:rsidP="00363C64">
      <w:pPr>
        <w:spacing w:after="0" w:line="240" w:lineRule="auto"/>
      </w:pPr>
      <w:r>
        <w:separator/>
      </w:r>
    </w:p>
  </w:endnote>
  <w:endnote w:type="continuationSeparator" w:id="0">
    <w:p w14:paraId="15D8DBFB" w14:textId="77777777" w:rsidR="003C723C" w:rsidRDefault="003C723C"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3DE8D" w14:textId="77777777" w:rsidR="003C723C" w:rsidRDefault="003C723C" w:rsidP="00363C64">
      <w:pPr>
        <w:spacing w:after="0" w:line="240" w:lineRule="auto"/>
      </w:pPr>
      <w:r>
        <w:separator/>
      </w:r>
    </w:p>
  </w:footnote>
  <w:footnote w:type="continuationSeparator" w:id="0">
    <w:p w14:paraId="57BE1D34" w14:textId="77777777" w:rsidR="003C723C" w:rsidRDefault="003C723C"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F74A7554"/>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lvlOverride w:ilvl="1">
      <w:lvl w:ilvl="1">
        <w:start w:val="1"/>
        <w:numFmt w:val="decimal"/>
        <w:pStyle w:val="Heading2"/>
        <w:suff w:val="space"/>
        <w:lvlText w:val="%1.%2"/>
        <w:lvlJc w:val="left"/>
        <w:pPr>
          <w:ind w:left="357" w:hanging="357"/>
        </w:pPr>
        <w:rPr>
          <w:rFonts w:ascii="Arial" w:hAnsi="Arial" w:hint="default"/>
          <w:b/>
          <w:i w:val="0"/>
          <w:sz w:val="26"/>
          <w:lang w:val="en-US"/>
        </w:rPr>
      </w:lvl>
    </w:lvlOverride>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411"/>
    <w:rsid w:val="00041B8B"/>
    <w:rsid w:val="00041D59"/>
    <w:rsid w:val="00041D8A"/>
    <w:rsid w:val="00042620"/>
    <w:rsid w:val="00042668"/>
    <w:rsid w:val="00042881"/>
    <w:rsid w:val="000428B2"/>
    <w:rsid w:val="00042A6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42AD"/>
    <w:rsid w:val="000542FD"/>
    <w:rsid w:val="000544E2"/>
    <w:rsid w:val="000553BF"/>
    <w:rsid w:val="000554C5"/>
    <w:rsid w:val="00055850"/>
    <w:rsid w:val="0005588A"/>
    <w:rsid w:val="00055DAA"/>
    <w:rsid w:val="0005606C"/>
    <w:rsid w:val="000565AC"/>
    <w:rsid w:val="00056B86"/>
    <w:rsid w:val="00056F90"/>
    <w:rsid w:val="00057A4A"/>
    <w:rsid w:val="00057BB1"/>
    <w:rsid w:val="00057BBE"/>
    <w:rsid w:val="00057F70"/>
    <w:rsid w:val="00060716"/>
    <w:rsid w:val="00060A01"/>
    <w:rsid w:val="0006204B"/>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B7"/>
    <w:rsid w:val="00070BEE"/>
    <w:rsid w:val="00070C2E"/>
    <w:rsid w:val="0007100B"/>
    <w:rsid w:val="0007194A"/>
    <w:rsid w:val="000727A5"/>
    <w:rsid w:val="00073000"/>
    <w:rsid w:val="00073749"/>
    <w:rsid w:val="00073767"/>
    <w:rsid w:val="00074420"/>
    <w:rsid w:val="000747E1"/>
    <w:rsid w:val="00074A21"/>
    <w:rsid w:val="00074FDE"/>
    <w:rsid w:val="00075139"/>
    <w:rsid w:val="00076426"/>
    <w:rsid w:val="000768E1"/>
    <w:rsid w:val="000770CD"/>
    <w:rsid w:val="000771D5"/>
    <w:rsid w:val="0007728F"/>
    <w:rsid w:val="000773E1"/>
    <w:rsid w:val="00077A9F"/>
    <w:rsid w:val="00077FB9"/>
    <w:rsid w:val="00077FEB"/>
    <w:rsid w:val="00081162"/>
    <w:rsid w:val="00081255"/>
    <w:rsid w:val="00081F12"/>
    <w:rsid w:val="00081FAF"/>
    <w:rsid w:val="000834D9"/>
    <w:rsid w:val="000839B4"/>
    <w:rsid w:val="000839E2"/>
    <w:rsid w:val="00083BD7"/>
    <w:rsid w:val="00083C72"/>
    <w:rsid w:val="00084350"/>
    <w:rsid w:val="000844C3"/>
    <w:rsid w:val="00084B37"/>
    <w:rsid w:val="0008525B"/>
    <w:rsid w:val="00085429"/>
    <w:rsid w:val="00085ADD"/>
    <w:rsid w:val="000863E0"/>
    <w:rsid w:val="00086E8E"/>
    <w:rsid w:val="000917C1"/>
    <w:rsid w:val="00092A80"/>
    <w:rsid w:val="00092E4D"/>
    <w:rsid w:val="00092EEE"/>
    <w:rsid w:val="0009314B"/>
    <w:rsid w:val="00093389"/>
    <w:rsid w:val="000938D3"/>
    <w:rsid w:val="00093935"/>
    <w:rsid w:val="00093A87"/>
    <w:rsid w:val="00093C8B"/>
    <w:rsid w:val="00093DC1"/>
    <w:rsid w:val="00094683"/>
    <w:rsid w:val="00095CF2"/>
    <w:rsid w:val="000962B0"/>
    <w:rsid w:val="0009641E"/>
    <w:rsid w:val="000968C2"/>
    <w:rsid w:val="00096FBF"/>
    <w:rsid w:val="00097A0B"/>
    <w:rsid w:val="00097B53"/>
    <w:rsid w:val="00097B60"/>
    <w:rsid w:val="000A0431"/>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7178"/>
    <w:rsid w:val="000B738A"/>
    <w:rsid w:val="000B73E8"/>
    <w:rsid w:val="000B754C"/>
    <w:rsid w:val="000B79BA"/>
    <w:rsid w:val="000B7BCF"/>
    <w:rsid w:val="000C0D21"/>
    <w:rsid w:val="000C1207"/>
    <w:rsid w:val="000C1906"/>
    <w:rsid w:val="000C2508"/>
    <w:rsid w:val="000C2656"/>
    <w:rsid w:val="000C313F"/>
    <w:rsid w:val="000C38C7"/>
    <w:rsid w:val="000C39CA"/>
    <w:rsid w:val="000C39FB"/>
    <w:rsid w:val="000C5289"/>
    <w:rsid w:val="000C53BE"/>
    <w:rsid w:val="000C691F"/>
    <w:rsid w:val="000C6948"/>
    <w:rsid w:val="000C6D7C"/>
    <w:rsid w:val="000C6FCA"/>
    <w:rsid w:val="000C7559"/>
    <w:rsid w:val="000C78C2"/>
    <w:rsid w:val="000C7BF8"/>
    <w:rsid w:val="000D0033"/>
    <w:rsid w:val="000D05A8"/>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F89"/>
    <w:rsid w:val="000E2394"/>
    <w:rsid w:val="000E25A0"/>
    <w:rsid w:val="000E2CE8"/>
    <w:rsid w:val="000E33F7"/>
    <w:rsid w:val="000E36DA"/>
    <w:rsid w:val="000E38C9"/>
    <w:rsid w:val="000E3CD9"/>
    <w:rsid w:val="000E47DF"/>
    <w:rsid w:val="000E51E5"/>
    <w:rsid w:val="000E5434"/>
    <w:rsid w:val="000E57A8"/>
    <w:rsid w:val="000E59FB"/>
    <w:rsid w:val="000E5E04"/>
    <w:rsid w:val="000E5E8D"/>
    <w:rsid w:val="000E605A"/>
    <w:rsid w:val="000E629A"/>
    <w:rsid w:val="000E73C7"/>
    <w:rsid w:val="000E7E77"/>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10E"/>
    <w:rsid w:val="001041A2"/>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415"/>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62F4"/>
    <w:rsid w:val="00116C4A"/>
    <w:rsid w:val="001170D3"/>
    <w:rsid w:val="0011744E"/>
    <w:rsid w:val="00117646"/>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7467"/>
    <w:rsid w:val="0012774D"/>
    <w:rsid w:val="00127BA6"/>
    <w:rsid w:val="00127BBB"/>
    <w:rsid w:val="001306CC"/>
    <w:rsid w:val="00130B60"/>
    <w:rsid w:val="00131081"/>
    <w:rsid w:val="001329DF"/>
    <w:rsid w:val="00132AFD"/>
    <w:rsid w:val="0013376A"/>
    <w:rsid w:val="00133C6A"/>
    <w:rsid w:val="00133F29"/>
    <w:rsid w:val="0013430E"/>
    <w:rsid w:val="00134412"/>
    <w:rsid w:val="0013465B"/>
    <w:rsid w:val="001350F6"/>
    <w:rsid w:val="00135260"/>
    <w:rsid w:val="00135369"/>
    <w:rsid w:val="00135502"/>
    <w:rsid w:val="001357B0"/>
    <w:rsid w:val="00135EB1"/>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41B"/>
    <w:rsid w:val="00150437"/>
    <w:rsid w:val="00150B1C"/>
    <w:rsid w:val="00151089"/>
    <w:rsid w:val="00153C5A"/>
    <w:rsid w:val="00153EFA"/>
    <w:rsid w:val="0015442F"/>
    <w:rsid w:val="001552DF"/>
    <w:rsid w:val="0015560F"/>
    <w:rsid w:val="00155993"/>
    <w:rsid w:val="00155998"/>
    <w:rsid w:val="001564AB"/>
    <w:rsid w:val="00156590"/>
    <w:rsid w:val="00156BF8"/>
    <w:rsid w:val="00156C14"/>
    <w:rsid w:val="00157541"/>
    <w:rsid w:val="00157668"/>
    <w:rsid w:val="001619C9"/>
    <w:rsid w:val="001622E3"/>
    <w:rsid w:val="001625AF"/>
    <w:rsid w:val="001626AC"/>
    <w:rsid w:val="00162D58"/>
    <w:rsid w:val="00163140"/>
    <w:rsid w:val="00163290"/>
    <w:rsid w:val="0016355C"/>
    <w:rsid w:val="0016372E"/>
    <w:rsid w:val="00163917"/>
    <w:rsid w:val="00163CDB"/>
    <w:rsid w:val="00164E35"/>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442"/>
    <w:rsid w:val="001834CF"/>
    <w:rsid w:val="0018359C"/>
    <w:rsid w:val="0018367B"/>
    <w:rsid w:val="00183714"/>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5EE"/>
    <w:rsid w:val="00197D93"/>
    <w:rsid w:val="001A02DC"/>
    <w:rsid w:val="001A0768"/>
    <w:rsid w:val="001A0782"/>
    <w:rsid w:val="001A14B4"/>
    <w:rsid w:val="001A151F"/>
    <w:rsid w:val="001A15DE"/>
    <w:rsid w:val="001A1C04"/>
    <w:rsid w:val="001A244B"/>
    <w:rsid w:val="001A254D"/>
    <w:rsid w:val="001A398D"/>
    <w:rsid w:val="001A3B7B"/>
    <w:rsid w:val="001A3C50"/>
    <w:rsid w:val="001A403F"/>
    <w:rsid w:val="001A439E"/>
    <w:rsid w:val="001A523F"/>
    <w:rsid w:val="001A5741"/>
    <w:rsid w:val="001A698A"/>
    <w:rsid w:val="001A6B96"/>
    <w:rsid w:val="001A6C9B"/>
    <w:rsid w:val="001A79B5"/>
    <w:rsid w:val="001A7D10"/>
    <w:rsid w:val="001B088D"/>
    <w:rsid w:val="001B0A5D"/>
    <w:rsid w:val="001B1A0C"/>
    <w:rsid w:val="001B1AA7"/>
    <w:rsid w:val="001B1CCE"/>
    <w:rsid w:val="001B2DEA"/>
    <w:rsid w:val="001B3046"/>
    <w:rsid w:val="001B3222"/>
    <w:rsid w:val="001B3819"/>
    <w:rsid w:val="001B3FB3"/>
    <w:rsid w:val="001B4A64"/>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D27"/>
    <w:rsid w:val="001C3096"/>
    <w:rsid w:val="001C316C"/>
    <w:rsid w:val="001C3279"/>
    <w:rsid w:val="001C3D9C"/>
    <w:rsid w:val="001C48C1"/>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B47"/>
    <w:rsid w:val="001C7ECC"/>
    <w:rsid w:val="001D0F19"/>
    <w:rsid w:val="001D12F6"/>
    <w:rsid w:val="001D14A7"/>
    <w:rsid w:val="001D1524"/>
    <w:rsid w:val="001D1775"/>
    <w:rsid w:val="001D1980"/>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35A4"/>
    <w:rsid w:val="002039C1"/>
    <w:rsid w:val="00203DC0"/>
    <w:rsid w:val="00203F2E"/>
    <w:rsid w:val="002041DE"/>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AF4"/>
    <w:rsid w:val="00213A86"/>
    <w:rsid w:val="0021442A"/>
    <w:rsid w:val="002145F9"/>
    <w:rsid w:val="00216512"/>
    <w:rsid w:val="00216D82"/>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C65"/>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C92"/>
    <w:rsid w:val="00233902"/>
    <w:rsid w:val="00234488"/>
    <w:rsid w:val="002348D7"/>
    <w:rsid w:val="00234938"/>
    <w:rsid w:val="00234A75"/>
    <w:rsid w:val="00234C33"/>
    <w:rsid w:val="00234D6A"/>
    <w:rsid w:val="002351E9"/>
    <w:rsid w:val="0023591C"/>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D32"/>
    <w:rsid w:val="00252E26"/>
    <w:rsid w:val="00253226"/>
    <w:rsid w:val="00253227"/>
    <w:rsid w:val="00253B4C"/>
    <w:rsid w:val="00254142"/>
    <w:rsid w:val="00254490"/>
    <w:rsid w:val="002546C3"/>
    <w:rsid w:val="00254993"/>
    <w:rsid w:val="00254B24"/>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64B9"/>
    <w:rsid w:val="00266E65"/>
    <w:rsid w:val="00266EA2"/>
    <w:rsid w:val="00267D7A"/>
    <w:rsid w:val="00270CAB"/>
    <w:rsid w:val="00270DF7"/>
    <w:rsid w:val="00271284"/>
    <w:rsid w:val="002716EB"/>
    <w:rsid w:val="002716F9"/>
    <w:rsid w:val="0027280D"/>
    <w:rsid w:val="002728BE"/>
    <w:rsid w:val="00272FAD"/>
    <w:rsid w:val="00273D28"/>
    <w:rsid w:val="002746D2"/>
    <w:rsid w:val="00274D24"/>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B43"/>
    <w:rsid w:val="00285DE9"/>
    <w:rsid w:val="00285E01"/>
    <w:rsid w:val="0028611D"/>
    <w:rsid w:val="00287034"/>
    <w:rsid w:val="00287093"/>
    <w:rsid w:val="00287141"/>
    <w:rsid w:val="002875ED"/>
    <w:rsid w:val="00287C86"/>
    <w:rsid w:val="00290134"/>
    <w:rsid w:val="00290198"/>
    <w:rsid w:val="0029038A"/>
    <w:rsid w:val="00290B10"/>
    <w:rsid w:val="00290C20"/>
    <w:rsid w:val="00290D0D"/>
    <w:rsid w:val="002914F6"/>
    <w:rsid w:val="0029161D"/>
    <w:rsid w:val="002916C1"/>
    <w:rsid w:val="00291C9A"/>
    <w:rsid w:val="0029294D"/>
    <w:rsid w:val="00292ABB"/>
    <w:rsid w:val="00293398"/>
    <w:rsid w:val="002937CD"/>
    <w:rsid w:val="00293935"/>
    <w:rsid w:val="00293C07"/>
    <w:rsid w:val="00293DA5"/>
    <w:rsid w:val="0029401A"/>
    <w:rsid w:val="00294224"/>
    <w:rsid w:val="002955BA"/>
    <w:rsid w:val="002957DB"/>
    <w:rsid w:val="00296035"/>
    <w:rsid w:val="00296043"/>
    <w:rsid w:val="00296A5D"/>
    <w:rsid w:val="00296B20"/>
    <w:rsid w:val="00296B48"/>
    <w:rsid w:val="00297AD7"/>
    <w:rsid w:val="00297C85"/>
    <w:rsid w:val="00297D39"/>
    <w:rsid w:val="00297F3C"/>
    <w:rsid w:val="00297F87"/>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2255"/>
    <w:rsid w:val="002C23F3"/>
    <w:rsid w:val="002C247E"/>
    <w:rsid w:val="002C24AF"/>
    <w:rsid w:val="002C2766"/>
    <w:rsid w:val="002C2849"/>
    <w:rsid w:val="002C28FE"/>
    <w:rsid w:val="002C290F"/>
    <w:rsid w:val="002C3D4F"/>
    <w:rsid w:val="002C3F83"/>
    <w:rsid w:val="002C3FB9"/>
    <w:rsid w:val="002C4149"/>
    <w:rsid w:val="002C414A"/>
    <w:rsid w:val="002C4256"/>
    <w:rsid w:val="002C492B"/>
    <w:rsid w:val="002C49A7"/>
    <w:rsid w:val="002C4C96"/>
    <w:rsid w:val="002C5A26"/>
    <w:rsid w:val="002C60E4"/>
    <w:rsid w:val="002C675E"/>
    <w:rsid w:val="002C6851"/>
    <w:rsid w:val="002C6D33"/>
    <w:rsid w:val="002C6EEA"/>
    <w:rsid w:val="002C72AE"/>
    <w:rsid w:val="002C7303"/>
    <w:rsid w:val="002C74B2"/>
    <w:rsid w:val="002C7EA5"/>
    <w:rsid w:val="002C7F8D"/>
    <w:rsid w:val="002D0656"/>
    <w:rsid w:val="002D06EC"/>
    <w:rsid w:val="002D06F4"/>
    <w:rsid w:val="002D08AD"/>
    <w:rsid w:val="002D0AA3"/>
    <w:rsid w:val="002D157B"/>
    <w:rsid w:val="002D1E6F"/>
    <w:rsid w:val="002D2174"/>
    <w:rsid w:val="002D2221"/>
    <w:rsid w:val="002D24C5"/>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BF7"/>
    <w:rsid w:val="00321123"/>
    <w:rsid w:val="00321351"/>
    <w:rsid w:val="0032196F"/>
    <w:rsid w:val="003223E7"/>
    <w:rsid w:val="003227DA"/>
    <w:rsid w:val="00323888"/>
    <w:rsid w:val="00323AC9"/>
    <w:rsid w:val="00323DE5"/>
    <w:rsid w:val="00324518"/>
    <w:rsid w:val="003252B8"/>
    <w:rsid w:val="003271D9"/>
    <w:rsid w:val="00327C82"/>
    <w:rsid w:val="00330A45"/>
    <w:rsid w:val="00330DE7"/>
    <w:rsid w:val="003310CA"/>
    <w:rsid w:val="0033171A"/>
    <w:rsid w:val="00331D21"/>
    <w:rsid w:val="0033226A"/>
    <w:rsid w:val="003322BA"/>
    <w:rsid w:val="00332401"/>
    <w:rsid w:val="00332473"/>
    <w:rsid w:val="00332E36"/>
    <w:rsid w:val="00333026"/>
    <w:rsid w:val="0033381B"/>
    <w:rsid w:val="00333C27"/>
    <w:rsid w:val="00333F93"/>
    <w:rsid w:val="00335876"/>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4004"/>
    <w:rsid w:val="00344281"/>
    <w:rsid w:val="00344ADF"/>
    <w:rsid w:val="0034540C"/>
    <w:rsid w:val="00346751"/>
    <w:rsid w:val="00346D3B"/>
    <w:rsid w:val="00347082"/>
    <w:rsid w:val="0034758A"/>
    <w:rsid w:val="00347B4A"/>
    <w:rsid w:val="00347C8C"/>
    <w:rsid w:val="003501DE"/>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BA2"/>
    <w:rsid w:val="00357F7C"/>
    <w:rsid w:val="00360E4C"/>
    <w:rsid w:val="0036125F"/>
    <w:rsid w:val="0036175A"/>
    <w:rsid w:val="00361DAF"/>
    <w:rsid w:val="00361E61"/>
    <w:rsid w:val="0036295D"/>
    <w:rsid w:val="003632E1"/>
    <w:rsid w:val="0036374F"/>
    <w:rsid w:val="00363C64"/>
    <w:rsid w:val="0036429A"/>
    <w:rsid w:val="003643BD"/>
    <w:rsid w:val="00364CCC"/>
    <w:rsid w:val="00365011"/>
    <w:rsid w:val="0036511D"/>
    <w:rsid w:val="00365806"/>
    <w:rsid w:val="0036634C"/>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61C9"/>
    <w:rsid w:val="003763F3"/>
    <w:rsid w:val="00376405"/>
    <w:rsid w:val="00376420"/>
    <w:rsid w:val="003777D8"/>
    <w:rsid w:val="00377A19"/>
    <w:rsid w:val="00377A33"/>
    <w:rsid w:val="0038033C"/>
    <w:rsid w:val="0038036C"/>
    <w:rsid w:val="00380D0F"/>
    <w:rsid w:val="00381BE5"/>
    <w:rsid w:val="00381E58"/>
    <w:rsid w:val="00382346"/>
    <w:rsid w:val="00382695"/>
    <w:rsid w:val="00382B40"/>
    <w:rsid w:val="00382D1C"/>
    <w:rsid w:val="0038451B"/>
    <w:rsid w:val="00384846"/>
    <w:rsid w:val="00384CAF"/>
    <w:rsid w:val="00385537"/>
    <w:rsid w:val="00385972"/>
    <w:rsid w:val="00386C55"/>
    <w:rsid w:val="00387A34"/>
    <w:rsid w:val="00387A3C"/>
    <w:rsid w:val="00387BD7"/>
    <w:rsid w:val="00387CAB"/>
    <w:rsid w:val="003901A5"/>
    <w:rsid w:val="00391D52"/>
    <w:rsid w:val="00391F49"/>
    <w:rsid w:val="003920E0"/>
    <w:rsid w:val="0039268A"/>
    <w:rsid w:val="00392759"/>
    <w:rsid w:val="0039282E"/>
    <w:rsid w:val="00392A82"/>
    <w:rsid w:val="00392C37"/>
    <w:rsid w:val="00393370"/>
    <w:rsid w:val="00393445"/>
    <w:rsid w:val="00393520"/>
    <w:rsid w:val="0039478E"/>
    <w:rsid w:val="00394863"/>
    <w:rsid w:val="00395092"/>
    <w:rsid w:val="0039526B"/>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CF9"/>
    <w:rsid w:val="003A6273"/>
    <w:rsid w:val="003A63DE"/>
    <w:rsid w:val="003A64CF"/>
    <w:rsid w:val="003A6AB9"/>
    <w:rsid w:val="003A6D6D"/>
    <w:rsid w:val="003A70E2"/>
    <w:rsid w:val="003B00F1"/>
    <w:rsid w:val="003B02CE"/>
    <w:rsid w:val="003B030A"/>
    <w:rsid w:val="003B06B2"/>
    <w:rsid w:val="003B13F2"/>
    <w:rsid w:val="003B1491"/>
    <w:rsid w:val="003B1890"/>
    <w:rsid w:val="003B2AD7"/>
    <w:rsid w:val="003B2C28"/>
    <w:rsid w:val="003B3422"/>
    <w:rsid w:val="003B3872"/>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2096"/>
    <w:rsid w:val="003C2124"/>
    <w:rsid w:val="003C21B9"/>
    <w:rsid w:val="003C22F0"/>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435F"/>
    <w:rsid w:val="003D460A"/>
    <w:rsid w:val="003D4637"/>
    <w:rsid w:val="003D482D"/>
    <w:rsid w:val="003D4A94"/>
    <w:rsid w:val="003D4BD4"/>
    <w:rsid w:val="003D5CC8"/>
    <w:rsid w:val="003D5EAC"/>
    <w:rsid w:val="003D654F"/>
    <w:rsid w:val="003D6876"/>
    <w:rsid w:val="003D6974"/>
    <w:rsid w:val="003D6BA7"/>
    <w:rsid w:val="003D7165"/>
    <w:rsid w:val="003D74E3"/>
    <w:rsid w:val="003D78FF"/>
    <w:rsid w:val="003E07BC"/>
    <w:rsid w:val="003E0BDA"/>
    <w:rsid w:val="003E1059"/>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F2E"/>
    <w:rsid w:val="00410BCE"/>
    <w:rsid w:val="00410BD9"/>
    <w:rsid w:val="00411579"/>
    <w:rsid w:val="00411DF7"/>
    <w:rsid w:val="0041226D"/>
    <w:rsid w:val="0041266E"/>
    <w:rsid w:val="00412C17"/>
    <w:rsid w:val="00412DE1"/>
    <w:rsid w:val="0041314F"/>
    <w:rsid w:val="00413329"/>
    <w:rsid w:val="00413572"/>
    <w:rsid w:val="00413C12"/>
    <w:rsid w:val="00413DF1"/>
    <w:rsid w:val="00414F25"/>
    <w:rsid w:val="00415846"/>
    <w:rsid w:val="00416269"/>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C6"/>
    <w:rsid w:val="00452602"/>
    <w:rsid w:val="00452B15"/>
    <w:rsid w:val="00453024"/>
    <w:rsid w:val="0045311D"/>
    <w:rsid w:val="00453309"/>
    <w:rsid w:val="00453DDF"/>
    <w:rsid w:val="004548B1"/>
    <w:rsid w:val="004550D3"/>
    <w:rsid w:val="0045552D"/>
    <w:rsid w:val="00455630"/>
    <w:rsid w:val="00455EAE"/>
    <w:rsid w:val="004563E6"/>
    <w:rsid w:val="00456B74"/>
    <w:rsid w:val="00456F64"/>
    <w:rsid w:val="004575C8"/>
    <w:rsid w:val="00457856"/>
    <w:rsid w:val="00457A41"/>
    <w:rsid w:val="00457A74"/>
    <w:rsid w:val="0046043D"/>
    <w:rsid w:val="00460C62"/>
    <w:rsid w:val="00460FDB"/>
    <w:rsid w:val="0046184C"/>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56BF"/>
    <w:rsid w:val="00475D3A"/>
    <w:rsid w:val="0047673B"/>
    <w:rsid w:val="00476DC4"/>
    <w:rsid w:val="00477349"/>
    <w:rsid w:val="00477690"/>
    <w:rsid w:val="00480AAB"/>
    <w:rsid w:val="00480CB4"/>
    <w:rsid w:val="0048200B"/>
    <w:rsid w:val="004821DF"/>
    <w:rsid w:val="00482385"/>
    <w:rsid w:val="0048360F"/>
    <w:rsid w:val="00483C7D"/>
    <w:rsid w:val="00483EB0"/>
    <w:rsid w:val="004841DB"/>
    <w:rsid w:val="00484210"/>
    <w:rsid w:val="004845CC"/>
    <w:rsid w:val="00484941"/>
    <w:rsid w:val="004849FB"/>
    <w:rsid w:val="0048576A"/>
    <w:rsid w:val="004858CB"/>
    <w:rsid w:val="00486257"/>
    <w:rsid w:val="004862F0"/>
    <w:rsid w:val="0048657F"/>
    <w:rsid w:val="00486FC3"/>
    <w:rsid w:val="004873C5"/>
    <w:rsid w:val="004873C9"/>
    <w:rsid w:val="00490458"/>
    <w:rsid w:val="004906D2"/>
    <w:rsid w:val="00491491"/>
    <w:rsid w:val="004919A1"/>
    <w:rsid w:val="00491C4D"/>
    <w:rsid w:val="0049296C"/>
    <w:rsid w:val="00493815"/>
    <w:rsid w:val="00493883"/>
    <w:rsid w:val="00493A39"/>
    <w:rsid w:val="00493E9C"/>
    <w:rsid w:val="0049436F"/>
    <w:rsid w:val="00495261"/>
    <w:rsid w:val="00495309"/>
    <w:rsid w:val="00495606"/>
    <w:rsid w:val="004959FE"/>
    <w:rsid w:val="00495B10"/>
    <w:rsid w:val="0049628F"/>
    <w:rsid w:val="0049658D"/>
    <w:rsid w:val="00496739"/>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183"/>
    <w:rsid w:val="004B3257"/>
    <w:rsid w:val="004B32D3"/>
    <w:rsid w:val="004B39D5"/>
    <w:rsid w:val="004B3BD7"/>
    <w:rsid w:val="004B47BB"/>
    <w:rsid w:val="004B4FED"/>
    <w:rsid w:val="004B5044"/>
    <w:rsid w:val="004B50E5"/>
    <w:rsid w:val="004B519B"/>
    <w:rsid w:val="004B533A"/>
    <w:rsid w:val="004B584C"/>
    <w:rsid w:val="004B6544"/>
    <w:rsid w:val="004B6A51"/>
    <w:rsid w:val="004B6FEC"/>
    <w:rsid w:val="004B738E"/>
    <w:rsid w:val="004B7E95"/>
    <w:rsid w:val="004B7F7F"/>
    <w:rsid w:val="004C0D02"/>
    <w:rsid w:val="004C0D13"/>
    <w:rsid w:val="004C0F13"/>
    <w:rsid w:val="004C16AB"/>
    <w:rsid w:val="004C18BC"/>
    <w:rsid w:val="004C1962"/>
    <w:rsid w:val="004C1E2B"/>
    <w:rsid w:val="004C1ED0"/>
    <w:rsid w:val="004C1FB7"/>
    <w:rsid w:val="004C2064"/>
    <w:rsid w:val="004C23DE"/>
    <w:rsid w:val="004C3146"/>
    <w:rsid w:val="004C33BE"/>
    <w:rsid w:val="004C3783"/>
    <w:rsid w:val="004C3EA1"/>
    <w:rsid w:val="004C42CF"/>
    <w:rsid w:val="004C43BE"/>
    <w:rsid w:val="004C43DB"/>
    <w:rsid w:val="004C446E"/>
    <w:rsid w:val="004C4D18"/>
    <w:rsid w:val="004C4E2D"/>
    <w:rsid w:val="004C513B"/>
    <w:rsid w:val="004C53E7"/>
    <w:rsid w:val="004C6141"/>
    <w:rsid w:val="004C6532"/>
    <w:rsid w:val="004C6720"/>
    <w:rsid w:val="004C771D"/>
    <w:rsid w:val="004D02B5"/>
    <w:rsid w:val="004D0CFA"/>
    <w:rsid w:val="004D0FFE"/>
    <w:rsid w:val="004D1B54"/>
    <w:rsid w:val="004D21A8"/>
    <w:rsid w:val="004D34A2"/>
    <w:rsid w:val="004D362D"/>
    <w:rsid w:val="004D3778"/>
    <w:rsid w:val="004D3CAF"/>
    <w:rsid w:val="004D3DD8"/>
    <w:rsid w:val="004D41A6"/>
    <w:rsid w:val="004D4FF6"/>
    <w:rsid w:val="004D5475"/>
    <w:rsid w:val="004D5A4F"/>
    <w:rsid w:val="004D5C96"/>
    <w:rsid w:val="004D680E"/>
    <w:rsid w:val="004D6903"/>
    <w:rsid w:val="004D6A56"/>
    <w:rsid w:val="004D77F7"/>
    <w:rsid w:val="004D7A92"/>
    <w:rsid w:val="004D7C71"/>
    <w:rsid w:val="004E0176"/>
    <w:rsid w:val="004E05FF"/>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5C24"/>
    <w:rsid w:val="004E5EE4"/>
    <w:rsid w:val="004E60C4"/>
    <w:rsid w:val="004E6547"/>
    <w:rsid w:val="004E79E7"/>
    <w:rsid w:val="004F0B59"/>
    <w:rsid w:val="004F0FD1"/>
    <w:rsid w:val="004F1388"/>
    <w:rsid w:val="004F146D"/>
    <w:rsid w:val="004F2841"/>
    <w:rsid w:val="004F2BEA"/>
    <w:rsid w:val="004F2D02"/>
    <w:rsid w:val="004F3208"/>
    <w:rsid w:val="004F3220"/>
    <w:rsid w:val="004F3EFB"/>
    <w:rsid w:val="004F40B1"/>
    <w:rsid w:val="004F4103"/>
    <w:rsid w:val="004F4C0E"/>
    <w:rsid w:val="004F4F67"/>
    <w:rsid w:val="004F59CC"/>
    <w:rsid w:val="004F62B3"/>
    <w:rsid w:val="004F64B8"/>
    <w:rsid w:val="004F67B1"/>
    <w:rsid w:val="004F6AB6"/>
    <w:rsid w:val="004F6B1A"/>
    <w:rsid w:val="004F6F4B"/>
    <w:rsid w:val="004F7169"/>
    <w:rsid w:val="004F72F7"/>
    <w:rsid w:val="004F7D08"/>
    <w:rsid w:val="0050025B"/>
    <w:rsid w:val="005003C1"/>
    <w:rsid w:val="005004D0"/>
    <w:rsid w:val="00500876"/>
    <w:rsid w:val="0050110E"/>
    <w:rsid w:val="00501E55"/>
    <w:rsid w:val="005022AF"/>
    <w:rsid w:val="00502892"/>
    <w:rsid w:val="00503842"/>
    <w:rsid w:val="0050387E"/>
    <w:rsid w:val="005040C4"/>
    <w:rsid w:val="005044A8"/>
    <w:rsid w:val="00504CA3"/>
    <w:rsid w:val="00504F84"/>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B3"/>
    <w:rsid w:val="00517323"/>
    <w:rsid w:val="005173AA"/>
    <w:rsid w:val="0051765F"/>
    <w:rsid w:val="005176E9"/>
    <w:rsid w:val="00517A0D"/>
    <w:rsid w:val="00517C09"/>
    <w:rsid w:val="005202F8"/>
    <w:rsid w:val="00520827"/>
    <w:rsid w:val="00520A42"/>
    <w:rsid w:val="00520DEA"/>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75F6"/>
    <w:rsid w:val="005300FA"/>
    <w:rsid w:val="005301B3"/>
    <w:rsid w:val="00530462"/>
    <w:rsid w:val="00530650"/>
    <w:rsid w:val="00530E0C"/>
    <w:rsid w:val="00531011"/>
    <w:rsid w:val="00531215"/>
    <w:rsid w:val="0053121C"/>
    <w:rsid w:val="00531605"/>
    <w:rsid w:val="00531957"/>
    <w:rsid w:val="00531C98"/>
    <w:rsid w:val="00531DB8"/>
    <w:rsid w:val="00532273"/>
    <w:rsid w:val="005323C2"/>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7123"/>
    <w:rsid w:val="00547244"/>
    <w:rsid w:val="00547E43"/>
    <w:rsid w:val="00547E4B"/>
    <w:rsid w:val="00551401"/>
    <w:rsid w:val="00551594"/>
    <w:rsid w:val="0055168E"/>
    <w:rsid w:val="005516D6"/>
    <w:rsid w:val="00551986"/>
    <w:rsid w:val="00551EF2"/>
    <w:rsid w:val="00552417"/>
    <w:rsid w:val="00552FDC"/>
    <w:rsid w:val="00554037"/>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35D"/>
    <w:rsid w:val="00565560"/>
    <w:rsid w:val="0056591F"/>
    <w:rsid w:val="00567061"/>
    <w:rsid w:val="00567573"/>
    <w:rsid w:val="005676A4"/>
    <w:rsid w:val="005676A9"/>
    <w:rsid w:val="005700FB"/>
    <w:rsid w:val="0057038D"/>
    <w:rsid w:val="005703ED"/>
    <w:rsid w:val="005703F4"/>
    <w:rsid w:val="005706D6"/>
    <w:rsid w:val="00570C1A"/>
    <w:rsid w:val="0057176A"/>
    <w:rsid w:val="00571E74"/>
    <w:rsid w:val="0057210B"/>
    <w:rsid w:val="00572590"/>
    <w:rsid w:val="0057290B"/>
    <w:rsid w:val="00572B2D"/>
    <w:rsid w:val="00572F58"/>
    <w:rsid w:val="00573202"/>
    <w:rsid w:val="00573F3C"/>
    <w:rsid w:val="0057436A"/>
    <w:rsid w:val="00574933"/>
    <w:rsid w:val="0057540B"/>
    <w:rsid w:val="005757E5"/>
    <w:rsid w:val="00575BF2"/>
    <w:rsid w:val="005761A2"/>
    <w:rsid w:val="0057647A"/>
    <w:rsid w:val="0057681F"/>
    <w:rsid w:val="005768C2"/>
    <w:rsid w:val="00576A36"/>
    <w:rsid w:val="00576DF1"/>
    <w:rsid w:val="00576E4D"/>
    <w:rsid w:val="00576FD0"/>
    <w:rsid w:val="00577092"/>
    <w:rsid w:val="00577105"/>
    <w:rsid w:val="0057785B"/>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7A1D"/>
    <w:rsid w:val="00597E12"/>
    <w:rsid w:val="00597EE0"/>
    <w:rsid w:val="005A03DC"/>
    <w:rsid w:val="005A0B3F"/>
    <w:rsid w:val="005A222A"/>
    <w:rsid w:val="005A32E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61A7"/>
    <w:rsid w:val="005B6311"/>
    <w:rsid w:val="005B66C9"/>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994"/>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D84"/>
    <w:rsid w:val="005E383A"/>
    <w:rsid w:val="005E3C0E"/>
    <w:rsid w:val="005E3C97"/>
    <w:rsid w:val="005E4201"/>
    <w:rsid w:val="005E4552"/>
    <w:rsid w:val="005E45FA"/>
    <w:rsid w:val="005E51B8"/>
    <w:rsid w:val="005E5A4E"/>
    <w:rsid w:val="005E5B00"/>
    <w:rsid w:val="005E7471"/>
    <w:rsid w:val="005E7573"/>
    <w:rsid w:val="005E7629"/>
    <w:rsid w:val="005E7E14"/>
    <w:rsid w:val="005F01E1"/>
    <w:rsid w:val="005F0455"/>
    <w:rsid w:val="005F076A"/>
    <w:rsid w:val="005F08A2"/>
    <w:rsid w:val="005F0A2D"/>
    <w:rsid w:val="005F1468"/>
    <w:rsid w:val="005F1CB9"/>
    <w:rsid w:val="005F1FDF"/>
    <w:rsid w:val="005F279A"/>
    <w:rsid w:val="005F2966"/>
    <w:rsid w:val="005F4E9E"/>
    <w:rsid w:val="005F5113"/>
    <w:rsid w:val="005F5147"/>
    <w:rsid w:val="005F5433"/>
    <w:rsid w:val="005F5F98"/>
    <w:rsid w:val="005F6BE4"/>
    <w:rsid w:val="005F7207"/>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249"/>
    <w:rsid w:val="006215D0"/>
    <w:rsid w:val="00621612"/>
    <w:rsid w:val="0062265E"/>
    <w:rsid w:val="00622972"/>
    <w:rsid w:val="00622A77"/>
    <w:rsid w:val="00622B38"/>
    <w:rsid w:val="00622BDA"/>
    <w:rsid w:val="0062370D"/>
    <w:rsid w:val="00623DEF"/>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1717"/>
    <w:rsid w:val="00632E54"/>
    <w:rsid w:val="00633838"/>
    <w:rsid w:val="00633918"/>
    <w:rsid w:val="00634AD1"/>
    <w:rsid w:val="00634E01"/>
    <w:rsid w:val="00634E8B"/>
    <w:rsid w:val="00635040"/>
    <w:rsid w:val="00635E7A"/>
    <w:rsid w:val="0063661E"/>
    <w:rsid w:val="00636937"/>
    <w:rsid w:val="0063725B"/>
    <w:rsid w:val="0064075A"/>
    <w:rsid w:val="0064193B"/>
    <w:rsid w:val="00641C36"/>
    <w:rsid w:val="006427BE"/>
    <w:rsid w:val="006427D0"/>
    <w:rsid w:val="0064287A"/>
    <w:rsid w:val="00642882"/>
    <w:rsid w:val="006434D3"/>
    <w:rsid w:val="006435DA"/>
    <w:rsid w:val="006437E5"/>
    <w:rsid w:val="00643B01"/>
    <w:rsid w:val="00643DC9"/>
    <w:rsid w:val="00643FD4"/>
    <w:rsid w:val="0064415D"/>
    <w:rsid w:val="006449F4"/>
    <w:rsid w:val="00646327"/>
    <w:rsid w:val="0064632B"/>
    <w:rsid w:val="006472F7"/>
    <w:rsid w:val="00647D75"/>
    <w:rsid w:val="006501E2"/>
    <w:rsid w:val="0065170C"/>
    <w:rsid w:val="006519E7"/>
    <w:rsid w:val="006521DF"/>
    <w:rsid w:val="006524B9"/>
    <w:rsid w:val="00653692"/>
    <w:rsid w:val="00653816"/>
    <w:rsid w:val="00654332"/>
    <w:rsid w:val="00654417"/>
    <w:rsid w:val="00654699"/>
    <w:rsid w:val="006547CD"/>
    <w:rsid w:val="00654900"/>
    <w:rsid w:val="00654C26"/>
    <w:rsid w:val="00655AFF"/>
    <w:rsid w:val="00655B10"/>
    <w:rsid w:val="00655B31"/>
    <w:rsid w:val="0065685A"/>
    <w:rsid w:val="00660947"/>
    <w:rsid w:val="00660AE5"/>
    <w:rsid w:val="006611A2"/>
    <w:rsid w:val="006614DA"/>
    <w:rsid w:val="00661B1D"/>
    <w:rsid w:val="00662CEC"/>
    <w:rsid w:val="006630FB"/>
    <w:rsid w:val="00663348"/>
    <w:rsid w:val="006633F1"/>
    <w:rsid w:val="00663458"/>
    <w:rsid w:val="006634D2"/>
    <w:rsid w:val="00663C44"/>
    <w:rsid w:val="00663DA8"/>
    <w:rsid w:val="00663F72"/>
    <w:rsid w:val="0066435F"/>
    <w:rsid w:val="006644B1"/>
    <w:rsid w:val="006654E8"/>
    <w:rsid w:val="0066616E"/>
    <w:rsid w:val="00666334"/>
    <w:rsid w:val="0066693E"/>
    <w:rsid w:val="00666D03"/>
    <w:rsid w:val="006670A3"/>
    <w:rsid w:val="00667CAA"/>
    <w:rsid w:val="00667CEF"/>
    <w:rsid w:val="00667D98"/>
    <w:rsid w:val="006708F4"/>
    <w:rsid w:val="00671448"/>
    <w:rsid w:val="006715BA"/>
    <w:rsid w:val="00671821"/>
    <w:rsid w:val="00671899"/>
    <w:rsid w:val="00671A6A"/>
    <w:rsid w:val="00671FF9"/>
    <w:rsid w:val="00672261"/>
    <w:rsid w:val="00672515"/>
    <w:rsid w:val="0067254D"/>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280"/>
    <w:rsid w:val="006832E2"/>
    <w:rsid w:val="00684846"/>
    <w:rsid w:val="006861BA"/>
    <w:rsid w:val="0068676F"/>
    <w:rsid w:val="00686976"/>
    <w:rsid w:val="00686D08"/>
    <w:rsid w:val="00687268"/>
    <w:rsid w:val="00690949"/>
    <w:rsid w:val="00691C1A"/>
    <w:rsid w:val="0069233A"/>
    <w:rsid w:val="00692471"/>
    <w:rsid w:val="00692588"/>
    <w:rsid w:val="0069270E"/>
    <w:rsid w:val="00692C5B"/>
    <w:rsid w:val="0069317B"/>
    <w:rsid w:val="0069383F"/>
    <w:rsid w:val="00693B5D"/>
    <w:rsid w:val="00693C42"/>
    <w:rsid w:val="006944F2"/>
    <w:rsid w:val="00694BAD"/>
    <w:rsid w:val="00694CCE"/>
    <w:rsid w:val="006950A3"/>
    <w:rsid w:val="006954D4"/>
    <w:rsid w:val="0069589F"/>
    <w:rsid w:val="006958A8"/>
    <w:rsid w:val="0069661B"/>
    <w:rsid w:val="0069683F"/>
    <w:rsid w:val="00696DC4"/>
    <w:rsid w:val="00696F2D"/>
    <w:rsid w:val="00697451"/>
    <w:rsid w:val="006974E8"/>
    <w:rsid w:val="00697556"/>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23A6"/>
    <w:rsid w:val="006B2BED"/>
    <w:rsid w:val="006B34F8"/>
    <w:rsid w:val="006B365B"/>
    <w:rsid w:val="006B3A15"/>
    <w:rsid w:val="006B3ACB"/>
    <w:rsid w:val="006B3BF9"/>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96A"/>
    <w:rsid w:val="006C4A9F"/>
    <w:rsid w:val="006C4BF4"/>
    <w:rsid w:val="006C4E37"/>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CB9"/>
    <w:rsid w:val="006D6617"/>
    <w:rsid w:val="006D6E95"/>
    <w:rsid w:val="006D724F"/>
    <w:rsid w:val="006D7E19"/>
    <w:rsid w:val="006D7FA3"/>
    <w:rsid w:val="006D7FD2"/>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C73"/>
    <w:rsid w:val="006F499C"/>
    <w:rsid w:val="006F4C81"/>
    <w:rsid w:val="006F4FB4"/>
    <w:rsid w:val="006F5B35"/>
    <w:rsid w:val="006F6166"/>
    <w:rsid w:val="006F6882"/>
    <w:rsid w:val="006F720F"/>
    <w:rsid w:val="006F7C1D"/>
    <w:rsid w:val="006F7C35"/>
    <w:rsid w:val="007004E4"/>
    <w:rsid w:val="007006E7"/>
    <w:rsid w:val="00700AB9"/>
    <w:rsid w:val="0070115E"/>
    <w:rsid w:val="0070198E"/>
    <w:rsid w:val="00701A5A"/>
    <w:rsid w:val="00701D2C"/>
    <w:rsid w:val="0070241E"/>
    <w:rsid w:val="00702C69"/>
    <w:rsid w:val="00702CDB"/>
    <w:rsid w:val="00703372"/>
    <w:rsid w:val="00703F5E"/>
    <w:rsid w:val="00705187"/>
    <w:rsid w:val="00705219"/>
    <w:rsid w:val="007058FD"/>
    <w:rsid w:val="00705F2A"/>
    <w:rsid w:val="00705F8E"/>
    <w:rsid w:val="0070610C"/>
    <w:rsid w:val="00706842"/>
    <w:rsid w:val="00706E2A"/>
    <w:rsid w:val="00706F48"/>
    <w:rsid w:val="007070BD"/>
    <w:rsid w:val="00707996"/>
    <w:rsid w:val="00707A25"/>
    <w:rsid w:val="00707C91"/>
    <w:rsid w:val="00710170"/>
    <w:rsid w:val="00710628"/>
    <w:rsid w:val="00710736"/>
    <w:rsid w:val="00710B38"/>
    <w:rsid w:val="00711043"/>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6032"/>
    <w:rsid w:val="007268E6"/>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2FF"/>
    <w:rsid w:val="00744B77"/>
    <w:rsid w:val="00745445"/>
    <w:rsid w:val="007455A5"/>
    <w:rsid w:val="007458CB"/>
    <w:rsid w:val="007460D7"/>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7048"/>
    <w:rsid w:val="00757960"/>
    <w:rsid w:val="00757A03"/>
    <w:rsid w:val="00757B50"/>
    <w:rsid w:val="00757C79"/>
    <w:rsid w:val="00757E4D"/>
    <w:rsid w:val="007604E8"/>
    <w:rsid w:val="007608D8"/>
    <w:rsid w:val="00760C2D"/>
    <w:rsid w:val="007616BC"/>
    <w:rsid w:val="00761D43"/>
    <w:rsid w:val="007621E3"/>
    <w:rsid w:val="007625D6"/>
    <w:rsid w:val="00762826"/>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CC1"/>
    <w:rsid w:val="00771DCD"/>
    <w:rsid w:val="00771F6C"/>
    <w:rsid w:val="00773836"/>
    <w:rsid w:val="00773AEB"/>
    <w:rsid w:val="00773F02"/>
    <w:rsid w:val="00774B51"/>
    <w:rsid w:val="00775087"/>
    <w:rsid w:val="0077662B"/>
    <w:rsid w:val="00776669"/>
    <w:rsid w:val="00776EB0"/>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F5"/>
    <w:rsid w:val="00784BD0"/>
    <w:rsid w:val="00785058"/>
    <w:rsid w:val="0078578E"/>
    <w:rsid w:val="0078589A"/>
    <w:rsid w:val="00786014"/>
    <w:rsid w:val="007860A3"/>
    <w:rsid w:val="0078635F"/>
    <w:rsid w:val="007866EE"/>
    <w:rsid w:val="00786AAC"/>
    <w:rsid w:val="00786D44"/>
    <w:rsid w:val="00786DFE"/>
    <w:rsid w:val="00787A10"/>
    <w:rsid w:val="00790D89"/>
    <w:rsid w:val="007916F7"/>
    <w:rsid w:val="00791C22"/>
    <w:rsid w:val="007929E8"/>
    <w:rsid w:val="00793528"/>
    <w:rsid w:val="0079379A"/>
    <w:rsid w:val="0079414E"/>
    <w:rsid w:val="00794625"/>
    <w:rsid w:val="00794B86"/>
    <w:rsid w:val="00794CF2"/>
    <w:rsid w:val="00794D23"/>
    <w:rsid w:val="0079631A"/>
    <w:rsid w:val="00796E37"/>
    <w:rsid w:val="007971CB"/>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6A4"/>
    <w:rsid w:val="007A57F2"/>
    <w:rsid w:val="007A60DF"/>
    <w:rsid w:val="007A6196"/>
    <w:rsid w:val="007A7340"/>
    <w:rsid w:val="007A7360"/>
    <w:rsid w:val="007A7535"/>
    <w:rsid w:val="007A7A2E"/>
    <w:rsid w:val="007A7AD7"/>
    <w:rsid w:val="007B0172"/>
    <w:rsid w:val="007B0539"/>
    <w:rsid w:val="007B0A50"/>
    <w:rsid w:val="007B0B63"/>
    <w:rsid w:val="007B19F8"/>
    <w:rsid w:val="007B1CD1"/>
    <w:rsid w:val="007B21F8"/>
    <w:rsid w:val="007B2C07"/>
    <w:rsid w:val="007B306A"/>
    <w:rsid w:val="007B3173"/>
    <w:rsid w:val="007B37F5"/>
    <w:rsid w:val="007B4400"/>
    <w:rsid w:val="007B4B8B"/>
    <w:rsid w:val="007B5640"/>
    <w:rsid w:val="007B5702"/>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41B3"/>
    <w:rsid w:val="007C4262"/>
    <w:rsid w:val="007C44D1"/>
    <w:rsid w:val="007C4AA1"/>
    <w:rsid w:val="007C5011"/>
    <w:rsid w:val="007C54F6"/>
    <w:rsid w:val="007C5B79"/>
    <w:rsid w:val="007C5D47"/>
    <w:rsid w:val="007C5D52"/>
    <w:rsid w:val="007C6556"/>
    <w:rsid w:val="007C6D64"/>
    <w:rsid w:val="007C717E"/>
    <w:rsid w:val="007C78DF"/>
    <w:rsid w:val="007D033B"/>
    <w:rsid w:val="007D04C9"/>
    <w:rsid w:val="007D0B60"/>
    <w:rsid w:val="007D0C16"/>
    <w:rsid w:val="007D1425"/>
    <w:rsid w:val="007D1602"/>
    <w:rsid w:val="007D188A"/>
    <w:rsid w:val="007D2300"/>
    <w:rsid w:val="007D2B83"/>
    <w:rsid w:val="007D36AE"/>
    <w:rsid w:val="007D36C7"/>
    <w:rsid w:val="007D37D9"/>
    <w:rsid w:val="007D3E03"/>
    <w:rsid w:val="007D3EAE"/>
    <w:rsid w:val="007D40A5"/>
    <w:rsid w:val="007D43CF"/>
    <w:rsid w:val="007D46A8"/>
    <w:rsid w:val="007D4B1A"/>
    <w:rsid w:val="007D4BFB"/>
    <w:rsid w:val="007D51B2"/>
    <w:rsid w:val="007D5D25"/>
    <w:rsid w:val="007D661C"/>
    <w:rsid w:val="007D74D3"/>
    <w:rsid w:val="007D752A"/>
    <w:rsid w:val="007D7585"/>
    <w:rsid w:val="007D7A8F"/>
    <w:rsid w:val="007E021F"/>
    <w:rsid w:val="007E07A4"/>
    <w:rsid w:val="007E0A8B"/>
    <w:rsid w:val="007E0B13"/>
    <w:rsid w:val="007E0C18"/>
    <w:rsid w:val="007E1139"/>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4DC"/>
    <w:rsid w:val="007E5F0E"/>
    <w:rsid w:val="007E5F1B"/>
    <w:rsid w:val="007E5F59"/>
    <w:rsid w:val="007E6A6B"/>
    <w:rsid w:val="007E6EBD"/>
    <w:rsid w:val="007E71F3"/>
    <w:rsid w:val="007E7C14"/>
    <w:rsid w:val="007E7F56"/>
    <w:rsid w:val="007E7FF7"/>
    <w:rsid w:val="007F003A"/>
    <w:rsid w:val="007F0210"/>
    <w:rsid w:val="007F0F99"/>
    <w:rsid w:val="007F13D3"/>
    <w:rsid w:val="007F14FA"/>
    <w:rsid w:val="007F17A4"/>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A6"/>
    <w:rsid w:val="0081776D"/>
    <w:rsid w:val="008177F6"/>
    <w:rsid w:val="00817B50"/>
    <w:rsid w:val="00817C2C"/>
    <w:rsid w:val="00817ED6"/>
    <w:rsid w:val="00820028"/>
    <w:rsid w:val="008208F3"/>
    <w:rsid w:val="00820C44"/>
    <w:rsid w:val="00821506"/>
    <w:rsid w:val="00821F8F"/>
    <w:rsid w:val="0082282C"/>
    <w:rsid w:val="00822BF8"/>
    <w:rsid w:val="00822D63"/>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5F9"/>
    <w:rsid w:val="00830652"/>
    <w:rsid w:val="00830BCE"/>
    <w:rsid w:val="00831E12"/>
    <w:rsid w:val="00832583"/>
    <w:rsid w:val="00832800"/>
    <w:rsid w:val="00832D9C"/>
    <w:rsid w:val="00833B7A"/>
    <w:rsid w:val="00834E35"/>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D2"/>
    <w:rsid w:val="00856D43"/>
    <w:rsid w:val="008574FC"/>
    <w:rsid w:val="008602C0"/>
    <w:rsid w:val="0086174F"/>
    <w:rsid w:val="00861971"/>
    <w:rsid w:val="0086197F"/>
    <w:rsid w:val="00861CD8"/>
    <w:rsid w:val="00862346"/>
    <w:rsid w:val="00862511"/>
    <w:rsid w:val="00862A70"/>
    <w:rsid w:val="00863134"/>
    <w:rsid w:val="008642F1"/>
    <w:rsid w:val="00864324"/>
    <w:rsid w:val="0086528D"/>
    <w:rsid w:val="0086573F"/>
    <w:rsid w:val="00865BF4"/>
    <w:rsid w:val="008662C8"/>
    <w:rsid w:val="00866EF3"/>
    <w:rsid w:val="00867145"/>
    <w:rsid w:val="008673B1"/>
    <w:rsid w:val="0087009C"/>
    <w:rsid w:val="00870295"/>
    <w:rsid w:val="008703A0"/>
    <w:rsid w:val="00870A07"/>
    <w:rsid w:val="00870B15"/>
    <w:rsid w:val="0087101A"/>
    <w:rsid w:val="008716C5"/>
    <w:rsid w:val="00871CC0"/>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88"/>
    <w:rsid w:val="00893270"/>
    <w:rsid w:val="00893757"/>
    <w:rsid w:val="00893ACF"/>
    <w:rsid w:val="008946A1"/>
    <w:rsid w:val="008952B1"/>
    <w:rsid w:val="00895385"/>
    <w:rsid w:val="00895BBD"/>
    <w:rsid w:val="00895C9C"/>
    <w:rsid w:val="008963F6"/>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EAC"/>
    <w:rsid w:val="008B124A"/>
    <w:rsid w:val="008B1B8A"/>
    <w:rsid w:val="008B1C1C"/>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CAB"/>
    <w:rsid w:val="008C330F"/>
    <w:rsid w:val="008C3A97"/>
    <w:rsid w:val="008C3C4C"/>
    <w:rsid w:val="008C46D4"/>
    <w:rsid w:val="008C4B43"/>
    <w:rsid w:val="008C4F11"/>
    <w:rsid w:val="008C5C07"/>
    <w:rsid w:val="008C5E16"/>
    <w:rsid w:val="008C5F70"/>
    <w:rsid w:val="008C63B7"/>
    <w:rsid w:val="008C6B72"/>
    <w:rsid w:val="008C6CD9"/>
    <w:rsid w:val="008C6D3D"/>
    <w:rsid w:val="008C6D73"/>
    <w:rsid w:val="008C6F00"/>
    <w:rsid w:val="008C71EB"/>
    <w:rsid w:val="008C7598"/>
    <w:rsid w:val="008C768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C04"/>
    <w:rsid w:val="008E7F92"/>
    <w:rsid w:val="008F04F0"/>
    <w:rsid w:val="008F065D"/>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FEC"/>
    <w:rsid w:val="00914FED"/>
    <w:rsid w:val="00915351"/>
    <w:rsid w:val="009154E4"/>
    <w:rsid w:val="00915C37"/>
    <w:rsid w:val="00916504"/>
    <w:rsid w:val="00916D16"/>
    <w:rsid w:val="00916E9D"/>
    <w:rsid w:val="00917DE4"/>
    <w:rsid w:val="009203BF"/>
    <w:rsid w:val="009216A9"/>
    <w:rsid w:val="0092174A"/>
    <w:rsid w:val="00921793"/>
    <w:rsid w:val="009218A9"/>
    <w:rsid w:val="009218E5"/>
    <w:rsid w:val="00921ACD"/>
    <w:rsid w:val="00921F2D"/>
    <w:rsid w:val="0092250D"/>
    <w:rsid w:val="009229F2"/>
    <w:rsid w:val="00922D20"/>
    <w:rsid w:val="009230D6"/>
    <w:rsid w:val="00923389"/>
    <w:rsid w:val="00923516"/>
    <w:rsid w:val="00923EA0"/>
    <w:rsid w:val="00924029"/>
    <w:rsid w:val="00924454"/>
    <w:rsid w:val="0092458E"/>
    <w:rsid w:val="0092493D"/>
    <w:rsid w:val="00924F1F"/>
    <w:rsid w:val="00924FBF"/>
    <w:rsid w:val="00925009"/>
    <w:rsid w:val="00925B00"/>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BF9"/>
    <w:rsid w:val="0093523B"/>
    <w:rsid w:val="009353F4"/>
    <w:rsid w:val="00935B09"/>
    <w:rsid w:val="0093643F"/>
    <w:rsid w:val="009364B0"/>
    <w:rsid w:val="00936533"/>
    <w:rsid w:val="00937ADC"/>
    <w:rsid w:val="00940E84"/>
    <w:rsid w:val="00941C3F"/>
    <w:rsid w:val="00941C7D"/>
    <w:rsid w:val="00941F02"/>
    <w:rsid w:val="009421B6"/>
    <w:rsid w:val="0094234A"/>
    <w:rsid w:val="00942B62"/>
    <w:rsid w:val="00942CC2"/>
    <w:rsid w:val="00942E8E"/>
    <w:rsid w:val="00943161"/>
    <w:rsid w:val="009438E9"/>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E22"/>
    <w:rsid w:val="00952720"/>
    <w:rsid w:val="00952AFF"/>
    <w:rsid w:val="00952B89"/>
    <w:rsid w:val="00952F63"/>
    <w:rsid w:val="00953590"/>
    <w:rsid w:val="00953F4B"/>
    <w:rsid w:val="009542EC"/>
    <w:rsid w:val="009545B8"/>
    <w:rsid w:val="00954B05"/>
    <w:rsid w:val="00955048"/>
    <w:rsid w:val="009569D8"/>
    <w:rsid w:val="00956B08"/>
    <w:rsid w:val="0095799E"/>
    <w:rsid w:val="00957A35"/>
    <w:rsid w:val="00957B16"/>
    <w:rsid w:val="00957D53"/>
    <w:rsid w:val="00957E75"/>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5249"/>
    <w:rsid w:val="009652DD"/>
    <w:rsid w:val="009653DD"/>
    <w:rsid w:val="009654B6"/>
    <w:rsid w:val="00965555"/>
    <w:rsid w:val="00965594"/>
    <w:rsid w:val="00965AA6"/>
    <w:rsid w:val="00966505"/>
    <w:rsid w:val="00966EFD"/>
    <w:rsid w:val="00967085"/>
    <w:rsid w:val="0096718B"/>
    <w:rsid w:val="0096728A"/>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621E"/>
    <w:rsid w:val="00976691"/>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60"/>
    <w:rsid w:val="009B6504"/>
    <w:rsid w:val="009B692B"/>
    <w:rsid w:val="009B72A4"/>
    <w:rsid w:val="009C023E"/>
    <w:rsid w:val="009C0459"/>
    <w:rsid w:val="009C14FE"/>
    <w:rsid w:val="009C2B18"/>
    <w:rsid w:val="009C2B7D"/>
    <w:rsid w:val="009C2EEE"/>
    <w:rsid w:val="009C3677"/>
    <w:rsid w:val="009C38EF"/>
    <w:rsid w:val="009C3B83"/>
    <w:rsid w:val="009C3BE6"/>
    <w:rsid w:val="009C4210"/>
    <w:rsid w:val="009C4944"/>
    <w:rsid w:val="009C4B0D"/>
    <w:rsid w:val="009C4B53"/>
    <w:rsid w:val="009C4B6D"/>
    <w:rsid w:val="009C4CD7"/>
    <w:rsid w:val="009C60D4"/>
    <w:rsid w:val="009C64E3"/>
    <w:rsid w:val="009C677E"/>
    <w:rsid w:val="009C74C4"/>
    <w:rsid w:val="009C7642"/>
    <w:rsid w:val="009C7A25"/>
    <w:rsid w:val="009D0BF7"/>
    <w:rsid w:val="009D120F"/>
    <w:rsid w:val="009D1800"/>
    <w:rsid w:val="009D19A3"/>
    <w:rsid w:val="009D1F4A"/>
    <w:rsid w:val="009D2322"/>
    <w:rsid w:val="009D29CB"/>
    <w:rsid w:val="009D2BFE"/>
    <w:rsid w:val="009D2DA0"/>
    <w:rsid w:val="009D30AE"/>
    <w:rsid w:val="009D551E"/>
    <w:rsid w:val="009D555B"/>
    <w:rsid w:val="009D61BA"/>
    <w:rsid w:val="009D63B6"/>
    <w:rsid w:val="009D73B6"/>
    <w:rsid w:val="009E01DA"/>
    <w:rsid w:val="009E0366"/>
    <w:rsid w:val="009E1555"/>
    <w:rsid w:val="009E167D"/>
    <w:rsid w:val="009E19C6"/>
    <w:rsid w:val="009E24E6"/>
    <w:rsid w:val="009E2D86"/>
    <w:rsid w:val="009E2E65"/>
    <w:rsid w:val="009E30C6"/>
    <w:rsid w:val="009E34D3"/>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F2B"/>
    <w:rsid w:val="00A01653"/>
    <w:rsid w:val="00A0182A"/>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51F"/>
    <w:rsid w:val="00A075B3"/>
    <w:rsid w:val="00A10151"/>
    <w:rsid w:val="00A106DF"/>
    <w:rsid w:val="00A11197"/>
    <w:rsid w:val="00A116A1"/>
    <w:rsid w:val="00A126DE"/>
    <w:rsid w:val="00A128E1"/>
    <w:rsid w:val="00A1335A"/>
    <w:rsid w:val="00A13F26"/>
    <w:rsid w:val="00A1447F"/>
    <w:rsid w:val="00A144D9"/>
    <w:rsid w:val="00A146E7"/>
    <w:rsid w:val="00A147AE"/>
    <w:rsid w:val="00A15CF0"/>
    <w:rsid w:val="00A163B1"/>
    <w:rsid w:val="00A166B5"/>
    <w:rsid w:val="00A16C53"/>
    <w:rsid w:val="00A16EBC"/>
    <w:rsid w:val="00A1761E"/>
    <w:rsid w:val="00A207A8"/>
    <w:rsid w:val="00A20CFF"/>
    <w:rsid w:val="00A2116C"/>
    <w:rsid w:val="00A216DC"/>
    <w:rsid w:val="00A2171B"/>
    <w:rsid w:val="00A21B05"/>
    <w:rsid w:val="00A21CDE"/>
    <w:rsid w:val="00A22F33"/>
    <w:rsid w:val="00A23215"/>
    <w:rsid w:val="00A2330A"/>
    <w:rsid w:val="00A243A4"/>
    <w:rsid w:val="00A24A0D"/>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DB9"/>
    <w:rsid w:val="00A43F67"/>
    <w:rsid w:val="00A44A16"/>
    <w:rsid w:val="00A44B68"/>
    <w:rsid w:val="00A44C07"/>
    <w:rsid w:val="00A44D57"/>
    <w:rsid w:val="00A454DC"/>
    <w:rsid w:val="00A45B06"/>
    <w:rsid w:val="00A45BDA"/>
    <w:rsid w:val="00A45D63"/>
    <w:rsid w:val="00A46148"/>
    <w:rsid w:val="00A4625D"/>
    <w:rsid w:val="00A463D1"/>
    <w:rsid w:val="00A46CDD"/>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643"/>
    <w:rsid w:val="00A53654"/>
    <w:rsid w:val="00A53B69"/>
    <w:rsid w:val="00A53F1A"/>
    <w:rsid w:val="00A540CE"/>
    <w:rsid w:val="00A5474A"/>
    <w:rsid w:val="00A54843"/>
    <w:rsid w:val="00A54956"/>
    <w:rsid w:val="00A55E42"/>
    <w:rsid w:val="00A55E8E"/>
    <w:rsid w:val="00A55FEC"/>
    <w:rsid w:val="00A560FB"/>
    <w:rsid w:val="00A564CA"/>
    <w:rsid w:val="00A5672F"/>
    <w:rsid w:val="00A57222"/>
    <w:rsid w:val="00A574CE"/>
    <w:rsid w:val="00A5788B"/>
    <w:rsid w:val="00A57C01"/>
    <w:rsid w:val="00A607B2"/>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C8"/>
    <w:rsid w:val="00A72F55"/>
    <w:rsid w:val="00A7356E"/>
    <w:rsid w:val="00A73FD8"/>
    <w:rsid w:val="00A741FC"/>
    <w:rsid w:val="00A742E6"/>
    <w:rsid w:val="00A745D7"/>
    <w:rsid w:val="00A74735"/>
    <w:rsid w:val="00A749A6"/>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5D05"/>
    <w:rsid w:val="00A95FDC"/>
    <w:rsid w:val="00A963B2"/>
    <w:rsid w:val="00A96684"/>
    <w:rsid w:val="00A966FA"/>
    <w:rsid w:val="00A96E59"/>
    <w:rsid w:val="00A96EEE"/>
    <w:rsid w:val="00A97532"/>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249D"/>
    <w:rsid w:val="00AD28C3"/>
    <w:rsid w:val="00AD2B32"/>
    <w:rsid w:val="00AD2BE9"/>
    <w:rsid w:val="00AD2E4D"/>
    <w:rsid w:val="00AD3368"/>
    <w:rsid w:val="00AD33BD"/>
    <w:rsid w:val="00AD343A"/>
    <w:rsid w:val="00AD378A"/>
    <w:rsid w:val="00AD3F07"/>
    <w:rsid w:val="00AD5581"/>
    <w:rsid w:val="00AD55B6"/>
    <w:rsid w:val="00AD563A"/>
    <w:rsid w:val="00AD63DD"/>
    <w:rsid w:val="00AD671D"/>
    <w:rsid w:val="00AD68BF"/>
    <w:rsid w:val="00AD6A99"/>
    <w:rsid w:val="00AD7480"/>
    <w:rsid w:val="00AD7FC2"/>
    <w:rsid w:val="00AE0837"/>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6090"/>
    <w:rsid w:val="00AE66DD"/>
    <w:rsid w:val="00AE7198"/>
    <w:rsid w:val="00AE74C0"/>
    <w:rsid w:val="00AE74D7"/>
    <w:rsid w:val="00AE786A"/>
    <w:rsid w:val="00AF01E8"/>
    <w:rsid w:val="00AF01EA"/>
    <w:rsid w:val="00AF02A7"/>
    <w:rsid w:val="00AF0D8A"/>
    <w:rsid w:val="00AF184B"/>
    <w:rsid w:val="00AF18C5"/>
    <w:rsid w:val="00AF2AE3"/>
    <w:rsid w:val="00AF318D"/>
    <w:rsid w:val="00AF3FB3"/>
    <w:rsid w:val="00AF40D0"/>
    <w:rsid w:val="00AF435A"/>
    <w:rsid w:val="00AF4BBB"/>
    <w:rsid w:val="00AF548B"/>
    <w:rsid w:val="00AF58FF"/>
    <w:rsid w:val="00AF592B"/>
    <w:rsid w:val="00AF5D21"/>
    <w:rsid w:val="00AF64B5"/>
    <w:rsid w:val="00AF6BC8"/>
    <w:rsid w:val="00AF753D"/>
    <w:rsid w:val="00AF76C6"/>
    <w:rsid w:val="00AF797F"/>
    <w:rsid w:val="00B0010F"/>
    <w:rsid w:val="00B00367"/>
    <w:rsid w:val="00B0092A"/>
    <w:rsid w:val="00B00B89"/>
    <w:rsid w:val="00B00BCE"/>
    <w:rsid w:val="00B010AB"/>
    <w:rsid w:val="00B01750"/>
    <w:rsid w:val="00B01FE3"/>
    <w:rsid w:val="00B02808"/>
    <w:rsid w:val="00B02A8A"/>
    <w:rsid w:val="00B02D17"/>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101F"/>
    <w:rsid w:val="00B11B0A"/>
    <w:rsid w:val="00B11EE8"/>
    <w:rsid w:val="00B128CF"/>
    <w:rsid w:val="00B12998"/>
    <w:rsid w:val="00B135AD"/>
    <w:rsid w:val="00B1394C"/>
    <w:rsid w:val="00B13DBB"/>
    <w:rsid w:val="00B13F15"/>
    <w:rsid w:val="00B1475C"/>
    <w:rsid w:val="00B15B80"/>
    <w:rsid w:val="00B15CDD"/>
    <w:rsid w:val="00B15EDA"/>
    <w:rsid w:val="00B16EB5"/>
    <w:rsid w:val="00B17124"/>
    <w:rsid w:val="00B174FB"/>
    <w:rsid w:val="00B17656"/>
    <w:rsid w:val="00B1769E"/>
    <w:rsid w:val="00B21085"/>
    <w:rsid w:val="00B220B3"/>
    <w:rsid w:val="00B22812"/>
    <w:rsid w:val="00B22A3D"/>
    <w:rsid w:val="00B22B53"/>
    <w:rsid w:val="00B23046"/>
    <w:rsid w:val="00B23A71"/>
    <w:rsid w:val="00B23FE6"/>
    <w:rsid w:val="00B24D5B"/>
    <w:rsid w:val="00B254E9"/>
    <w:rsid w:val="00B255A2"/>
    <w:rsid w:val="00B26450"/>
    <w:rsid w:val="00B26A98"/>
    <w:rsid w:val="00B271D4"/>
    <w:rsid w:val="00B27298"/>
    <w:rsid w:val="00B272F3"/>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529"/>
    <w:rsid w:val="00B36EDA"/>
    <w:rsid w:val="00B37876"/>
    <w:rsid w:val="00B37F5D"/>
    <w:rsid w:val="00B4117A"/>
    <w:rsid w:val="00B4264B"/>
    <w:rsid w:val="00B427CC"/>
    <w:rsid w:val="00B42ECD"/>
    <w:rsid w:val="00B42F09"/>
    <w:rsid w:val="00B436BC"/>
    <w:rsid w:val="00B43997"/>
    <w:rsid w:val="00B43BB6"/>
    <w:rsid w:val="00B43E08"/>
    <w:rsid w:val="00B44CBE"/>
    <w:rsid w:val="00B44DF5"/>
    <w:rsid w:val="00B45095"/>
    <w:rsid w:val="00B45E24"/>
    <w:rsid w:val="00B46764"/>
    <w:rsid w:val="00B4690B"/>
    <w:rsid w:val="00B47073"/>
    <w:rsid w:val="00B47958"/>
    <w:rsid w:val="00B509DC"/>
    <w:rsid w:val="00B5186E"/>
    <w:rsid w:val="00B51A52"/>
    <w:rsid w:val="00B51CE8"/>
    <w:rsid w:val="00B51D09"/>
    <w:rsid w:val="00B51F80"/>
    <w:rsid w:val="00B52987"/>
    <w:rsid w:val="00B52B5D"/>
    <w:rsid w:val="00B5317E"/>
    <w:rsid w:val="00B53CC6"/>
    <w:rsid w:val="00B54664"/>
    <w:rsid w:val="00B5467A"/>
    <w:rsid w:val="00B547F6"/>
    <w:rsid w:val="00B54C3B"/>
    <w:rsid w:val="00B54DB1"/>
    <w:rsid w:val="00B5569E"/>
    <w:rsid w:val="00B55827"/>
    <w:rsid w:val="00B55A20"/>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7C6"/>
    <w:rsid w:val="00B66A16"/>
    <w:rsid w:val="00B66D92"/>
    <w:rsid w:val="00B67225"/>
    <w:rsid w:val="00B673CB"/>
    <w:rsid w:val="00B674EE"/>
    <w:rsid w:val="00B67E56"/>
    <w:rsid w:val="00B7068F"/>
    <w:rsid w:val="00B7093F"/>
    <w:rsid w:val="00B70EA2"/>
    <w:rsid w:val="00B7102D"/>
    <w:rsid w:val="00B7145C"/>
    <w:rsid w:val="00B716D6"/>
    <w:rsid w:val="00B722D3"/>
    <w:rsid w:val="00B72405"/>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A4F"/>
    <w:rsid w:val="00B95228"/>
    <w:rsid w:val="00B95371"/>
    <w:rsid w:val="00B96AB7"/>
    <w:rsid w:val="00BA0770"/>
    <w:rsid w:val="00BA14CD"/>
    <w:rsid w:val="00BA1A86"/>
    <w:rsid w:val="00BA2155"/>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C0"/>
    <w:rsid w:val="00BA62E9"/>
    <w:rsid w:val="00BA714E"/>
    <w:rsid w:val="00BA726C"/>
    <w:rsid w:val="00BA76D6"/>
    <w:rsid w:val="00BA7D2D"/>
    <w:rsid w:val="00BA7D8E"/>
    <w:rsid w:val="00BB0363"/>
    <w:rsid w:val="00BB0762"/>
    <w:rsid w:val="00BB0C4C"/>
    <w:rsid w:val="00BB15EB"/>
    <w:rsid w:val="00BB1930"/>
    <w:rsid w:val="00BB31C7"/>
    <w:rsid w:val="00BB32E7"/>
    <w:rsid w:val="00BB3E46"/>
    <w:rsid w:val="00BB3EEE"/>
    <w:rsid w:val="00BB3F3F"/>
    <w:rsid w:val="00BB4596"/>
    <w:rsid w:val="00BB5182"/>
    <w:rsid w:val="00BB5584"/>
    <w:rsid w:val="00BB56E5"/>
    <w:rsid w:val="00BB5A8A"/>
    <w:rsid w:val="00BB6BD8"/>
    <w:rsid w:val="00BB6E3F"/>
    <w:rsid w:val="00BB6EDB"/>
    <w:rsid w:val="00BC022A"/>
    <w:rsid w:val="00BC0261"/>
    <w:rsid w:val="00BC06D8"/>
    <w:rsid w:val="00BC09F6"/>
    <w:rsid w:val="00BC141B"/>
    <w:rsid w:val="00BC21A3"/>
    <w:rsid w:val="00BC2403"/>
    <w:rsid w:val="00BC2E78"/>
    <w:rsid w:val="00BC3076"/>
    <w:rsid w:val="00BC3876"/>
    <w:rsid w:val="00BC3A9A"/>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E8C"/>
    <w:rsid w:val="00BE3564"/>
    <w:rsid w:val="00BE40DC"/>
    <w:rsid w:val="00BE4250"/>
    <w:rsid w:val="00BE499D"/>
    <w:rsid w:val="00BE4A55"/>
    <w:rsid w:val="00BE4EB5"/>
    <w:rsid w:val="00BE4F65"/>
    <w:rsid w:val="00BE505A"/>
    <w:rsid w:val="00BE5456"/>
    <w:rsid w:val="00BE59FE"/>
    <w:rsid w:val="00BE639D"/>
    <w:rsid w:val="00BE64EE"/>
    <w:rsid w:val="00BE6BB9"/>
    <w:rsid w:val="00BE6F99"/>
    <w:rsid w:val="00BE7D47"/>
    <w:rsid w:val="00BE7EBE"/>
    <w:rsid w:val="00BF0B42"/>
    <w:rsid w:val="00BF0E41"/>
    <w:rsid w:val="00BF0E75"/>
    <w:rsid w:val="00BF0FD0"/>
    <w:rsid w:val="00BF153E"/>
    <w:rsid w:val="00BF1571"/>
    <w:rsid w:val="00BF202B"/>
    <w:rsid w:val="00BF2713"/>
    <w:rsid w:val="00BF2755"/>
    <w:rsid w:val="00BF2F9E"/>
    <w:rsid w:val="00BF3BA9"/>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3162"/>
    <w:rsid w:val="00C03457"/>
    <w:rsid w:val="00C03755"/>
    <w:rsid w:val="00C03A70"/>
    <w:rsid w:val="00C04F58"/>
    <w:rsid w:val="00C0503E"/>
    <w:rsid w:val="00C07C82"/>
    <w:rsid w:val="00C1015D"/>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C0E"/>
    <w:rsid w:val="00C17C93"/>
    <w:rsid w:val="00C17EE7"/>
    <w:rsid w:val="00C2050C"/>
    <w:rsid w:val="00C2059E"/>
    <w:rsid w:val="00C208DF"/>
    <w:rsid w:val="00C20939"/>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B3A"/>
    <w:rsid w:val="00C55C7A"/>
    <w:rsid w:val="00C56D16"/>
    <w:rsid w:val="00C56D88"/>
    <w:rsid w:val="00C56EE0"/>
    <w:rsid w:val="00C57737"/>
    <w:rsid w:val="00C57A87"/>
    <w:rsid w:val="00C6000C"/>
    <w:rsid w:val="00C60174"/>
    <w:rsid w:val="00C6041C"/>
    <w:rsid w:val="00C60B12"/>
    <w:rsid w:val="00C6102A"/>
    <w:rsid w:val="00C62984"/>
    <w:rsid w:val="00C62994"/>
    <w:rsid w:val="00C63366"/>
    <w:rsid w:val="00C633EC"/>
    <w:rsid w:val="00C63744"/>
    <w:rsid w:val="00C638FC"/>
    <w:rsid w:val="00C64351"/>
    <w:rsid w:val="00C655CD"/>
    <w:rsid w:val="00C6569F"/>
    <w:rsid w:val="00C65869"/>
    <w:rsid w:val="00C65CAF"/>
    <w:rsid w:val="00C66593"/>
    <w:rsid w:val="00C667EB"/>
    <w:rsid w:val="00C67398"/>
    <w:rsid w:val="00C6775D"/>
    <w:rsid w:val="00C67BCE"/>
    <w:rsid w:val="00C67E62"/>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C5E"/>
    <w:rsid w:val="00C77EC6"/>
    <w:rsid w:val="00C77EFC"/>
    <w:rsid w:val="00C801B7"/>
    <w:rsid w:val="00C80C2C"/>
    <w:rsid w:val="00C811E0"/>
    <w:rsid w:val="00C814F2"/>
    <w:rsid w:val="00C82717"/>
    <w:rsid w:val="00C827C5"/>
    <w:rsid w:val="00C8291C"/>
    <w:rsid w:val="00C8315C"/>
    <w:rsid w:val="00C834F8"/>
    <w:rsid w:val="00C83B46"/>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95D"/>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A6D"/>
    <w:rsid w:val="00CA7E42"/>
    <w:rsid w:val="00CB012D"/>
    <w:rsid w:val="00CB0130"/>
    <w:rsid w:val="00CB07CB"/>
    <w:rsid w:val="00CB0875"/>
    <w:rsid w:val="00CB1E6A"/>
    <w:rsid w:val="00CB226D"/>
    <w:rsid w:val="00CB2B65"/>
    <w:rsid w:val="00CB303A"/>
    <w:rsid w:val="00CB3F45"/>
    <w:rsid w:val="00CB46CA"/>
    <w:rsid w:val="00CB4926"/>
    <w:rsid w:val="00CB531F"/>
    <w:rsid w:val="00CB608A"/>
    <w:rsid w:val="00CB650D"/>
    <w:rsid w:val="00CB6799"/>
    <w:rsid w:val="00CB69F1"/>
    <w:rsid w:val="00CB6C1A"/>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61BD"/>
    <w:rsid w:val="00CC622D"/>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D91"/>
    <w:rsid w:val="00CD3DDA"/>
    <w:rsid w:val="00CD4389"/>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FC"/>
    <w:rsid w:val="00CF3AD3"/>
    <w:rsid w:val="00CF3B46"/>
    <w:rsid w:val="00CF3DA2"/>
    <w:rsid w:val="00CF3E1B"/>
    <w:rsid w:val="00CF4297"/>
    <w:rsid w:val="00CF42F3"/>
    <w:rsid w:val="00CF4D92"/>
    <w:rsid w:val="00CF4F70"/>
    <w:rsid w:val="00CF5109"/>
    <w:rsid w:val="00CF5513"/>
    <w:rsid w:val="00CF556D"/>
    <w:rsid w:val="00CF6370"/>
    <w:rsid w:val="00CF673E"/>
    <w:rsid w:val="00CF6843"/>
    <w:rsid w:val="00CF6C7F"/>
    <w:rsid w:val="00CF6DA8"/>
    <w:rsid w:val="00CF6EC0"/>
    <w:rsid w:val="00CF731E"/>
    <w:rsid w:val="00CF74BD"/>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B5C"/>
    <w:rsid w:val="00D17CCC"/>
    <w:rsid w:val="00D20390"/>
    <w:rsid w:val="00D20967"/>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AB7"/>
    <w:rsid w:val="00D30D18"/>
    <w:rsid w:val="00D31110"/>
    <w:rsid w:val="00D31358"/>
    <w:rsid w:val="00D3169C"/>
    <w:rsid w:val="00D319FB"/>
    <w:rsid w:val="00D3211C"/>
    <w:rsid w:val="00D328DC"/>
    <w:rsid w:val="00D3308B"/>
    <w:rsid w:val="00D3326A"/>
    <w:rsid w:val="00D3389A"/>
    <w:rsid w:val="00D33AEA"/>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CA9"/>
    <w:rsid w:val="00D60AF5"/>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14EC"/>
    <w:rsid w:val="00D7180F"/>
    <w:rsid w:val="00D7318C"/>
    <w:rsid w:val="00D7350E"/>
    <w:rsid w:val="00D73E6A"/>
    <w:rsid w:val="00D73E8D"/>
    <w:rsid w:val="00D74612"/>
    <w:rsid w:val="00D74E33"/>
    <w:rsid w:val="00D75008"/>
    <w:rsid w:val="00D75B59"/>
    <w:rsid w:val="00D75C0B"/>
    <w:rsid w:val="00D7720F"/>
    <w:rsid w:val="00D77973"/>
    <w:rsid w:val="00D80134"/>
    <w:rsid w:val="00D80273"/>
    <w:rsid w:val="00D8059A"/>
    <w:rsid w:val="00D80ADE"/>
    <w:rsid w:val="00D80D1E"/>
    <w:rsid w:val="00D81ABC"/>
    <w:rsid w:val="00D82649"/>
    <w:rsid w:val="00D82939"/>
    <w:rsid w:val="00D831E8"/>
    <w:rsid w:val="00D837AD"/>
    <w:rsid w:val="00D839FB"/>
    <w:rsid w:val="00D83B1C"/>
    <w:rsid w:val="00D8466A"/>
    <w:rsid w:val="00D850C8"/>
    <w:rsid w:val="00D850DB"/>
    <w:rsid w:val="00D857AD"/>
    <w:rsid w:val="00D85985"/>
    <w:rsid w:val="00D85B19"/>
    <w:rsid w:val="00D8772F"/>
    <w:rsid w:val="00D879DE"/>
    <w:rsid w:val="00D87A72"/>
    <w:rsid w:val="00D87FC1"/>
    <w:rsid w:val="00D900E1"/>
    <w:rsid w:val="00D903A4"/>
    <w:rsid w:val="00D904AF"/>
    <w:rsid w:val="00D90B04"/>
    <w:rsid w:val="00D91075"/>
    <w:rsid w:val="00D9108F"/>
    <w:rsid w:val="00D91096"/>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517"/>
    <w:rsid w:val="00DA6B78"/>
    <w:rsid w:val="00DA71B9"/>
    <w:rsid w:val="00DA72A2"/>
    <w:rsid w:val="00DA75B5"/>
    <w:rsid w:val="00DB03CD"/>
    <w:rsid w:val="00DB0A59"/>
    <w:rsid w:val="00DB1469"/>
    <w:rsid w:val="00DB17E2"/>
    <w:rsid w:val="00DB1E9F"/>
    <w:rsid w:val="00DB2458"/>
    <w:rsid w:val="00DB265D"/>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87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F6E"/>
    <w:rsid w:val="00DD638D"/>
    <w:rsid w:val="00DD63EE"/>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CFD"/>
    <w:rsid w:val="00E07688"/>
    <w:rsid w:val="00E1035A"/>
    <w:rsid w:val="00E10CB6"/>
    <w:rsid w:val="00E1117E"/>
    <w:rsid w:val="00E1118C"/>
    <w:rsid w:val="00E1150B"/>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208C"/>
    <w:rsid w:val="00E22A9C"/>
    <w:rsid w:val="00E22AB6"/>
    <w:rsid w:val="00E23376"/>
    <w:rsid w:val="00E23785"/>
    <w:rsid w:val="00E2382F"/>
    <w:rsid w:val="00E239F1"/>
    <w:rsid w:val="00E2402F"/>
    <w:rsid w:val="00E241FA"/>
    <w:rsid w:val="00E245CB"/>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885"/>
    <w:rsid w:val="00E504F0"/>
    <w:rsid w:val="00E50A3F"/>
    <w:rsid w:val="00E51728"/>
    <w:rsid w:val="00E51B67"/>
    <w:rsid w:val="00E51F9B"/>
    <w:rsid w:val="00E52315"/>
    <w:rsid w:val="00E52DA2"/>
    <w:rsid w:val="00E53378"/>
    <w:rsid w:val="00E53BC8"/>
    <w:rsid w:val="00E53C41"/>
    <w:rsid w:val="00E54350"/>
    <w:rsid w:val="00E54ABD"/>
    <w:rsid w:val="00E551BC"/>
    <w:rsid w:val="00E55447"/>
    <w:rsid w:val="00E559DE"/>
    <w:rsid w:val="00E55DCA"/>
    <w:rsid w:val="00E560C3"/>
    <w:rsid w:val="00E56143"/>
    <w:rsid w:val="00E566C6"/>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C2C"/>
    <w:rsid w:val="00E76A36"/>
    <w:rsid w:val="00E76A7C"/>
    <w:rsid w:val="00E77A9F"/>
    <w:rsid w:val="00E80694"/>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FF6"/>
    <w:rsid w:val="00EA5867"/>
    <w:rsid w:val="00EA60D3"/>
    <w:rsid w:val="00EA638D"/>
    <w:rsid w:val="00EA6392"/>
    <w:rsid w:val="00EA6496"/>
    <w:rsid w:val="00EA6678"/>
    <w:rsid w:val="00EA69F0"/>
    <w:rsid w:val="00EA7286"/>
    <w:rsid w:val="00EA7753"/>
    <w:rsid w:val="00EA7DE6"/>
    <w:rsid w:val="00EA7F69"/>
    <w:rsid w:val="00EB039C"/>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65CD"/>
    <w:rsid w:val="00EB67C1"/>
    <w:rsid w:val="00EB699C"/>
    <w:rsid w:val="00EB70BC"/>
    <w:rsid w:val="00EB755A"/>
    <w:rsid w:val="00EC00F3"/>
    <w:rsid w:val="00EC03E1"/>
    <w:rsid w:val="00EC0A06"/>
    <w:rsid w:val="00EC0A90"/>
    <w:rsid w:val="00EC1740"/>
    <w:rsid w:val="00EC1835"/>
    <w:rsid w:val="00EC1C08"/>
    <w:rsid w:val="00EC210A"/>
    <w:rsid w:val="00EC2367"/>
    <w:rsid w:val="00EC2588"/>
    <w:rsid w:val="00EC4102"/>
    <w:rsid w:val="00EC4124"/>
    <w:rsid w:val="00EC4135"/>
    <w:rsid w:val="00EC428B"/>
    <w:rsid w:val="00EC433B"/>
    <w:rsid w:val="00EC46A3"/>
    <w:rsid w:val="00EC46B3"/>
    <w:rsid w:val="00EC47B8"/>
    <w:rsid w:val="00EC48D0"/>
    <w:rsid w:val="00EC4C22"/>
    <w:rsid w:val="00EC5331"/>
    <w:rsid w:val="00EC57A2"/>
    <w:rsid w:val="00EC594A"/>
    <w:rsid w:val="00EC607F"/>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989"/>
    <w:rsid w:val="00ED2EB6"/>
    <w:rsid w:val="00ED364D"/>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E1D"/>
    <w:rsid w:val="00EE6FA9"/>
    <w:rsid w:val="00EE735E"/>
    <w:rsid w:val="00EE755F"/>
    <w:rsid w:val="00EE77E9"/>
    <w:rsid w:val="00EE7894"/>
    <w:rsid w:val="00EE7AF8"/>
    <w:rsid w:val="00EE7CD2"/>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F02"/>
    <w:rsid w:val="00EF5AFB"/>
    <w:rsid w:val="00EF706B"/>
    <w:rsid w:val="00EF71FB"/>
    <w:rsid w:val="00EF7262"/>
    <w:rsid w:val="00EF74F7"/>
    <w:rsid w:val="00EF7B0C"/>
    <w:rsid w:val="00EF7D56"/>
    <w:rsid w:val="00F00C19"/>
    <w:rsid w:val="00F01102"/>
    <w:rsid w:val="00F0212E"/>
    <w:rsid w:val="00F02485"/>
    <w:rsid w:val="00F02CBB"/>
    <w:rsid w:val="00F02D1B"/>
    <w:rsid w:val="00F02F26"/>
    <w:rsid w:val="00F031B8"/>
    <w:rsid w:val="00F0350F"/>
    <w:rsid w:val="00F0357F"/>
    <w:rsid w:val="00F03659"/>
    <w:rsid w:val="00F038E0"/>
    <w:rsid w:val="00F03AA0"/>
    <w:rsid w:val="00F04E6D"/>
    <w:rsid w:val="00F05CA7"/>
    <w:rsid w:val="00F10008"/>
    <w:rsid w:val="00F100FC"/>
    <w:rsid w:val="00F10EA6"/>
    <w:rsid w:val="00F10FB0"/>
    <w:rsid w:val="00F11453"/>
    <w:rsid w:val="00F116EE"/>
    <w:rsid w:val="00F11800"/>
    <w:rsid w:val="00F118DC"/>
    <w:rsid w:val="00F11B53"/>
    <w:rsid w:val="00F11F31"/>
    <w:rsid w:val="00F12673"/>
    <w:rsid w:val="00F12A24"/>
    <w:rsid w:val="00F13247"/>
    <w:rsid w:val="00F13D38"/>
    <w:rsid w:val="00F13F57"/>
    <w:rsid w:val="00F14990"/>
    <w:rsid w:val="00F14A4F"/>
    <w:rsid w:val="00F14CFC"/>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A5B"/>
    <w:rsid w:val="00F2264A"/>
    <w:rsid w:val="00F23A61"/>
    <w:rsid w:val="00F23BD0"/>
    <w:rsid w:val="00F23CA7"/>
    <w:rsid w:val="00F23E64"/>
    <w:rsid w:val="00F24BCA"/>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2035"/>
    <w:rsid w:val="00F3293B"/>
    <w:rsid w:val="00F32A64"/>
    <w:rsid w:val="00F32D05"/>
    <w:rsid w:val="00F32EB0"/>
    <w:rsid w:val="00F3322F"/>
    <w:rsid w:val="00F338F9"/>
    <w:rsid w:val="00F34127"/>
    <w:rsid w:val="00F34B85"/>
    <w:rsid w:val="00F35388"/>
    <w:rsid w:val="00F3545F"/>
    <w:rsid w:val="00F35650"/>
    <w:rsid w:val="00F35723"/>
    <w:rsid w:val="00F3599A"/>
    <w:rsid w:val="00F360DC"/>
    <w:rsid w:val="00F361DF"/>
    <w:rsid w:val="00F36781"/>
    <w:rsid w:val="00F368FA"/>
    <w:rsid w:val="00F36E07"/>
    <w:rsid w:val="00F36F1F"/>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5097"/>
    <w:rsid w:val="00F45740"/>
    <w:rsid w:val="00F46ACA"/>
    <w:rsid w:val="00F46C2D"/>
    <w:rsid w:val="00F470BF"/>
    <w:rsid w:val="00F50472"/>
    <w:rsid w:val="00F50486"/>
    <w:rsid w:val="00F50590"/>
    <w:rsid w:val="00F50C61"/>
    <w:rsid w:val="00F516D4"/>
    <w:rsid w:val="00F51BBE"/>
    <w:rsid w:val="00F52585"/>
    <w:rsid w:val="00F537BB"/>
    <w:rsid w:val="00F537E3"/>
    <w:rsid w:val="00F53AAF"/>
    <w:rsid w:val="00F53AB5"/>
    <w:rsid w:val="00F54C3C"/>
    <w:rsid w:val="00F551C0"/>
    <w:rsid w:val="00F555BE"/>
    <w:rsid w:val="00F556EA"/>
    <w:rsid w:val="00F55700"/>
    <w:rsid w:val="00F55865"/>
    <w:rsid w:val="00F55C1A"/>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6B23"/>
    <w:rsid w:val="00F66B9F"/>
    <w:rsid w:val="00F66DC1"/>
    <w:rsid w:val="00F67457"/>
    <w:rsid w:val="00F679FF"/>
    <w:rsid w:val="00F7024D"/>
    <w:rsid w:val="00F703B4"/>
    <w:rsid w:val="00F70541"/>
    <w:rsid w:val="00F7060A"/>
    <w:rsid w:val="00F7060F"/>
    <w:rsid w:val="00F7065A"/>
    <w:rsid w:val="00F70DB2"/>
    <w:rsid w:val="00F713C6"/>
    <w:rsid w:val="00F71417"/>
    <w:rsid w:val="00F71BBE"/>
    <w:rsid w:val="00F71DA3"/>
    <w:rsid w:val="00F72034"/>
    <w:rsid w:val="00F72130"/>
    <w:rsid w:val="00F728ED"/>
    <w:rsid w:val="00F7290B"/>
    <w:rsid w:val="00F72FAA"/>
    <w:rsid w:val="00F73BC6"/>
    <w:rsid w:val="00F74E20"/>
    <w:rsid w:val="00F74F15"/>
    <w:rsid w:val="00F75037"/>
    <w:rsid w:val="00F75095"/>
    <w:rsid w:val="00F750F5"/>
    <w:rsid w:val="00F75DA2"/>
    <w:rsid w:val="00F76E73"/>
    <w:rsid w:val="00F77B0C"/>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871"/>
    <w:rsid w:val="00F8746C"/>
    <w:rsid w:val="00F8789C"/>
    <w:rsid w:val="00F8793C"/>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416"/>
    <w:rsid w:val="00FA15C0"/>
    <w:rsid w:val="00FA181D"/>
    <w:rsid w:val="00FA19D6"/>
    <w:rsid w:val="00FA20D1"/>
    <w:rsid w:val="00FA2E7D"/>
    <w:rsid w:val="00FA3279"/>
    <w:rsid w:val="00FA32CC"/>
    <w:rsid w:val="00FA32CF"/>
    <w:rsid w:val="00FA32F2"/>
    <w:rsid w:val="00FA34D9"/>
    <w:rsid w:val="00FA359F"/>
    <w:rsid w:val="00FA36D8"/>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2D6"/>
    <w:rsid w:val="00FD3361"/>
    <w:rsid w:val="00FD3BB0"/>
    <w:rsid w:val="00FD40B7"/>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BBF"/>
    <w:rsid w:val="00FE105C"/>
    <w:rsid w:val="00FE12B0"/>
    <w:rsid w:val="00FE2937"/>
    <w:rsid w:val="00FE2BCC"/>
    <w:rsid w:val="00FE3AD9"/>
    <w:rsid w:val="00FE3FF6"/>
    <w:rsid w:val="00FE41AA"/>
    <w:rsid w:val="00FE486C"/>
    <w:rsid w:val="00FE4B5F"/>
    <w:rsid w:val="00FE4F10"/>
    <w:rsid w:val="00FE5356"/>
    <w:rsid w:val="00FE62DA"/>
    <w:rsid w:val="00FE63C4"/>
    <w:rsid w:val="00FE6B01"/>
    <w:rsid w:val="00FE6BB6"/>
    <w:rsid w:val="00FE6E4E"/>
    <w:rsid w:val="00FE7238"/>
    <w:rsid w:val="00FE7611"/>
    <w:rsid w:val="00FE780B"/>
    <w:rsid w:val="00FF0553"/>
    <w:rsid w:val="00FF062E"/>
    <w:rsid w:val="00FF089E"/>
    <w:rsid w:val="00FF1165"/>
    <w:rsid w:val="00FF1343"/>
    <w:rsid w:val="00FF1422"/>
    <w:rsid w:val="00FF1C31"/>
    <w:rsid w:val="00FF2292"/>
    <w:rsid w:val="00FF27C2"/>
    <w:rsid w:val="00FF28F4"/>
    <w:rsid w:val="00FF2CBF"/>
    <w:rsid w:val="00FF2F6C"/>
    <w:rsid w:val="00FF3397"/>
    <w:rsid w:val="00FF3D91"/>
    <w:rsid w:val="00FF3DA7"/>
    <w:rsid w:val="00FF4514"/>
    <w:rsid w:val="00FF46B4"/>
    <w:rsid w:val="00FF46C3"/>
    <w:rsid w:val="00FF4E67"/>
    <w:rsid w:val="00FF4FE8"/>
    <w:rsid w:val="00FF5589"/>
    <w:rsid w:val="00FF59F6"/>
    <w:rsid w:val="00FF64E6"/>
    <w:rsid w:val="00FF652E"/>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footer" Target="footer2.xml"/><Relationship Id="rId16" Type="http://schemas.openxmlformats.org/officeDocument/2006/relationships/hyperlink" Target="https://plutus-apps.readthedocs.io/en/latest/" TargetMode="Externa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80" Type="http://schemas.openxmlformats.org/officeDocument/2006/relationships/hyperlink" Target="https://docs.cardano.org/plutus/learn-about-plutus"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cs.docker.com/get-docker/" TargetMode="External"/><Relationship Id="rId46" Type="http://schemas.openxmlformats.org/officeDocument/2006/relationships/hyperlink" Target="https://iog-academy.gitbook.io/plutus-pioneers-program-fourth-cohort/preliminary-work/setup/docker"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54" Type="http://schemas.openxmlformats.org/officeDocument/2006/relationships/image" Target="media/image25.png"/><Relationship Id="rId62" Type="http://schemas.openxmlformats.org/officeDocument/2006/relationships/hyperlink" Target="https://blockfrost.io/auth/signin"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web.archive.org/web/20220704234049/https://docs.cardano.org/plutus/eutxo-explainer"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61" Type="http://schemas.openxmlformats.org/officeDocument/2006/relationships/image" Target="media/image31.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38</Pages>
  <Words>6281</Words>
  <Characters>35803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42001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5091</cp:revision>
  <cp:lastPrinted>2022-05-07T16:23:00Z</cp:lastPrinted>
  <dcterms:created xsi:type="dcterms:W3CDTF">2016-09-08T06:05:00Z</dcterms:created>
  <dcterms:modified xsi:type="dcterms:W3CDTF">2023-03-02T13:06:00Z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