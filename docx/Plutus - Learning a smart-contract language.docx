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77777777"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http://creativecommons.org/licenses/by-nc/4.0/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E9C99F3" w14:textId="62E31302" w:rsidR="009216A9"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8476795" w:history="1">
        <w:r w:rsidR="009216A9" w:rsidRPr="00572F20">
          <w:rPr>
            <w:rStyle w:val="Hyperlink"/>
            <w:noProof/>
          </w:rPr>
          <w:t>1 Plutus introduction</w:t>
        </w:r>
        <w:r w:rsidR="009216A9">
          <w:rPr>
            <w:noProof/>
            <w:webHidden/>
          </w:rPr>
          <w:tab/>
        </w:r>
        <w:r w:rsidR="009216A9">
          <w:rPr>
            <w:noProof/>
            <w:webHidden/>
          </w:rPr>
          <w:fldChar w:fldCharType="begin"/>
        </w:r>
        <w:r w:rsidR="009216A9">
          <w:rPr>
            <w:noProof/>
            <w:webHidden/>
          </w:rPr>
          <w:instrText xml:space="preserve"> PAGEREF _Toc128476795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8CB0207" w14:textId="7D91855C"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6" w:history="1">
        <w:r w:rsidR="009216A9" w:rsidRPr="00572F20">
          <w:rPr>
            <w:rStyle w:val="Hyperlink"/>
            <w:noProof/>
          </w:rPr>
          <w:t>1.1 Setting up your development environment</w:t>
        </w:r>
        <w:r w:rsidR="009216A9">
          <w:rPr>
            <w:noProof/>
            <w:webHidden/>
          </w:rPr>
          <w:tab/>
        </w:r>
        <w:r w:rsidR="009216A9">
          <w:rPr>
            <w:noProof/>
            <w:webHidden/>
          </w:rPr>
          <w:fldChar w:fldCharType="begin"/>
        </w:r>
        <w:r w:rsidR="009216A9">
          <w:rPr>
            <w:noProof/>
            <w:webHidden/>
          </w:rPr>
          <w:instrText xml:space="preserve"> PAGEREF _Toc128476796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7F199F08" w14:textId="7A9BAE87" w:rsidR="009216A9" w:rsidRDefault="00000000">
      <w:pPr>
        <w:pStyle w:val="TOC3"/>
        <w:rPr>
          <w:rFonts w:asciiTheme="minorHAnsi" w:eastAsiaTheme="minorEastAsia" w:hAnsiTheme="minorHAnsi" w:cstheme="minorBidi"/>
          <w:noProof/>
          <w:sz w:val="22"/>
          <w:lang w:val="en-SI" w:eastAsia="en-SI"/>
        </w:rPr>
      </w:pPr>
      <w:hyperlink w:anchor="_Toc128476797" w:history="1">
        <w:r w:rsidR="009216A9" w:rsidRPr="00572F20">
          <w:rPr>
            <w:rStyle w:val="Hyperlink"/>
            <w:noProof/>
          </w:rPr>
          <w:t>1.1.1 Using Demeter.run</w:t>
        </w:r>
        <w:r w:rsidR="009216A9">
          <w:rPr>
            <w:noProof/>
            <w:webHidden/>
          </w:rPr>
          <w:tab/>
        </w:r>
        <w:r w:rsidR="009216A9">
          <w:rPr>
            <w:noProof/>
            <w:webHidden/>
          </w:rPr>
          <w:fldChar w:fldCharType="begin"/>
        </w:r>
        <w:r w:rsidR="009216A9">
          <w:rPr>
            <w:noProof/>
            <w:webHidden/>
          </w:rPr>
          <w:instrText xml:space="preserve"> PAGEREF _Toc128476797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14F6E39B" w14:textId="5ED757F3" w:rsidR="009216A9" w:rsidRDefault="00000000">
      <w:pPr>
        <w:pStyle w:val="TOC3"/>
        <w:rPr>
          <w:rFonts w:asciiTheme="minorHAnsi" w:eastAsiaTheme="minorEastAsia" w:hAnsiTheme="minorHAnsi" w:cstheme="minorBidi"/>
          <w:noProof/>
          <w:sz w:val="22"/>
          <w:lang w:val="en-SI" w:eastAsia="en-SI"/>
        </w:rPr>
      </w:pPr>
      <w:hyperlink w:anchor="_Toc128476798" w:history="1">
        <w:r w:rsidR="009216A9" w:rsidRPr="00572F20">
          <w:rPr>
            <w:rStyle w:val="Hyperlink"/>
            <w:noProof/>
          </w:rPr>
          <w:t>1.1.2 Using Docker</w:t>
        </w:r>
        <w:r w:rsidR="009216A9">
          <w:rPr>
            <w:noProof/>
            <w:webHidden/>
          </w:rPr>
          <w:tab/>
        </w:r>
        <w:r w:rsidR="009216A9">
          <w:rPr>
            <w:noProof/>
            <w:webHidden/>
          </w:rPr>
          <w:fldChar w:fldCharType="begin"/>
        </w:r>
        <w:r w:rsidR="009216A9">
          <w:rPr>
            <w:noProof/>
            <w:webHidden/>
          </w:rPr>
          <w:instrText xml:space="preserve"> PAGEREF _Toc128476798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E8661C9" w14:textId="1D01D126"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9" w:history="1">
        <w:r w:rsidR="009216A9" w:rsidRPr="00572F20">
          <w:rPr>
            <w:rStyle w:val="Hyperlink"/>
            <w:noProof/>
          </w:rPr>
          <w:t>1.2 Kuber marketplace</w:t>
        </w:r>
        <w:r w:rsidR="009216A9">
          <w:rPr>
            <w:noProof/>
            <w:webHidden/>
          </w:rPr>
          <w:tab/>
        </w:r>
        <w:r w:rsidR="009216A9">
          <w:rPr>
            <w:noProof/>
            <w:webHidden/>
          </w:rPr>
          <w:fldChar w:fldCharType="begin"/>
        </w:r>
        <w:r w:rsidR="009216A9">
          <w:rPr>
            <w:noProof/>
            <w:webHidden/>
          </w:rPr>
          <w:instrText xml:space="preserve"> PAGEREF _Toc128476799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646249DD" w14:textId="7184A8F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0" w:history="1">
        <w:r w:rsidR="009216A9" w:rsidRPr="00572F20">
          <w:rPr>
            <w:rStyle w:val="Hyperlink"/>
            <w:noProof/>
          </w:rPr>
          <w:t>1.3 Hashing and digital signatures</w:t>
        </w:r>
        <w:r w:rsidR="009216A9">
          <w:rPr>
            <w:noProof/>
            <w:webHidden/>
          </w:rPr>
          <w:tab/>
        </w:r>
        <w:r w:rsidR="009216A9">
          <w:rPr>
            <w:noProof/>
            <w:webHidden/>
          </w:rPr>
          <w:fldChar w:fldCharType="begin"/>
        </w:r>
        <w:r w:rsidR="009216A9">
          <w:rPr>
            <w:noProof/>
            <w:webHidden/>
          </w:rPr>
          <w:instrText xml:space="preserve"> PAGEREF _Toc128476800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9B88811" w14:textId="5567C109"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1" w:history="1">
        <w:r w:rsidR="009216A9" w:rsidRPr="00572F20">
          <w:rPr>
            <w:rStyle w:val="Hyperlink"/>
            <w:noProof/>
          </w:rPr>
          <w:t>1.4 The EUTxO model</w:t>
        </w:r>
        <w:r w:rsidR="009216A9">
          <w:rPr>
            <w:noProof/>
            <w:webHidden/>
          </w:rPr>
          <w:tab/>
        </w:r>
        <w:r w:rsidR="009216A9">
          <w:rPr>
            <w:noProof/>
            <w:webHidden/>
          </w:rPr>
          <w:fldChar w:fldCharType="begin"/>
        </w:r>
        <w:r w:rsidR="009216A9">
          <w:rPr>
            <w:noProof/>
            <w:webHidden/>
          </w:rPr>
          <w:instrText xml:space="preserve"> PAGEREF _Toc128476801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748B36B" w14:textId="3390F74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2" w:history="1">
        <w:r w:rsidR="009216A9" w:rsidRPr="00572F20">
          <w:rPr>
            <w:rStyle w:val="Hyperlink"/>
            <w:noProof/>
          </w:rPr>
          <w:t>1.5 Plutus code</w:t>
        </w:r>
        <w:r w:rsidR="009216A9">
          <w:rPr>
            <w:noProof/>
            <w:webHidden/>
          </w:rPr>
          <w:tab/>
        </w:r>
        <w:r w:rsidR="009216A9">
          <w:rPr>
            <w:noProof/>
            <w:webHidden/>
          </w:rPr>
          <w:fldChar w:fldCharType="begin"/>
        </w:r>
        <w:r w:rsidR="009216A9">
          <w:rPr>
            <w:noProof/>
            <w:webHidden/>
          </w:rPr>
          <w:instrText xml:space="preserve"> PAGEREF _Toc128476802 \h </w:instrText>
        </w:r>
        <w:r w:rsidR="009216A9">
          <w:rPr>
            <w:noProof/>
            <w:webHidden/>
          </w:rPr>
        </w:r>
        <w:r w:rsidR="009216A9">
          <w:rPr>
            <w:noProof/>
            <w:webHidden/>
          </w:rPr>
          <w:fldChar w:fldCharType="separate"/>
        </w:r>
        <w:r w:rsidR="009216A9">
          <w:rPr>
            <w:noProof/>
            <w:webHidden/>
          </w:rPr>
          <w:t>8</w:t>
        </w:r>
        <w:r w:rsidR="009216A9">
          <w:rPr>
            <w:noProof/>
            <w:webHidden/>
          </w:rPr>
          <w:fldChar w:fldCharType="end"/>
        </w:r>
      </w:hyperlink>
    </w:p>
    <w:p w14:paraId="2B17CF0A" w14:textId="135B6303" w:rsidR="009216A9" w:rsidRDefault="00000000">
      <w:pPr>
        <w:pStyle w:val="TOC1"/>
        <w:rPr>
          <w:rFonts w:asciiTheme="minorHAnsi" w:eastAsiaTheme="minorEastAsia" w:hAnsiTheme="minorHAnsi" w:cstheme="minorBidi"/>
          <w:b w:val="0"/>
          <w:noProof/>
          <w:sz w:val="22"/>
          <w:lang w:val="en-SI" w:eastAsia="en-SI"/>
        </w:rPr>
      </w:pPr>
      <w:hyperlink w:anchor="_Toc128476803" w:history="1">
        <w:r w:rsidR="009216A9" w:rsidRPr="00572F20">
          <w:rPr>
            <w:rStyle w:val="Hyperlink"/>
            <w:noProof/>
          </w:rPr>
          <w:t>2 Resources</w:t>
        </w:r>
        <w:r w:rsidR="009216A9">
          <w:rPr>
            <w:noProof/>
            <w:webHidden/>
          </w:rPr>
          <w:tab/>
        </w:r>
        <w:r w:rsidR="009216A9">
          <w:rPr>
            <w:noProof/>
            <w:webHidden/>
          </w:rPr>
          <w:fldChar w:fldCharType="begin"/>
        </w:r>
        <w:r w:rsidR="009216A9">
          <w:rPr>
            <w:noProof/>
            <w:webHidden/>
          </w:rPr>
          <w:instrText xml:space="preserve"> PAGEREF _Toc128476803 \h </w:instrText>
        </w:r>
        <w:r w:rsidR="009216A9">
          <w:rPr>
            <w:noProof/>
            <w:webHidden/>
          </w:rPr>
        </w:r>
        <w:r w:rsidR="009216A9">
          <w:rPr>
            <w:noProof/>
            <w:webHidden/>
          </w:rPr>
          <w:fldChar w:fldCharType="separate"/>
        </w:r>
        <w:r w:rsidR="009216A9">
          <w:rPr>
            <w:noProof/>
            <w:webHidden/>
          </w:rPr>
          <w:t>10</w:t>
        </w:r>
        <w:r w:rsidR="009216A9">
          <w:rPr>
            <w:noProof/>
            <w:webHidden/>
          </w:rPr>
          <w:fldChar w:fldCharType="end"/>
        </w:r>
      </w:hyperlink>
    </w:p>
    <w:p w14:paraId="1F936B69" w14:textId="4B6E6AD4"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3BCCC107" w14:textId="3915FBBD" w:rsidR="00995EE4" w:rsidRDefault="00995EE4" w:rsidP="00C300A1">
      <w:pPr>
        <w:spacing w:after="0"/>
        <w:rPr>
          <w:szCs w:val="24"/>
        </w:rPr>
      </w:pPr>
    </w:p>
    <w:p w14:paraId="1B676578" w14:textId="68AC5DF8" w:rsidR="00995EE4" w:rsidRDefault="00995EE4" w:rsidP="00C300A1">
      <w:pPr>
        <w:spacing w:after="0"/>
        <w:rPr>
          <w:szCs w:val="24"/>
        </w:rPr>
      </w:pPr>
    </w:p>
    <w:p w14:paraId="379DE7D5" w14:textId="3FD3B012" w:rsidR="00995EE4" w:rsidRDefault="00995EE4" w:rsidP="00C300A1">
      <w:pPr>
        <w:spacing w:after="0"/>
        <w:rPr>
          <w:szCs w:val="24"/>
        </w:rPr>
      </w:pPr>
    </w:p>
    <w:p w14:paraId="37166646" w14:textId="715E6D0F" w:rsidR="00995EE4" w:rsidRDefault="00995EE4" w:rsidP="00C300A1">
      <w:pPr>
        <w:spacing w:after="0"/>
        <w:rPr>
          <w:szCs w:val="24"/>
        </w:rPr>
      </w:pPr>
    </w:p>
    <w:p w14:paraId="4E8ACC4A" w14:textId="3DCC05D4" w:rsidR="00995EE4" w:rsidRDefault="00995EE4" w:rsidP="00C300A1">
      <w:pPr>
        <w:spacing w:after="0"/>
        <w:rPr>
          <w:szCs w:val="24"/>
        </w:rPr>
      </w:pPr>
    </w:p>
    <w:p w14:paraId="570872C7" w14:textId="7A28112F" w:rsidR="00995EE4" w:rsidRDefault="00995EE4" w:rsidP="00C300A1">
      <w:pPr>
        <w:spacing w:after="0"/>
        <w:rPr>
          <w:szCs w:val="24"/>
        </w:rPr>
      </w:pPr>
    </w:p>
    <w:p w14:paraId="6E28308E" w14:textId="16DBBACA"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49CC8844" w14:textId="48D772AB" w:rsidR="009216A9"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9216A9">
        <w:rPr>
          <w:noProof/>
        </w:rPr>
        <w:t>Figure 1 - UTXO model [1]</w:t>
      </w:r>
      <w:r w:rsidR="009216A9">
        <w:rPr>
          <w:noProof/>
        </w:rPr>
        <w:tab/>
      </w:r>
      <w:r w:rsidR="009216A9">
        <w:rPr>
          <w:noProof/>
        </w:rPr>
        <w:fldChar w:fldCharType="begin"/>
      </w:r>
      <w:r w:rsidR="009216A9">
        <w:rPr>
          <w:noProof/>
        </w:rPr>
        <w:instrText xml:space="preserve"> PAGEREF _Toc128476787 \h </w:instrText>
      </w:r>
      <w:r w:rsidR="009216A9">
        <w:rPr>
          <w:noProof/>
        </w:rPr>
      </w:r>
      <w:r w:rsidR="009216A9">
        <w:rPr>
          <w:noProof/>
        </w:rPr>
        <w:fldChar w:fldCharType="separate"/>
      </w:r>
      <w:r w:rsidR="009216A9">
        <w:rPr>
          <w:noProof/>
        </w:rPr>
        <w:t>6</w:t>
      </w:r>
      <w:r w:rsidR="009216A9">
        <w:rPr>
          <w:noProof/>
        </w:rPr>
        <w:fldChar w:fldCharType="end"/>
      </w:r>
    </w:p>
    <w:p w14:paraId="74E527BD" w14:textId="46946FEB" w:rsidR="00ED3D89"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8476795"/>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850E7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4620205B"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langauage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8476796"/>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Toc128476797"/>
      <w:bookmarkStart w:id="3" w:name="_Ref128568467"/>
      <w:bookmarkStart w:id="4" w:name="_Ref128568491"/>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To setup a demeter.run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You'll see the home page of demeter.run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40A4B3C4" w:rsidR="00163917" w:rsidRDefault="00A043F6" w:rsidP="00163917">
      <w:pPr>
        <w:pStyle w:val="ListParagraph"/>
        <w:numPr>
          <w:ilvl w:val="0"/>
          <w:numId w:val="26"/>
        </w:numPr>
        <w:spacing w:after="0"/>
        <w:rPr>
          <w:szCs w:val="24"/>
        </w:rPr>
      </w:pPr>
      <w:r w:rsidRPr="00A043F6">
        <w:rPr>
          <w:szCs w:val="24"/>
        </w:rPr>
        <w:lastRenderedPageBreak/>
        <w:t>After signing in, you're ready to use demeter.run. As the image below shows, you'll see the "Projects" page.</w:t>
      </w:r>
      <w:r>
        <w:rPr>
          <w:szCs w:val="24"/>
        </w:rPr>
        <w:t xml:space="preserve"> There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68BC550D"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now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00B2DBF0"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 xml:space="preserve">Demeter.run will charge you DCUs for a running workspace. So after you finish with your work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C45C06" w:rsidR="004C16AB" w:rsidRDefault="004C16AB" w:rsidP="004C16AB">
      <w:pPr>
        <w:pStyle w:val="ListParagraph"/>
        <w:numPr>
          <w:ilvl w:val="0"/>
          <w:numId w:val="26"/>
        </w:numPr>
        <w:spacing w:after="0"/>
        <w:rPr>
          <w:szCs w:val="24"/>
        </w:rPr>
      </w:pPr>
      <w:r>
        <w:rPr>
          <w:szCs w:val="24"/>
        </w:rPr>
        <w:t>Once everything is setup you can click on the VSCode logo and a VSCode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8476798"/>
      <w:r>
        <w:lastRenderedPageBreak/>
        <w:t>Installing</w:t>
      </w:r>
      <w:r w:rsidR="00891FB0">
        <w:t xml:space="preserve"> Docker</w:t>
      </w:r>
      <w:bookmarkEnd w:id="5"/>
      <w:r>
        <w:t xml:space="preserve"> and VSCode</w:t>
      </w:r>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C1A572E" w:rsidR="00BF0B42" w:rsidRPr="00A06D91" w:rsidRDefault="00A06D91" w:rsidP="00A06D91">
      <w:pPr>
        <w:pStyle w:val="ListParagraph"/>
        <w:numPr>
          <w:ilvl w:val="0"/>
          <w:numId w:val="27"/>
        </w:numPr>
        <w:spacing w:after="0"/>
        <w:rPr>
          <w:szCs w:val="24"/>
        </w:rPr>
      </w:pPr>
      <w:r>
        <w:t xml:space="preserve"> </w:t>
      </w: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5CD15140" w:rsidR="00581DFE" w:rsidRPr="002F6DCA" w:rsidRDefault="002F6DCA" w:rsidP="00581DFE">
      <w:pPr>
        <w:pStyle w:val="ListParagraph"/>
        <w:numPr>
          <w:ilvl w:val="0"/>
          <w:numId w:val="28"/>
        </w:numPr>
        <w:spacing w:after="0"/>
        <w:rPr>
          <w:szCs w:val="24"/>
        </w:rPr>
      </w:pPr>
      <w:r>
        <w:lastRenderedPageBreak/>
        <w:t>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in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r>
        <w:t>Running the PPP Docker Container</w:t>
      </w:r>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47FC216B" w14:textId="11023E30" w:rsidR="007415DC" w:rsidRDefault="007415DC" w:rsidP="007415DC">
      <w:pPr>
        <w:pStyle w:val="BodyText"/>
      </w:pPr>
      <w:bookmarkStart w:id="6" w:name="_Toc128476799"/>
      <w:r>
        <w:t xml:space="preserve">After successfully running this command, you will see the system prompt back with no errors. </w:t>
      </w:r>
      <w:r w:rsidR="000844C3">
        <w:t>Also,</w:t>
      </w:r>
      <w:r w:rsidR="0025730A">
        <w:t xml:space="preserve"> this command can take at least 10 minutes to finish. However, we experienced waiting times of up to 25 in some hardware and internet settings. </w:t>
      </w:r>
    </w:p>
    <w:p w14:paraId="4AFE25FC" w14:textId="5221E2F4" w:rsidR="000844C3" w:rsidRDefault="006E69FB" w:rsidP="006E69FB">
      <w:pPr>
        <w:pStyle w:val="Heading3"/>
      </w:pPr>
      <w:r>
        <w:t>Troubleshooting Guide</w:t>
      </w:r>
    </w:p>
    <w:p w14:paraId="790C97BC" w14:textId="17D7C193" w:rsidR="006E69FB" w:rsidRDefault="006A6653" w:rsidP="007415DC">
      <w:pPr>
        <w:pStyle w:val="BodyText"/>
      </w:pPr>
      <w:r>
        <w:t>The following issues may occur on any operating system</w:t>
      </w:r>
      <w:r>
        <w:t>:</w:t>
      </w:r>
    </w:p>
    <w:p w14:paraId="4B29E48A" w14:textId="12BF3C67" w:rsidR="006A6653" w:rsidRDefault="006A6653" w:rsidP="006A6653">
      <w:pPr>
        <w:pStyle w:val="BodyText"/>
        <w:numPr>
          <w:ilvl w:val="0"/>
          <w:numId w:val="29"/>
        </w:numPr>
      </w:pPr>
      <w:r>
        <w:t>If you</w:t>
      </w:r>
      <w:r>
        <w:t xml:space="preserve"> are getting this message from the Docker terminal in VS Code</w:t>
      </w:r>
      <w:r>
        <w:t>:</w:t>
      </w:r>
    </w:p>
    <w:p w14:paraId="4D7D005A" w14:textId="45460C53" w:rsidR="006A6653" w:rsidRDefault="006A6653" w:rsidP="006A6653">
      <w:pPr>
        <w:pStyle w:val="SourceCode"/>
      </w:pPr>
      <w:r>
        <w:t>The connection to the terminal's pty host process is unresponsive, the terminals may stop working.</w:t>
      </w:r>
    </w:p>
    <w:p w14:paraId="7D3C9032" w14:textId="1B277DBB" w:rsidR="006A6653" w:rsidRDefault="006A6653" w:rsidP="006A6653">
      <w:pPr>
        <w:pStyle w:val="BodyText"/>
        <w:ind w:left="720"/>
      </w:pPr>
      <w:r>
        <w:t>The solution to this issue, is to uninstall VS Code and install the Insiders version. You can download this version</w:t>
      </w:r>
      <w:r>
        <w:t xml:space="preserve">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Linux Issues</w:t>
      </w:r>
      <w:r w:rsidRPr="006E50FD">
        <w:rPr>
          <w:b/>
          <w:bCs/>
        </w:rPr>
        <w:t xml:space="preserve">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If you have installed Docker Desktop before joining the PPP, you may receive an error message asking to install the latest WSL version. An example of the error message is shown in the image below. Please refer to this page from the Windows Subsystem for 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lastRenderedPageBreak/>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r w:rsidRPr="009E01DA">
        <w:t>Kuber marketplace</w:t>
      </w:r>
      <w:bookmarkEnd w:id="6"/>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w:t>
      </w:r>
      <w:r w:rsidR="00FF74DF">
        <w:rPr>
          <w:szCs w:val="24"/>
        </w:rPr>
        <w:t>Kuber</w:t>
      </w:r>
      <w:r w:rsidR="00FF74DF">
        <w:rPr>
          <w:szCs w:val="24"/>
        </w:rPr>
        <w:t xml:space="preserve">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The DApp is called the cardano-marketplace and can be found at dQuadrants GitHub page:</w:t>
      </w:r>
      <w:r w:rsidR="00FB0890">
        <w:rPr>
          <w:szCs w:val="24"/>
        </w:rPr>
        <w:t xml:space="preserve"> </w:t>
      </w:r>
    </w:p>
    <w:p w14:paraId="6BE17DA1" w14:textId="77777777" w:rsidR="00647D75" w:rsidRDefault="00647D75" w:rsidP="00C300A1">
      <w:pPr>
        <w:spacing w:after="0"/>
        <w:rPr>
          <w:szCs w:val="24"/>
        </w:rPr>
      </w:pPr>
      <w:hyperlink r:id="rId55" w:history="1">
        <w:r w:rsidRPr="00E23044">
          <w:rPr>
            <w:rStyle w:val="Hyperlink"/>
            <w:szCs w:val="24"/>
          </w:rPr>
          <w:t>https://github.com/dQuadrant/cardano-marketplace</w:t>
        </w:r>
      </w:hyperlink>
      <w:r>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I</w:t>
      </w:r>
      <w:r>
        <w:t xml:space="preserve">t connects to an existing </w:t>
      </w:r>
      <w:r>
        <w:t>K</w:t>
      </w:r>
      <w:r>
        <w:t>uber server to construct transactions.</w:t>
      </w:r>
    </w:p>
    <w:p w14:paraId="379DADB0" w14:textId="57877B40" w:rsidR="004D0FFE" w:rsidRPr="004D0FFE" w:rsidRDefault="004D0FFE" w:rsidP="004D0FFE">
      <w:pPr>
        <w:pStyle w:val="ListParagraph"/>
        <w:numPr>
          <w:ilvl w:val="0"/>
          <w:numId w:val="29"/>
        </w:numPr>
        <w:spacing w:after="0"/>
        <w:rPr>
          <w:szCs w:val="24"/>
        </w:rPr>
      </w:pPr>
      <w:r>
        <w:t>It l</w:t>
      </w:r>
      <w:r>
        <w:t xml:space="preserve">ists tokens </w:t>
      </w:r>
      <w:r>
        <w:t>for s</w:t>
      </w:r>
      <w:r>
        <w:t>ale using blockfrost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6C1FE974" w:rsidR="004D0FFE" w:rsidRDefault="008F5F4C" w:rsidP="004D0FFE">
      <w:pPr>
        <w:spacing w:after="0"/>
        <w:rPr>
          <w:szCs w:val="24"/>
        </w:rPr>
      </w:pPr>
      <w:r>
        <w:rPr>
          <w:szCs w:val="24"/>
        </w:rPr>
        <w:t xml:space="preserve">We are going to use Demeter to deploy this architecture. </w:t>
      </w:r>
      <w:r w:rsidR="005E7E14">
        <w:rPr>
          <w:szCs w:val="24"/>
        </w:rPr>
        <w:t xml:space="preserve">We go to demeter.run and open the project we already created in the 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w:t>
      </w:r>
      <w:r w:rsidR="005E7E14">
        <w:rPr>
          <w:szCs w:val="24"/>
        </w:rPr>
        <w:lastRenderedPageBreak/>
        <w:t xml:space="preserve">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E8895B1" w:rsidR="00543941" w:rsidRDefault="009C4B0D" w:rsidP="004D0FFE">
      <w:pPr>
        <w:spacing w:after="0"/>
        <w:rPr>
          <w:szCs w:val="24"/>
        </w:rPr>
      </w:pPr>
      <w:r>
        <w:rPr>
          <w:szCs w:val="24"/>
        </w:rPr>
        <w:t xml:space="preserve">At the bottom of the page </w:t>
      </w:r>
      <w:r>
        <w:rPr>
          <w:szCs w:val="24"/>
        </w:rPr>
        <w:t>select the small workspace size</w:t>
      </w:r>
      <w:r>
        <w:rPr>
          <w:szCs w:val="24"/>
        </w:rPr>
        <w:t xml:space="preserve"> and the Preprod network</w:t>
      </w:r>
      <w:r>
        <w:rPr>
          <w:szCs w:val="24"/>
        </w:rPr>
        <w:t>.</w:t>
      </w:r>
      <w:r>
        <w:rPr>
          <w:szCs w:val="24"/>
        </w:rPr>
        <w:t xml:space="preserve"> </w:t>
      </w:r>
      <w:r w:rsidR="00B85722">
        <w:rPr>
          <w:szCs w:val="24"/>
        </w:rPr>
        <w:t xml:space="preserve">Because we need a Kuber API to connect with the cardano network we will connect the Kuber extension to our workspace. We click on Browse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2F135CCD" w:rsidR="0002064D" w:rsidRDefault="0002064D" w:rsidP="004D0FFE">
      <w:pPr>
        <w:spacing w:after="0"/>
        <w:rPr>
          <w:szCs w:val="24"/>
        </w:rPr>
      </w:pPr>
      <w:r>
        <w:rPr>
          <w:szCs w:val="24"/>
        </w:rPr>
        <w:t xml:space="preserve">In the accress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 xml:space="preserve">W copy the URL under the Public DNS section that gets displayed. The we go back to the dashboard by clicking on the top of the page Instance selection -&gt; Extensions -&gt; Dashboard. We can then enter our workspace by clicking on the VSCode button. </w:t>
      </w:r>
    </w:p>
    <w:p w14:paraId="069A8F16" w14:textId="46265CB0" w:rsidR="00216D82" w:rsidRDefault="00216D82" w:rsidP="004D0FFE">
      <w:pPr>
        <w:spacing w:after="0"/>
        <w:rPr>
          <w:szCs w:val="24"/>
        </w:rPr>
      </w:pPr>
      <w:r>
        <w:rPr>
          <w:noProof/>
        </w:rPr>
        <w:lastRenderedPageBreak/>
        <w:drawing>
          <wp:inline distT="0" distB="0" distL="0" distR="0" wp14:anchorId="3A9E9560" wp14:editId="13D92381">
            <wp:extent cx="5943600" cy="42608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943600" cy="4260850"/>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4D0FFE">
      <w:pPr>
        <w:spacing w:after="0"/>
        <w:rPr>
          <w:szCs w:val="24"/>
        </w:rPr>
      </w:pPr>
      <w:r>
        <w:rPr>
          <w:noProof/>
        </w:rPr>
        <w:drawing>
          <wp:inline distT="0" distB="0" distL="0" distR="0" wp14:anchorId="4156E223" wp14:editId="02ECCF53">
            <wp:extent cx="5943600" cy="3384550"/>
            <wp:effectExtent l="0" t="0" r="0" b="635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943600" cy="338455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VSCode editor we go to </w:t>
      </w:r>
      <w:r w:rsidRPr="00394863">
        <w:rPr>
          <w:i/>
          <w:iCs/>
          <w:szCs w:val="24"/>
        </w:rPr>
        <w:t>frontend/src/config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15C8B86B" w:rsidR="00B13F15" w:rsidRDefault="005B61A7" w:rsidP="003E7CFF">
      <w:pPr>
        <w:spacing w:after="0"/>
        <w:rPr>
          <w:szCs w:val="24"/>
        </w:rPr>
      </w:pPr>
      <w:r>
        <w:rPr>
          <w:szCs w:val="24"/>
        </w:rPr>
        <w:t xml:space="preserve">The link under the kuberApiUrl is the one we copied before when we exposed the http port. </w:t>
      </w:r>
      <w:r w:rsidR="003E7CFF">
        <w:rPr>
          <w:szCs w:val="24"/>
        </w:rPr>
        <w:t xml:space="preserve">We also change the URLs to Cardano preproduction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After that under the section project ID your blockfrost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1C8E4BF3" w:rsidR="00245F7D" w:rsidRDefault="001D37E1" w:rsidP="004D0FFE">
      <w:pPr>
        <w:spacing w:after="0"/>
        <w:rPr>
          <w:szCs w:val="24"/>
        </w:rPr>
      </w:pPr>
      <w:r>
        <w:rPr>
          <w:szCs w:val="24"/>
        </w:rPr>
        <w:t>Then we got to the menu Teerminal -&gt; Open Terminal and in the opened terminal we cd into the frontend directory and install the frontend with the npm command:</w:t>
      </w:r>
    </w:p>
    <w:p w14:paraId="0B026391" w14:textId="08E4B93A" w:rsidR="001D37E1" w:rsidRDefault="007E4A35" w:rsidP="001D37E1">
      <w:pPr>
        <w:pStyle w:val="SourceCode"/>
      </w:pPr>
      <w:r>
        <w:t>~</w:t>
      </w:r>
      <w:r>
        <w:t>workspace/repo/</w:t>
      </w:r>
      <w:r w:rsidR="001D37E1">
        <w:t>frontend&gt; npm install</w:t>
      </w:r>
    </w:p>
    <w:p w14:paraId="1754DD3F" w14:textId="24146C5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webserver</w:t>
      </w:r>
      <w:r>
        <w:t>:</w:t>
      </w:r>
    </w:p>
    <w:p w14:paraId="32CEFCBC" w14:textId="382518F6" w:rsidR="00C0022D" w:rsidRDefault="007E4A35" w:rsidP="007E4A35">
      <w:pPr>
        <w:pStyle w:val="SourceCode"/>
      </w:pPr>
      <w:r>
        <w:t>~workspace/repo/frontend&gt;</w:t>
      </w:r>
      <w:r>
        <w:t xml:space="preserve">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2A83E49" w:rsidR="0036374F" w:rsidRDefault="00FD054C" w:rsidP="00271284">
      <w:pPr>
        <w:pStyle w:val="BodyText"/>
      </w:pPr>
      <w:r>
        <w:t xml:space="preserve">Once this is done you will see a link that you can use to access your marketplace webpage that you have created. </w:t>
      </w:r>
      <w:r w:rsidR="0018042B">
        <w:t xml:space="preserve">You will see on the marketplace on token that is for sale is listed.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w:t>
      </w:r>
      <w:r w:rsidR="00A6247E">
        <w:t xml:space="preserve">From the Nami wallet you can click on MintNFT button and input your token name, artist name and image URL. It will prompt you to sign a transaction. </w:t>
      </w:r>
      <w:r w:rsidR="00A6247E">
        <w:t xml:space="preserve">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Cardano Testnet faucet and request some ADA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03F19E89" w:rsidR="004F4F67" w:rsidRDefault="004F4F67" w:rsidP="00271284">
      <w:pPr>
        <w:pStyle w:val="BodyText"/>
      </w:pPr>
      <w:r>
        <w:t xml:space="preserve">You can then input for how much ADA you want to sell it and click on the Sell </w:t>
      </w:r>
      <w:r>
        <w:t>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20C60122" w:rsidR="00982873" w:rsidRDefault="00982873" w:rsidP="00271284">
      <w:pPr>
        <w:pStyle w:val="BodyText"/>
      </w:pPr>
      <w:r>
        <w:t>You can now see the NFT on your market 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716CB8DB" w:rsidR="007B37F5" w:rsidRDefault="007B37F5" w:rsidP="00271284">
      <w:pPr>
        <w:pStyle w:val="BodyText"/>
      </w:pPr>
      <w:r>
        <w:t xml:space="preserve">If you </w:t>
      </w:r>
      <w:r w:rsidR="00BE22D0">
        <w:t>want,</w:t>
      </w:r>
      <w:r>
        <w:t xml:space="preserve"> you can </w:t>
      </w:r>
      <w:r>
        <w:t xml:space="preserve">now </w:t>
      </w:r>
      <w:r>
        <w:t xml:space="preserve">buy this NFT with another wallet that should be also connected to the pre-production network. </w:t>
      </w:r>
      <w:r w:rsidR="00BE22D0">
        <w:t xml:space="preserve">You simply have to click on the Buy button and choose you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F47C952" w:rsidR="00982873" w:rsidRDefault="0045311D" w:rsidP="00271284">
      <w:pPr>
        <w:pStyle w:val="BodyText"/>
      </w:pPr>
      <w:r>
        <w:t xml:space="preserve">We sign the </w:t>
      </w:r>
      <w:r w:rsidR="00C5192E">
        <w:t>transaction,</w:t>
      </w:r>
      <w:r>
        <w:t xml:space="preserve"> and we can after its processed see that we get the NFT in our Eternl wallet and the ADA amount for which we were selling the NFT will be sent to our Nami wallet. </w:t>
      </w:r>
    </w:p>
    <w:p w14:paraId="5DB47BC7" w14:textId="22CABFA8" w:rsidR="00E84F28" w:rsidRDefault="00E84F28" w:rsidP="00E84F28">
      <w:pPr>
        <w:pStyle w:val="Heading2"/>
      </w:pPr>
      <w:bookmarkStart w:id="7" w:name="_Toc128476800"/>
      <w:r>
        <w:t>Hashing and digital signatures</w:t>
      </w:r>
      <w:bookmarkEnd w:id="7"/>
    </w:p>
    <w:p w14:paraId="75313197" w14:textId="490CBDD6" w:rsidR="00E84F28" w:rsidRDefault="00D55A9E" w:rsidP="00C300A1">
      <w:pPr>
        <w:spacing w:after="0"/>
        <w:rPr>
          <w:szCs w:val="24"/>
        </w:rPr>
      </w:pPr>
      <w:r>
        <w:rPr>
          <w:szCs w:val="24"/>
        </w:rPr>
        <w:t>These are two important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77777777"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32-bits long. </w:t>
      </w:r>
    </w:p>
    <w:p w14:paraId="747DE5FC" w14:textId="6E5B1841" w:rsidR="00D424BF" w:rsidRDefault="00473144" w:rsidP="00473144">
      <w:pPr>
        <w:spacing w:after="0"/>
        <w:jc w:val="center"/>
        <w:rPr>
          <w:szCs w:val="24"/>
        </w:rPr>
      </w:pPr>
      <w:r>
        <w:rPr>
          <w:noProof/>
        </w:rPr>
        <w:drawing>
          <wp:inline distT="0" distB="0" distL="0" distR="0" wp14:anchorId="37BE6376" wp14:editId="40A6C62E">
            <wp:extent cx="5943600" cy="3003550"/>
            <wp:effectExtent l="0" t="0" r="0" b="635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t="10343" b="43511"/>
                    <a:stretch/>
                  </pic:blipFill>
                  <pic:spPr bwMode="auto">
                    <a:xfrm>
                      <a:off x="0" y="0"/>
                      <a:ext cx="5943600" cy="30035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77777777"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 xml:space="preserve">Hashing algorithms are designed in a way that makes in practically impossible to find reverse engineer the input from a hash value. </w:t>
      </w:r>
      <w:r w:rsidR="009F4ED3">
        <w:rPr>
          <w:szCs w:val="24"/>
        </w:rPr>
        <w:t xml:space="preserve">That is a property that Cardano and other blockchain technology critically relies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62237FE0" w:rsidR="001622E3" w:rsidRDefault="001622E3" w:rsidP="00C300A1">
      <w:pPr>
        <w:spacing w:after="0"/>
        <w:rPr>
          <w:szCs w:val="24"/>
        </w:rPr>
      </w:pPr>
      <w:r>
        <w:rPr>
          <w:szCs w:val="24"/>
        </w:rPr>
        <w:t xml:space="preserve">The point of digital signatures is </w:t>
      </w:r>
      <w:r w:rsidR="00D7318C">
        <w:rPr>
          <w:szCs w:val="24"/>
        </w:rPr>
        <w:t>that you can for instance</w:t>
      </w:r>
      <w:r>
        <w:rPr>
          <w:szCs w:val="24"/>
        </w:rPr>
        <w:t xml:space="preserve"> digitally sign documents. </w:t>
      </w:r>
      <w:r w:rsidR="00C50109">
        <w:rPr>
          <w:szCs w:val="24"/>
        </w:rPr>
        <w:t xml:space="preserve">Let’s take for example a short message instead of a document, which is just a collection of messages. To sign a </w:t>
      </w:r>
      <w:r w:rsidR="00D7318C">
        <w:rPr>
          <w:szCs w:val="24"/>
        </w:rPr>
        <w:t>message,</w:t>
      </w:r>
      <w:r w:rsidR="00C50109">
        <w:rPr>
          <w:szCs w:val="24"/>
        </w:rPr>
        <w:t xml:space="preserve"> we need a key pair consisting of </w:t>
      </w:r>
      <w:r w:rsidR="00794B86">
        <w:rPr>
          <w:szCs w:val="24"/>
        </w:rPr>
        <w:t>5.36</w:t>
      </w:r>
    </w:p>
    <w:p w14:paraId="3C0CDD7B" w14:textId="5E1E86C9" w:rsidR="00C300A1" w:rsidRPr="009F7BE6" w:rsidRDefault="00B45E24" w:rsidP="009F7BE6">
      <w:pPr>
        <w:pStyle w:val="Heading2"/>
        <w:rPr>
          <w:sz w:val="24"/>
          <w:szCs w:val="24"/>
        </w:rPr>
      </w:pPr>
      <w:bookmarkStart w:id="8" w:name="_Toc128476801"/>
      <w:r w:rsidRPr="009F7BE6">
        <w:rPr>
          <w:sz w:val="24"/>
          <w:szCs w:val="24"/>
        </w:rPr>
        <w:t>The EUT</w:t>
      </w:r>
      <w:r w:rsidR="00FB2745">
        <w:rPr>
          <w:sz w:val="24"/>
          <w:szCs w:val="24"/>
        </w:rPr>
        <w:t>x</w:t>
      </w:r>
      <w:r w:rsidRPr="009F7BE6">
        <w:rPr>
          <w:sz w:val="24"/>
          <w:szCs w:val="24"/>
        </w:rPr>
        <w:t>O model</w:t>
      </w:r>
      <w:bookmarkEnd w:id="8"/>
    </w:p>
    <w:p w14:paraId="349639B8" w14:textId="0D45F346"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w:t>
      </w:r>
      <w:r w:rsidRPr="00AC0AC1">
        <w:rPr>
          <w:szCs w:val="24"/>
        </w:rPr>
        <w:lastRenderedPageBreak/>
        <w:t xml:space="preserve">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4"/>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22F3DF6" w14:textId="0FAFF7B1" w:rsidR="00DD7ACE" w:rsidRPr="00AC0AC1" w:rsidRDefault="00DD7ACE" w:rsidP="009216A9">
      <w:pPr>
        <w:pStyle w:val="Caption"/>
        <w:rPr>
          <w:szCs w:val="24"/>
        </w:rPr>
      </w:pPr>
      <w:bookmarkStart w:id="9" w:name="_Toc128476787"/>
      <w:r>
        <w:t xml:space="preserve">Figure </w:t>
      </w:r>
      <w:r>
        <w:fldChar w:fldCharType="begin"/>
      </w:r>
      <w:r>
        <w:instrText xml:space="preserve"> SEQ Figure \* ARABIC </w:instrText>
      </w:r>
      <w:r>
        <w:fldChar w:fldCharType="separate"/>
      </w:r>
      <w:r>
        <w:rPr>
          <w:noProof/>
        </w:rPr>
        <w:t>1</w:t>
      </w:r>
      <w:r>
        <w:fldChar w:fldCharType="end"/>
      </w:r>
      <w:r>
        <w:t xml:space="preserve"> - UTXO model</w:t>
      </w:r>
      <w:r w:rsidR="00367BDB">
        <w:t xml:space="preserve"> [1]</w:t>
      </w:r>
      <w:bookmarkEnd w:id="9"/>
    </w:p>
    <w:p w14:paraId="3D6DBAF7" w14:textId="651F4CE0" w:rsidR="00F0357F" w:rsidRPr="00AC0AC1"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 belonging to the user that provided his UTXO as input and wou</w:t>
      </w:r>
      <w:r w:rsidR="004B39D5">
        <w:rPr>
          <w:szCs w:val="24"/>
        </w:rPr>
        <w:t>ld represent his change amount.</w:t>
      </w:r>
      <w:r w:rsidR="00417E00" w:rsidRPr="00AC0AC1">
        <w:rPr>
          <w:szCs w:val="24"/>
        </w:rPr>
        <w:t xml:space="preserve"> </w:t>
      </w:r>
      <w:r w:rsidR="00A6766F" w:rsidRPr="00AC0AC1">
        <w:rPr>
          <w:szCs w:val="24"/>
        </w:rPr>
        <w:t>For every transaction there is a fee to pay denominated in ADA for the Cardano blockchain.</w:t>
      </w:r>
      <w:r w:rsidR="00D03211">
        <w:rPr>
          <w:szCs w:val="24"/>
        </w:rPr>
        <w:t xml:space="preserve"> </w:t>
      </w:r>
    </w:p>
    <w:p w14:paraId="23F781C4" w14:textId="320764CD" w:rsidR="00C300A1" w:rsidRPr="00AC0AC1" w:rsidRDefault="00E83FA2" w:rsidP="00C300A1">
      <w:pPr>
        <w:spacing w:after="0"/>
        <w:rPr>
          <w:szCs w:val="24"/>
        </w:rPr>
      </w:pPr>
      <w:r w:rsidRPr="00AC0AC1">
        <w:rPr>
          <w:szCs w:val="24"/>
        </w:rPr>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associated to</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an</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is able to create transactions and use the ADA or native tokens sitting at the UTXOs of this address. </w:t>
      </w:r>
    </w:p>
    <w:p w14:paraId="03239684" w14:textId="6B277BD5" w:rsidR="00A6766F" w:rsidRPr="00AC0AC1"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and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to 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52800B65" w14:textId="06D82C7A" w:rsidR="0007194A" w:rsidRPr="00AC0AC1" w:rsidRDefault="0007194A" w:rsidP="00C300A1">
      <w:pPr>
        <w:spacing w:after="0"/>
        <w:rPr>
          <w:szCs w:val="24"/>
        </w:rPr>
      </w:pPr>
      <w:r w:rsidRPr="00AC0AC1">
        <w:rPr>
          <w:szCs w:val="24"/>
        </w:rPr>
        <w:lastRenderedPageBreak/>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p>
    <w:p w14:paraId="758C45D6" w14:textId="35AF55A1" w:rsidR="007D1602" w:rsidRPr="00AC0AC1" w:rsidRDefault="00DB5467" w:rsidP="00C300A1">
      <w:pPr>
        <w:spacing w:after="0"/>
        <w:rPr>
          <w:szCs w:val="24"/>
        </w:rPr>
      </w:pPr>
      <w:r w:rsidRPr="00AC0AC1">
        <w:rPr>
          <w:szCs w:val="24"/>
        </w:rPr>
        <w:t xml:space="preserve">A transaction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 UTXOs</w:t>
      </w:r>
      <w:r w:rsidRPr="00AC0AC1">
        <w:rPr>
          <w:szCs w:val="24"/>
        </w:rPr>
        <w:t xml:space="preserve">. </w:t>
      </w:r>
      <w:r w:rsidR="00D14769" w:rsidRPr="00AC0AC1">
        <w:rPr>
          <w:szCs w:val="24"/>
        </w:rPr>
        <w:t xml:space="preserve">The truth is every transaction except the genesis transaction takes at least one UTXO as input and produces at least one UTXO as output. What we mean by the terms spending and producing is the context. </w:t>
      </w:r>
      <w:r w:rsidR="007D1602" w:rsidRPr="00AC0AC1">
        <w:rPr>
          <w:szCs w:val="24"/>
        </w:rPr>
        <w:t xml:space="preserve">Later in chapter 2 we will see code examples where we </w:t>
      </w:r>
      <w:r w:rsidR="004D6903">
        <w:rPr>
          <w:szCs w:val="24"/>
        </w:rPr>
        <w:t>first send ADA to a script address</w:t>
      </w:r>
      <w:r w:rsidR="00346D3B">
        <w:rPr>
          <w:szCs w:val="24"/>
        </w:rPr>
        <w:t xml:space="preserve"> and for this reason, we call it a producing transaction. A</w:t>
      </w:r>
      <w:r w:rsidR="004D6903">
        <w:rPr>
          <w:szCs w:val="24"/>
        </w:rPr>
        <w:t xml:space="preserve">nd </w:t>
      </w:r>
      <w:r w:rsidR="00F555BE">
        <w:rPr>
          <w:szCs w:val="24"/>
        </w:rPr>
        <w:t>after that 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t>
      </w:r>
      <w:r w:rsidR="00F555BE">
        <w:rPr>
          <w:szCs w:val="24"/>
        </w:rPr>
        <w:t>so</w:t>
      </w:r>
      <w:r w:rsidR="00346D3B">
        <w:rPr>
          <w:szCs w:val="24"/>
        </w:rPr>
        <w:t xml:space="preserve"> we call this transaction a spending transaction</w:t>
      </w:r>
      <w:r w:rsidR="007D1602" w:rsidRPr="00AC0AC1">
        <w:rPr>
          <w:szCs w:val="24"/>
        </w:rPr>
        <w:t xml:space="preserve">. </w:t>
      </w:r>
    </w:p>
    <w:p w14:paraId="0C97C6A6" w14:textId="2D8EA011" w:rsidR="00DB5467" w:rsidRPr="004A5A33" w:rsidRDefault="00ED1039" w:rsidP="00C300A1">
      <w:pPr>
        <w:spacing w:after="0"/>
        <w:rPr>
          <w:szCs w:val="24"/>
        </w:rPr>
      </w:pPr>
      <w:r w:rsidRPr="00AC0AC1">
        <w:t>The script address is defined as a hash of the validator code written in Plutus core language, which also needs to be provided.</w:t>
      </w:r>
      <w:r>
        <w:t xml:space="preserve"> </w:t>
      </w:r>
      <w:r w:rsidR="005340BB" w:rsidRPr="00AC0AC1">
        <w:t xml:space="preserve">The script addresses are publicly known. </w:t>
      </w:r>
      <w:r w:rsidR="006950A3" w:rsidRPr="00AC0AC1">
        <w:t xml:space="preserve">The producing transaction </w:t>
      </w:r>
      <w:r>
        <w:t xml:space="preserve">must </w:t>
      </w:r>
      <w:r w:rsidR="006950A3" w:rsidRPr="00AC0AC1">
        <w:t xml:space="preserve">include </w:t>
      </w:r>
      <w:r>
        <w:t>this</w:t>
      </w:r>
      <w:r w:rsidR="006950A3" w:rsidRPr="00AC0AC1">
        <w:t xml:space="preserve"> </w:t>
      </w:r>
      <w:r>
        <w:t>address</w:t>
      </w:r>
      <w:r w:rsidRPr="00AC0AC1">
        <w:t>,</w:t>
      </w:r>
      <w:r w:rsidR="006950A3" w:rsidRPr="00AC0AC1">
        <w:t xml:space="preserve"> and </w:t>
      </w:r>
      <w:r>
        <w:t xml:space="preserve">it </w:t>
      </w:r>
      <w:r w:rsidR="005340BB">
        <w:t>must</w:t>
      </w:r>
      <w:r w:rsidR="00E453AC">
        <w:t xml:space="preserve"> </w:t>
      </w:r>
      <w:r>
        <w:t xml:space="preserve">include </w:t>
      </w:r>
      <w:r w:rsidR="006950A3" w:rsidRPr="00AC0AC1">
        <w:t>the</w:t>
      </w:r>
      <w:r>
        <w:t xml:space="preserve"> datum or the</w:t>
      </w:r>
      <w:r w:rsidR="006950A3" w:rsidRPr="00AC0AC1">
        <w:t xml:space="preserve"> hash of the datum that </w:t>
      </w:r>
      <w:r>
        <w:t>will be attached to the UTXO created at script address</w:t>
      </w:r>
      <w:r w:rsidR="006950A3" w:rsidRPr="00AC0AC1">
        <w:t>. If it</w:t>
      </w:r>
      <w:r>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00DB5467" w:rsidRPr="00AC0AC1">
        <w:rPr>
          <w:szCs w:val="24"/>
        </w:rPr>
        <w:t xml:space="preserve">The spending transaction </w:t>
      </w:r>
      <w:r w:rsidR="00436584" w:rsidRPr="00AC0AC1">
        <w:t xml:space="preserve">is responsible for providing the </w:t>
      </w:r>
      <w:r w:rsidR="00241DB6" w:rsidRPr="00AC0AC1">
        <w:t>datum</w:t>
      </w:r>
      <w:r w:rsidR="00436584" w:rsidRPr="00AC0AC1">
        <w:t>, the redeemer and</w:t>
      </w:r>
      <w:r w:rsidR="00FB258A" w:rsidRPr="00AC0AC1">
        <w:t xml:space="preserve"> the transaction context. It also provides</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a datum is not needed. </w:t>
      </w:r>
    </w:p>
    <w:p w14:paraId="5FF0BE8F" w14:textId="03A31411" w:rsidR="006950A3" w:rsidRPr="00AC0AC1" w:rsidRDefault="006950A3" w:rsidP="00C300A1">
      <w:pPr>
        <w:spacing w:after="0"/>
        <w:rPr>
          <w:szCs w:val="24"/>
        </w:rPr>
      </w:pPr>
      <w:r w:rsidRPr="00AC0AC1">
        <w:rPr>
          <w:szCs w:val="24"/>
        </w:rPr>
        <w:t>As said the validator script takes the datum, the redeemer and the transaction context as input information. The input for the datum</w:t>
      </w:r>
      <w:r w:rsidR="00465160">
        <w:rPr>
          <w:szCs w:val="24"/>
        </w:rPr>
        <w:t xml:space="preserve"> </w:t>
      </w:r>
      <w:r w:rsidR="00841984">
        <w:rPr>
          <w:szCs w:val="24"/>
        </w:rPr>
        <w:t>is collected</w:t>
      </w:r>
      <w:r w:rsidRPr="00AC0AC1">
        <w:rPr>
          <w:szCs w:val="24"/>
        </w:rPr>
        <w:t xml:space="preserve"> from each UTXO individually</w:t>
      </w:r>
      <w:r w:rsidR="00F90A2C" w:rsidRPr="00AC0AC1">
        <w:rPr>
          <w:szCs w:val="24"/>
        </w:rPr>
        <w:t xml:space="preserve"> that are</w:t>
      </w:r>
      <w:r w:rsidRPr="00AC0AC1">
        <w:rPr>
          <w:szCs w:val="24"/>
        </w:rPr>
        <w:t xml:space="preserve"> sitting at </w:t>
      </w:r>
      <w:r w:rsidR="00841984">
        <w:rPr>
          <w:szCs w:val="24"/>
        </w:rPr>
        <w:t>a</w:t>
      </w:r>
      <w:r w:rsidR="00F90A2C" w:rsidRPr="00AC0AC1">
        <w:rPr>
          <w:szCs w:val="24"/>
        </w:rPr>
        <w:t xml:space="preserve"> script address. </w:t>
      </w:r>
      <w:r w:rsidR="00465160">
        <w:rPr>
          <w:szCs w:val="24"/>
        </w:rPr>
        <w:t>That means if there are multiple UTXO</w:t>
      </w:r>
      <w:r w:rsidR="004A5A33">
        <w:rPr>
          <w:szCs w:val="24"/>
        </w:rPr>
        <w:t>s</w:t>
      </w:r>
      <w:r w:rsidR="00465160">
        <w:rPr>
          <w:szCs w:val="24"/>
        </w:rPr>
        <w:t xml:space="preserve"> specified to be consumed in the transaction, the validation logic is checked for each of them separately</w:t>
      </w:r>
      <w:r w:rsidR="006215D0">
        <w:rPr>
          <w:szCs w:val="24"/>
        </w:rPr>
        <w:t xml:space="preserve">. </w:t>
      </w:r>
      <w:r w:rsidR="004A5A33">
        <w:rPr>
          <w:szCs w:val="24"/>
        </w:rPr>
        <w:t>So,</w:t>
      </w:r>
      <w:r w:rsidR="00465160">
        <w:rPr>
          <w:szCs w:val="24"/>
        </w:rPr>
        <w:t xml:space="preserve"> in each validation there is only one datum as input</w:t>
      </w:r>
      <w:r w:rsidR="006215D0">
        <w:rPr>
          <w:szCs w:val="24"/>
        </w:rPr>
        <w:t xml:space="preserve"> coming from one UTXO</w:t>
      </w:r>
      <w:r w:rsidR="00465160">
        <w:rPr>
          <w:szCs w:val="24"/>
        </w:rPr>
        <w:t>.</w:t>
      </w:r>
    </w:p>
    <w:p w14:paraId="08AF82B7" w14:textId="3B8C5AC8" w:rsidR="0007194A" w:rsidRDefault="00B12998" w:rsidP="00C300A1">
      <w:pPr>
        <w:spacing w:after="0"/>
      </w:pPr>
      <w:r w:rsidRPr="00AC0AC1">
        <w:rPr>
          <w:szCs w:val="24"/>
        </w:rPr>
        <w:t xml:space="preserve">This limited </w:t>
      </w:r>
      <w:r w:rsidR="00F63AC1" w:rsidRPr="00AC0AC1">
        <w:rPr>
          <w:szCs w:val="24"/>
        </w:rPr>
        <w:t xml:space="preserve">view of the </w:t>
      </w:r>
      <w:r w:rsidR="00AD08AA" w:rsidRPr="00AC0AC1">
        <w:rPr>
          <w:szCs w:val="24"/>
        </w:rPr>
        <w:t xml:space="preserve">validator </w:t>
      </w:r>
      <w:r w:rsidR="00F63AC1" w:rsidRPr="00AC0AC1">
        <w:rPr>
          <w:szCs w:val="24"/>
        </w:rPr>
        <w:t xml:space="preserve">script that can see only inputs, outputs and the transaction </w:t>
      </w:r>
      <w:r w:rsidR="00466772" w:rsidRPr="00AC0AC1">
        <w:rPr>
          <w:szCs w:val="24"/>
        </w:rPr>
        <w:t>that will be processed, has</w:t>
      </w:r>
      <w:r w:rsidR="00F63AC1" w:rsidRPr="00AC0AC1">
        <w:rPr>
          <w:szCs w:val="24"/>
        </w:rPr>
        <w:t xml:space="preserve"> a security advantage compared to the Ether</w:t>
      </w:r>
      <w:r w:rsidR="005B50E2" w:rsidRPr="00AC0AC1">
        <w:rPr>
          <w:szCs w:val="24"/>
        </w:rPr>
        <w:t>e</w:t>
      </w:r>
      <w:r w:rsidR="00F63AC1" w:rsidRPr="00AC0AC1">
        <w:rPr>
          <w:szCs w:val="24"/>
        </w:rPr>
        <w:t>um model,</w:t>
      </w:r>
      <w:r w:rsidR="00F63AC1" w:rsidRPr="00AC0AC1">
        <w:t xml:space="preserve"> where the script can see the whole state of the blockchain. </w:t>
      </w:r>
      <w:r w:rsidR="00466772" w:rsidRPr="00AC0AC1">
        <w:t>That enables Ethereum's scripts to be much more powerful but for this reason it's also very difficult to predict what a given script will do</w:t>
      </w:r>
      <w:r w:rsidR="00FF4FE8">
        <w:t>. T</w:t>
      </w:r>
      <w:r w:rsidR="00466772" w:rsidRPr="00AC0AC1">
        <w:t>hat opens the door to all sorts of security issues.</w:t>
      </w:r>
      <w:r w:rsidR="00BD2988" w:rsidRPr="00AC0AC1">
        <w:t xml:space="preserve"> </w:t>
      </w:r>
      <w:r w:rsidR="00D77973" w:rsidRPr="00AC0AC1">
        <w:t>It</w:t>
      </w:r>
      <w:r w:rsidR="00BD2988" w:rsidRPr="00AC0AC1">
        <w:t xml:space="preserve"> can</w:t>
      </w:r>
      <w:r w:rsidR="00D77973" w:rsidRPr="00AC0AC1">
        <w:t xml:space="preserve"> be</w:t>
      </w:r>
      <w:r w:rsidR="00BD2988" w:rsidRPr="00AC0AC1">
        <w:t xml:space="preserve"> mathematically prove</w:t>
      </w:r>
      <w:r w:rsidR="00D77973" w:rsidRPr="00AC0AC1">
        <w:t>n</w:t>
      </w:r>
      <w:r w:rsidR="00BD2988" w:rsidRPr="00AC0AC1">
        <w:t xml:space="preserve"> that every logic you can express in Ethereum you can also express in the extended UT</w:t>
      </w:r>
      <w:r w:rsidR="00FF4FE8">
        <w:t>X</w:t>
      </w:r>
      <w:r w:rsidR="00BD2988" w:rsidRPr="00AC0AC1">
        <w:t>O model.</w:t>
      </w:r>
      <w:r w:rsidR="00D77973" w:rsidRPr="00AC0AC1">
        <w:t xml:space="preserve"> And that makes it a much </w:t>
      </w:r>
      <w:r w:rsidR="00F61569" w:rsidRPr="00AC0AC1">
        <w:t>safer</w:t>
      </w:r>
      <w:r w:rsidR="00D77973" w:rsidRPr="00AC0AC1">
        <w:t xml:space="preserve"> and reliable transaction model compared to Ethereum. </w:t>
      </w:r>
    </w:p>
    <w:p w14:paraId="6939FE36" w14:textId="2C95070A" w:rsidR="00C300A1" w:rsidRPr="00AC6C2D" w:rsidRDefault="00AC6C2D" w:rsidP="00AC6C2D">
      <w:pPr>
        <w:pStyle w:val="Heading2"/>
        <w:rPr>
          <w:sz w:val="24"/>
          <w:szCs w:val="24"/>
        </w:rPr>
      </w:pPr>
      <w:bookmarkStart w:id="10" w:name="_Toc128476802"/>
      <w:r>
        <w:rPr>
          <w:sz w:val="24"/>
          <w:szCs w:val="24"/>
        </w:rPr>
        <w:lastRenderedPageBreak/>
        <w:t>Plutus code</w:t>
      </w:r>
      <w:bookmarkEnd w:id="10"/>
    </w:p>
    <w:p w14:paraId="13A786F5" w14:textId="0535A120"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 xml:space="preserve">ore language.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6C5FDAA5" w:rsidR="00717D5C" w:rsidRPr="00AC0AC1" w:rsidRDefault="00717D5C" w:rsidP="00C300A1">
      <w:pPr>
        <w:spacing w:after="0"/>
        <w:rPr>
          <w:szCs w:val="24"/>
        </w:rPr>
      </w:pPr>
      <w:r w:rsidRPr="00AC0AC1">
        <w:rPr>
          <w:szCs w:val="24"/>
        </w:rPr>
        <w:t>Plutus Core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3E83009" w14:textId="67FE9650"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70DA5ECA" w14:textId="0A0069CC" w:rsidR="00C300A1" w:rsidRPr="00AC0AC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accompanied 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D3D8398" w14:textId="77777777" w:rsidR="00C300A1" w:rsidRPr="00AC0AC1" w:rsidRDefault="00C300A1" w:rsidP="00E46B4F">
      <w:pPr>
        <w:pStyle w:val="Heading1"/>
        <w:spacing w:before="0"/>
        <w:rPr>
          <w:lang w:val="en-US"/>
        </w:rPr>
      </w:pPr>
      <w:bookmarkStart w:id="11" w:name="_Toc128476803"/>
      <w:r w:rsidRPr="00AC0AC1">
        <w:rPr>
          <w:lang w:val="en-US"/>
        </w:rPr>
        <w:lastRenderedPageBreak/>
        <w:t>Resources</w:t>
      </w:r>
      <w:bookmarkEnd w:id="11"/>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The Cardano documentation</w:t>
      </w:r>
    </w:p>
    <w:p w14:paraId="5F60D8D7" w14:textId="6F5633C6" w:rsidR="00C300A1" w:rsidRPr="00AC0AC1" w:rsidRDefault="00000000" w:rsidP="00C300A1">
      <w:pPr>
        <w:spacing w:after="0"/>
        <w:rPr>
          <w:szCs w:val="24"/>
        </w:rPr>
      </w:pPr>
      <w:hyperlink r:id="rId75"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76"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77"/>
      <w:footerReference w:type="default" r:id="rId78"/>
      <w:footerReference w:type="first" r:id="rId7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A5F5B" w14:textId="77777777" w:rsidR="00343F8A" w:rsidRDefault="00343F8A" w:rsidP="00363C64">
      <w:pPr>
        <w:spacing w:after="0" w:line="240" w:lineRule="auto"/>
      </w:pPr>
      <w:r>
        <w:separator/>
      </w:r>
    </w:p>
  </w:endnote>
  <w:endnote w:type="continuationSeparator" w:id="0">
    <w:p w14:paraId="26841DF2" w14:textId="77777777" w:rsidR="00343F8A" w:rsidRDefault="00343F8A"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EA7C4" w14:textId="77777777" w:rsidR="00343F8A" w:rsidRDefault="00343F8A" w:rsidP="00363C64">
      <w:pPr>
        <w:spacing w:after="0" w:line="240" w:lineRule="auto"/>
      </w:pPr>
      <w:r>
        <w:separator/>
      </w:r>
    </w:p>
  </w:footnote>
  <w:footnote w:type="continuationSeparator" w:id="0">
    <w:p w14:paraId="6587D273" w14:textId="77777777" w:rsidR="00343F8A" w:rsidRDefault="00343F8A"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0442DEE"/>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0"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CE7543B"/>
    <w:multiLevelType w:val="multilevel"/>
    <w:tmpl w:val="E53E1DB6"/>
    <w:numStyleLink w:val="Appendices"/>
  </w:abstractNum>
  <w:abstractNum w:abstractNumId="12"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3"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7"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6"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8"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6"/>
  </w:num>
  <w:num w:numId="2" w16cid:durableId="1356349050">
    <w:abstractNumId w:val="30"/>
  </w:num>
  <w:num w:numId="3" w16cid:durableId="1769110930">
    <w:abstractNumId w:val="6"/>
  </w:num>
  <w:num w:numId="4" w16cid:durableId="1464423270">
    <w:abstractNumId w:val="11"/>
  </w:num>
  <w:num w:numId="5" w16cid:durableId="2111729607">
    <w:abstractNumId w:val="1"/>
  </w:num>
  <w:num w:numId="6" w16cid:durableId="1723946367">
    <w:abstractNumId w:val="23"/>
  </w:num>
  <w:num w:numId="7" w16cid:durableId="837187338">
    <w:abstractNumId w:val="19"/>
  </w:num>
  <w:num w:numId="8" w16cid:durableId="284237879">
    <w:abstractNumId w:val="10"/>
  </w:num>
  <w:num w:numId="9" w16cid:durableId="866867218">
    <w:abstractNumId w:val="12"/>
  </w:num>
  <w:num w:numId="10" w16cid:durableId="868644811">
    <w:abstractNumId w:val="7"/>
  </w:num>
  <w:num w:numId="11" w16cid:durableId="1563100170">
    <w:abstractNumId w:val="2"/>
  </w:num>
  <w:num w:numId="12" w16cid:durableId="1876846210">
    <w:abstractNumId w:val="14"/>
  </w:num>
  <w:num w:numId="13" w16cid:durableId="969747814">
    <w:abstractNumId w:val="29"/>
  </w:num>
  <w:num w:numId="14" w16cid:durableId="1051228206">
    <w:abstractNumId w:val="21"/>
  </w:num>
  <w:num w:numId="15" w16cid:durableId="615524021">
    <w:abstractNumId w:val="0"/>
  </w:num>
  <w:num w:numId="16" w16cid:durableId="526217399">
    <w:abstractNumId w:val="17"/>
  </w:num>
  <w:num w:numId="17" w16cid:durableId="491145571">
    <w:abstractNumId w:val="15"/>
  </w:num>
  <w:num w:numId="18" w16cid:durableId="1209680463">
    <w:abstractNumId w:val="24"/>
  </w:num>
  <w:num w:numId="19" w16cid:durableId="520555426">
    <w:abstractNumId w:val="27"/>
  </w:num>
  <w:num w:numId="20" w16cid:durableId="1100181003">
    <w:abstractNumId w:val="9"/>
  </w:num>
  <w:num w:numId="21" w16cid:durableId="1423377359">
    <w:abstractNumId w:val="28"/>
  </w:num>
  <w:num w:numId="22" w16cid:durableId="781268148">
    <w:abstractNumId w:val="25"/>
  </w:num>
  <w:num w:numId="23" w16cid:durableId="958998525">
    <w:abstractNumId w:val="22"/>
  </w:num>
  <w:num w:numId="24" w16cid:durableId="378363688">
    <w:abstractNumId w:val="18"/>
  </w:num>
  <w:num w:numId="25" w16cid:durableId="1741171036">
    <w:abstractNumId w:val="26"/>
  </w:num>
  <w:num w:numId="26" w16cid:durableId="1216744719">
    <w:abstractNumId w:val="13"/>
  </w:num>
  <w:num w:numId="27" w16cid:durableId="1735007875">
    <w:abstractNumId w:val="20"/>
  </w:num>
  <w:num w:numId="28" w16cid:durableId="1894653675">
    <w:abstractNumId w:val="8"/>
  </w:num>
  <w:num w:numId="29" w16cid:durableId="1053308817">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8EE"/>
    <w:rsid w:val="00031C2A"/>
    <w:rsid w:val="00031CEA"/>
    <w:rsid w:val="00032664"/>
    <w:rsid w:val="000328B5"/>
    <w:rsid w:val="00032ABE"/>
    <w:rsid w:val="00032AE4"/>
    <w:rsid w:val="00033056"/>
    <w:rsid w:val="00033069"/>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411"/>
    <w:rsid w:val="00041B8B"/>
    <w:rsid w:val="00041D59"/>
    <w:rsid w:val="00041D8A"/>
    <w:rsid w:val="00042620"/>
    <w:rsid w:val="00042668"/>
    <w:rsid w:val="00042881"/>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44E2"/>
    <w:rsid w:val="000553BF"/>
    <w:rsid w:val="000554C5"/>
    <w:rsid w:val="00055850"/>
    <w:rsid w:val="0005588A"/>
    <w:rsid w:val="00055DAA"/>
    <w:rsid w:val="0005606C"/>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A9F"/>
    <w:rsid w:val="00077FB9"/>
    <w:rsid w:val="00077FEB"/>
    <w:rsid w:val="00081162"/>
    <w:rsid w:val="00081255"/>
    <w:rsid w:val="00081F12"/>
    <w:rsid w:val="00081FAF"/>
    <w:rsid w:val="000834D9"/>
    <w:rsid w:val="000839B4"/>
    <w:rsid w:val="000839E2"/>
    <w:rsid w:val="00083BD7"/>
    <w:rsid w:val="00083C72"/>
    <w:rsid w:val="00084350"/>
    <w:rsid w:val="000844C3"/>
    <w:rsid w:val="0008525B"/>
    <w:rsid w:val="00085429"/>
    <w:rsid w:val="00085ADD"/>
    <w:rsid w:val="000863E0"/>
    <w:rsid w:val="00086E8E"/>
    <w:rsid w:val="000917C1"/>
    <w:rsid w:val="00092A80"/>
    <w:rsid w:val="00092E4D"/>
    <w:rsid w:val="00092EEE"/>
    <w:rsid w:val="0009314B"/>
    <w:rsid w:val="00093389"/>
    <w:rsid w:val="000938D3"/>
    <w:rsid w:val="00093935"/>
    <w:rsid w:val="00093A87"/>
    <w:rsid w:val="00093C8B"/>
    <w:rsid w:val="00093DC1"/>
    <w:rsid w:val="00094683"/>
    <w:rsid w:val="00095CF2"/>
    <w:rsid w:val="000962B0"/>
    <w:rsid w:val="0009641E"/>
    <w:rsid w:val="000968C2"/>
    <w:rsid w:val="00096FBF"/>
    <w:rsid w:val="00097A0B"/>
    <w:rsid w:val="00097B53"/>
    <w:rsid w:val="00097B60"/>
    <w:rsid w:val="000A0431"/>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1418"/>
    <w:rsid w:val="000B1527"/>
    <w:rsid w:val="000B17B9"/>
    <w:rsid w:val="000B17D8"/>
    <w:rsid w:val="000B20BD"/>
    <w:rsid w:val="000B25AE"/>
    <w:rsid w:val="000B2A4A"/>
    <w:rsid w:val="000B3B5D"/>
    <w:rsid w:val="000B4C6A"/>
    <w:rsid w:val="000B4D03"/>
    <w:rsid w:val="000B4DAF"/>
    <w:rsid w:val="000B4FFC"/>
    <w:rsid w:val="000B62EB"/>
    <w:rsid w:val="000B7178"/>
    <w:rsid w:val="000B738A"/>
    <w:rsid w:val="000B73E8"/>
    <w:rsid w:val="000B754C"/>
    <w:rsid w:val="000B79BA"/>
    <w:rsid w:val="000B7BCF"/>
    <w:rsid w:val="000C0D21"/>
    <w:rsid w:val="000C1906"/>
    <w:rsid w:val="000C2508"/>
    <w:rsid w:val="000C2656"/>
    <w:rsid w:val="000C313F"/>
    <w:rsid w:val="000C38C7"/>
    <w:rsid w:val="000C39CA"/>
    <w:rsid w:val="000C39FB"/>
    <w:rsid w:val="000C5289"/>
    <w:rsid w:val="000C53BE"/>
    <w:rsid w:val="000C691F"/>
    <w:rsid w:val="000C6948"/>
    <w:rsid w:val="000C6D7C"/>
    <w:rsid w:val="000C6FCA"/>
    <w:rsid w:val="000C7559"/>
    <w:rsid w:val="000C78C2"/>
    <w:rsid w:val="000C7BF8"/>
    <w:rsid w:val="000D0033"/>
    <w:rsid w:val="000D05A8"/>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F89"/>
    <w:rsid w:val="000E2394"/>
    <w:rsid w:val="000E25A0"/>
    <w:rsid w:val="000E2CE8"/>
    <w:rsid w:val="000E33F7"/>
    <w:rsid w:val="000E36DA"/>
    <w:rsid w:val="000E38C9"/>
    <w:rsid w:val="000E3CD9"/>
    <w:rsid w:val="000E47DF"/>
    <w:rsid w:val="000E51E5"/>
    <w:rsid w:val="000E5434"/>
    <w:rsid w:val="000E57A8"/>
    <w:rsid w:val="000E59FB"/>
    <w:rsid w:val="000E5E04"/>
    <w:rsid w:val="000E5E8D"/>
    <w:rsid w:val="000E605A"/>
    <w:rsid w:val="000E629A"/>
    <w:rsid w:val="000E73C7"/>
    <w:rsid w:val="000E7E77"/>
    <w:rsid w:val="000F07B5"/>
    <w:rsid w:val="000F0C88"/>
    <w:rsid w:val="000F0E35"/>
    <w:rsid w:val="000F1582"/>
    <w:rsid w:val="000F1D99"/>
    <w:rsid w:val="000F2AD3"/>
    <w:rsid w:val="000F2D2A"/>
    <w:rsid w:val="000F2DD4"/>
    <w:rsid w:val="000F348F"/>
    <w:rsid w:val="000F41AE"/>
    <w:rsid w:val="000F4C8C"/>
    <w:rsid w:val="000F4D30"/>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10E"/>
    <w:rsid w:val="001041A2"/>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415"/>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62F4"/>
    <w:rsid w:val="00116C4A"/>
    <w:rsid w:val="001170D3"/>
    <w:rsid w:val="0011744E"/>
    <w:rsid w:val="00117646"/>
    <w:rsid w:val="00120A47"/>
    <w:rsid w:val="001211B4"/>
    <w:rsid w:val="0012165F"/>
    <w:rsid w:val="00121FD3"/>
    <w:rsid w:val="0012244C"/>
    <w:rsid w:val="00122CF2"/>
    <w:rsid w:val="00122D0F"/>
    <w:rsid w:val="00122EC6"/>
    <w:rsid w:val="00122F39"/>
    <w:rsid w:val="00123AE5"/>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7467"/>
    <w:rsid w:val="0012774D"/>
    <w:rsid w:val="00127BA6"/>
    <w:rsid w:val="00127BBB"/>
    <w:rsid w:val="001306CC"/>
    <w:rsid w:val="00130B60"/>
    <w:rsid w:val="00131081"/>
    <w:rsid w:val="001329DF"/>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619C9"/>
    <w:rsid w:val="001622E3"/>
    <w:rsid w:val="001625AF"/>
    <w:rsid w:val="001626AC"/>
    <w:rsid w:val="00162D58"/>
    <w:rsid w:val="00163140"/>
    <w:rsid w:val="00163290"/>
    <w:rsid w:val="0016355C"/>
    <w:rsid w:val="0016372E"/>
    <w:rsid w:val="00163917"/>
    <w:rsid w:val="00163CDB"/>
    <w:rsid w:val="00164E35"/>
    <w:rsid w:val="00165579"/>
    <w:rsid w:val="0016667A"/>
    <w:rsid w:val="00166840"/>
    <w:rsid w:val="00166E6C"/>
    <w:rsid w:val="001670BE"/>
    <w:rsid w:val="00167541"/>
    <w:rsid w:val="001675C9"/>
    <w:rsid w:val="001676FB"/>
    <w:rsid w:val="00167C36"/>
    <w:rsid w:val="0017031F"/>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442"/>
    <w:rsid w:val="001834CF"/>
    <w:rsid w:val="0018359C"/>
    <w:rsid w:val="0018367B"/>
    <w:rsid w:val="00183714"/>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D93"/>
    <w:rsid w:val="001A02DC"/>
    <w:rsid w:val="001A0768"/>
    <w:rsid w:val="001A0782"/>
    <w:rsid w:val="001A14B4"/>
    <w:rsid w:val="001A151F"/>
    <w:rsid w:val="001A15DE"/>
    <w:rsid w:val="001A1C04"/>
    <w:rsid w:val="001A244B"/>
    <w:rsid w:val="001A254D"/>
    <w:rsid w:val="001A3B7B"/>
    <w:rsid w:val="001A3C50"/>
    <w:rsid w:val="001A403F"/>
    <w:rsid w:val="001A439E"/>
    <w:rsid w:val="001A523F"/>
    <w:rsid w:val="001A5741"/>
    <w:rsid w:val="001A698A"/>
    <w:rsid w:val="001A6B96"/>
    <w:rsid w:val="001A6C9B"/>
    <w:rsid w:val="001A79B5"/>
    <w:rsid w:val="001A7D10"/>
    <w:rsid w:val="001B088D"/>
    <w:rsid w:val="001B0A5D"/>
    <w:rsid w:val="001B1A0C"/>
    <w:rsid w:val="001B1AA7"/>
    <w:rsid w:val="001B1CCE"/>
    <w:rsid w:val="001B2DEA"/>
    <w:rsid w:val="001B3046"/>
    <w:rsid w:val="001B3222"/>
    <w:rsid w:val="001B3819"/>
    <w:rsid w:val="001B3FB3"/>
    <w:rsid w:val="001B4A64"/>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D27"/>
    <w:rsid w:val="001C3096"/>
    <w:rsid w:val="001C316C"/>
    <w:rsid w:val="001C3279"/>
    <w:rsid w:val="001C3D9C"/>
    <w:rsid w:val="001C48C1"/>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5374"/>
    <w:rsid w:val="001D542E"/>
    <w:rsid w:val="001D552A"/>
    <w:rsid w:val="001D5819"/>
    <w:rsid w:val="001D5B1F"/>
    <w:rsid w:val="001D5B62"/>
    <w:rsid w:val="001D5DC6"/>
    <w:rsid w:val="001D5F99"/>
    <w:rsid w:val="001D6423"/>
    <w:rsid w:val="001D6A81"/>
    <w:rsid w:val="001D6AD4"/>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35A4"/>
    <w:rsid w:val="002039C1"/>
    <w:rsid w:val="00203DC0"/>
    <w:rsid w:val="00203F2E"/>
    <w:rsid w:val="002041DE"/>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AF4"/>
    <w:rsid w:val="00213A86"/>
    <w:rsid w:val="0021442A"/>
    <w:rsid w:val="002145F9"/>
    <w:rsid w:val="00216512"/>
    <w:rsid w:val="00216D82"/>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C92"/>
    <w:rsid w:val="00233902"/>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E0"/>
    <w:rsid w:val="002443F9"/>
    <w:rsid w:val="00244AB0"/>
    <w:rsid w:val="00244BC3"/>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D32"/>
    <w:rsid w:val="00252E26"/>
    <w:rsid w:val="00253226"/>
    <w:rsid w:val="00253227"/>
    <w:rsid w:val="00253B4C"/>
    <w:rsid w:val="00254142"/>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52A5"/>
    <w:rsid w:val="002664B9"/>
    <w:rsid w:val="00266E65"/>
    <w:rsid w:val="00266EA2"/>
    <w:rsid w:val="00267D7A"/>
    <w:rsid w:val="00270CAB"/>
    <w:rsid w:val="00270DF7"/>
    <w:rsid w:val="00271284"/>
    <w:rsid w:val="002716EB"/>
    <w:rsid w:val="002716F9"/>
    <w:rsid w:val="0027280D"/>
    <w:rsid w:val="002728BE"/>
    <w:rsid w:val="00272FAD"/>
    <w:rsid w:val="00273D28"/>
    <w:rsid w:val="002746D2"/>
    <w:rsid w:val="00274D24"/>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A6A"/>
    <w:rsid w:val="00284C50"/>
    <w:rsid w:val="00284EFB"/>
    <w:rsid w:val="002852EF"/>
    <w:rsid w:val="0028544D"/>
    <w:rsid w:val="0028548B"/>
    <w:rsid w:val="00285772"/>
    <w:rsid w:val="002859BD"/>
    <w:rsid w:val="00285B43"/>
    <w:rsid w:val="00285DE9"/>
    <w:rsid w:val="00285E01"/>
    <w:rsid w:val="0028611D"/>
    <w:rsid w:val="00287034"/>
    <w:rsid w:val="00287093"/>
    <w:rsid w:val="00287141"/>
    <w:rsid w:val="002875ED"/>
    <w:rsid w:val="00287C86"/>
    <w:rsid w:val="00290134"/>
    <w:rsid w:val="00290198"/>
    <w:rsid w:val="0029038A"/>
    <w:rsid w:val="00290B10"/>
    <w:rsid w:val="00290C20"/>
    <w:rsid w:val="00290D0D"/>
    <w:rsid w:val="002914F6"/>
    <w:rsid w:val="0029161D"/>
    <w:rsid w:val="002916C1"/>
    <w:rsid w:val="00291C9A"/>
    <w:rsid w:val="0029294D"/>
    <w:rsid w:val="00292ABB"/>
    <w:rsid w:val="00293398"/>
    <w:rsid w:val="002937CD"/>
    <w:rsid w:val="00293935"/>
    <w:rsid w:val="00293C07"/>
    <w:rsid w:val="00293DA5"/>
    <w:rsid w:val="0029401A"/>
    <w:rsid w:val="00294224"/>
    <w:rsid w:val="002955BA"/>
    <w:rsid w:val="002957DB"/>
    <w:rsid w:val="00296035"/>
    <w:rsid w:val="00296043"/>
    <w:rsid w:val="00296A5D"/>
    <w:rsid w:val="00296B20"/>
    <w:rsid w:val="00296B48"/>
    <w:rsid w:val="00297AD7"/>
    <w:rsid w:val="00297C85"/>
    <w:rsid w:val="00297D39"/>
    <w:rsid w:val="00297F3C"/>
    <w:rsid w:val="00297F87"/>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A52"/>
    <w:rsid w:val="002B5D46"/>
    <w:rsid w:val="002B624A"/>
    <w:rsid w:val="002B63CC"/>
    <w:rsid w:val="002B65EF"/>
    <w:rsid w:val="002B6963"/>
    <w:rsid w:val="002B6EB9"/>
    <w:rsid w:val="002B70B2"/>
    <w:rsid w:val="002B73A5"/>
    <w:rsid w:val="002B73C3"/>
    <w:rsid w:val="002C049B"/>
    <w:rsid w:val="002C0B9F"/>
    <w:rsid w:val="002C0D05"/>
    <w:rsid w:val="002C2255"/>
    <w:rsid w:val="002C23F3"/>
    <w:rsid w:val="002C247E"/>
    <w:rsid w:val="002C24AF"/>
    <w:rsid w:val="002C2766"/>
    <w:rsid w:val="002C2849"/>
    <w:rsid w:val="002C28FE"/>
    <w:rsid w:val="002C290F"/>
    <w:rsid w:val="002C3D4F"/>
    <w:rsid w:val="002C3F83"/>
    <w:rsid w:val="002C3FB9"/>
    <w:rsid w:val="002C4149"/>
    <w:rsid w:val="002C414A"/>
    <w:rsid w:val="002C4256"/>
    <w:rsid w:val="002C492B"/>
    <w:rsid w:val="002C49A7"/>
    <w:rsid w:val="002C4C96"/>
    <w:rsid w:val="002C5A26"/>
    <w:rsid w:val="002C60E4"/>
    <w:rsid w:val="002C675E"/>
    <w:rsid w:val="002C6851"/>
    <w:rsid w:val="002C6D33"/>
    <w:rsid w:val="002C6EEA"/>
    <w:rsid w:val="002C72AE"/>
    <w:rsid w:val="002C7303"/>
    <w:rsid w:val="002C74B2"/>
    <w:rsid w:val="002C7EA5"/>
    <w:rsid w:val="002C7F8D"/>
    <w:rsid w:val="002D0656"/>
    <w:rsid w:val="002D06EC"/>
    <w:rsid w:val="002D06F4"/>
    <w:rsid w:val="002D08AD"/>
    <w:rsid w:val="002D0AA3"/>
    <w:rsid w:val="002D157B"/>
    <w:rsid w:val="002D1E6F"/>
    <w:rsid w:val="002D2174"/>
    <w:rsid w:val="002D2221"/>
    <w:rsid w:val="002D24C5"/>
    <w:rsid w:val="002D38FA"/>
    <w:rsid w:val="002D39DF"/>
    <w:rsid w:val="002D3E69"/>
    <w:rsid w:val="002D3F02"/>
    <w:rsid w:val="002D410D"/>
    <w:rsid w:val="002D4172"/>
    <w:rsid w:val="002D4C14"/>
    <w:rsid w:val="002D4E1D"/>
    <w:rsid w:val="002D565B"/>
    <w:rsid w:val="002D5855"/>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9C"/>
    <w:rsid w:val="00300E46"/>
    <w:rsid w:val="003013AE"/>
    <w:rsid w:val="00301562"/>
    <w:rsid w:val="00301600"/>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BF7"/>
    <w:rsid w:val="00321123"/>
    <w:rsid w:val="00321351"/>
    <w:rsid w:val="0032196F"/>
    <w:rsid w:val="003223E7"/>
    <w:rsid w:val="003227DA"/>
    <w:rsid w:val="00323888"/>
    <w:rsid w:val="00323AC9"/>
    <w:rsid w:val="00323DE5"/>
    <w:rsid w:val="00324518"/>
    <w:rsid w:val="003252B8"/>
    <w:rsid w:val="003271D9"/>
    <w:rsid w:val="00327C82"/>
    <w:rsid w:val="00330A45"/>
    <w:rsid w:val="00330DE7"/>
    <w:rsid w:val="003310CA"/>
    <w:rsid w:val="0033171A"/>
    <w:rsid w:val="00331D21"/>
    <w:rsid w:val="0033226A"/>
    <w:rsid w:val="003322BA"/>
    <w:rsid w:val="00332401"/>
    <w:rsid w:val="00332473"/>
    <w:rsid w:val="00332E36"/>
    <w:rsid w:val="00333026"/>
    <w:rsid w:val="0033381B"/>
    <w:rsid w:val="00333C27"/>
    <w:rsid w:val="00333F93"/>
    <w:rsid w:val="00335876"/>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4004"/>
    <w:rsid w:val="00344281"/>
    <w:rsid w:val="00344ADF"/>
    <w:rsid w:val="0034540C"/>
    <w:rsid w:val="00346751"/>
    <w:rsid w:val="00346D3B"/>
    <w:rsid w:val="00347082"/>
    <w:rsid w:val="0034758A"/>
    <w:rsid w:val="00347B4A"/>
    <w:rsid w:val="00347C8C"/>
    <w:rsid w:val="003501DE"/>
    <w:rsid w:val="00350AF2"/>
    <w:rsid w:val="00351594"/>
    <w:rsid w:val="00351716"/>
    <w:rsid w:val="00351726"/>
    <w:rsid w:val="003519D3"/>
    <w:rsid w:val="00352396"/>
    <w:rsid w:val="003525C4"/>
    <w:rsid w:val="003531AD"/>
    <w:rsid w:val="003532FF"/>
    <w:rsid w:val="003534D3"/>
    <w:rsid w:val="00353611"/>
    <w:rsid w:val="00354B97"/>
    <w:rsid w:val="00355C4A"/>
    <w:rsid w:val="00356DF6"/>
    <w:rsid w:val="00356E71"/>
    <w:rsid w:val="00357095"/>
    <w:rsid w:val="00357BA2"/>
    <w:rsid w:val="00357F7C"/>
    <w:rsid w:val="00360E4C"/>
    <w:rsid w:val="0036125F"/>
    <w:rsid w:val="0036175A"/>
    <w:rsid w:val="00361DAF"/>
    <w:rsid w:val="00361E61"/>
    <w:rsid w:val="0036295D"/>
    <w:rsid w:val="003632E1"/>
    <w:rsid w:val="0036374F"/>
    <w:rsid w:val="00363C64"/>
    <w:rsid w:val="0036429A"/>
    <w:rsid w:val="003643BD"/>
    <w:rsid w:val="00364CCC"/>
    <w:rsid w:val="0036511D"/>
    <w:rsid w:val="00365806"/>
    <w:rsid w:val="0036634C"/>
    <w:rsid w:val="0036659F"/>
    <w:rsid w:val="00366BC2"/>
    <w:rsid w:val="00367276"/>
    <w:rsid w:val="00367299"/>
    <w:rsid w:val="0036761C"/>
    <w:rsid w:val="00367AF2"/>
    <w:rsid w:val="00367BDB"/>
    <w:rsid w:val="00370069"/>
    <w:rsid w:val="0037040B"/>
    <w:rsid w:val="00370AE1"/>
    <w:rsid w:val="003712B4"/>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61C9"/>
    <w:rsid w:val="003763F3"/>
    <w:rsid w:val="00376405"/>
    <w:rsid w:val="00376420"/>
    <w:rsid w:val="003777D8"/>
    <w:rsid w:val="00377A19"/>
    <w:rsid w:val="00377A33"/>
    <w:rsid w:val="0038033C"/>
    <w:rsid w:val="0038036C"/>
    <w:rsid w:val="00380D0F"/>
    <w:rsid w:val="00381BE5"/>
    <w:rsid w:val="00381E58"/>
    <w:rsid w:val="00382346"/>
    <w:rsid w:val="00382695"/>
    <w:rsid w:val="00382B40"/>
    <w:rsid w:val="00382D1C"/>
    <w:rsid w:val="0038451B"/>
    <w:rsid w:val="00384846"/>
    <w:rsid w:val="00384CAF"/>
    <w:rsid w:val="00385537"/>
    <w:rsid w:val="00385972"/>
    <w:rsid w:val="00386C55"/>
    <w:rsid w:val="00387A34"/>
    <w:rsid w:val="00387A3C"/>
    <w:rsid w:val="00387BD7"/>
    <w:rsid w:val="00387CAB"/>
    <w:rsid w:val="003901A5"/>
    <w:rsid w:val="00391D52"/>
    <w:rsid w:val="00391F49"/>
    <w:rsid w:val="003920E0"/>
    <w:rsid w:val="0039268A"/>
    <w:rsid w:val="00392759"/>
    <w:rsid w:val="0039282E"/>
    <w:rsid w:val="00392A82"/>
    <w:rsid w:val="00392C37"/>
    <w:rsid w:val="00393370"/>
    <w:rsid w:val="00393445"/>
    <w:rsid w:val="0039478E"/>
    <w:rsid w:val="00394863"/>
    <w:rsid w:val="00395092"/>
    <w:rsid w:val="0039526B"/>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CF9"/>
    <w:rsid w:val="003A6273"/>
    <w:rsid w:val="003A63DE"/>
    <w:rsid w:val="003A64CF"/>
    <w:rsid w:val="003A6AB9"/>
    <w:rsid w:val="003A6D6D"/>
    <w:rsid w:val="003A70E2"/>
    <w:rsid w:val="003B00F1"/>
    <w:rsid w:val="003B02CE"/>
    <w:rsid w:val="003B030A"/>
    <w:rsid w:val="003B06B2"/>
    <w:rsid w:val="003B13F2"/>
    <w:rsid w:val="003B149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3016"/>
    <w:rsid w:val="003C4BC9"/>
    <w:rsid w:val="003C5EB6"/>
    <w:rsid w:val="003C62BE"/>
    <w:rsid w:val="003C66CB"/>
    <w:rsid w:val="003C6911"/>
    <w:rsid w:val="003C6C76"/>
    <w:rsid w:val="003C6D06"/>
    <w:rsid w:val="003C6F1C"/>
    <w:rsid w:val="003C72D8"/>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435F"/>
    <w:rsid w:val="003D460A"/>
    <w:rsid w:val="003D4637"/>
    <w:rsid w:val="003D482D"/>
    <w:rsid w:val="003D4A94"/>
    <w:rsid w:val="003D4BD4"/>
    <w:rsid w:val="003D5CC8"/>
    <w:rsid w:val="003D5EAC"/>
    <w:rsid w:val="003D654F"/>
    <w:rsid w:val="003D6876"/>
    <w:rsid w:val="003D6974"/>
    <w:rsid w:val="003D6BA7"/>
    <w:rsid w:val="003D7165"/>
    <w:rsid w:val="003D74E3"/>
    <w:rsid w:val="003D78FF"/>
    <w:rsid w:val="003E0BDA"/>
    <w:rsid w:val="003E1059"/>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F2E"/>
    <w:rsid w:val="00410BCE"/>
    <w:rsid w:val="00410BD9"/>
    <w:rsid w:val="00411579"/>
    <w:rsid w:val="00411DF7"/>
    <w:rsid w:val="0041226D"/>
    <w:rsid w:val="0041266E"/>
    <w:rsid w:val="00412C17"/>
    <w:rsid w:val="00412DE1"/>
    <w:rsid w:val="0041314F"/>
    <w:rsid w:val="00413329"/>
    <w:rsid w:val="00413572"/>
    <w:rsid w:val="00413C12"/>
    <w:rsid w:val="00413DF1"/>
    <w:rsid w:val="00414F25"/>
    <w:rsid w:val="00415846"/>
    <w:rsid w:val="00416269"/>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C6"/>
    <w:rsid w:val="00452602"/>
    <w:rsid w:val="00452B15"/>
    <w:rsid w:val="00453024"/>
    <w:rsid w:val="0045311D"/>
    <w:rsid w:val="00453309"/>
    <w:rsid w:val="00453DDF"/>
    <w:rsid w:val="004548B1"/>
    <w:rsid w:val="004550D3"/>
    <w:rsid w:val="0045552D"/>
    <w:rsid w:val="00455630"/>
    <w:rsid w:val="00455EAE"/>
    <w:rsid w:val="004563E6"/>
    <w:rsid w:val="00456B74"/>
    <w:rsid w:val="00456F64"/>
    <w:rsid w:val="004575C8"/>
    <w:rsid w:val="00457856"/>
    <w:rsid w:val="00457A41"/>
    <w:rsid w:val="00457A74"/>
    <w:rsid w:val="0046043D"/>
    <w:rsid w:val="00460C62"/>
    <w:rsid w:val="00460FDB"/>
    <w:rsid w:val="0046184C"/>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73B"/>
    <w:rsid w:val="00476DC4"/>
    <w:rsid w:val="00477349"/>
    <w:rsid w:val="00477690"/>
    <w:rsid w:val="00480AAB"/>
    <w:rsid w:val="00480CB4"/>
    <w:rsid w:val="0048200B"/>
    <w:rsid w:val="004821DF"/>
    <w:rsid w:val="00482385"/>
    <w:rsid w:val="0048360F"/>
    <w:rsid w:val="00483C7D"/>
    <w:rsid w:val="00483EB0"/>
    <w:rsid w:val="004841DB"/>
    <w:rsid w:val="00484210"/>
    <w:rsid w:val="004845CC"/>
    <w:rsid w:val="00484941"/>
    <w:rsid w:val="004849FB"/>
    <w:rsid w:val="0048576A"/>
    <w:rsid w:val="004858CB"/>
    <w:rsid w:val="00486257"/>
    <w:rsid w:val="004862F0"/>
    <w:rsid w:val="0048657F"/>
    <w:rsid w:val="00486FC3"/>
    <w:rsid w:val="004873C5"/>
    <w:rsid w:val="004873C9"/>
    <w:rsid w:val="00490458"/>
    <w:rsid w:val="004906D2"/>
    <w:rsid w:val="00491491"/>
    <w:rsid w:val="004919A1"/>
    <w:rsid w:val="00491C4D"/>
    <w:rsid w:val="0049296C"/>
    <w:rsid w:val="00493815"/>
    <w:rsid w:val="00493883"/>
    <w:rsid w:val="00493A39"/>
    <w:rsid w:val="00493E9C"/>
    <w:rsid w:val="0049436F"/>
    <w:rsid w:val="00495261"/>
    <w:rsid w:val="00495309"/>
    <w:rsid w:val="00495606"/>
    <w:rsid w:val="004959FE"/>
    <w:rsid w:val="00495B10"/>
    <w:rsid w:val="0049628F"/>
    <w:rsid w:val="0049658D"/>
    <w:rsid w:val="00496739"/>
    <w:rsid w:val="00497AB3"/>
    <w:rsid w:val="00497C3A"/>
    <w:rsid w:val="00497C6A"/>
    <w:rsid w:val="00497D37"/>
    <w:rsid w:val="004A010A"/>
    <w:rsid w:val="004A1201"/>
    <w:rsid w:val="004A1CBD"/>
    <w:rsid w:val="004A22BB"/>
    <w:rsid w:val="004A2746"/>
    <w:rsid w:val="004A2857"/>
    <w:rsid w:val="004A2D0B"/>
    <w:rsid w:val="004A2E53"/>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D7C"/>
    <w:rsid w:val="004B0297"/>
    <w:rsid w:val="004B15E8"/>
    <w:rsid w:val="004B186B"/>
    <w:rsid w:val="004B1CE6"/>
    <w:rsid w:val="004B2075"/>
    <w:rsid w:val="004B2406"/>
    <w:rsid w:val="004B243D"/>
    <w:rsid w:val="004B28DA"/>
    <w:rsid w:val="004B28E8"/>
    <w:rsid w:val="004B2ADC"/>
    <w:rsid w:val="004B3183"/>
    <w:rsid w:val="004B3257"/>
    <w:rsid w:val="004B32D3"/>
    <w:rsid w:val="004B39D5"/>
    <w:rsid w:val="004B3BD7"/>
    <w:rsid w:val="004B47BB"/>
    <w:rsid w:val="004B4FED"/>
    <w:rsid w:val="004B5044"/>
    <w:rsid w:val="004B50E5"/>
    <w:rsid w:val="004B519B"/>
    <w:rsid w:val="004B533A"/>
    <w:rsid w:val="004B584C"/>
    <w:rsid w:val="004B6544"/>
    <w:rsid w:val="004B6A51"/>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3146"/>
    <w:rsid w:val="004C33BE"/>
    <w:rsid w:val="004C3783"/>
    <w:rsid w:val="004C3EA1"/>
    <w:rsid w:val="004C42CF"/>
    <w:rsid w:val="004C43BE"/>
    <w:rsid w:val="004C43DB"/>
    <w:rsid w:val="004C446E"/>
    <w:rsid w:val="004C4D18"/>
    <w:rsid w:val="004C4E2D"/>
    <w:rsid w:val="004C513B"/>
    <w:rsid w:val="004C53E7"/>
    <w:rsid w:val="004C6141"/>
    <w:rsid w:val="004C6720"/>
    <w:rsid w:val="004C771D"/>
    <w:rsid w:val="004D02B5"/>
    <w:rsid w:val="004D0CFA"/>
    <w:rsid w:val="004D0FFE"/>
    <w:rsid w:val="004D1B54"/>
    <w:rsid w:val="004D21A8"/>
    <w:rsid w:val="004D34A2"/>
    <w:rsid w:val="004D362D"/>
    <w:rsid w:val="004D3778"/>
    <w:rsid w:val="004D3CAF"/>
    <w:rsid w:val="004D3DD8"/>
    <w:rsid w:val="004D41A6"/>
    <w:rsid w:val="004D4FF6"/>
    <w:rsid w:val="004D5475"/>
    <w:rsid w:val="004D5C96"/>
    <w:rsid w:val="004D680E"/>
    <w:rsid w:val="004D6903"/>
    <w:rsid w:val="004D6A56"/>
    <w:rsid w:val="004D77F7"/>
    <w:rsid w:val="004D7A92"/>
    <w:rsid w:val="004D7C71"/>
    <w:rsid w:val="004E0176"/>
    <w:rsid w:val="004E05FF"/>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5C24"/>
    <w:rsid w:val="004E5EE4"/>
    <w:rsid w:val="004E60C4"/>
    <w:rsid w:val="004E6547"/>
    <w:rsid w:val="004E79E7"/>
    <w:rsid w:val="004F0B59"/>
    <w:rsid w:val="004F0FD1"/>
    <w:rsid w:val="004F1388"/>
    <w:rsid w:val="004F146D"/>
    <w:rsid w:val="004F2841"/>
    <w:rsid w:val="004F2BEA"/>
    <w:rsid w:val="004F2D02"/>
    <w:rsid w:val="004F3208"/>
    <w:rsid w:val="004F3220"/>
    <w:rsid w:val="004F3EFB"/>
    <w:rsid w:val="004F40B1"/>
    <w:rsid w:val="004F4103"/>
    <w:rsid w:val="004F4C0E"/>
    <w:rsid w:val="004F4F67"/>
    <w:rsid w:val="004F59CC"/>
    <w:rsid w:val="004F62B3"/>
    <w:rsid w:val="004F64B8"/>
    <w:rsid w:val="004F67B1"/>
    <w:rsid w:val="004F6B1A"/>
    <w:rsid w:val="004F6F4B"/>
    <w:rsid w:val="004F7169"/>
    <w:rsid w:val="004F72F7"/>
    <w:rsid w:val="004F7D08"/>
    <w:rsid w:val="0050025B"/>
    <w:rsid w:val="005003C1"/>
    <w:rsid w:val="005004D0"/>
    <w:rsid w:val="00500876"/>
    <w:rsid w:val="0050110E"/>
    <w:rsid w:val="00501E55"/>
    <w:rsid w:val="005022AF"/>
    <w:rsid w:val="00502892"/>
    <w:rsid w:val="00503842"/>
    <w:rsid w:val="0050387E"/>
    <w:rsid w:val="005040C4"/>
    <w:rsid w:val="005044A8"/>
    <w:rsid w:val="00504CA3"/>
    <w:rsid w:val="00504F84"/>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25DC"/>
    <w:rsid w:val="00522753"/>
    <w:rsid w:val="00523106"/>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DB8"/>
    <w:rsid w:val="00532273"/>
    <w:rsid w:val="005323C2"/>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7"/>
    <w:rsid w:val="0054353F"/>
    <w:rsid w:val="00543941"/>
    <w:rsid w:val="00543CFA"/>
    <w:rsid w:val="00543D35"/>
    <w:rsid w:val="00545639"/>
    <w:rsid w:val="00545698"/>
    <w:rsid w:val="005461AF"/>
    <w:rsid w:val="00547123"/>
    <w:rsid w:val="00547244"/>
    <w:rsid w:val="00547E43"/>
    <w:rsid w:val="00547E4B"/>
    <w:rsid w:val="00551401"/>
    <w:rsid w:val="00551594"/>
    <w:rsid w:val="0055168E"/>
    <w:rsid w:val="005516D6"/>
    <w:rsid w:val="00551986"/>
    <w:rsid w:val="00551EF2"/>
    <w:rsid w:val="00552417"/>
    <w:rsid w:val="00552FDC"/>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35D"/>
    <w:rsid w:val="00565560"/>
    <w:rsid w:val="0056591F"/>
    <w:rsid w:val="00567061"/>
    <w:rsid w:val="00567573"/>
    <w:rsid w:val="005676A4"/>
    <w:rsid w:val="005676A9"/>
    <w:rsid w:val="005700FB"/>
    <w:rsid w:val="0057038D"/>
    <w:rsid w:val="005703ED"/>
    <w:rsid w:val="005703F4"/>
    <w:rsid w:val="005706D6"/>
    <w:rsid w:val="00570C1A"/>
    <w:rsid w:val="0057176A"/>
    <w:rsid w:val="00571E74"/>
    <w:rsid w:val="0057210B"/>
    <w:rsid w:val="00572590"/>
    <w:rsid w:val="0057290B"/>
    <w:rsid w:val="00572B2D"/>
    <w:rsid w:val="00572F58"/>
    <w:rsid w:val="00573202"/>
    <w:rsid w:val="00573F3C"/>
    <w:rsid w:val="0057436A"/>
    <w:rsid w:val="0057493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7A1D"/>
    <w:rsid w:val="00597E12"/>
    <w:rsid w:val="00597EE0"/>
    <w:rsid w:val="005A03DC"/>
    <w:rsid w:val="005A0B3F"/>
    <w:rsid w:val="005A222A"/>
    <w:rsid w:val="005A32E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61A7"/>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994"/>
    <w:rsid w:val="005C5063"/>
    <w:rsid w:val="005C5BAD"/>
    <w:rsid w:val="005C6891"/>
    <w:rsid w:val="005C6C52"/>
    <w:rsid w:val="005C6FBD"/>
    <w:rsid w:val="005C70DA"/>
    <w:rsid w:val="005C74E7"/>
    <w:rsid w:val="005C7DA4"/>
    <w:rsid w:val="005D10FE"/>
    <w:rsid w:val="005D1290"/>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D84"/>
    <w:rsid w:val="005E383A"/>
    <w:rsid w:val="005E3C0E"/>
    <w:rsid w:val="005E3C97"/>
    <w:rsid w:val="005E4552"/>
    <w:rsid w:val="005E45FA"/>
    <w:rsid w:val="005E51B8"/>
    <w:rsid w:val="005E5A4E"/>
    <w:rsid w:val="005E5B00"/>
    <w:rsid w:val="005E7471"/>
    <w:rsid w:val="005E7573"/>
    <w:rsid w:val="005E7629"/>
    <w:rsid w:val="005E7E14"/>
    <w:rsid w:val="005F01E1"/>
    <w:rsid w:val="005F0455"/>
    <w:rsid w:val="005F08A2"/>
    <w:rsid w:val="005F0A2D"/>
    <w:rsid w:val="005F1468"/>
    <w:rsid w:val="005F1CB9"/>
    <w:rsid w:val="005F1FDF"/>
    <w:rsid w:val="005F279A"/>
    <w:rsid w:val="005F2966"/>
    <w:rsid w:val="005F4E9E"/>
    <w:rsid w:val="005F5113"/>
    <w:rsid w:val="005F5147"/>
    <w:rsid w:val="005F5433"/>
    <w:rsid w:val="005F6BE4"/>
    <w:rsid w:val="005F7207"/>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265E"/>
    <w:rsid w:val="00622972"/>
    <w:rsid w:val="00622A77"/>
    <w:rsid w:val="00622B38"/>
    <w:rsid w:val="00622BDA"/>
    <w:rsid w:val="0062370D"/>
    <w:rsid w:val="00623DEF"/>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90"/>
    <w:rsid w:val="00631717"/>
    <w:rsid w:val="00632E54"/>
    <w:rsid w:val="00633838"/>
    <w:rsid w:val="00633918"/>
    <w:rsid w:val="00634AD1"/>
    <w:rsid w:val="00634E01"/>
    <w:rsid w:val="00634E8B"/>
    <w:rsid w:val="00635040"/>
    <w:rsid w:val="00635E7A"/>
    <w:rsid w:val="0063661E"/>
    <w:rsid w:val="00636937"/>
    <w:rsid w:val="0063725B"/>
    <w:rsid w:val="0064075A"/>
    <w:rsid w:val="0064193B"/>
    <w:rsid w:val="00641C36"/>
    <w:rsid w:val="006427BE"/>
    <w:rsid w:val="006427D0"/>
    <w:rsid w:val="0064287A"/>
    <w:rsid w:val="00642882"/>
    <w:rsid w:val="006434D3"/>
    <w:rsid w:val="006435DA"/>
    <w:rsid w:val="006437E5"/>
    <w:rsid w:val="00643B01"/>
    <w:rsid w:val="00643FD4"/>
    <w:rsid w:val="0064415D"/>
    <w:rsid w:val="006449F4"/>
    <w:rsid w:val="00646327"/>
    <w:rsid w:val="0064632B"/>
    <w:rsid w:val="006472F7"/>
    <w:rsid w:val="00647D75"/>
    <w:rsid w:val="006501E2"/>
    <w:rsid w:val="0065170C"/>
    <w:rsid w:val="006519E7"/>
    <w:rsid w:val="006521DF"/>
    <w:rsid w:val="006524B9"/>
    <w:rsid w:val="00653692"/>
    <w:rsid w:val="00653816"/>
    <w:rsid w:val="00654332"/>
    <w:rsid w:val="00654417"/>
    <w:rsid w:val="00654699"/>
    <w:rsid w:val="006547CD"/>
    <w:rsid w:val="00654900"/>
    <w:rsid w:val="00654C26"/>
    <w:rsid w:val="00655AFF"/>
    <w:rsid w:val="00655B10"/>
    <w:rsid w:val="00655B31"/>
    <w:rsid w:val="0065685A"/>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54E8"/>
    <w:rsid w:val="0066616E"/>
    <w:rsid w:val="00666334"/>
    <w:rsid w:val="0066693E"/>
    <w:rsid w:val="00666D03"/>
    <w:rsid w:val="006670A3"/>
    <w:rsid w:val="00667CAA"/>
    <w:rsid w:val="00667CEF"/>
    <w:rsid w:val="00667D98"/>
    <w:rsid w:val="006708F4"/>
    <w:rsid w:val="00671448"/>
    <w:rsid w:val="006715BA"/>
    <w:rsid w:val="00671821"/>
    <w:rsid w:val="00671899"/>
    <w:rsid w:val="00671A6A"/>
    <w:rsid w:val="00671FF9"/>
    <w:rsid w:val="00672261"/>
    <w:rsid w:val="00672515"/>
    <w:rsid w:val="0067254D"/>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280"/>
    <w:rsid w:val="006832E2"/>
    <w:rsid w:val="00684846"/>
    <w:rsid w:val="006861BA"/>
    <w:rsid w:val="0068676F"/>
    <w:rsid w:val="00686976"/>
    <w:rsid w:val="00686D08"/>
    <w:rsid w:val="00687268"/>
    <w:rsid w:val="00690949"/>
    <w:rsid w:val="00691C1A"/>
    <w:rsid w:val="0069233A"/>
    <w:rsid w:val="00692471"/>
    <w:rsid w:val="00692588"/>
    <w:rsid w:val="0069270E"/>
    <w:rsid w:val="00692C5B"/>
    <w:rsid w:val="0069317B"/>
    <w:rsid w:val="0069383F"/>
    <w:rsid w:val="00693B5D"/>
    <w:rsid w:val="00693C42"/>
    <w:rsid w:val="006944F2"/>
    <w:rsid w:val="00694BAD"/>
    <w:rsid w:val="00694CCE"/>
    <w:rsid w:val="006950A3"/>
    <w:rsid w:val="006954D4"/>
    <w:rsid w:val="0069589F"/>
    <w:rsid w:val="006958A8"/>
    <w:rsid w:val="0069661B"/>
    <w:rsid w:val="0069683F"/>
    <w:rsid w:val="00696DC4"/>
    <w:rsid w:val="00696F2D"/>
    <w:rsid w:val="00697451"/>
    <w:rsid w:val="006974E8"/>
    <w:rsid w:val="00697556"/>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23A6"/>
    <w:rsid w:val="006B2BED"/>
    <w:rsid w:val="006B34F8"/>
    <w:rsid w:val="006B365B"/>
    <w:rsid w:val="006B3A15"/>
    <w:rsid w:val="006B3ACB"/>
    <w:rsid w:val="006B3BF9"/>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96A"/>
    <w:rsid w:val="006C4A9F"/>
    <w:rsid w:val="006C4BF4"/>
    <w:rsid w:val="006C4E37"/>
    <w:rsid w:val="006C5171"/>
    <w:rsid w:val="006C53F6"/>
    <w:rsid w:val="006C5411"/>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882"/>
    <w:rsid w:val="006F720F"/>
    <w:rsid w:val="006F7C1D"/>
    <w:rsid w:val="007004E4"/>
    <w:rsid w:val="007006E7"/>
    <w:rsid w:val="00700AB9"/>
    <w:rsid w:val="0070115E"/>
    <w:rsid w:val="0070198E"/>
    <w:rsid w:val="00701A5A"/>
    <w:rsid w:val="00701D2C"/>
    <w:rsid w:val="0070241E"/>
    <w:rsid w:val="00702C69"/>
    <w:rsid w:val="00702CDB"/>
    <w:rsid w:val="00703372"/>
    <w:rsid w:val="00703F5E"/>
    <w:rsid w:val="00705187"/>
    <w:rsid w:val="00705219"/>
    <w:rsid w:val="007058FD"/>
    <w:rsid w:val="00705F2A"/>
    <w:rsid w:val="00705F8E"/>
    <w:rsid w:val="0070610C"/>
    <w:rsid w:val="00706842"/>
    <w:rsid w:val="00706E2A"/>
    <w:rsid w:val="00706F48"/>
    <w:rsid w:val="00707996"/>
    <w:rsid w:val="00707A25"/>
    <w:rsid w:val="00707C91"/>
    <w:rsid w:val="00710170"/>
    <w:rsid w:val="00710628"/>
    <w:rsid w:val="00710736"/>
    <w:rsid w:val="00710B38"/>
    <w:rsid w:val="00711043"/>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6032"/>
    <w:rsid w:val="007268E6"/>
    <w:rsid w:val="00726D28"/>
    <w:rsid w:val="007279FD"/>
    <w:rsid w:val="00727E5C"/>
    <w:rsid w:val="007300EA"/>
    <w:rsid w:val="0073061D"/>
    <w:rsid w:val="00730E89"/>
    <w:rsid w:val="00730ED7"/>
    <w:rsid w:val="007317B2"/>
    <w:rsid w:val="00731FFC"/>
    <w:rsid w:val="0073263D"/>
    <w:rsid w:val="00732B19"/>
    <w:rsid w:val="00732CA8"/>
    <w:rsid w:val="00732F49"/>
    <w:rsid w:val="00733E41"/>
    <w:rsid w:val="00734C70"/>
    <w:rsid w:val="00734D2B"/>
    <w:rsid w:val="007350EE"/>
    <w:rsid w:val="00735A95"/>
    <w:rsid w:val="00735D4A"/>
    <w:rsid w:val="00736A85"/>
    <w:rsid w:val="00736CE0"/>
    <w:rsid w:val="00740816"/>
    <w:rsid w:val="007409DF"/>
    <w:rsid w:val="00740E4A"/>
    <w:rsid w:val="00740EBC"/>
    <w:rsid w:val="007415DC"/>
    <w:rsid w:val="00741658"/>
    <w:rsid w:val="00741E32"/>
    <w:rsid w:val="00742297"/>
    <w:rsid w:val="00742A9C"/>
    <w:rsid w:val="00742B32"/>
    <w:rsid w:val="00743841"/>
    <w:rsid w:val="007442FF"/>
    <w:rsid w:val="00744B77"/>
    <w:rsid w:val="007455A5"/>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7048"/>
    <w:rsid w:val="00757960"/>
    <w:rsid w:val="00757A03"/>
    <w:rsid w:val="00757B50"/>
    <w:rsid w:val="00757C79"/>
    <w:rsid w:val="00757E4D"/>
    <w:rsid w:val="007604E8"/>
    <w:rsid w:val="007608D8"/>
    <w:rsid w:val="00760C2D"/>
    <w:rsid w:val="007616BC"/>
    <w:rsid w:val="00761D43"/>
    <w:rsid w:val="007621E3"/>
    <w:rsid w:val="007625D6"/>
    <w:rsid w:val="00762826"/>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CC1"/>
    <w:rsid w:val="00771DCD"/>
    <w:rsid w:val="00771F6C"/>
    <w:rsid w:val="00773836"/>
    <w:rsid w:val="00773AEB"/>
    <w:rsid w:val="00773F02"/>
    <w:rsid w:val="00774B51"/>
    <w:rsid w:val="00775087"/>
    <w:rsid w:val="0077662B"/>
    <w:rsid w:val="00776669"/>
    <w:rsid w:val="00776EB0"/>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F5"/>
    <w:rsid w:val="00784BD0"/>
    <w:rsid w:val="00785058"/>
    <w:rsid w:val="0078578E"/>
    <w:rsid w:val="0078589A"/>
    <w:rsid w:val="00786014"/>
    <w:rsid w:val="007860A3"/>
    <w:rsid w:val="0078635F"/>
    <w:rsid w:val="007866EE"/>
    <w:rsid w:val="00786AAC"/>
    <w:rsid w:val="00786D44"/>
    <w:rsid w:val="00786DFE"/>
    <w:rsid w:val="00787A10"/>
    <w:rsid w:val="00790D89"/>
    <w:rsid w:val="007916F7"/>
    <w:rsid w:val="00791C22"/>
    <w:rsid w:val="007929E8"/>
    <w:rsid w:val="0079379A"/>
    <w:rsid w:val="0079414E"/>
    <w:rsid w:val="00794625"/>
    <w:rsid w:val="00794B86"/>
    <w:rsid w:val="00794CF2"/>
    <w:rsid w:val="00794D23"/>
    <w:rsid w:val="0079631A"/>
    <w:rsid w:val="00796E37"/>
    <w:rsid w:val="007971CB"/>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7F2"/>
    <w:rsid w:val="007A60DF"/>
    <w:rsid w:val="007A6196"/>
    <w:rsid w:val="007A7340"/>
    <w:rsid w:val="007A7360"/>
    <w:rsid w:val="007A7535"/>
    <w:rsid w:val="007A7A2E"/>
    <w:rsid w:val="007A7AD7"/>
    <w:rsid w:val="007B0172"/>
    <w:rsid w:val="007B0539"/>
    <w:rsid w:val="007B0A50"/>
    <w:rsid w:val="007B0B63"/>
    <w:rsid w:val="007B19F8"/>
    <w:rsid w:val="007B1CD1"/>
    <w:rsid w:val="007B21F8"/>
    <w:rsid w:val="007B2C07"/>
    <w:rsid w:val="007B306A"/>
    <w:rsid w:val="007B3173"/>
    <w:rsid w:val="007B37F5"/>
    <w:rsid w:val="007B4400"/>
    <w:rsid w:val="007B4B8B"/>
    <w:rsid w:val="007B5640"/>
    <w:rsid w:val="007B5702"/>
    <w:rsid w:val="007B6303"/>
    <w:rsid w:val="007B63B3"/>
    <w:rsid w:val="007B6710"/>
    <w:rsid w:val="007B67E9"/>
    <w:rsid w:val="007B6CF6"/>
    <w:rsid w:val="007B6E79"/>
    <w:rsid w:val="007B6F57"/>
    <w:rsid w:val="007B72A4"/>
    <w:rsid w:val="007C0022"/>
    <w:rsid w:val="007C07DE"/>
    <w:rsid w:val="007C0AF3"/>
    <w:rsid w:val="007C0F07"/>
    <w:rsid w:val="007C106C"/>
    <w:rsid w:val="007C15CB"/>
    <w:rsid w:val="007C22D3"/>
    <w:rsid w:val="007C345D"/>
    <w:rsid w:val="007C3503"/>
    <w:rsid w:val="007C35A4"/>
    <w:rsid w:val="007C395D"/>
    <w:rsid w:val="007C3A16"/>
    <w:rsid w:val="007C3AAA"/>
    <w:rsid w:val="007C41B3"/>
    <w:rsid w:val="007C4262"/>
    <w:rsid w:val="007C44D1"/>
    <w:rsid w:val="007C4AA1"/>
    <w:rsid w:val="007C5011"/>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B83"/>
    <w:rsid w:val="007D36AE"/>
    <w:rsid w:val="007D36C7"/>
    <w:rsid w:val="007D37D9"/>
    <w:rsid w:val="007D3E03"/>
    <w:rsid w:val="007D3EAE"/>
    <w:rsid w:val="007D40A5"/>
    <w:rsid w:val="007D43CF"/>
    <w:rsid w:val="007D46A8"/>
    <w:rsid w:val="007D4B1A"/>
    <w:rsid w:val="007D4BFB"/>
    <w:rsid w:val="007D51B2"/>
    <w:rsid w:val="007D5D25"/>
    <w:rsid w:val="007D661C"/>
    <w:rsid w:val="007D74D3"/>
    <w:rsid w:val="007D752A"/>
    <w:rsid w:val="007D7585"/>
    <w:rsid w:val="007D7A8F"/>
    <w:rsid w:val="007E021F"/>
    <w:rsid w:val="007E07A4"/>
    <w:rsid w:val="007E0A8B"/>
    <w:rsid w:val="007E0B13"/>
    <w:rsid w:val="007E0C18"/>
    <w:rsid w:val="007E1139"/>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4DC"/>
    <w:rsid w:val="007E5F0E"/>
    <w:rsid w:val="007E5F1B"/>
    <w:rsid w:val="007E5F59"/>
    <w:rsid w:val="007E6A6B"/>
    <w:rsid w:val="007E6EBD"/>
    <w:rsid w:val="007E7C14"/>
    <w:rsid w:val="007E7F56"/>
    <w:rsid w:val="007E7FF7"/>
    <w:rsid w:val="007F003A"/>
    <w:rsid w:val="007F0210"/>
    <w:rsid w:val="007F0F99"/>
    <w:rsid w:val="007F13D3"/>
    <w:rsid w:val="007F14FA"/>
    <w:rsid w:val="007F17A4"/>
    <w:rsid w:val="007F1C6F"/>
    <w:rsid w:val="007F2F37"/>
    <w:rsid w:val="007F3239"/>
    <w:rsid w:val="007F32D2"/>
    <w:rsid w:val="007F33A1"/>
    <w:rsid w:val="007F3D26"/>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8F3"/>
    <w:rsid w:val="00820C44"/>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5F9"/>
    <w:rsid w:val="00830652"/>
    <w:rsid w:val="00830BCE"/>
    <w:rsid w:val="00831E12"/>
    <w:rsid w:val="00832800"/>
    <w:rsid w:val="00832D9C"/>
    <w:rsid w:val="00833B7A"/>
    <w:rsid w:val="00834E35"/>
    <w:rsid w:val="00835693"/>
    <w:rsid w:val="00836542"/>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5056E"/>
    <w:rsid w:val="0085193B"/>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D2"/>
    <w:rsid w:val="00856D43"/>
    <w:rsid w:val="008574FC"/>
    <w:rsid w:val="008602C0"/>
    <w:rsid w:val="0086174F"/>
    <w:rsid w:val="00861971"/>
    <w:rsid w:val="0086197F"/>
    <w:rsid w:val="00861CD8"/>
    <w:rsid w:val="00862346"/>
    <w:rsid w:val="00862511"/>
    <w:rsid w:val="00862A70"/>
    <w:rsid w:val="00863134"/>
    <w:rsid w:val="008642F1"/>
    <w:rsid w:val="00864324"/>
    <w:rsid w:val="0086528D"/>
    <w:rsid w:val="0086573F"/>
    <w:rsid w:val="00865BF4"/>
    <w:rsid w:val="008662C8"/>
    <w:rsid w:val="00866EF3"/>
    <w:rsid w:val="00867145"/>
    <w:rsid w:val="008673B1"/>
    <w:rsid w:val="0087009C"/>
    <w:rsid w:val="00870295"/>
    <w:rsid w:val="008703A0"/>
    <w:rsid w:val="00870A07"/>
    <w:rsid w:val="00870B15"/>
    <w:rsid w:val="008716C5"/>
    <w:rsid w:val="00871CC0"/>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88"/>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CAB"/>
    <w:rsid w:val="008C330F"/>
    <w:rsid w:val="008C3A97"/>
    <w:rsid w:val="008C3C4C"/>
    <w:rsid w:val="008C46D4"/>
    <w:rsid w:val="008C4B43"/>
    <w:rsid w:val="008C4F11"/>
    <w:rsid w:val="008C5C07"/>
    <w:rsid w:val="008C5E16"/>
    <w:rsid w:val="008C5F70"/>
    <w:rsid w:val="008C63B7"/>
    <w:rsid w:val="008C6B72"/>
    <w:rsid w:val="008C6CD9"/>
    <w:rsid w:val="008C6D3D"/>
    <w:rsid w:val="008C6D73"/>
    <w:rsid w:val="008C6F00"/>
    <w:rsid w:val="008C71EB"/>
    <w:rsid w:val="008C7682"/>
    <w:rsid w:val="008C76B2"/>
    <w:rsid w:val="008C7B3B"/>
    <w:rsid w:val="008D07DB"/>
    <w:rsid w:val="008D0AB8"/>
    <w:rsid w:val="008D10E6"/>
    <w:rsid w:val="008D115D"/>
    <w:rsid w:val="008D2CEF"/>
    <w:rsid w:val="008D3144"/>
    <w:rsid w:val="008D322F"/>
    <w:rsid w:val="008D38AD"/>
    <w:rsid w:val="008D38C5"/>
    <w:rsid w:val="008D39B3"/>
    <w:rsid w:val="008D3A4F"/>
    <w:rsid w:val="008D3C7B"/>
    <w:rsid w:val="008D45D1"/>
    <w:rsid w:val="008D46C2"/>
    <w:rsid w:val="008D4A85"/>
    <w:rsid w:val="008D51C9"/>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C04"/>
    <w:rsid w:val="008E7F92"/>
    <w:rsid w:val="008F04F0"/>
    <w:rsid w:val="008F065D"/>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5C37"/>
    <w:rsid w:val="00916504"/>
    <w:rsid w:val="00916D16"/>
    <w:rsid w:val="00916E9D"/>
    <w:rsid w:val="00917DE4"/>
    <w:rsid w:val="009203BF"/>
    <w:rsid w:val="009216A9"/>
    <w:rsid w:val="0092174A"/>
    <w:rsid w:val="00921793"/>
    <w:rsid w:val="009218A9"/>
    <w:rsid w:val="009218E5"/>
    <w:rsid w:val="00921ACD"/>
    <w:rsid w:val="00921F2D"/>
    <w:rsid w:val="0092250D"/>
    <w:rsid w:val="009229F2"/>
    <w:rsid w:val="00922D20"/>
    <w:rsid w:val="009230D6"/>
    <w:rsid w:val="00923389"/>
    <w:rsid w:val="00923516"/>
    <w:rsid w:val="00923EA0"/>
    <w:rsid w:val="00924029"/>
    <w:rsid w:val="00924454"/>
    <w:rsid w:val="0092458E"/>
    <w:rsid w:val="0092493D"/>
    <w:rsid w:val="00924F1F"/>
    <w:rsid w:val="00924FBF"/>
    <w:rsid w:val="00925009"/>
    <w:rsid w:val="00925B00"/>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B62"/>
    <w:rsid w:val="00942CC2"/>
    <w:rsid w:val="00942E8E"/>
    <w:rsid w:val="00943161"/>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5249"/>
    <w:rsid w:val="009652DD"/>
    <w:rsid w:val="009653DD"/>
    <w:rsid w:val="009654B6"/>
    <w:rsid w:val="00965555"/>
    <w:rsid w:val="00965594"/>
    <w:rsid w:val="00965AA6"/>
    <w:rsid w:val="00966505"/>
    <w:rsid w:val="00966EFD"/>
    <w:rsid w:val="00967085"/>
    <w:rsid w:val="0096718B"/>
    <w:rsid w:val="0096728A"/>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621E"/>
    <w:rsid w:val="00976691"/>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60"/>
    <w:rsid w:val="009B6504"/>
    <w:rsid w:val="009B692B"/>
    <w:rsid w:val="009B72A4"/>
    <w:rsid w:val="009C023E"/>
    <w:rsid w:val="009C0459"/>
    <w:rsid w:val="009C14FE"/>
    <w:rsid w:val="009C2B18"/>
    <w:rsid w:val="009C2B7D"/>
    <w:rsid w:val="009C2EEE"/>
    <w:rsid w:val="009C3677"/>
    <w:rsid w:val="009C38EF"/>
    <w:rsid w:val="009C3B83"/>
    <w:rsid w:val="009C3BE6"/>
    <w:rsid w:val="009C4210"/>
    <w:rsid w:val="009C4944"/>
    <w:rsid w:val="009C4B0D"/>
    <w:rsid w:val="009C4B53"/>
    <w:rsid w:val="009C4B6D"/>
    <w:rsid w:val="009C4CD7"/>
    <w:rsid w:val="009C60D4"/>
    <w:rsid w:val="009C64E3"/>
    <w:rsid w:val="009C677E"/>
    <w:rsid w:val="009C74C4"/>
    <w:rsid w:val="009C7642"/>
    <w:rsid w:val="009C7A25"/>
    <w:rsid w:val="009D0BF7"/>
    <w:rsid w:val="009D120F"/>
    <w:rsid w:val="009D1800"/>
    <w:rsid w:val="009D19A3"/>
    <w:rsid w:val="009D1F4A"/>
    <w:rsid w:val="009D2322"/>
    <w:rsid w:val="009D29CB"/>
    <w:rsid w:val="009D2BFE"/>
    <w:rsid w:val="009D2DA0"/>
    <w:rsid w:val="009D30AE"/>
    <w:rsid w:val="009D551E"/>
    <w:rsid w:val="009D555B"/>
    <w:rsid w:val="009D61BA"/>
    <w:rsid w:val="009D63B6"/>
    <w:rsid w:val="009D73B6"/>
    <w:rsid w:val="009E01DA"/>
    <w:rsid w:val="009E0366"/>
    <w:rsid w:val="009E1555"/>
    <w:rsid w:val="009E167D"/>
    <w:rsid w:val="009E19C6"/>
    <w:rsid w:val="009E24E6"/>
    <w:rsid w:val="009E2D86"/>
    <w:rsid w:val="009E2E65"/>
    <w:rsid w:val="009E30C6"/>
    <w:rsid w:val="009E34D3"/>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F2B"/>
    <w:rsid w:val="00A01653"/>
    <w:rsid w:val="00A0182A"/>
    <w:rsid w:val="00A0207A"/>
    <w:rsid w:val="00A02455"/>
    <w:rsid w:val="00A028ED"/>
    <w:rsid w:val="00A02B37"/>
    <w:rsid w:val="00A02F86"/>
    <w:rsid w:val="00A032F5"/>
    <w:rsid w:val="00A0345D"/>
    <w:rsid w:val="00A043F6"/>
    <w:rsid w:val="00A04A09"/>
    <w:rsid w:val="00A04A7E"/>
    <w:rsid w:val="00A050AA"/>
    <w:rsid w:val="00A06501"/>
    <w:rsid w:val="00A06D91"/>
    <w:rsid w:val="00A06EAD"/>
    <w:rsid w:val="00A07080"/>
    <w:rsid w:val="00A0751F"/>
    <w:rsid w:val="00A075B3"/>
    <w:rsid w:val="00A10151"/>
    <w:rsid w:val="00A106DF"/>
    <w:rsid w:val="00A11197"/>
    <w:rsid w:val="00A116A1"/>
    <w:rsid w:val="00A126DE"/>
    <w:rsid w:val="00A128E1"/>
    <w:rsid w:val="00A1335A"/>
    <w:rsid w:val="00A13F26"/>
    <w:rsid w:val="00A1447F"/>
    <w:rsid w:val="00A144D9"/>
    <w:rsid w:val="00A146E7"/>
    <w:rsid w:val="00A147AE"/>
    <w:rsid w:val="00A15CF0"/>
    <w:rsid w:val="00A163B1"/>
    <w:rsid w:val="00A166B5"/>
    <w:rsid w:val="00A16C53"/>
    <w:rsid w:val="00A16EBC"/>
    <w:rsid w:val="00A1761E"/>
    <w:rsid w:val="00A207A8"/>
    <w:rsid w:val="00A20CFF"/>
    <w:rsid w:val="00A2116C"/>
    <w:rsid w:val="00A216DC"/>
    <w:rsid w:val="00A2171B"/>
    <w:rsid w:val="00A21B05"/>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5A9"/>
    <w:rsid w:val="00A3474F"/>
    <w:rsid w:val="00A34E5A"/>
    <w:rsid w:val="00A35849"/>
    <w:rsid w:val="00A35C5D"/>
    <w:rsid w:val="00A35D7A"/>
    <w:rsid w:val="00A36194"/>
    <w:rsid w:val="00A36B93"/>
    <w:rsid w:val="00A36D1B"/>
    <w:rsid w:val="00A36D99"/>
    <w:rsid w:val="00A37EDD"/>
    <w:rsid w:val="00A403C4"/>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DB9"/>
    <w:rsid w:val="00A43F67"/>
    <w:rsid w:val="00A44A16"/>
    <w:rsid w:val="00A44B68"/>
    <w:rsid w:val="00A44C07"/>
    <w:rsid w:val="00A44D57"/>
    <w:rsid w:val="00A454DC"/>
    <w:rsid w:val="00A45B06"/>
    <w:rsid w:val="00A45BDA"/>
    <w:rsid w:val="00A45D63"/>
    <w:rsid w:val="00A46148"/>
    <w:rsid w:val="00A4625D"/>
    <w:rsid w:val="00A463D1"/>
    <w:rsid w:val="00A46CDD"/>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643"/>
    <w:rsid w:val="00A53654"/>
    <w:rsid w:val="00A53B69"/>
    <w:rsid w:val="00A53F1A"/>
    <w:rsid w:val="00A540CE"/>
    <w:rsid w:val="00A5474A"/>
    <w:rsid w:val="00A54843"/>
    <w:rsid w:val="00A54956"/>
    <w:rsid w:val="00A55E42"/>
    <w:rsid w:val="00A55E8E"/>
    <w:rsid w:val="00A55FEC"/>
    <w:rsid w:val="00A560FB"/>
    <w:rsid w:val="00A564CA"/>
    <w:rsid w:val="00A5672F"/>
    <w:rsid w:val="00A57222"/>
    <w:rsid w:val="00A574CE"/>
    <w:rsid w:val="00A5788B"/>
    <w:rsid w:val="00A57C01"/>
    <w:rsid w:val="00A607B2"/>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FD8"/>
    <w:rsid w:val="00A741FC"/>
    <w:rsid w:val="00A745D7"/>
    <w:rsid w:val="00A74735"/>
    <w:rsid w:val="00A749A6"/>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BD7"/>
    <w:rsid w:val="00A97F53"/>
    <w:rsid w:val="00A97F7D"/>
    <w:rsid w:val="00AA0598"/>
    <w:rsid w:val="00AA1236"/>
    <w:rsid w:val="00AA14A2"/>
    <w:rsid w:val="00AA1656"/>
    <w:rsid w:val="00AA182C"/>
    <w:rsid w:val="00AA2C7D"/>
    <w:rsid w:val="00AA2CBB"/>
    <w:rsid w:val="00AA3162"/>
    <w:rsid w:val="00AA35F2"/>
    <w:rsid w:val="00AA369A"/>
    <w:rsid w:val="00AA38AB"/>
    <w:rsid w:val="00AA3BF2"/>
    <w:rsid w:val="00AA43E1"/>
    <w:rsid w:val="00AA478A"/>
    <w:rsid w:val="00AA5307"/>
    <w:rsid w:val="00AA540C"/>
    <w:rsid w:val="00AA5454"/>
    <w:rsid w:val="00AA56E7"/>
    <w:rsid w:val="00AA5BAF"/>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249D"/>
    <w:rsid w:val="00AD28C3"/>
    <w:rsid w:val="00AD2B32"/>
    <w:rsid w:val="00AD2BE9"/>
    <w:rsid w:val="00AD2E4D"/>
    <w:rsid w:val="00AD3368"/>
    <w:rsid w:val="00AD33BD"/>
    <w:rsid w:val="00AD343A"/>
    <w:rsid w:val="00AD378A"/>
    <w:rsid w:val="00AD3F07"/>
    <w:rsid w:val="00AD5581"/>
    <w:rsid w:val="00AD55B6"/>
    <w:rsid w:val="00AD563A"/>
    <w:rsid w:val="00AD63DD"/>
    <w:rsid w:val="00AD671D"/>
    <w:rsid w:val="00AD68BF"/>
    <w:rsid w:val="00AD6A99"/>
    <w:rsid w:val="00AD7480"/>
    <w:rsid w:val="00AD7FC2"/>
    <w:rsid w:val="00AE0837"/>
    <w:rsid w:val="00AE1639"/>
    <w:rsid w:val="00AE19F3"/>
    <w:rsid w:val="00AE1AE4"/>
    <w:rsid w:val="00AE2339"/>
    <w:rsid w:val="00AE2B2C"/>
    <w:rsid w:val="00AE3527"/>
    <w:rsid w:val="00AE3A6D"/>
    <w:rsid w:val="00AE3C93"/>
    <w:rsid w:val="00AE40EF"/>
    <w:rsid w:val="00AE421D"/>
    <w:rsid w:val="00AE4B46"/>
    <w:rsid w:val="00AE5875"/>
    <w:rsid w:val="00AE5AC4"/>
    <w:rsid w:val="00AE6090"/>
    <w:rsid w:val="00AE66DD"/>
    <w:rsid w:val="00AE7198"/>
    <w:rsid w:val="00AE74C0"/>
    <w:rsid w:val="00AE74D7"/>
    <w:rsid w:val="00AE786A"/>
    <w:rsid w:val="00AF01E8"/>
    <w:rsid w:val="00AF01EA"/>
    <w:rsid w:val="00AF02A7"/>
    <w:rsid w:val="00AF0D8A"/>
    <w:rsid w:val="00AF184B"/>
    <w:rsid w:val="00AF18C5"/>
    <w:rsid w:val="00AF2AE3"/>
    <w:rsid w:val="00AF318D"/>
    <w:rsid w:val="00AF3FB3"/>
    <w:rsid w:val="00AF40D0"/>
    <w:rsid w:val="00AF435A"/>
    <w:rsid w:val="00AF4BBB"/>
    <w:rsid w:val="00AF548B"/>
    <w:rsid w:val="00AF58FF"/>
    <w:rsid w:val="00AF592B"/>
    <w:rsid w:val="00AF5D21"/>
    <w:rsid w:val="00AF64B5"/>
    <w:rsid w:val="00AF6BC8"/>
    <w:rsid w:val="00AF753D"/>
    <w:rsid w:val="00AF76C6"/>
    <w:rsid w:val="00AF797F"/>
    <w:rsid w:val="00B0010F"/>
    <w:rsid w:val="00B00367"/>
    <w:rsid w:val="00B0092A"/>
    <w:rsid w:val="00B00B89"/>
    <w:rsid w:val="00B00BCE"/>
    <w:rsid w:val="00B010AB"/>
    <w:rsid w:val="00B01750"/>
    <w:rsid w:val="00B01FE3"/>
    <w:rsid w:val="00B02808"/>
    <w:rsid w:val="00B02A8A"/>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101F"/>
    <w:rsid w:val="00B11B0A"/>
    <w:rsid w:val="00B11EE8"/>
    <w:rsid w:val="00B128CF"/>
    <w:rsid w:val="00B12998"/>
    <w:rsid w:val="00B135AD"/>
    <w:rsid w:val="00B1394C"/>
    <w:rsid w:val="00B13DBB"/>
    <w:rsid w:val="00B13F15"/>
    <w:rsid w:val="00B1475C"/>
    <w:rsid w:val="00B15B80"/>
    <w:rsid w:val="00B15CDD"/>
    <w:rsid w:val="00B15EDA"/>
    <w:rsid w:val="00B16EB5"/>
    <w:rsid w:val="00B17124"/>
    <w:rsid w:val="00B174FB"/>
    <w:rsid w:val="00B17656"/>
    <w:rsid w:val="00B1769E"/>
    <w:rsid w:val="00B21085"/>
    <w:rsid w:val="00B220B3"/>
    <w:rsid w:val="00B22812"/>
    <w:rsid w:val="00B22A3D"/>
    <w:rsid w:val="00B22B53"/>
    <w:rsid w:val="00B23046"/>
    <w:rsid w:val="00B23A71"/>
    <w:rsid w:val="00B23FE6"/>
    <w:rsid w:val="00B24D5B"/>
    <w:rsid w:val="00B254E9"/>
    <w:rsid w:val="00B255A2"/>
    <w:rsid w:val="00B26450"/>
    <w:rsid w:val="00B26A98"/>
    <w:rsid w:val="00B272F3"/>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529"/>
    <w:rsid w:val="00B36EDA"/>
    <w:rsid w:val="00B37876"/>
    <w:rsid w:val="00B37F5D"/>
    <w:rsid w:val="00B4117A"/>
    <w:rsid w:val="00B4264B"/>
    <w:rsid w:val="00B427CC"/>
    <w:rsid w:val="00B42ECD"/>
    <w:rsid w:val="00B42F09"/>
    <w:rsid w:val="00B436BC"/>
    <w:rsid w:val="00B43997"/>
    <w:rsid w:val="00B43BB6"/>
    <w:rsid w:val="00B43E08"/>
    <w:rsid w:val="00B44CBE"/>
    <w:rsid w:val="00B44DF5"/>
    <w:rsid w:val="00B45095"/>
    <w:rsid w:val="00B45E24"/>
    <w:rsid w:val="00B46764"/>
    <w:rsid w:val="00B4690B"/>
    <w:rsid w:val="00B47073"/>
    <w:rsid w:val="00B47958"/>
    <w:rsid w:val="00B509DC"/>
    <w:rsid w:val="00B5186E"/>
    <w:rsid w:val="00B51A52"/>
    <w:rsid w:val="00B51CE8"/>
    <w:rsid w:val="00B51D09"/>
    <w:rsid w:val="00B51F80"/>
    <w:rsid w:val="00B52987"/>
    <w:rsid w:val="00B52B5D"/>
    <w:rsid w:val="00B5317E"/>
    <w:rsid w:val="00B53CC6"/>
    <w:rsid w:val="00B54664"/>
    <w:rsid w:val="00B5467A"/>
    <w:rsid w:val="00B547F6"/>
    <w:rsid w:val="00B54C3B"/>
    <w:rsid w:val="00B54DB1"/>
    <w:rsid w:val="00B5569E"/>
    <w:rsid w:val="00B55827"/>
    <w:rsid w:val="00B55A20"/>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7C6"/>
    <w:rsid w:val="00B66A16"/>
    <w:rsid w:val="00B66D92"/>
    <w:rsid w:val="00B67225"/>
    <w:rsid w:val="00B673CB"/>
    <w:rsid w:val="00B674EE"/>
    <w:rsid w:val="00B67E56"/>
    <w:rsid w:val="00B7068F"/>
    <w:rsid w:val="00B7093F"/>
    <w:rsid w:val="00B70EA2"/>
    <w:rsid w:val="00B7102D"/>
    <w:rsid w:val="00B7145C"/>
    <w:rsid w:val="00B716D6"/>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A0770"/>
    <w:rsid w:val="00BA14CD"/>
    <w:rsid w:val="00BA1A86"/>
    <w:rsid w:val="00BA21E8"/>
    <w:rsid w:val="00BA2B72"/>
    <w:rsid w:val="00BA3186"/>
    <w:rsid w:val="00BA36F3"/>
    <w:rsid w:val="00BA371A"/>
    <w:rsid w:val="00BA4511"/>
    <w:rsid w:val="00BA468F"/>
    <w:rsid w:val="00BA4F36"/>
    <w:rsid w:val="00BA4F74"/>
    <w:rsid w:val="00BA55ED"/>
    <w:rsid w:val="00BA57E8"/>
    <w:rsid w:val="00BA5B2B"/>
    <w:rsid w:val="00BA5B52"/>
    <w:rsid w:val="00BA6138"/>
    <w:rsid w:val="00BA61C0"/>
    <w:rsid w:val="00BA62E9"/>
    <w:rsid w:val="00BA714E"/>
    <w:rsid w:val="00BA726C"/>
    <w:rsid w:val="00BA76D6"/>
    <w:rsid w:val="00BA7D2D"/>
    <w:rsid w:val="00BA7D8E"/>
    <w:rsid w:val="00BB0363"/>
    <w:rsid w:val="00BB0762"/>
    <w:rsid w:val="00BB1930"/>
    <w:rsid w:val="00BB31C7"/>
    <w:rsid w:val="00BB32E7"/>
    <w:rsid w:val="00BB3E46"/>
    <w:rsid w:val="00BB3EEE"/>
    <w:rsid w:val="00BB3F3F"/>
    <w:rsid w:val="00BB4596"/>
    <w:rsid w:val="00BB5182"/>
    <w:rsid w:val="00BB5584"/>
    <w:rsid w:val="00BB56E5"/>
    <w:rsid w:val="00BB5A8A"/>
    <w:rsid w:val="00BB6BD8"/>
    <w:rsid w:val="00BB6E3F"/>
    <w:rsid w:val="00BB6EDB"/>
    <w:rsid w:val="00BC022A"/>
    <w:rsid w:val="00BC0261"/>
    <w:rsid w:val="00BC06D8"/>
    <w:rsid w:val="00BC09F6"/>
    <w:rsid w:val="00BC141B"/>
    <w:rsid w:val="00BC21A3"/>
    <w:rsid w:val="00BC2403"/>
    <w:rsid w:val="00BC2E78"/>
    <w:rsid w:val="00BC3076"/>
    <w:rsid w:val="00BC3876"/>
    <w:rsid w:val="00BC3A9A"/>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E8C"/>
    <w:rsid w:val="00BE3564"/>
    <w:rsid w:val="00BE40DC"/>
    <w:rsid w:val="00BE4250"/>
    <w:rsid w:val="00BE499D"/>
    <w:rsid w:val="00BE4A55"/>
    <w:rsid w:val="00BE4EB5"/>
    <w:rsid w:val="00BE4F65"/>
    <w:rsid w:val="00BE505A"/>
    <w:rsid w:val="00BE5456"/>
    <w:rsid w:val="00BE59FE"/>
    <w:rsid w:val="00BE639D"/>
    <w:rsid w:val="00BE64EE"/>
    <w:rsid w:val="00BE6BB9"/>
    <w:rsid w:val="00BE6F99"/>
    <w:rsid w:val="00BE7D47"/>
    <w:rsid w:val="00BE7EBE"/>
    <w:rsid w:val="00BF0B42"/>
    <w:rsid w:val="00BF0E41"/>
    <w:rsid w:val="00BF0E75"/>
    <w:rsid w:val="00BF0FD0"/>
    <w:rsid w:val="00BF1571"/>
    <w:rsid w:val="00BF202B"/>
    <w:rsid w:val="00BF2713"/>
    <w:rsid w:val="00BF2F9E"/>
    <w:rsid w:val="00BF3BA9"/>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3162"/>
    <w:rsid w:val="00C03457"/>
    <w:rsid w:val="00C03755"/>
    <w:rsid w:val="00C03A70"/>
    <w:rsid w:val="00C04F58"/>
    <w:rsid w:val="00C0503E"/>
    <w:rsid w:val="00C07C82"/>
    <w:rsid w:val="00C1015D"/>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C0E"/>
    <w:rsid w:val="00C17C93"/>
    <w:rsid w:val="00C17EE7"/>
    <w:rsid w:val="00C2050C"/>
    <w:rsid w:val="00C2059E"/>
    <w:rsid w:val="00C208DF"/>
    <w:rsid w:val="00C20939"/>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B12"/>
    <w:rsid w:val="00C6102A"/>
    <w:rsid w:val="00C62984"/>
    <w:rsid w:val="00C62994"/>
    <w:rsid w:val="00C63366"/>
    <w:rsid w:val="00C633EC"/>
    <w:rsid w:val="00C63744"/>
    <w:rsid w:val="00C638FC"/>
    <w:rsid w:val="00C64351"/>
    <w:rsid w:val="00C655CD"/>
    <w:rsid w:val="00C6569F"/>
    <w:rsid w:val="00C65CAF"/>
    <w:rsid w:val="00C66593"/>
    <w:rsid w:val="00C667EB"/>
    <w:rsid w:val="00C67398"/>
    <w:rsid w:val="00C6775D"/>
    <w:rsid w:val="00C67E62"/>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C5E"/>
    <w:rsid w:val="00C77EC6"/>
    <w:rsid w:val="00C77EFC"/>
    <w:rsid w:val="00C801B7"/>
    <w:rsid w:val="00C80C2C"/>
    <w:rsid w:val="00C811E0"/>
    <w:rsid w:val="00C814F2"/>
    <w:rsid w:val="00C82717"/>
    <w:rsid w:val="00C827C5"/>
    <w:rsid w:val="00C8291C"/>
    <w:rsid w:val="00C8315C"/>
    <w:rsid w:val="00C834F8"/>
    <w:rsid w:val="00C83B46"/>
    <w:rsid w:val="00C851DE"/>
    <w:rsid w:val="00C85F8A"/>
    <w:rsid w:val="00C86136"/>
    <w:rsid w:val="00C86394"/>
    <w:rsid w:val="00C86D5E"/>
    <w:rsid w:val="00C86EB0"/>
    <w:rsid w:val="00C86F78"/>
    <w:rsid w:val="00C87684"/>
    <w:rsid w:val="00C87A04"/>
    <w:rsid w:val="00C90001"/>
    <w:rsid w:val="00C905E1"/>
    <w:rsid w:val="00C90E0F"/>
    <w:rsid w:val="00C91477"/>
    <w:rsid w:val="00C91E9B"/>
    <w:rsid w:val="00C92126"/>
    <w:rsid w:val="00C9226A"/>
    <w:rsid w:val="00C92792"/>
    <w:rsid w:val="00C92A05"/>
    <w:rsid w:val="00C92CBB"/>
    <w:rsid w:val="00C93569"/>
    <w:rsid w:val="00C93889"/>
    <w:rsid w:val="00C938B0"/>
    <w:rsid w:val="00C93C05"/>
    <w:rsid w:val="00C9495D"/>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F67"/>
    <w:rsid w:val="00CA7A6D"/>
    <w:rsid w:val="00CA7E42"/>
    <w:rsid w:val="00CB012D"/>
    <w:rsid w:val="00CB0130"/>
    <w:rsid w:val="00CB07CB"/>
    <w:rsid w:val="00CB0875"/>
    <w:rsid w:val="00CB1E6A"/>
    <w:rsid w:val="00CB226D"/>
    <w:rsid w:val="00CB2B65"/>
    <w:rsid w:val="00CB303A"/>
    <w:rsid w:val="00CB46CA"/>
    <w:rsid w:val="00CB4926"/>
    <w:rsid w:val="00CB531F"/>
    <w:rsid w:val="00CB608A"/>
    <w:rsid w:val="00CB650D"/>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E44"/>
    <w:rsid w:val="00CD6539"/>
    <w:rsid w:val="00CD65E2"/>
    <w:rsid w:val="00CD6613"/>
    <w:rsid w:val="00CD6760"/>
    <w:rsid w:val="00CD69D9"/>
    <w:rsid w:val="00CD6A42"/>
    <w:rsid w:val="00CD709C"/>
    <w:rsid w:val="00CD71BC"/>
    <w:rsid w:val="00CD7809"/>
    <w:rsid w:val="00CE141D"/>
    <w:rsid w:val="00CE15A0"/>
    <w:rsid w:val="00CE1792"/>
    <w:rsid w:val="00CE1ADD"/>
    <w:rsid w:val="00CE217F"/>
    <w:rsid w:val="00CE2655"/>
    <w:rsid w:val="00CE26AD"/>
    <w:rsid w:val="00CE28FE"/>
    <w:rsid w:val="00CE30D4"/>
    <w:rsid w:val="00CE30E5"/>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FC"/>
    <w:rsid w:val="00CF3AD3"/>
    <w:rsid w:val="00CF3B46"/>
    <w:rsid w:val="00CF3DA2"/>
    <w:rsid w:val="00CF3E1B"/>
    <w:rsid w:val="00CF4297"/>
    <w:rsid w:val="00CF42F3"/>
    <w:rsid w:val="00CF4D92"/>
    <w:rsid w:val="00CF4F70"/>
    <w:rsid w:val="00CF5109"/>
    <w:rsid w:val="00CF5513"/>
    <w:rsid w:val="00CF556D"/>
    <w:rsid w:val="00CF6370"/>
    <w:rsid w:val="00CF673E"/>
    <w:rsid w:val="00CF6843"/>
    <w:rsid w:val="00CF6C7F"/>
    <w:rsid w:val="00CF6DA8"/>
    <w:rsid w:val="00CF6EC0"/>
    <w:rsid w:val="00CF731E"/>
    <w:rsid w:val="00CF74BD"/>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B5C"/>
    <w:rsid w:val="00D17CCC"/>
    <w:rsid w:val="00D20390"/>
    <w:rsid w:val="00D20967"/>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5AB"/>
    <w:rsid w:val="00D54EBB"/>
    <w:rsid w:val="00D551C1"/>
    <w:rsid w:val="00D5537A"/>
    <w:rsid w:val="00D55560"/>
    <w:rsid w:val="00D5578C"/>
    <w:rsid w:val="00D55A9E"/>
    <w:rsid w:val="00D55EA4"/>
    <w:rsid w:val="00D56E5D"/>
    <w:rsid w:val="00D57CA9"/>
    <w:rsid w:val="00D60AF5"/>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14EC"/>
    <w:rsid w:val="00D7180F"/>
    <w:rsid w:val="00D7318C"/>
    <w:rsid w:val="00D7350E"/>
    <w:rsid w:val="00D73E6A"/>
    <w:rsid w:val="00D73E8D"/>
    <w:rsid w:val="00D74612"/>
    <w:rsid w:val="00D74E33"/>
    <w:rsid w:val="00D75B59"/>
    <w:rsid w:val="00D75C0B"/>
    <w:rsid w:val="00D7720F"/>
    <w:rsid w:val="00D77973"/>
    <w:rsid w:val="00D80134"/>
    <w:rsid w:val="00D80273"/>
    <w:rsid w:val="00D8059A"/>
    <w:rsid w:val="00D80ADE"/>
    <w:rsid w:val="00D80D1E"/>
    <w:rsid w:val="00D81ABC"/>
    <w:rsid w:val="00D82649"/>
    <w:rsid w:val="00D82939"/>
    <w:rsid w:val="00D831E8"/>
    <w:rsid w:val="00D837AD"/>
    <w:rsid w:val="00D839FB"/>
    <w:rsid w:val="00D83B1C"/>
    <w:rsid w:val="00D8466A"/>
    <w:rsid w:val="00D850C8"/>
    <w:rsid w:val="00D850DB"/>
    <w:rsid w:val="00D857AD"/>
    <w:rsid w:val="00D85985"/>
    <w:rsid w:val="00D85B19"/>
    <w:rsid w:val="00D8772F"/>
    <w:rsid w:val="00D879DE"/>
    <w:rsid w:val="00D87A72"/>
    <w:rsid w:val="00D87FC1"/>
    <w:rsid w:val="00D900E1"/>
    <w:rsid w:val="00D903A4"/>
    <w:rsid w:val="00D904AF"/>
    <w:rsid w:val="00D90B04"/>
    <w:rsid w:val="00D91075"/>
    <w:rsid w:val="00D9108F"/>
    <w:rsid w:val="00D91096"/>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517"/>
    <w:rsid w:val="00DA6B78"/>
    <w:rsid w:val="00DA71B9"/>
    <w:rsid w:val="00DA72A2"/>
    <w:rsid w:val="00DA75B5"/>
    <w:rsid w:val="00DB03CD"/>
    <w:rsid w:val="00DB0A5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2398"/>
    <w:rsid w:val="00DC2545"/>
    <w:rsid w:val="00DC37D0"/>
    <w:rsid w:val="00DC3AFA"/>
    <w:rsid w:val="00DC3FE5"/>
    <w:rsid w:val="00DC4430"/>
    <w:rsid w:val="00DC587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D38"/>
    <w:rsid w:val="00DE62A6"/>
    <w:rsid w:val="00DE642B"/>
    <w:rsid w:val="00DE66E5"/>
    <w:rsid w:val="00DE6705"/>
    <w:rsid w:val="00DE7612"/>
    <w:rsid w:val="00DE7A50"/>
    <w:rsid w:val="00DE7A91"/>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CFD"/>
    <w:rsid w:val="00E07688"/>
    <w:rsid w:val="00E1035A"/>
    <w:rsid w:val="00E10CB6"/>
    <w:rsid w:val="00E1117E"/>
    <w:rsid w:val="00E1118C"/>
    <w:rsid w:val="00E1150B"/>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584"/>
    <w:rsid w:val="00E2067F"/>
    <w:rsid w:val="00E20ABA"/>
    <w:rsid w:val="00E20ECA"/>
    <w:rsid w:val="00E210AD"/>
    <w:rsid w:val="00E210DA"/>
    <w:rsid w:val="00E21144"/>
    <w:rsid w:val="00E2137E"/>
    <w:rsid w:val="00E2208C"/>
    <w:rsid w:val="00E22A9C"/>
    <w:rsid w:val="00E22AB6"/>
    <w:rsid w:val="00E23376"/>
    <w:rsid w:val="00E23785"/>
    <w:rsid w:val="00E2382F"/>
    <w:rsid w:val="00E239F1"/>
    <w:rsid w:val="00E2402F"/>
    <w:rsid w:val="00E241FA"/>
    <w:rsid w:val="00E245CB"/>
    <w:rsid w:val="00E24962"/>
    <w:rsid w:val="00E24999"/>
    <w:rsid w:val="00E24E77"/>
    <w:rsid w:val="00E25278"/>
    <w:rsid w:val="00E259EF"/>
    <w:rsid w:val="00E26905"/>
    <w:rsid w:val="00E26C3A"/>
    <w:rsid w:val="00E270FA"/>
    <w:rsid w:val="00E27269"/>
    <w:rsid w:val="00E2729E"/>
    <w:rsid w:val="00E27CDD"/>
    <w:rsid w:val="00E30540"/>
    <w:rsid w:val="00E305D5"/>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B56"/>
    <w:rsid w:val="00E452B0"/>
    <w:rsid w:val="00E453AC"/>
    <w:rsid w:val="00E45CBA"/>
    <w:rsid w:val="00E46670"/>
    <w:rsid w:val="00E466C1"/>
    <w:rsid w:val="00E4691A"/>
    <w:rsid w:val="00E46B4F"/>
    <w:rsid w:val="00E46CA5"/>
    <w:rsid w:val="00E46EB8"/>
    <w:rsid w:val="00E47183"/>
    <w:rsid w:val="00E4724D"/>
    <w:rsid w:val="00E47434"/>
    <w:rsid w:val="00E47532"/>
    <w:rsid w:val="00E47885"/>
    <w:rsid w:val="00E504F0"/>
    <w:rsid w:val="00E50A3F"/>
    <w:rsid w:val="00E51728"/>
    <w:rsid w:val="00E51B67"/>
    <w:rsid w:val="00E51F9B"/>
    <w:rsid w:val="00E52315"/>
    <w:rsid w:val="00E52DA2"/>
    <w:rsid w:val="00E53378"/>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42E"/>
    <w:rsid w:val="00E6173F"/>
    <w:rsid w:val="00E61FB6"/>
    <w:rsid w:val="00E62B42"/>
    <w:rsid w:val="00E636C3"/>
    <w:rsid w:val="00E64159"/>
    <w:rsid w:val="00E644AD"/>
    <w:rsid w:val="00E65342"/>
    <w:rsid w:val="00E653E3"/>
    <w:rsid w:val="00E6564A"/>
    <w:rsid w:val="00E657B4"/>
    <w:rsid w:val="00E66318"/>
    <w:rsid w:val="00E669E6"/>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C2C"/>
    <w:rsid w:val="00E76A36"/>
    <w:rsid w:val="00E76A7C"/>
    <w:rsid w:val="00E77A9F"/>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A6"/>
    <w:rsid w:val="00E86712"/>
    <w:rsid w:val="00E86983"/>
    <w:rsid w:val="00E87AD5"/>
    <w:rsid w:val="00E87B08"/>
    <w:rsid w:val="00E87B27"/>
    <w:rsid w:val="00E904DD"/>
    <w:rsid w:val="00E909B4"/>
    <w:rsid w:val="00E90B6C"/>
    <w:rsid w:val="00E90D88"/>
    <w:rsid w:val="00E90DC9"/>
    <w:rsid w:val="00E9136A"/>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8D"/>
    <w:rsid w:val="00EA6392"/>
    <w:rsid w:val="00EA6496"/>
    <w:rsid w:val="00EA6678"/>
    <w:rsid w:val="00EA69F0"/>
    <w:rsid w:val="00EA7286"/>
    <w:rsid w:val="00EA7753"/>
    <w:rsid w:val="00EA7DE6"/>
    <w:rsid w:val="00EA7F69"/>
    <w:rsid w:val="00EB039C"/>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65CD"/>
    <w:rsid w:val="00EB67C1"/>
    <w:rsid w:val="00EB699C"/>
    <w:rsid w:val="00EB70BC"/>
    <w:rsid w:val="00EB755A"/>
    <w:rsid w:val="00EC00F3"/>
    <w:rsid w:val="00EC03E1"/>
    <w:rsid w:val="00EC0A06"/>
    <w:rsid w:val="00EC0A90"/>
    <w:rsid w:val="00EC1740"/>
    <w:rsid w:val="00EC1835"/>
    <w:rsid w:val="00EC1C08"/>
    <w:rsid w:val="00EC210A"/>
    <w:rsid w:val="00EC2367"/>
    <w:rsid w:val="00EC2588"/>
    <w:rsid w:val="00EC4102"/>
    <w:rsid w:val="00EC4124"/>
    <w:rsid w:val="00EC4135"/>
    <w:rsid w:val="00EC428B"/>
    <w:rsid w:val="00EC433B"/>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989"/>
    <w:rsid w:val="00ED2EB6"/>
    <w:rsid w:val="00ED364D"/>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E1D"/>
    <w:rsid w:val="00EE6FA9"/>
    <w:rsid w:val="00EE735E"/>
    <w:rsid w:val="00EE755F"/>
    <w:rsid w:val="00EE77E9"/>
    <w:rsid w:val="00EE7894"/>
    <w:rsid w:val="00EE7AF8"/>
    <w:rsid w:val="00EE7CD2"/>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212E"/>
    <w:rsid w:val="00F02485"/>
    <w:rsid w:val="00F02CBB"/>
    <w:rsid w:val="00F02D1B"/>
    <w:rsid w:val="00F02F26"/>
    <w:rsid w:val="00F031B8"/>
    <w:rsid w:val="00F0350F"/>
    <w:rsid w:val="00F0357F"/>
    <w:rsid w:val="00F03659"/>
    <w:rsid w:val="00F038E0"/>
    <w:rsid w:val="00F03AA0"/>
    <w:rsid w:val="00F04E6D"/>
    <w:rsid w:val="00F05CA7"/>
    <w:rsid w:val="00F10008"/>
    <w:rsid w:val="00F100FC"/>
    <w:rsid w:val="00F10FB0"/>
    <w:rsid w:val="00F11453"/>
    <w:rsid w:val="00F116EE"/>
    <w:rsid w:val="00F11800"/>
    <w:rsid w:val="00F118DC"/>
    <w:rsid w:val="00F11B53"/>
    <w:rsid w:val="00F11F31"/>
    <w:rsid w:val="00F12673"/>
    <w:rsid w:val="00F12A24"/>
    <w:rsid w:val="00F13247"/>
    <w:rsid w:val="00F13D38"/>
    <w:rsid w:val="00F13F57"/>
    <w:rsid w:val="00F14990"/>
    <w:rsid w:val="00F14A4F"/>
    <w:rsid w:val="00F14CFC"/>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A5B"/>
    <w:rsid w:val="00F2264A"/>
    <w:rsid w:val="00F23A61"/>
    <w:rsid w:val="00F23BD0"/>
    <w:rsid w:val="00F23CA7"/>
    <w:rsid w:val="00F23E64"/>
    <w:rsid w:val="00F24BCA"/>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2EB0"/>
    <w:rsid w:val="00F3322F"/>
    <w:rsid w:val="00F338F9"/>
    <w:rsid w:val="00F34127"/>
    <w:rsid w:val="00F34B85"/>
    <w:rsid w:val="00F35388"/>
    <w:rsid w:val="00F3545F"/>
    <w:rsid w:val="00F35650"/>
    <w:rsid w:val="00F35723"/>
    <w:rsid w:val="00F3599A"/>
    <w:rsid w:val="00F360DC"/>
    <w:rsid w:val="00F361DF"/>
    <w:rsid w:val="00F36781"/>
    <w:rsid w:val="00F368FA"/>
    <w:rsid w:val="00F36E07"/>
    <w:rsid w:val="00F36F1F"/>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5097"/>
    <w:rsid w:val="00F45740"/>
    <w:rsid w:val="00F46ACA"/>
    <w:rsid w:val="00F46C2D"/>
    <w:rsid w:val="00F470BF"/>
    <w:rsid w:val="00F50472"/>
    <w:rsid w:val="00F50486"/>
    <w:rsid w:val="00F50590"/>
    <w:rsid w:val="00F50C61"/>
    <w:rsid w:val="00F516D4"/>
    <w:rsid w:val="00F51BBE"/>
    <w:rsid w:val="00F52585"/>
    <w:rsid w:val="00F537BB"/>
    <w:rsid w:val="00F537E3"/>
    <w:rsid w:val="00F53AAF"/>
    <w:rsid w:val="00F53AB5"/>
    <w:rsid w:val="00F54C3C"/>
    <w:rsid w:val="00F551C0"/>
    <w:rsid w:val="00F555BE"/>
    <w:rsid w:val="00F556EA"/>
    <w:rsid w:val="00F55700"/>
    <w:rsid w:val="00F55865"/>
    <w:rsid w:val="00F55C1A"/>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6B23"/>
    <w:rsid w:val="00F66B9F"/>
    <w:rsid w:val="00F66DC1"/>
    <w:rsid w:val="00F67457"/>
    <w:rsid w:val="00F679FF"/>
    <w:rsid w:val="00F7024D"/>
    <w:rsid w:val="00F703B4"/>
    <w:rsid w:val="00F70541"/>
    <w:rsid w:val="00F7060A"/>
    <w:rsid w:val="00F7060F"/>
    <w:rsid w:val="00F7065A"/>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DA2"/>
    <w:rsid w:val="00F76E73"/>
    <w:rsid w:val="00F77B0C"/>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7D3"/>
    <w:rsid w:val="00F90987"/>
    <w:rsid w:val="00F90A2C"/>
    <w:rsid w:val="00F90CDC"/>
    <w:rsid w:val="00F90D69"/>
    <w:rsid w:val="00F91225"/>
    <w:rsid w:val="00F91485"/>
    <w:rsid w:val="00F917D7"/>
    <w:rsid w:val="00F924D2"/>
    <w:rsid w:val="00F926B3"/>
    <w:rsid w:val="00F92718"/>
    <w:rsid w:val="00F92787"/>
    <w:rsid w:val="00F92839"/>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416"/>
    <w:rsid w:val="00FA15C0"/>
    <w:rsid w:val="00FA181D"/>
    <w:rsid w:val="00FA19D6"/>
    <w:rsid w:val="00FA20D1"/>
    <w:rsid w:val="00FA2E7D"/>
    <w:rsid w:val="00FA3279"/>
    <w:rsid w:val="00FA32CC"/>
    <w:rsid w:val="00FA32CF"/>
    <w:rsid w:val="00FA32F2"/>
    <w:rsid w:val="00FA34D9"/>
    <w:rsid w:val="00FA359F"/>
    <w:rsid w:val="00FA36D8"/>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2D6"/>
    <w:rsid w:val="00FD3361"/>
    <w:rsid w:val="00FD3BB0"/>
    <w:rsid w:val="00FD40B7"/>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BBF"/>
    <w:rsid w:val="00FE105C"/>
    <w:rsid w:val="00FE12B0"/>
    <w:rsid w:val="00FE2937"/>
    <w:rsid w:val="00FE2BCC"/>
    <w:rsid w:val="00FE3AD9"/>
    <w:rsid w:val="00FE3FF6"/>
    <w:rsid w:val="00FE41AA"/>
    <w:rsid w:val="00FE486C"/>
    <w:rsid w:val="00FE4B5F"/>
    <w:rsid w:val="00FE4F10"/>
    <w:rsid w:val="00FE5356"/>
    <w:rsid w:val="00FE62DA"/>
    <w:rsid w:val="00FE63C4"/>
    <w:rsid w:val="00FE6B01"/>
    <w:rsid w:val="00FE6BB6"/>
    <w:rsid w:val="00FE6E4E"/>
    <w:rsid w:val="00FE7238"/>
    <w:rsid w:val="00FE7611"/>
    <w:rsid w:val="00FE780B"/>
    <w:rsid w:val="00FF0553"/>
    <w:rsid w:val="00FF062E"/>
    <w:rsid w:val="00FF089E"/>
    <w:rsid w:val="00FF1165"/>
    <w:rsid w:val="00FF1343"/>
    <w:rsid w:val="00FF1422"/>
    <w:rsid w:val="00FF1C31"/>
    <w:rsid w:val="00FF2292"/>
    <w:rsid w:val="00FF27C2"/>
    <w:rsid w:val="00FF28F4"/>
    <w:rsid w:val="00FF2CBF"/>
    <w:rsid w:val="00FF2F6C"/>
    <w:rsid w:val="00FF3397"/>
    <w:rsid w:val="00FF3D91"/>
    <w:rsid w:val="00FF3DA7"/>
    <w:rsid w:val="00FF4514"/>
    <w:rsid w:val="00FF46B4"/>
    <w:rsid w:val="00FF46C3"/>
    <w:rsid w:val="00FF4FE8"/>
    <w:rsid w:val="00FF5589"/>
    <w:rsid w:val="00FF59F6"/>
    <w:rsid w:val="00FF64E6"/>
    <w:rsid w:val="00FF652E"/>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hyperlink" Target="https://docs.cardano.org/plutus/learn-about-plutu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hyperlink" Target="https://web.archive.org/web/20220704234049/https://docs.cardano.org/plutus/eutxo-explainer" TargetMode="Externa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34</Pages>
  <Words>5344</Words>
  <Characters>30466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35739</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4973</cp:revision>
  <cp:lastPrinted>2022-05-07T16:23:00Z</cp:lastPrinted>
  <dcterms:created xsi:type="dcterms:W3CDTF">2016-09-08T06:05:00Z</dcterms:created>
  <dcterms:modified xsi:type="dcterms:W3CDTF">2023-03-01T16:08:00Z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