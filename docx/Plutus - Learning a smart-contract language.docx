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77777777"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http://creativecommons.org/licenses/by-nc/4.0/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E9C99F3" w14:textId="62E31302" w:rsidR="009216A9"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8476795" w:history="1">
        <w:r w:rsidR="009216A9" w:rsidRPr="00572F20">
          <w:rPr>
            <w:rStyle w:val="Hyperlink"/>
            <w:noProof/>
          </w:rPr>
          <w:t>1 Plutus introduction</w:t>
        </w:r>
        <w:r w:rsidR="009216A9">
          <w:rPr>
            <w:noProof/>
            <w:webHidden/>
          </w:rPr>
          <w:tab/>
        </w:r>
        <w:r w:rsidR="009216A9">
          <w:rPr>
            <w:noProof/>
            <w:webHidden/>
          </w:rPr>
          <w:fldChar w:fldCharType="begin"/>
        </w:r>
        <w:r w:rsidR="009216A9">
          <w:rPr>
            <w:noProof/>
            <w:webHidden/>
          </w:rPr>
          <w:instrText xml:space="preserve"> PAGEREF _Toc128476795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58CB0207" w14:textId="7D91855C"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796" w:history="1">
        <w:r w:rsidR="009216A9" w:rsidRPr="00572F20">
          <w:rPr>
            <w:rStyle w:val="Hyperlink"/>
            <w:noProof/>
          </w:rPr>
          <w:t>1.1 Setting up your development environment</w:t>
        </w:r>
        <w:r w:rsidR="009216A9">
          <w:rPr>
            <w:noProof/>
            <w:webHidden/>
          </w:rPr>
          <w:tab/>
        </w:r>
        <w:r w:rsidR="009216A9">
          <w:rPr>
            <w:noProof/>
            <w:webHidden/>
          </w:rPr>
          <w:fldChar w:fldCharType="begin"/>
        </w:r>
        <w:r w:rsidR="009216A9">
          <w:rPr>
            <w:noProof/>
            <w:webHidden/>
          </w:rPr>
          <w:instrText xml:space="preserve"> PAGEREF _Toc128476796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7F199F08" w14:textId="7A9BAE87" w:rsidR="009216A9" w:rsidRDefault="00000000">
      <w:pPr>
        <w:pStyle w:val="TOC3"/>
        <w:rPr>
          <w:rFonts w:asciiTheme="minorHAnsi" w:eastAsiaTheme="minorEastAsia" w:hAnsiTheme="minorHAnsi" w:cstheme="minorBidi"/>
          <w:noProof/>
          <w:sz w:val="22"/>
          <w:lang w:val="en-SI" w:eastAsia="en-SI"/>
        </w:rPr>
      </w:pPr>
      <w:hyperlink w:anchor="_Toc128476797" w:history="1">
        <w:r w:rsidR="009216A9" w:rsidRPr="00572F20">
          <w:rPr>
            <w:rStyle w:val="Hyperlink"/>
            <w:noProof/>
          </w:rPr>
          <w:t>1.1.1 Using Demeter.run</w:t>
        </w:r>
        <w:r w:rsidR="009216A9">
          <w:rPr>
            <w:noProof/>
            <w:webHidden/>
          </w:rPr>
          <w:tab/>
        </w:r>
        <w:r w:rsidR="009216A9">
          <w:rPr>
            <w:noProof/>
            <w:webHidden/>
          </w:rPr>
          <w:fldChar w:fldCharType="begin"/>
        </w:r>
        <w:r w:rsidR="009216A9">
          <w:rPr>
            <w:noProof/>
            <w:webHidden/>
          </w:rPr>
          <w:instrText xml:space="preserve"> PAGEREF _Toc128476797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14F6E39B" w14:textId="5ED757F3" w:rsidR="009216A9" w:rsidRDefault="00000000">
      <w:pPr>
        <w:pStyle w:val="TOC3"/>
        <w:rPr>
          <w:rFonts w:asciiTheme="minorHAnsi" w:eastAsiaTheme="minorEastAsia" w:hAnsiTheme="minorHAnsi" w:cstheme="minorBidi"/>
          <w:noProof/>
          <w:sz w:val="22"/>
          <w:lang w:val="en-SI" w:eastAsia="en-SI"/>
        </w:rPr>
      </w:pPr>
      <w:hyperlink w:anchor="_Toc128476798" w:history="1">
        <w:r w:rsidR="009216A9" w:rsidRPr="00572F20">
          <w:rPr>
            <w:rStyle w:val="Hyperlink"/>
            <w:noProof/>
          </w:rPr>
          <w:t>1.1.2 Using Docker</w:t>
        </w:r>
        <w:r w:rsidR="009216A9">
          <w:rPr>
            <w:noProof/>
            <w:webHidden/>
          </w:rPr>
          <w:tab/>
        </w:r>
        <w:r w:rsidR="009216A9">
          <w:rPr>
            <w:noProof/>
            <w:webHidden/>
          </w:rPr>
          <w:fldChar w:fldCharType="begin"/>
        </w:r>
        <w:r w:rsidR="009216A9">
          <w:rPr>
            <w:noProof/>
            <w:webHidden/>
          </w:rPr>
          <w:instrText xml:space="preserve"> PAGEREF _Toc128476798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5E8661C9" w14:textId="1D01D126"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799" w:history="1">
        <w:r w:rsidR="009216A9" w:rsidRPr="00572F20">
          <w:rPr>
            <w:rStyle w:val="Hyperlink"/>
            <w:noProof/>
          </w:rPr>
          <w:t>1.2 Kuber marketplace</w:t>
        </w:r>
        <w:r w:rsidR="009216A9">
          <w:rPr>
            <w:noProof/>
            <w:webHidden/>
          </w:rPr>
          <w:tab/>
        </w:r>
        <w:r w:rsidR="009216A9">
          <w:rPr>
            <w:noProof/>
            <w:webHidden/>
          </w:rPr>
          <w:fldChar w:fldCharType="begin"/>
        </w:r>
        <w:r w:rsidR="009216A9">
          <w:rPr>
            <w:noProof/>
            <w:webHidden/>
          </w:rPr>
          <w:instrText xml:space="preserve"> PAGEREF _Toc128476799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646249DD" w14:textId="7184A8F5"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0" w:history="1">
        <w:r w:rsidR="009216A9" w:rsidRPr="00572F20">
          <w:rPr>
            <w:rStyle w:val="Hyperlink"/>
            <w:noProof/>
          </w:rPr>
          <w:t>1.3 Hashing and digital signatures</w:t>
        </w:r>
        <w:r w:rsidR="009216A9">
          <w:rPr>
            <w:noProof/>
            <w:webHidden/>
          </w:rPr>
          <w:tab/>
        </w:r>
        <w:r w:rsidR="009216A9">
          <w:rPr>
            <w:noProof/>
            <w:webHidden/>
          </w:rPr>
          <w:fldChar w:fldCharType="begin"/>
        </w:r>
        <w:r w:rsidR="009216A9">
          <w:rPr>
            <w:noProof/>
            <w:webHidden/>
          </w:rPr>
          <w:instrText xml:space="preserve"> PAGEREF _Toc128476800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29B88811" w14:textId="5567C109"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1" w:history="1">
        <w:r w:rsidR="009216A9" w:rsidRPr="00572F20">
          <w:rPr>
            <w:rStyle w:val="Hyperlink"/>
            <w:noProof/>
          </w:rPr>
          <w:t>1.4 The EUTxO model</w:t>
        </w:r>
        <w:r w:rsidR="009216A9">
          <w:rPr>
            <w:noProof/>
            <w:webHidden/>
          </w:rPr>
          <w:tab/>
        </w:r>
        <w:r w:rsidR="009216A9">
          <w:rPr>
            <w:noProof/>
            <w:webHidden/>
          </w:rPr>
          <w:fldChar w:fldCharType="begin"/>
        </w:r>
        <w:r w:rsidR="009216A9">
          <w:rPr>
            <w:noProof/>
            <w:webHidden/>
          </w:rPr>
          <w:instrText xml:space="preserve"> PAGEREF _Toc128476801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2748B36B" w14:textId="3390F745"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2" w:history="1">
        <w:r w:rsidR="009216A9" w:rsidRPr="00572F20">
          <w:rPr>
            <w:rStyle w:val="Hyperlink"/>
            <w:noProof/>
          </w:rPr>
          <w:t>1.5 Plutus code</w:t>
        </w:r>
        <w:r w:rsidR="009216A9">
          <w:rPr>
            <w:noProof/>
            <w:webHidden/>
          </w:rPr>
          <w:tab/>
        </w:r>
        <w:r w:rsidR="009216A9">
          <w:rPr>
            <w:noProof/>
            <w:webHidden/>
          </w:rPr>
          <w:fldChar w:fldCharType="begin"/>
        </w:r>
        <w:r w:rsidR="009216A9">
          <w:rPr>
            <w:noProof/>
            <w:webHidden/>
          </w:rPr>
          <w:instrText xml:space="preserve"> PAGEREF _Toc128476802 \h </w:instrText>
        </w:r>
        <w:r w:rsidR="009216A9">
          <w:rPr>
            <w:noProof/>
            <w:webHidden/>
          </w:rPr>
        </w:r>
        <w:r w:rsidR="009216A9">
          <w:rPr>
            <w:noProof/>
            <w:webHidden/>
          </w:rPr>
          <w:fldChar w:fldCharType="separate"/>
        </w:r>
        <w:r w:rsidR="009216A9">
          <w:rPr>
            <w:noProof/>
            <w:webHidden/>
          </w:rPr>
          <w:t>8</w:t>
        </w:r>
        <w:r w:rsidR="009216A9">
          <w:rPr>
            <w:noProof/>
            <w:webHidden/>
          </w:rPr>
          <w:fldChar w:fldCharType="end"/>
        </w:r>
      </w:hyperlink>
    </w:p>
    <w:p w14:paraId="2B17CF0A" w14:textId="135B6303" w:rsidR="009216A9" w:rsidRDefault="00000000">
      <w:pPr>
        <w:pStyle w:val="TOC1"/>
        <w:rPr>
          <w:rFonts w:asciiTheme="minorHAnsi" w:eastAsiaTheme="minorEastAsia" w:hAnsiTheme="minorHAnsi" w:cstheme="minorBidi"/>
          <w:b w:val="0"/>
          <w:noProof/>
          <w:sz w:val="22"/>
          <w:lang w:val="en-SI" w:eastAsia="en-SI"/>
        </w:rPr>
      </w:pPr>
      <w:hyperlink w:anchor="_Toc128476803" w:history="1">
        <w:r w:rsidR="009216A9" w:rsidRPr="00572F20">
          <w:rPr>
            <w:rStyle w:val="Hyperlink"/>
            <w:noProof/>
          </w:rPr>
          <w:t>2 Resources</w:t>
        </w:r>
        <w:r w:rsidR="009216A9">
          <w:rPr>
            <w:noProof/>
            <w:webHidden/>
          </w:rPr>
          <w:tab/>
        </w:r>
        <w:r w:rsidR="009216A9">
          <w:rPr>
            <w:noProof/>
            <w:webHidden/>
          </w:rPr>
          <w:fldChar w:fldCharType="begin"/>
        </w:r>
        <w:r w:rsidR="009216A9">
          <w:rPr>
            <w:noProof/>
            <w:webHidden/>
          </w:rPr>
          <w:instrText xml:space="preserve"> PAGEREF _Toc128476803 \h </w:instrText>
        </w:r>
        <w:r w:rsidR="009216A9">
          <w:rPr>
            <w:noProof/>
            <w:webHidden/>
          </w:rPr>
        </w:r>
        <w:r w:rsidR="009216A9">
          <w:rPr>
            <w:noProof/>
            <w:webHidden/>
          </w:rPr>
          <w:fldChar w:fldCharType="separate"/>
        </w:r>
        <w:r w:rsidR="009216A9">
          <w:rPr>
            <w:noProof/>
            <w:webHidden/>
          </w:rPr>
          <w:t>10</w:t>
        </w:r>
        <w:r w:rsidR="009216A9">
          <w:rPr>
            <w:noProof/>
            <w:webHidden/>
          </w:rPr>
          <w:fldChar w:fldCharType="end"/>
        </w:r>
      </w:hyperlink>
    </w:p>
    <w:p w14:paraId="1F936B69" w14:textId="4B6E6AD4"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5A25618B" w14:textId="671BF706" w:rsidR="00995EE4" w:rsidRDefault="00995EE4" w:rsidP="00C300A1">
      <w:pPr>
        <w:spacing w:after="0"/>
        <w:rPr>
          <w:szCs w:val="24"/>
        </w:rPr>
      </w:pPr>
    </w:p>
    <w:p w14:paraId="36E07FBD" w14:textId="5D915857" w:rsidR="00995EE4" w:rsidRDefault="00995EE4" w:rsidP="00C300A1">
      <w:pPr>
        <w:spacing w:after="0"/>
        <w:rPr>
          <w:szCs w:val="24"/>
        </w:rPr>
      </w:pPr>
    </w:p>
    <w:p w14:paraId="2BF6E3EA" w14:textId="39924779" w:rsidR="00995EE4" w:rsidRDefault="00995EE4" w:rsidP="00C300A1">
      <w:pPr>
        <w:spacing w:after="0"/>
        <w:rPr>
          <w:szCs w:val="24"/>
        </w:rPr>
      </w:pPr>
    </w:p>
    <w:p w14:paraId="3BCCC107" w14:textId="3915FBBD" w:rsidR="00995EE4" w:rsidRDefault="00995EE4" w:rsidP="00C300A1">
      <w:pPr>
        <w:spacing w:after="0"/>
        <w:rPr>
          <w:szCs w:val="24"/>
        </w:rPr>
      </w:pPr>
    </w:p>
    <w:p w14:paraId="1B676578" w14:textId="68AC5DF8" w:rsidR="00995EE4" w:rsidRDefault="00995EE4" w:rsidP="00C300A1">
      <w:pPr>
        <w:spacing w:after="0"/>
        <w:rPr>
          <w:szCs w:val="24"/>
        </w:rPr>
      </w:pPr>
    </w:p>
    <w:p w14:paraId="379DE7D5" w14:textId="3FD3B012" w:rsidR="00995EE4" w:rsidRDefault="00995EE4" w:rsidP="00C300A1">
      <w:pPr>
        <w:spacing w:after="0"/>
        <w:rPr>
          <w:szCs w:val="24"/>
        </w:rPr>
      </w:pPr>
    </w:p>
    <w:p w14:paraId="37166646" w14:textId="715E6D0F" w:rsidR="00995EE4" w:rsidRDefault="00995EE4" w:rsidP="00C300A1">
      <w:pPr>
        <w:spacing w:after="0"/>
        <w:rPr>
          <w:szCs w:val="24"/>
        </w:rPr>
      </w:pPr>
    </w:p>
    <w:p w14:paraId="4E8ACC4A" w14:textId="3DCC05D4" w:rsidR="00995EE4" w:rsidRDefault="00995EE4" w:rsidP="00C300A1">
      <w:pPr>
        <w:spacing w:after="0"/>
        <w:rPr>
          <w:szCs w:val="24"/>
        </w:rPr>
      </w:pPr>
    </w:p>
    <w:p w14:paraId="570872C7" w14:textId="7A28112F" w:rsidR="00995EE4" w:rsidRDefault="00995EE4" w:rsidP="00C300A1">
      <w:pPr>
        <w:spacing w:after="0"/>
        <w:rPr>
          <w:szCs w:val="24"/>
        </w:rPr>
      </w:pPr>
    </w:p>
    <w:p w14:paraId="6E28308E" w14:textId="16DBBACA"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t xml:space="preserve">Table of </w:t>
      </w:r>
      <w:r>
        <w:rPr>
          <w:lang w:val="en-US"/>
        </w:rPr>
        <w:t>Figures</w:t>
      </w:r>
    </w:p>
    <w:p w14:paraId="49CC8844" w14:textId="48D772AB" w:rsidR="009216A9"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9216A9">
        <w:rPr>
          <w:noProof/>
        </w:rPr>
        <w:t>Figure 1 - UTXO model [1]</w:t>
      </w:r>
      <w:r w:rsidR="009216A9">
        <w:rPr>
          <w:noProof/>
        </w:rPr>
        <w:tab/>
      </w:r>
      <w:r w:rsidR="009216A9">
        <w:rPr>
          <w:noProof/>
        </w:rPr>
        <w:fldChar w:fldCharType="begin"/>
      </w:r>
      <w:r w:rsidR="009216A9">
        <w:rPr>
          <w:noProof/>
        </w:rPr>
        <w:instrText xml:space="preserve"> PAGEREF _Toc128476787 \h </w:instrText>
      </w:r>
      <w:r w:rsidR="009216A9">
        <w:rPr>
          <w:noProof/>
        </w:rPr>
      </w:r>
      <w:r w:rsidR="009216A9">
        <w:rPr>
          <w:noProof/>
        </w:rPr>
        <w:fldChar w:fldCharType="separate"/>
      </w:r>
      <w:r w:rsidR="009216A9">
        <w:rPr>
          <w:noProof/>
        </w:rPr>
        <w:t>6</w:t>
      </w:r>
      <w:r w:rsidR="009216A9">
        <w:rPr>
          <w:noProof/>
        </w:rPr>
        <w:fldChar w:fldCharType="end"/>
      </w:r>
    </w:p>
    <w:p w14:paraId="74E527BD" w14:textId="46946FEB" w:rsidR="00ED3D89"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8476795"/>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850E7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4620205B"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langauage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8476796"/>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Toc128476797"/>
      <w:r>
        <w:t xml:space="preserve">Using </w:t>
      </w:r>
      <w:r w:rsidR="00462BA9">
        <w:t>Demeter.run</w:t>
      </w:r>
      <w:bookmarkEnd w:id="2"/>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 xml:space="preserve">Open your browser and navigate to https://demeter.run/. You'll see the home page of </w:t>
      </w:r>
      <w:proofErr w:type="spellStart"/>
      <w:r w:rsidRPr="00811CB5">
        <w:rPr>
          <w:szCs w:val="24"/>
        </w:rPr>
        <w:t>demeter.run</w:t>
      </w:r>
      <w:proofErr w:type="spellEnd"/>
      <w:r w:rsidRPr="00811CB5">
        <w:rPr>
          <w:szCs w:val="24"/>
        </w:rPr>
        <w:t xml:space="preserve">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40A4B3C4" w:rsidR="00163917" w:rsidRDefault="00A043F6" w:rsidP="00163917">
      <w:pPr>
        <w:pStyle w:val="ListParagraph"/>
        <w:numPr>
          <w:ilvl w:val="0"/>
          <w:numId w:val="26"/>
        </w:numPr>
        <w:spacing w:after="0"/>
        <w:rPr>
          <w:szCs w:val="24"/>
        </w:rPr>
      </w:pPr>
      <w:r w:rsidRPr="00A043F6">
        <w:rPr>
          <w:szCs w:val="24"/>
        </w:rPr>
        <w:lastRenderedPageBreak/>
        <w:t xml:space="preserve">After signing in, you're ready to use </w:t>
      </w:r>
      <w:proofErr w:type="spellStart"/>
      <w:r w:rsidRPr="00A043F6">
        <w:rPr>
          <w:szCs w:val="24"/>
        </w:rPr>
        <w:t>demeter.run</w:t>
      </w:r>
      <w:proofErr w:type="spellEnd"/>
      <w:r w:rsidRPr="00A043F6">
        <w:rPr>
          <w:szCs w:val="24"/>
        </w:rPr>
        <w:t>. As the image below shows, you'll see the "Projects" page.</w:t>
      </w:r>
      <w:r>
        <w:rPr>
          <w:szCs w:val="24"/>
        </w:rPr>
        <w:t xml:space="preserve"> There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68BC550D"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now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w:t>
      </w:r>
      <w:r>
        <w:rPr>
          <w:szCs w:val="24"/>
        </w:rPr>
        <w:t xml:space="preserve">For our project we will </w:t>
      </w:r>
      <w:r>
        <w:rPr>
          <w:szCs w:val="24"/>
        </w:rPr>
        <w:t>choose</w:t>
      </w:r>
      <w:r>
        <w:rPr>
          <w:szCs w:val="24"/>
        </w:rPr>
        <w:t xml:space="preserve"> </w:t>
      </w:r>
      <w:r>
        <w:rPr>
          <w:szCs w:val="24"/>
        </w:rPr>
        <w:t>medium</w:t>
      </w:r>
      <w:r>
        <w:rPr>
          <w:szCs w:val="24"/>
        </w:rPr>
        <w:t xml:space="preserve"> size.</w:t>
      </w:r>
      <w:r>
        <w:rPr>
          <w:szCs w:val="24"/>
        </w:rPr>
        <w:t xml:space="preserv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w:t>
      </w:r>
      <w:r w:rsidR="00331D21">
        <w:rPr>
          <w:szCs w:val="24"/>
        </w:rPr>
        <w:t>“Run workspace</w:t>
      </w:r>
      <w:r w:rsidR="00331D21">
        <w:rPr>
          <w:szCs w:val="24"/>
        </w:rPr>
        <w:t>”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00B2DBF0"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 xml:space="preserve">Demeter.run will charge you DCUs for a running workspace. So after you finish with your work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C45C06" w:rsidR="004C16AB" w:rsidRDefault="004C16AB" w:rsidP="004C16AB">
      <w:pPr>
        <w:pStyle w:val="ListParagraph"/>
        <w:numPr>
          <w:ilvl w:val="0"/>
          <w:numId w:val="26"/>
        </w:numPr>
        <w:spacing w:after="0"/>
        <w:rPr>
          <w:szCs w:val="24"/>
        </w:rPr>
      </w:pPr>
      <w:r>
        <w:rPr>
          <w:szCs w:val="24"/>
        </w:rPr>
        <w:t xml:space="preserve">Once everything is setup you can click on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xml:space="preserve">$ </w:t>
      </w:r>
      <w:r>
        <w:t>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3" w:name="_Toc128476798"/>
      <w:r>
        <w:lastRenderedPageBreak/>
        <w:t>Installing</w:t>
      </w:r>
      <w:r w:rsidR="00891FB0">
        <w:t xml:space="preserve"> Docker</w:t>
      </w:r>
      <w:bookmarkEnd w:id="3"/>
      <w:r>
        <w:t xml:space="preserve"> and VSCode</w:t>
      </w:r>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C1A572E" w:rsidR="00BF0B42" w:rsidRPr="00A06D91" w:rsidRDefault="00A06D91" w:rsidP="00A06D91">
      <w:pPr>
        <w:pStyle w:val="ListParagraph"/>
        <w:numPr>
          <w:ilvl w:val="0"/>
          <w:numId w:val="27"/>
        </w:numPr>
        <w:spacing w:after="0"/>
        <w:rPr>
          <w:szCs w:val="24"/>
        </w:rPr>
      </w:pPr>
      <w:r>
        <w:t xml:space="preserve"> </w:t>
      </w: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w:t>
      </w:r>
      <w:r w:rsidR="00067D4A">
        <w:t xml:space="preserve">you </w:t>
      </w:r>
      <w:r w:rsidR="00067D4A">
        <w:t>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581DFE" w:rsidP="00581DFE">
      <w:pPr>
        <w:pStyle w:val="ListParagraph"/>
        <w:spacing w:after="0"/>
        <w:rPr>
          <w:szCs w:val="24"/>
        </w:rPr>
      </w:pPr>
      <w:hyperlink r:id="rId42" w:history="1">
        <w:r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5CD15140" w:rsidR="00581DFE" w:rsidRPr="002F6DCA" w:rsidRDefault="002F6DCA" w:rsidP="00581DFE">
      <w:pPr>
        <w:pStyle w:val="ListParagraph"/>
        <w:numPr>
          <w:ilvl w:val="0"/>
          <w:numId w:val="28"/>
        </w:numPr>
        <w:spacing w:after="0"/>
        <w:rPr>
          <w:szCs w:val="24"/>
        </w:rPr>
      </w:pPr>
      <w:r>
        <w:lastRenderedPageBreak/>
        <w:t>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in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612B97" w:rsidP="00612B97">
      <w:pPr>
        <w:pStyle w:val="ListParagraph"/>
        <w:spacing w:after="0"/>
        <w:rPr>
          <w:szCs w:val="24"/>
        </w:rPr>
      </w:pPr>
      <w:hyperlink r:id="rId44" w:history="1">
        <w:r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 xml:space="preserve">After successfully installing the Remove Development extension, you'll note that an "Uninstall" button appears in the extension description tab, and the "Open a Remote Window" </w:t>
      </w:r>
      <w:r>
        <w:t xml:space="preserve">green </w:t>
      </w:r>
      <w:r>
        <w:t>icon will appear on the bottom left corner of the VS Code UI as you can see in the following image.</w:t>
      </w:r>
      <w:r w:rsidR="00AD378A">
        <w:t xml:space="preserve"> </w:t>
      </w:r>
    </w:p>
    <w:p w14:paraId="7C74DE07" w14:textId="748124A0" w:rsidR="00D0411C" w:rsidRDefault="00D0411C" w:rsidP="00D0411C">
      <w:pPr>
        <w:spacing w:after="0"/>
      </w:pPr>
      <w:r>
        <w:t>Y</w:t>
      </w:r>
      <w:r>
        <w:t>ou have</w:t>
      </w:r>
      <w:r>
        <w:t xml:space="preserve"> now</w:t>
      </w:r>
      <w:r>
        <w:t xml:space="preserve"> installed the required software to use the Docker container</w:t>
      </w:r>
      <w:r>
        <w:t>.</w:t>
      </w:r>
      <w:r>
        <w:t xml:space="preserve"> </w:t>
      </w:r>
      <w:r>
        <w:t>Next, w</w:t>
      </w:r>
      <w:r>
        <w:t>e'll guide you through the steps you must follow to load the Docker container and execute it for the first time.</w:t>
      </w:r>
    </w:p>
    <w:p w14:paraId="1966F2AE" w14:textId="6C81FC9A" w:rsidR="00DB03CD" w:rsidRDefault="00CA6F67" w:rsidP="00CA6F67">
      <w:pPr>
        <w:pStyle w:val="Heading3"/>
      </w:pPr>
      <w:r>
        <w:t>Running the PPP Docker Container</w:t>
      </w:r>
    </w:p>
    <w:p w14:paraId="51C4A0BF" w14:textId="30BCDF4C" w:rsidR="00CA6F67" w:rsidRDefault="00B74F03" w:rsidP="00CA6F67">
      <w:pPr>
        <w:pStyle w:val="BodyText"/>
      </w:pPr>
      <w:r>
        <w:t>Before moving forward into using the Docker container provided for this cohort of the PPP, you need to close VS Code. Next, please follow the next section, where we'll guide you on finishing the setup of your local working environment.</w:t>
      </w:r>
      <w:r>
        <w:t xml:space="preserve">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9016E6" w:rsidP="00CA6F67">
      <w:pPr>
        <w:pStyle w:val="BodyText"/>
        <w:rPr>
          <w:lang w:val="sl-SI" w:eastAsia="zh-CN"/>
        </w:rPr>
      </w:pPr>
      <w:hyperlink r:id="rId46" w:history="1">
        <w:r w:rsidRPr="009655A2">
          <w:rPr>
            <w:rStyle w:val="Hyperlink"/>
            <w:lang w:val="sl-SI" w:eastAsia="zh-CN"/>
          </w:rPr>
          <w:t>https://iog-academy.gitbook.io/plutus-pioneers-program-fourth-cohort/preliminary-work/setup/docker#forking-the-ppp-repository</w:t>
        </w:r>
      </w:hyperlink>
      <w:r>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 xml:space="preserve">After reopening your project in Container, the Docker container will be built. </w:t>
      </w:r>
      <w:r>
        <w:t>Y</w:t>
      </w:r>
      <w:r>
        <w:t xml:space="preserve">ou can click on the "Starting Dev Container" message to view the log. Please </w:t>
      </w:r>
      <w:r>
        <w:t>look at</w:t>
      </w:r>
      <w:r>
        <w:t xml:space="preserve"> the log to be aware of when the container is ready.</w:t>
      </w:r>
      <w:r>
        <w:t xml:space="preserve"> The build may take some time.</w:t>
      </w:r>
      <w:r w:rsidR="00176FC5">
        <w:t xml:space="preserve"> </w:t>
      </w:r>
      <w:r w:rsidR="00176FC5">
        <w:t xml:space="preserve">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w:t>
      </w:r>
      <w:r w:rsidR="00BE191D">
        <w:t>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w:t>
      </w:r>
      <w:r>
        <w:t>build all</w:t>
      </w:r>
      <w:r>
        <w:t xml:space="preserve"> </w:t>
      </w:r>
    </w:p>
    <w:p w14:paraId="47FC216B" w14:textId="03740DD7" w:rsidR="007415DC" w:rsidRDefault="007415DC" w:rsidP="007415DC">
      <w:pPr>
        <w:pStyle w:val="BodyText"/>
      </w:pPr>
      <w:bookmarkStart w:id="4" w:name="_Toc128476799"/>
      <w:r>
        <w:t>After successfully running this command, you will see the system prompt back with no errors</w:t>
      </w:r>
      <w:r>
        <w:t xml:space="preserve">. </w:t>
      </w:r>
      <w:r w:rsidR="0025730A">
        <w:t xml:space="preserve">Also this command </w:t>
      </w:r>
      <w:r w:rsidR="0025730A">
        <w:t>can take at least 10 minutes to finish. However, we experienced waiting times of up to 25 in some hardware and internet settings.</w:t>
      </w:r>
      <w:r w:rsidR="0025730A">
        <w:t xml:space="preserve"> </w:t>
      </w:r>
    </w:p>
    <w:p w14:paraId="0ED1D50D" w14:textId="5ED261BB" w:rsidR="00E84F28" w:rsidRPr="009E01DA" w:rsidRDefault="00E84F28" w:rsidP="009E01DA">
      <w:pPr>
        <w:pStyle w:val="Heading2"/>
      </w:pPr>
      <w:r w:rsidRPr="009E01DA">
        <w:t>Kuber marketplace</w:t>
      </w:r>
      <w:bookmarkEnd w:id="4"/>
    </w:p>
    <w:p w14:paraId="66D15CB6" w14:textId="08DE92DA" w:rsidR="00E84F28" w:rsidRDefault="00E84F28" w:rsidP="00C300A1">
      <w:pPr>
        <w:spacing w:after="0"/>
        <w:rPr>
          <w:szCs w:val="24"/>
        </w:rPr>
      </w:pPr>
    </w:p>
    <w:p w14:paraId="5DB47BC7" w14:textId="37BE8C2C" w:rsidR="00E84F28" w:rsidRDefault="00E84F28" w:rsidP="00E84F28">
      <w:pPr>
        <w:pStyle w:val="Heading2"/>
      </w:pPr>
      <w:bookmarkStart w:id="5" w:name="_Toc128476800"/>
      <w:r>
        <w:t>Hashing and digital signatures</w:t>
      </w:r>
      <w:bookmarkEnd w:id="5"/>
    </w:p>
    <w:p w14:paraId="75313197" w14:textId="7B487134" w:rsidR="00E84F28" w:rsidRDefault="00E84F28" w:rsidP="00C300A1">
      <w:pPr>
        <w:spacing w:after="0"/>
        <w:rPr>
          <w:szCs w:val="24"/>
        </w:rPr>
      </w:pPr>
    </w:p>
    <w:p w14:paraId="3C0CDD7B" w14:textId="5E1E86C9" w:rsidR="00C300A1" w:rsidRPr="009F7BE6" w:rsidRDefault="00B45E24" w:rsidP="009F7BE6">
      <w:pPr>
        <w:pStyle w:val="Heading2"/>
        <w:rPr>
          <w:sz w:val="24"/>
          <w:szCs w:val="24"/>
        </w:rPr>
      </w:pPr>
      <w:bookmarkStart w:id="6" w:name="_Toc128476801"/>
      <w:r w:rsidRPr="009F7BE6">
        <w:rPr>
          <w:sz w:val="24"/>
          <w:szCs w:val="24"/>
        </w:rPr>
        <w:t>The EUT</w:t>
      </w:r>
      <w:r w:rsidR="00FB2745">
        <w:rPr>
          <w:sz w:val="24"/>
          <w:szCs w:val="24"/>
        </w:rPr>
        <w:t>x</w:t>
      </w:r>
      <w:r w:rsidRPr="009F7BE6">
        <w:rPr>
          <w:sz w:val="24"/>
          <w:szCs w:val="24"/>
        </w:rPr>
        <w:t>O model</w:t>
      </w:r>
      <w:bookmarkEnd w:id="6"/>
    </w:p>
    <w:p w14:paraId="349639B8" w14:textId="0D45F346"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50"/>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22F3DF6" w14:textId="0FAFF7B1" w:rsidR="00DD7ACE" w:rsidRPr="00AC0AC1" w:rsidRDefault="00DD7ACE" w:rsidP="009216A9">
      <w:pPr>
        <w:pStyle w:val="Caption"/>
        <w:rPr>
          <w:szCs w:val="24"/>
        </w:rPr>
      </w:pPr>
      <w:bookmarkStart w:id="7" w:name="_Toc128476787"/>
      <w:r>
        <w:t xml:space="preserve">Figure </w:t>
      </w:r>
      <w:r>
        <w:fldChar w:fldCharType="begin"/>
      </w:r>
      <w:r>
        <w:instrText xml:space="preserve"> SEQ Figure \* ARABIC </w:instrText>
      </w:r>
      <w:r>
        <w:fldChar w:fldCharType="separate"/>
      </w:r>
      <w:r>
        <w:rPr>
          <w:noProof/>
        </w:rPr>
        <w:t>1</w:t>
      </w:r>
      <w:r>
        <w:fldChar w:fldCharType="end"/>
      </w:r>
      <w:r>
        <w:t xml:space="preserve"> - UTXO model</w:t>
      </w:r>
      <w:r w:rsidR="00367BDB">
        <w:t xml:space="preserve"> [1]</w:t>
      </w:r>
      <w:bookmarkEnd w:id="7"/>
    </w:p>
    <w:p w14:paraId="3D6DBAF7" w14:textId="651F4CE0" w:rsidR="00F0357F" w:rsidRPr="00AC0AC1"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w:t>
      </w:r>
      <w:r w:rsidR="00F0357F" w:rsidRPr="00AC0AC1">
        <w:rPr>
          <w:szCs w:val="24"/>
        </w:rPr>
        <w:lastRenderedPageBreak/>
        <w:t xml:space="preserve">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 belonging to the user that provided his UTXO as input and wou</w:t>
      </w:r>
      <w:r w:rsidR="004B39D5">
        <w:rPr>
          <w:szCs w:val="24"/>
        </w:rPr>
        <w:t>ld represent his change amount.</w:t>
      </w:r>
      <w:r w:rsidR="00417E00" w:rsidRPr="00AC0AC1">
        <w:rPr>
          <w:szCs w:val="24"/>
        </w:rPr>
        <w:t xml:space="preserve"> </w:t>
      </w:r>
      <w:r w:rsidR="00A6766F" w:rsidRPr="00AC0AC1">
        <w:rPr>
          <w:szCs w:val="24"/>
        </w:rPr>
        <w:t xml:space="preserve">For every transaction there is a fee to pay denominated in ADA for the </w:t>
      </w:r>
      <w:proofErr w:type="spellStart"/>
      <w:r w:rsidR="00A6766F" w:rsidRPr="00AC0AC1">
        <w:rPr>
          <w:szCs w:val="24"/>
        </w:rPr>
        <w:t>Cardano</w:t>
      </w:r>
      <w:proofErr w:type="spellEnd"/>
      <w:r w:rsidR="00A6766F" w:rsidRPr="00AC0AC1">
        <w:rPr>
          <w:szCs w:val="24"/>
        </w:rPr>
        <w:t xml:space="preserve"> blockchain.</w:t>
      </w:r>
      <w:r w:rsidR="00D03211">
        <w:rPr>
          <w:szCs w:val="24"/>
        </w:rPr>
        <w:t xml:space="preserve"> </w:t>
      </w:r>
    </w:p>
    <w:p w14:paraId="23F781C4" w14:textId="320764CD" w:rsidR="00C300A1" w:rsidRPr="00AC0AC1" w:rsidRDefault="00E83FA2" w:rsidP="00C300A1">
      <w:pPr>
        <w:spacing w:after="0"/>
        <w:rPr>
          <w:szCs w:val="24"/>
        </w:rPr>
      </w:pPr>
      <w:r w:rsidRPr="00AC0AC1">
        <w:rPr>
          <w:szCs w:val="24"/>
        </w:rPr>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associated to</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an</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is able to create transactions and use the ADA or native tokens sitting at the UTXOs of this address. </w:t>
      </w:r>
    </w:p>
    <w:p w14:paraId="03239684" w14:textId="6B277BD5" w:rsidR="00A6766F" w:rsidRPr="00AC0AC1"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and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to 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52800B65" w14:textId="06D82C7A" w:rsidR="0007194A" w:rsidRPr="00AC0AC1" w:rsidRDefault="0007194A" w:rsidP="00C300A1">
      <w:pPr>
        <w:spacing w:after="0"/>
        <w:rPr>
          <w:szCs w:val="24"/>
        </w:rPr>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p>
    <w:p w14:paraId="758C45D6" w14:textId="35AF55A1" w:rsidR="007D1602" w:rsidRPr="00AC0AC1" w:rsidRDefault="00DB5467" w:rsidP="00C300A1">
      <w:pPr>
        <w:spacing w:after="0"/>
        <w:rPr>
          <w:szCs w:val="24"/>
        </w:rPr>
      </w:pPr>
      <w:r w:rsidRPr="00AC0AC1">
        <w:rPr>
          <w:szCs w:val="24"/>
        </w:rPr>
        <w:t xml:space="preserve">A transaction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 UTXOs</w:t>
      </w:r>
      <w:r w:rsidRPr="00AC0AC1">
        <w:rPr>
          <w:szCs w:val="24"/>
        </w:rPr>
        <w:t xml:space="preserve">. </w:t>
      </w:r>
      <w:r w:rsidR="00D14769" w:rsidRPr="00AC0AC1">
        <w:rPr>
          <w:szCs w:val="24"/>
        </w:rPr>
        <w:t xml:space="preserve">The truth is every transaction except the genesis transaction takes at least one UTXO as input and produces at least one UTXO as output. What we mean by the terms spending and producing is the context. </w:t>
      </w:r>
      <w:r w:rsidR="007D1602" w:rsidRPr="00AC0AC1">
        <w:rPr>
          <w:szCs w:val="24"/>
        </w:rPr>
        <w:t xml:space="preserve">Later in chapter 2 we will see code examples where we </w:t>
      </w:r>
      <w:r w:rsidR="004D6903">
        <w:rPr>
          <w:szCs w:val="24"/>
        </w:rPr>
        <w:t>first send ADA to a script address</w:t>
      </w:r>
      <w:r w:rsidR="00346D3B">
        <w:rPr>
          <w:szCs w:val="24"/>
        </w:rPr>
        <w:t xml:space="preserve"> and for this reason, we call it a producing transaction. A</w:t>
      </w:r>
      <w:r w:rsidR="004D6903">
        <w:rPr>
          <w:szCs w:val="24"/>
        </w:rPr>
        <w:t xml:space="preserve">nd </w:t>
      </w:r>
      <w:r w:rsidR="00F555BE">
        <w:rPr>
          <w:szCs w:val="24"/>
        </w:rPr>
        <w:t>after that 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t>
      </w:r>
      <w:r w:rsidR="00F555BE">
        <w:rPr>
          <w:szCs w:val="24"/>
        </w:rPr>
        <w:t>so</w:t>
      </w:r>
      <w:r w:rsidR="00346D3B">
        <w:rPr>
          <w:szCs w:val="24"/>
        </w:rPr>
        <w:t xml:space="preserve"> we call this transaction a spending transaction</w:t>
      </w:r>
      <w:r w:rsidR="007D1602" w:rsidRPr="00AC0AC1">
        <w:rPr>
          <w:szCs w:val="24"/>
        </w:rPr>
        <w:t xml:space="preserve">. </w:t>
      </w:r>
    </w:p>
    <w:p w14:paraId="0C97C6A6" w14:textId="2D8EA011" w:rsidR="00DB5467" w:rsidRPr="004A5A33" w:rsidRDefault="00ED1039" w:rsidP="00C300A1">
      <w:pPr>
        <w:spacing w:after="0"/>
        <w:rPr>
          <w:szCs w:val="24"/>
        </w:rPr>
      </w:pPr>
      <w:r w:rsidRPr="00AC0AC1">
        <w:t>The script address is defined as a hash of the validator code written in Plutus core language, which also needs to be provided.</w:t>
      </w:r>
      <w:r>
        <w:t xml:space="preserve"> </w:t>
      </w:r>
      <w:r w:rsidR="005340BB" w:rsidRPr="00AC0AC1">
        <w:t xml:space="preserve">The script addresses are publicly known. </w:t>
      </w:r>
      <w:r w:rsidR="006950A3" w:rsidRPr="00AC0AC1">
        <w:t xml:space="preserve">The producing transaction </w:t>
      </w:r>
      <w:r>
        <w:t xml:space="preserve">must </w:t>
      </w:r>
      <w:r w:rsidR="006950A3" w:rsidRPr="00AC0AC1">
        <w:t xml:space="preserve">include </w:t>
      </w:r>
      <w:r>
        <w:t>this</w:t>
      </w:r>
      <w:r w:rsidR="006950A3" w:rsidRPr="00AC0AC1">
        <w:t xml:space="preserve"> </w:t>
      </w:r>
      <w:r>
        <w:t>address</w:t>
      </w:r>
      <w:r w:rsidRPr="00AC0AC1">
        <w:t>,</w:t>
      </w:r>
      <w:r w:rsidR="006950A3" w:rsidRPr="00AC0AC1">
        <w:t xml:space="preserve"> and </w:t>
      </w:r>
      <w:r>
        <w:t xml:space="preserve">it </w:t>
      </w:r>
      <w:r w:rsidR="005340BB">
        <w:t>must</w:t>
      </w:r>
      <w:r w:rsidR="00E453AC">
        <w:t xml:space="preserve"> </w:t>
      </w:r>
      <w:r>
        <w:t xml:space="preserve">include </w:t>
      </w:r>
      <w:r w:rsidR="006950A3" w:rsidRPr="00AC0AC1">
        <w:t>the</w:t>
      </w:r>
      <w:r>
        <w:t xml:space="preserve"> datum or the</w:t>
      </w:r>
      <w:r w:rsidR="006950A3" w:rsidRPr="00AC0AC1">
        <w:t xml:space="preserve"> hash of the datum that </w:t>
      </w:r>
      <w:r>
        <w:t>will be attached to the UTXO created at script address</w:t>
      </w:r>
      <w:r w:rsidR="006950A3" w:rsidRPr="00AC0AC1">
        <w:t>. If it</w:t>
      </w:r>
      <w:r>
        <w:t xml:space="preserve"> includes </w:t>
      </w:r>
      <w:r w:rsidR="00E453AC">
        <w:t>the hash of the datum</w:t>
      </w:r>
      <w:r w:rsidR="006950A3" w:rsidRPr="00AC0AC1">
        <w:t xml:space="preserve">, </w:t>
      </w:r>
      <w:r w:rsidR="006950A3" w:rsidRPr="00AC0AC1">
        <w:lastRenderedPageBreak/>
        <w:t>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00DB5467" w:rsidRPr="00AC0AC1">
        <w:rPr>
          <w:szCs w:val="24"/>
        </w:rPr>
        <w:t xml:space="preserve">The spending transaction </w:t>
      </w:r>
      <w:r w:rsidR="00436584" w:rsidRPr="00AC0AC1">
        <w:t xml:space="preserve">is responsible for providing the </w:t>
      </w:r>
      <w:r w:rsidR="00241DB6" w:rsidRPr="00AC0AC1">
        <w:t>datum</w:t>
      </w:r>
      <w:r w:rsidR="00436584" w:rsidRPr="00AC0AC1">
        <w:t>, the redeemer and</w:t>
      </w:r>
      <w:r w:rsidR="00FB258A" w:rsidRPr="00AC0AC1">
        <w:t xml:space="preserve"> the transaction context. It also provides</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a datum is not needed. </w:t>
      </w:r>
    </w:p>
    <w:p w14:paraId="5FF0BE8F" w14:textId="03A31411" w:rsidR="006950A3" w:rsidRPr="00AC0AC1" w:rsidRDefault="006950A3" w:rsidP="00C300A1">
      <w:pPr>
        <w:spacing w:after="0"/>
        <w:rPr>
          <w:szCs w:val="24"/>
        </w:rPr>
      </w:pPr>
      <w:r w:rsidRPr="00AC0AC1">
        <w:rPr>
          <w:szCs w:val="24"/>
        </w:rPr>
        <w:t>As said the validator script takes the datum, the redeemer and the transaction context as input information. The input for the datum</w:t>
      </w:r>
      <w:r w:rsidR="00465160">
        <w:rPr>
          <w:szCs w:val="24"/>
        </w:rPr>
        <w:t xml:space="preserve"> </w:t>
      </w:r>
      <w:r w:rsidR="00841984">
        <w:rPr>
          <w:szCs w:val="24"/>
        </w:rPr>
        <w:t>is collected</w:t>
      </w:r>
      <w:r w:rsidRPr="00AC0AC1">
        <w:rPr>
          <w:szCs w:val="24"/>
        </w:rPr>
        <w:t xml:space="preserve"> from each UTXO individually</w:t>
      </w:r>
      <w:r w:rsidR="00F90A2C" w:rsidRPr="00AC0AC1">
        <w:rPr>
          <w:szCs w:val="24"/>
        </w:rPr>
        <w:t xml:space="preserve"> that are</w:t>
      </w:r>
      <w:r w:rsidRPr="00AC0AC1">
        <w:rPr>
          <w:szCs w:val="24"/>
        </w:rPr>
        <w:t xml:space="preserve"> sitting at </w:t>
      </w:r>
      <w:r w:rsidR="00841984">
        <w:rPr>
          <w:szCs w:val="24"/>
        </w:rPr>
        <w:t>a</w:t>
      </w:r>
      <w:r w:rsidR="00F90A2C" w:rsidRPr="00AC0AC1">
        <w:rPr>
          <w:szCs w:val="24"/>
        </w:rPr>
        <w:t xml:space="preserve"> script address. </w:t>
      </w:r>
      <w:r w:rsidR="00465160">
        <w:rPr>
          <w:szCs w:val="24"/>
        </w:rPr>
        <w:t>That means if there are multiple UTXO</w:t>
      </w:r>
      <w:r w:rsidR="004A5A33">
        <w:rPr>
          <w:szCs w:val="24"/>
        </w:rPr>
        <w:t>s</w:t>
      </w:r>
      <w:r w:rsidR="00465160">
        <w:rPr>
          <w:szCs w:val="24"/>
        </w:rPr>
        <w:t xml:space="preserve"> specified to be consumed in the transaction, the validation logic is checked for each of them separately</w:t>
      </w:r>
      <w:r w:rsidR="006215D0">
        <w:rPr>
          <w:szCs w:val="24"/>
        </w:rPr>
        <w:t xml:space="preserve">. </w:t>
      </w:r>
      <w:r w:rsidR="004A5A33">
        <w:rPr>
          <w:szCs w:val="24"/>
        </w:rPr>
        <w:t>So,</w:t>
      </w:r>
      <w:r w:rsidR="00465160">
        <w:rPr>
          <w:szCs w:val="24"/>
        </w:rPr>
        <w:t xml:space="preserve"> in each validation there is only one datum as input</w:t>
      </w:r>
      <w:r w:rsidR="006215D0">
        <w:rPr>
          <w:szCs w:val="24"/>
        </w:rPr>
        <w:t xml:space="preserve"> coming from one UTXO</w:t>
      </w:r>
      <w:r w:rsidR="00465160">
        <w:rPr>
          <w:szCs w:val="24"/>
        </w:rPr>
        <w:t>.</w:t>
      </w:r>
    </w:p>
    <w:p w14:paraId="08AF82B7" w14:textId="3B8C5AC8" w:rsidR="0007194A" w:rsidRDefault="00B12998" w:rsidP="00C300A1">
      <w:pPr>
        <w:spacing w:after="0"/>
      </w:pPr>
      <w:r w:rsidRPr="00AC0AC1">
        <w:rPr>
          <w:szCs w:val="24"/>
        </w:rPr>
        <w:t xml:space="preserve">This limited </w:t>
      </w:r>
      <w:r w:rsidR="00F63AC1" w:rsidRPr="00AC0AC1">
        <w:rPr>
          <w:szCs w:val="24"/>
        </w:rPr>
        <w:t xml:space="preserve">view of the </w:t>
      </w:r>
      <w:r w:rsidR="00AD08AA" w:rsidRPr="00AC0AC1">
        <w:rPr>
          <w:szCs w:val="24"/>
        </w:rPr>
        <w:t xml:space="preserve">validator </w:t>
      </w:r>
      <w:r w:rsidR="00F63AC1" w:rsidRPr="00AC0AC1">
        <w:rPr>
          <w:szCs w:val="24"/>
        </w:rPr>
        <w:t xml:space="preserve">script that can see only inputs, outputs and the transaction </w:t>
      </w:r>
      <w:r w:rsidR="00466772" w:rsidRPr="00AC0AC1">
        <w:rPr>
          <w:szCs w:val="24"/>
        </w:rPr>
        <w:t>that will be processed, has</w:t>
      </w:r>
      <w:r w:rsidR="00F63AC1" w:rsidRPr="00AC0AC1">
        <w:rPr>
          <w:szCs w:val="24"/>
        </w:rPr>
        <w:t xml:space="preserve"> a security advantage compared to the Ether</w:t>
      </w:r>
      <w:r w:rsidR="005B50E2" w:rsidRPr="00AC0AC1">
        <w:rPr>
          <w:szCs w:val="24"/>
        </w:rPr>
        <w:t>e</w:t>
      </w:r>
      <w:r w:rsidR="00F63AC1" w:rsidRPr="00AC0AC1">
        <w:rPr>
          <w:szCs w:val="24"/>
        </w:rPr>
        <w:t>um model,</w:t>
      </w:r>
      <w:r w:rsidR="00F63AC1" w:rsidRPr="00AC0AC1">
        <w:t xml:space="preserve"> where the script can see the whole state of the blockchain. </w:t>
      </w:r>
      <w:r w:rsidR="00466772" w:rsidRPr="00AC0AC1">
        <w:t>That enables Ethereum's scripts to be much more powerful but for this reason it's also very difficult to predict what a given script will do</w:t>
      </w:r>
      <w:r w:rsidR="00FF4FE8">
        <w:t>. T</w:t>
      </w:r>
      <w:r w:rsidR="00466772" w:rsidRPr="00AC0AC1">
        <w:t>hat opens the door to all sorts of security issues.</w:t>
      </w:r>
      <w:r w:rsidR="00BD2988" w:rsidRPr="00AC0AC1">
        <w:t xml:space="preserve"> </w:t>
      </w:r>
      <w:r w:rsidR="00D77973" w:rsidRPr="00AC0AC1">
        <w:t>It</w:t>
      </w:r>
      <w:r w:rsidR="00BD2988" w:rsidRPr="00AC0AC1">
        <w:t xml:space="preserve"> can</w:t>
      </w:r>
      <w:r w:rsidR="00D77973" w:rsidRPr="00AC0AC1">
        <w:t xml:space="preserve"> be</w:t>
      </w:r>
      <w:r w:rsidR="00BD2988" w:rsidRPr="00AC0AC1">
        <w:t xml:space="preserve"> mathematically prove</w:t>
      </w:r>
      <w:r w:rsidR="00D77973" w:rsidRPr="00AC0AC1">
        <w:t>n</w:t>
      </w:r>
      <w:r w:rsidR="00BD2988" w:rsidRPr="00AC0AC1">
        <w:t xml:space="preserve"> that every logic you can express in Ethereum you can also express in the extended UT</w:t>
      </w:r>
      <w:r w:rsidR="00FF4FE8">
        <w:t>X</w:t>
      </w:r>
      <w:r w:rsidR="00BD2988" w:rsidRPr="00AC0AC1">
        <w:t>O model.</w:t>
      </w:r>
      <w:r w:rsidR="00D77973" w:rsidRPr="00AC0AC1">
        <w:t xml:space="preserve"> And that makes it a much </w:t>
      </w:r>
      <w:r w:rsidR="00F61569" w:rsidRPr="00AC0AC1">
        <w:t>safer</w:t>
      </w:r>
      <w:r w:rsidR="00D77973" w:rsidRPr="00AC0AC1">
        <w:t xml:space="preserve"> and reliable transaction model compared to Ethereum. </w:t>
      </w:r>
    </w:p>
    <w:p w14:paraId="6939FE36" w14:textId="2C95070A" w:rsidR="00C300A1" w:rsidRPr="00AC6C2D" w:rsidRDefault="00AC6C2D" w:rsidP="00AC6C2D">
      <w:pPr>
        <w:pStyle w:val="Heading2"/>
        <w:rPr>
          <w:sz w:val="24"/>
          <w:szCs w:val="24"/>
        </w:rPr>
      </w:pPr>
      <w:bookmarkStart w:id="8" w:name="_Toc128476802"/>
      <w:r>
        <w:rPr>
          <w:sz w:val="24"/>
          <w:szCs w:val="24"/>
        </w:rPr>
        <w:t>Plutus code</w:t>
      </w:r>
      <w:bookmarkEnd w:id="8"/>
    </w:p>
    <w:p w14:paraId="13A786F5" w14:textId="0535A120"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 xml:space="preserve">ore language.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6C5FDAA5" w:rsidR="00717D5C" w:rsidRPr="00AC0AC1" w:rsidRDefault="00717D5C" w:rsidP="00C300A1">
      <w:pPr>
        <w:spacing w:after="0"/>
        <w:rPr>
          <w:szCs w:val="24"/>
        </w:rPr>
      </w:pPr>
      <w:r w:rsidRPr="00AC0AC1">
        <w:rPr>
          <w:szCs w:val="24"/>
        </w:rPr>
        <w:t xml:space="preserve">Plutus Core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3E83009" w14:textId="67FE9650"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70DA5ECA" w14:textId="7117F54E" w:rsidR="00C300A1" w:rsidRPr="00AC0AC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w:t>
      </w:r>
      <w:r w:rsidR="00367BDB">
        <w:rPr>
          <w:szCs w:val="24"/>
        </w:rPr>
        <w:lastRenderedPageBreak/>
        <w:t xml:space="preserve">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utus pioneer program we will not write any off-chain code but use only the command line tools. If you want to see examples of off-chain code written in Haskell you can look at the videos of the 3</w:t>
      </w:r>
      <w:r w:rsidR="004B6A51" w:rsidRPr="004B6A51">
        <w:rPr>
          <w:szCs w:val="24"/>
          <w:vertAlign w:val="superscript"/>
        </w:rPr>
        <w:t>rd</w:t>
      </w:r>
      <w:r w:rsidR="004B6A51">
        <w:rPr>
          <w:szCs w:val="24"/>
        </w:rPr>
        <w:t xml:space="preserve"> PPP iteration or also read the accompanied 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D3D8398" w14:textId="77777777" w:rsidR="00C300A1" w:rsidRPr="00AC0AC1" w:rsidRDefault="00C300A1" w:rsidP="00E46B4F">
      <w:pPr>
        <w:pStyle w:val="Heading1"/>
        <w:spacing w:before="0"/>
        <w:rPr>
          <w:lang w:val="en-US"/>
        </w:rPr>
      </w:pPr>
      <w:bookmarkStart w:id="9" w:name="_Toc128476803"/>
      <w:r w:rsidRPr="00AC0AC1">
        <w:rPr>
          <w:lang w:val="en-US"/>
        </w:rPr>
        <w:lastRenderedPageBreak/>
        <w:t>Resources</w:t>
      </w:r>
      <w:bookmarkEnd w:id="9"/>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The </w:t>
      </w:r>
      <w:proofErr w:type="spellStart"/>
      <w:r w:rsidRPr="00AC0AC1">
        <w:rPr>
          <w:szCs w:val="24"/>
        </w:rPr>
        <w:t>Cardano</w:t>
      </w:r>
      <w:proofErr w:type="spellEnd"/>
      <w:r w:rsidRPr="00AC0AC1">
        <w:rPr>
          <w:szCs w:val="24"/>
        </w:rPr>
        <w:t xml:space="preserve"> documentation</w:t>
      </w:r>
    </w:p>
    <w:p w14:paraId="5F60D8D7" w14:textId="6F5633C6" w:rsidR="00C300A1" w:rsidRPr="00AC0AC1" w:rsidRDefault="00000000" w:rsidP="00C300A1">
      <w:pPr>
        <w:spacing w:after="0"/>
        <w:rPr>
          <w:szCs w:val="24"/>
        </w:rPr>
      </w:pPr>
      <w:hyperlink r:id="rId51"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52"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53"/>
      <w:footerReference w:type="default" r:id="rId54"/>
      <w:footerReference w:type="first" r:id="rId55"/>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08845" w14:textId="77777777" w:rsidR="00820C44" w:rsidRDefault="00820C44" w:rsidP="00363C64">
      <w:pPr>
        <w:spacing w:after="0" w:line="240" w:lineRule="auto"/>
      </w:pPr>
      <w:r>
        <w:separator/>
      </w:r>
    </w:p>
  </w:endnote>
  <w:endnote w:type="continuationSeparator" w:id="0">
    <w:p w14:paraId="651421DE" w14:textId="77777777" w:rsidR="00820C44" w:rsidRDefault="00820C44"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05CE6" w14:textId="77777777" w:rsidR="00820C44" w:rsidRDefault="00820C44" w:rsidP="00363C64">
      <w:pPr>
        <w:spacing w:after="0" w:line="240" w:lineRule="auto"/>
      </w:pPr>
      <w:r>
        <w:separator/>
      </w:r>
    </w:p>
  </w:footnote>
  <w:footnote w:type="continuationSeparator" w:id="0">
    <w:p w14:paraId="30707C33" w14:textId="77777777" w:rsidR="00820C44" w:rsidRDefault="00820C44"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0442DEE"/>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4"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6"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9"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CE7543B"/>
    <w:multiLevelType w:val="multilevel"/>
    <w:tmpl w:val="E53E1DB6"/>
    <w:numStyleLink w:val="Appendices"/>
  </w:abstractNum>
  <w:abstractNum w:abstractNumId="11"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2"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5"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7"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5"/>
  </w:num>
  <w:num w:numId="2" w16cid:durableId="1356349050">
    <w:abstractNumId w:val="29"/>
  </w:num>
  <w:num w:numId="3" w16cid:durableId="1769110930">
    <w:abstractNumId w:val="5"/>
  </w:num>
  <w:num w:numId="4" w16cid:durableId="1464423270">
    <w:abstractNumId w:val="10"/>
  </w:num>
  <w:num w:numId="5" w16cid:durableId="2111729607">
    <w:abstractNumId w:val="1"/>
  </w:num>
  <w:num w:numId="6" w16cid:durableId="1723946367">
    <w:abstractNumId w:val="22"/>
  </w:num>
  <w:num w:numId="7" w16cid:durableId="837187338">
    <w:abstractNumId w:val="18"/>
  </w:num>
  <w:num w:numId="8" w16cid:durableId="284237879">
    <w:abstractNumId w:val="9"/>
  </w:num>
  <w:num w:numId="9" w16cid:durableId="866867218">
    <w:abstractNumId w:val="11"/>
  </w:num>
  <w:num w:numId="10" w16cid:durableId="868644811">
    <w:abstractNumId w:val="6"/>
  </w:num>
  <w:num w:numId="11" w16cid:durableId="1563100170">
    <w:abstractNumId w:val="2"/>
  </w:num>
  <w:num w:numId="12" w16cid:durableId="1876846210">
    <w:abstractNumId w:val="13"/>
  </w:num>
  <w:num w:numId="13" w16cid:durableId="969747814">
    <w:abstractNumId w:val="28"/>
  </w:num>
  <w:num w:numId="14" w16cid:durableId="1051228206">
    <w:abstractNumId w:val="20"/>
  </w:num>
  <w:num w:numId="15" w16cid:durableId="615524021">
    <w:abstractNumId w:val="0"/>
  </w:num>
  <w:num w:numId="16" w16cid:durableId="526217399">
    <w:abstractNumId w:val="16"/>
  </w:num>
  <w:num w:numId="17" w16cid:durableId="491145571">
    <w:abstractNumId w:val="14"/>
  </w:num>
  <w:num w:numId="18" w16cid:durableId="1209680463">
    <w:abstractNumId w:val="23"/>
  </w:num>
  <w:num w:numId="19" w16cid:durableId="520555426">
    <w:abstractNumId w:val="26"/>
  </w:num>
  <w:num w:numId="20" w16cid:durableId="1100181003">
    <w:abstractNumId w:val="8"/>
  </w:num>
  <w:num w:numId="21" w16cid:durableId="1423377359">
    <w:abstractNumId w:val="27"/>
  </w:num>
  <w:num w:numId="22" w16cid:durableId="781268148">
    <w:abstractNumId w:val="24"/>
  </w:num>
  <w:num w:numId="23" w16cid:durableId="958998525">
    <w:abstractNumId w:val="21"/>
  </w:num>
  <w:num w:numId="24" w16cid:durableId="378363688">
    <w:abstractNumId w:val="17"/>
  </w:num>
  <w:num w:numId="25" w16cid:durableId="1741171036">
    <w:abstractNumId w:val="25"/>
  </w:num>
  <w:num w:numId="26" w16cid:durableId="1216744719">
    <w:abstractNumId w:val="12"/>
  </w:num>
  <w:num w:numId="27" w16cid:durableId="1735007875">
    <w:abstractNumId w:val="19"/>
  </w:num>
  <w:num w:numId="28" w16cid:durableId="1894653675">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EFD"/>
    <w:rsid w:val="00014964"/>
    <w:rsid w:val="00014AE6"/>
    <w:rsid w:val="00014DCA"/>
    <w:rsid w:val="00015F78"/>
    <w:rsid w:val="0001621F"/>
    <w:rsid w:val="0001698A"/>
    <w:rsid w:val="00016E1D"/>
    <w:rsid w:val="0001702A"/>
    <w:rsid w:val="00017481"/>
    <w:rsid w:val="00017961"/>
    <w:rsid w:val="0002066B"/>
    <w:rsid w:val="000206E2"/>
    <w:rsid w:val="00020C40"/>
    <w:rsid w:val="00020ECD"/>
    <w:rsid w:val="00020FCD"/>
    <w:rsid w:val="00022D59"/>
    <w:rsid w:val="000230ED"/>
    <w:rsid w:val="00023633"/>
    <w:rsid w:val="00023908"/>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8EE"/>
    <w:rsid w:val="00031C2A"/>
    <w:rsid w:val="00031CEA"/>
    <w:rsid w:val="00032664"/>
    <w:rsid w:val="000328B5"/>
    <w:rsid w:val="00032ABE"/>
    <w:rsid w:val="00032AE4"/>
    <w:rsid w:val="00033056"/>
    <w:rsid w:val="00033069"/>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411"/>
    <w:rsid w:val="00041B8B"/>
    <w:rsid w:val="00041D59"/>
    <w:rsid w:val="00041D8A"/>
    <w:rsid w:val="00042620"/>
    <w:rsid w:val="00042668"/>
    <w:rsid w:val="00042881"/>
    <w:rsid w:val="00042A6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42AD"/>
    <w:rsid w:val="000542FD"/>
    <w:rsid w:val="000553BF"/>
    <w:rsid w:val="000554C5"/>
    <w:rsid w:val="00055850"/>
    <w:rsid w:val="0005588A"/>
    <w:rsid w:val="00055DAA"/>
    <w:rsid w:val="0005606C"/>
    <w:rsid w:val="000565AC"/>
    <w:rsid w:val="00056B86"/>
    <w:rsid w:val="00056F90"/>
    <w:rsid w:val="00057A4A"/>
    <w:rsid w:val="00057BB1"/>
    <w:rsid w:val="00057BBE"/>
    <w:rsid w:val="00057F70"/>
    <w:rsid w:val="00060716"/>
    <w:rsid w:val="00060A01"/>
    <w:rsid w:val="0006204B"/>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B7"/>
    <w:rsid w:val="00070BEE"/>
    <w:rsid w:val="00070C2E"/>
    <w:rsid w:val="0007100B"/>
    <w:rsid w:val="0007194A"/>
    <w:rsid w:val="000727A5"/>
    <w:rsid w:val="00073000"/>
    <w:rsid w:val="00073749"/>
    <w:rsid w:val="00073767"/>
    <w:rsid w:val="00074420"/>
    <w:rsid w:val="000747E1"/>
    <w:rsid w:val="00074A21"/>
    <w:rsid w:val="00074FDE"/>
    <w:rsid w:val="00075139"/>
    <w:rsid w:val="00076426"/>
    <w:rsid w:val="000768E1"/>
    <w:rsid w:val="000770CD"/>
    <w:rsid w:val="000771D5"/>
    <w:rsid w:val="0007728F"/>
    <w:rsid w:val="000773E1"/>
    <w:rsid w:val="00077A9F"/>
    <w:rsid w:val="00077FB9"/>
    <w:rsid w:val="00077FEB"/>
    <w:rsid w:val="00081162"/>
    <w:rsid w:val="00081255"/>
    <w:rsid w:val="00081F12"/>
    <w:rsid w:val="00081FAF"/>
    <w:rsid w:val="000834D9"/>
    <w:rsid w:val="000839B4"/>
    <w:rsid w:val="000839E2"/>
    <w:rsid w:val="00083BD7"/>
    <w:rsid w:val="00083C72"/>
    <w:rsid w:val="00084350"/>
    <w:rsid w:val="0008525B"/>
    <w:rsid w:val="00085429"/>
    <w:rsid w:val="000863E0"/>
    <w:rsid w:val="00086E8E"/>
    <w:rsid w:val="000917C1"/>
    <w:rsid w:val="00092A80"/>
    <w:rsid w:val="00092E4D"/>
    <w:rsid w:val="00092EEE"/>
    <w:rsid w:val="0009314B"/>
    <w:rsid w:val="00093389"/>
    <w:rsid w:val="000938D3"/>
    <w:rsid w:val="00093935"/>
    <w:rsid w:val="00093A87"/>
    <w:rsid w:val="00093C8B"/>
    <w:rsid w:val="00093DC1"/>
    <w:rsid w:val="00094683"/>
    <w:rsid w:val="00095CF2"/>
    <w:rsid w:val="000962B0"/>
    <w:rsid w:val="0009641E"/>
    <w:rsid w:val="000968C2"/>
    <w:rsid w:val="00096FBF"/>
    <w:rsid w:val="00097A0B"/>
    <w:rsid w:val="00097B53"/>
    <w:rsid w:val="00097B60"/>
    <w:rsid w:val="000A0431"/>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1418"/>
    <w:rsid w:val="000B1527"/>
    <w:rsid w:val="000B17B9"/>
    <w:rsid w:val="000B17D8"/>
    <w:rsid w:val="000B20BD"/>
    <w:rsid w:val="000B25AE"/>
    <w:rsid w:val="000B2A4A"/>
    <w:rsid w:val="000B3B5D"/>
    <w:rsid w:val="000B4C6A"/>
    <w:rsid w:val="000B4D03"/>
    <w:rsid w:val="000B4DAF"/>
    <w:rsid w:val="000B4FFC"/>
    <w:rsid w:val="000B62EB"/>
    <w:rsid w:val="000B7178"/>
    <w:rsid w:val="000B738A"/>
    <w:rsid w:val="000B73E8"/>
    <w:rsid w:val="000B754C"/>
    <w:rsid w:val="000B79BA"/>
    <w:rsid w:val="000B7BCF"/>
    <w:rsid w:val="000C0D21"/>
    <w:rsid w:val="000C1906"/>
    <w:rsid w:val="000C2508"/>
    <w:rsid w:val="000C2656"/>
    <w:rsid w:val="000C313F"/>
    <w:rsid w:val="000C38C7"/>
    <w:rsid w:val="000C39CA"/>
    <w:rsid w:val="000C39FB"/>
    <w:rsid w:val="000C5289"/>
    <w:rsid w:val="000C53BE"/>
    <w:rsid w:val="000C691F"/>
    <w:rsid w:val="000C6948"/>
    <w:rsid w:val="000C6D7C"/>
    <w:rsid w:val="000C6FCA"/>
    <w:rsid w:val="000C7559"/>
    <w:rsid w:val="000C78C2"/>
    <w:rsid w:val="000C7BF8"/>
    <w:rsid w:val="000D0033"/>
    <w:rsid w:val="000D05A8"/>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F89"/>
    <w:rsid w:val="000E2394"/>
    <w:rsid w:val="000E25A0"/>
    <w:rsid w:val="000E2CE8"/>
    <w:rsid w:val="000E33F7"/>
    <w:rsid w:val="000E36DA"/>
    <w:rsid w:val="000E38C9"/>
    <w:rsid w:val="000E3CD9"/>
    <w:rsid w:val="000E47DF"/>
    <w:rsid w:val="000E51E5"/>
    <w:rsid w:val="000E5434"/>
    <w:rsid w:val="000E57A8"/>
    <w:rsid w:val="000E59FB"/>
    <w:rsid w:val="000E5E04"/>
    <w:rsid w:val="000E5E8D"/>
    <w:rsid w:val="000E605A"/>
    <w:rsid w:val="000E629A"/>
    <w:rsid w:val="000E73C7"/>
    <w:rsid w:val="000E7E77"/>
    <w:rsid w:val="000F07B5"/>
    <w:rsid w:val="000F0C88"/>
    <w:rsid w:val="000F0E35"/>
    <w:rsid w:val="000F1582"/>
    <w:rsid w:val="000F1D99"/>
    <w:rsid w:val="000F2AD3"/>
    <w:rsid w:val="000F2D2A"/>
    <w:rsid w:val="000F2DD4"/>
    <w:rsid w:val="000F348F"/>
    <w:rsid w:val="000F41AE"/>
    <w:rsid w:val="000F4C8C"/>
    <w:rsid w:val="000F4D30"/>
    <w:rsid w:val="000F4FCA"/>
    <w:rsid w:val="000F5569"/>
    <w:rsid w:val="000F5D0A"/>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10E"/>
    <w:rsid w:val="001041A2"/>
    <w:rsid w:val="00104C77"/>
    <w:rsid w:val="00104DF6"/>
    <w:rsid w:val="00104E86"/>
    <w:rsid w:val="00105295"/>
    <w:rsid w:val="001052CF"/>
    <w:rsid w:val="00105725"/>
    <w:rsid w:val="00105E37"/>
    <w:rsid w:val="00105F34"/>
    <w:rsid w:val="0010606D"/>
    <w:rsid w:val="0010658D"/>
    <w:rsid w:val="00106892"/>
    <w:rsid w:val="00106CE0"/>
    <w:rsid w:val="00106DAF"/>
    <w:rsid w:val="0010702C"/>
    <w:rsid w:val="00107415"/>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62F4"/>
    <w:rsid w:val="00116C4A"/>
    <w:rsid w:val="001170D3"/>
    <w:rsid w:val="0011744E"/>
    <w:rsid w:val="00117646"/>
    <w:rsid w:val="00120A47"/>
    <w:rsid w:val="0012165F"/>
    <w:rsid w:val="00121FD3"/>
    <w:rsid w:val="0012244C"/>
    <w:rsid w:val="00122CF2"/>
    <w:rsid w:val="00122D0F"/>
    <w:rsid w:val="00122EC6"/>
    <w:rsid w:val="00122F39"/>
    <w:rsid w:val="00123AE5"/>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7467"/>
    <w:rsid w:val="0012774D"/>
    <w:rsid w:val="00127BA6"/>
    <w:rsid w:val="00127BBB"/>
    <w:rsid w:val="001306CC"/>
    <w:rsid w:val="00130B60"/>
    <w:rsid w:val="00131081"/>
    <w:rsid w:val="00132AFD"/>
    <w:rsid w:val="0013376A"/>
    <w:rsid w:val="00133C6A"/>
    <w:rsid w:val="00133F29"/>
    <w:rsid w:val="0013430E"/>
    <w:rsid w:val="00134412"/>
    <w:rsid w:val="0013465B"/>
    <w:rsid w:val="001350F6"/>
    <w:rsid w:val="00135260"/>
    <w:rsid w:val="00135369"/>
    <w:rsid w:val="00135502"/>
    <w:rsid w:val="001357B0"/>
    <w:rsid w:val="00135EB1"/>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437"/>
    <w:rsid w:val="00150B1C"/>
    <w:rsid w:val="00151089"/>
    <w:rsid w:val="00153C5A"/>
    <w:rsid w:val="00153EFA"/>
    <w:rsid w:val="001552DF"/>
    <w:rsid w:val="0015560F"/>
    <w:rsid w:val="00155993"/>
    <w:rsid w:val="00155998"/>
    <w:rsid w:val="001564AB"/>
    <w:rsid w:val="00156590"/>
    <w:rsid w:val="00156BF8"/>
    <w:rsid w:val="00156C14"/>
    <w:rsid w:val="00157541"/>
    <w:rsid w:val="00157668"/>
    <w:rsid w:val="001619C9"/>
    <w:rsid w:val="001625AF"/>
    <w:rsid w:val="001626AC"/>
    <w:rsid w:val="00162D58"/>
    <w:rsid w:val="00163140"/>
    <w:rsid w:val="00163290"/>
    <w:rsid w:val="0016355C"/>
    <w:rsid w:val="0016372E"/>
    <w:rsid w:val="00163917"/>
    <w:rsid w:val="00163CDB"/>
    <w:rsid w:val="00164E35"/>
    <w:rsid w:val="00165579"/>
    <w:rsid w:val="0016667A"/>
    <w:rsid w:val="00166840"/>
    <w:rsid w:val="00166E6C"/>
    <w:rsid w:val="001670BE"/>
    <w:rsid w:val="001675C9"/>
    <w:rsid w:val="001676FB"/>
    <w:rsid w:val="00167C36"/>
    <w:rsid w:val="0017031F"/>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441"/>
    <w:rsid w:val="00176790"/>
    <w:rsid w:val="00176AA2"/>
    <w:rsid w:val="00176FC5"/>
    <w:rsid w:val="00177AC2"/>
    <w:rsid w:val="00177FF7"/>
    <w:rsid w:val="00180CE1"/>
    <w:rsid w:val="00180CF7"/>
    <w:rsid w:val="00180F00"/>
    <w:rsid w:val="001810D5"/>
    <w:rsid w:val="00181173"/>
    <w:rsid w:val="00181238"/>
    <w:rsid w:val="001813C2"/>
    <w:rsid w:val="00181525"/>
    <w:rsid w:val="00181A7A"/>
    <w:rsid w:val="00181B31"/>
    <w:rsid w:val="00182726"/>
    <w:rsid w:val="00183442"/>
    <w:rsid w:val="001834CF"/>
    <w:rsid w:val="0018359C"/>
    <w:rsid w:val="0018367B"/>
    <w:rsid w:val="00183714"/>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5EE"/>
    <w:rsid w:val="00197D93"/>
    <w:rsid w:val="001A02DC"/>
    <w:rsid w:val="001A0768"/>
    <w:rsid w:val="001A0782"/>
    <w:rsid w:val="001A14B4"/>
    <w:rsid w:val="001A151F"/>
    <w:rsid w:val="001A15DE"/>
    <w:rsid w:val="001A1C04"/>
    <w:rsid w:val="001A244B"/>
    <w:rsid w:val="001A254D"/>
    <w:rsid w:val="001A3B7B"/>
    <w:rsid w:val="001A3C50"/>
    <w:rsid w:val="001A403F"/>
    <w:rsid w:val="001A439E"/>
    <w:rsid w:val="001A523F"/>
    <w:rsid w:val="001A5741"/>
    <w:rsid w:val="001A698A"/>
    <w:rsid w:val="001A6B96"/>
    <w:rsid w:val="001A6C9B"/>
    <w:rsid w:val="001A79B5"/>
    <w:rsid w:val="001A7D10"/>
    <w:rsid w:val="001B088D"/>
    <w:rsid w:val="001B0A5D"/>
    <w:rsid w:val="001B1A0C"/>
    <w:rsid w:val="001B1AA7"/>
    <w:rsid w:val="001B1CCE"/>
    <w:rsid w:val="001B2DEA"/>
    <w:rsid w:val="001B3046"/>
    <w:rsid w:val="001B3222"/>
    <w:rsid w:val="001B3819"/>
    <w:rsid w:val="001B3FB3"/>
    <w:rsid w:val="001B4A64"/>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D27"/>
    <w:rsid w:val="001C3096"/>
    <w:rsid w:val="001C316C"/>
    <w:rsid w:val="001C3279"/>
    <w:rsid w:val="001C3D9C"/>
    <w:rsid w:val="001C48C1"/>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B47"/>
    <w:rsid w:val="001C7ECC"/>
    <w:rsid w:val="001D0F19"/>
    <w:rsid w:val="001D12F6"/>
    <w:rsid w:val="001D14A7"/>
    <w:rsid w:val="001D1524"/>
    <w:rsid w:val="001D1775"/>
    <w:rsid w:val="001D1980"/>
    <w:rsid w:val="001D1FD5"/>
    <w:rsid w:val="001D212C"/>
    <w:rsid w:val="001D2721"/>
    <w:rsid w:val="001D2CE2"/>
    <w:rsid w:val="001D2EC8"/>
    <w:rsid w:val="001D3711"/>
    <w:rsid w:val="001D3B38"/>
    <w:rsid w:val="001D419E"/>
    <w:rsid w:val="001D4336"/>
    <w:rsid w:val="001D4AD4"/>
    <w:rsid w:val="001D4D94"/>
    <w:rsid w:val="001D4DE0"/>
    <w:rsid w:val="001D4EB3"/>
    <w:rsid w:val="001D5374"/>
    <w:rsid w:val="001D542E"/>
    <w:rsid w:val="001D552A"/>
    <w:rsid w:val="001D5819"/>
    <w:rsid w:val="001D5B1F"/>
    <w:rsid w:val="001D5B62"/>
    <w:rsid w:val="001D5DC6"/>
    <w:rsid w:val="001D5F99"/>
    <w:rsid w:val="001D6423"/>
    <w:rsid w:val="001D6A81"/>
    <w:rsid w:val="001D6AD4"/>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35A4"/>
    <w:rsid w:val="002039C1"/>
    <w:rsid w:val="00203DC0"/>
    <w:rsid w:val="00203F2E"/>
    <w:rsid w:val="002041DE"/>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AF4"/>
    <w:rsid w:val="00213A86"/>
    <w:rsid w:val="0021442A"/>
    <w:rsid w:val="002145F9"/>
    <w:rsid w:val="00216512"/>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C92"/>
    <w:rsid w:val="00233902"/>
    <w:rsid w:val="00234488"/>
    <w:rsid w:val="002348D7"/>
    <w:rsid w:val="00234938"/>
    <w:rsid w:val="00234A75"/>
    <w:rsid w:val="00234C33"/>
    <w:rsid w:val="00234D6A"/>
    <w:rsid w:val="002351E9"/>
    <w:rsid w:val="0023591C"/>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E0"/>
    <w:rsid w:val="002443F9"/>
    <w:rsid w:val="00244AB0"/>
    <w:rsid w:val="00244BC3"/>
    <w:rsid w:val="00244FA7"/>
    <w:rsid w:val="00244FE3"/>
    <w:rsid w:val="0024513D"/>
    <w:rsid w:val="0024536D"/>
    <w:rsid w:val="0024544B"/>
    <w:rsid w:val="002455FB"/>
    <w:rsid w:val="00245839"/>
    <w:rsid w:val="00245A0F"/>
    <w:rsid w:val="002466A2"/>
    <w:rsid w:val="00246A7E"/>
    <w:rsid w:val="00247354"/>
    <w:rsid w:val="00247393"/>
    <w:rsid w:val="00247E28"/>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D32"/>
    <w:rsid w:val="00252E26"/>
    <w:rsid w:val="00253226"/>
    <w:rsid w:val="00253227"/>
    <w:rsid w:val="00253B4C"/>
    <w:rsid w:val="00254142"/>
    <w:rsid w:val="00254490"/>
    <w:rsid w:val="002546C3"/>
    <w:rsid w:val="00254993"/>
    <w:rsid w:val="00254B24"/>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F81"/>
    <w:rsid w:val="00261350"/>
    <w:rsid w:val="002619B7"/>
    <w:rsid w:val="00262318"/>
    <w:rsid w:val="002626F4"/>
    <w:rsid w:val="0026279E"/>
    <w:rsid w:val="00262FA8"/>
    <w:rsid w:val="00263215"/>
    <w:rsid w:val="00263784"/>
    <w:rsid w:val="00263AB2"/>
    <w:rsid w:val="00263C09"/>
    <w:rsid w:val="002640F9"/>
    <w:rsid w:val="002643AC"/>
    <w:rsid w:val="002652A5"/>
    <w:rsid w:val="002664B9"/>
    <w:rsid w:val="00266E65"/>
    <w:rsid w:val="00266EA2"/>
    <w:rsid w:val="00267D7A"/>
    <w:rsid w:val="00270CAB"/>
    <w:rsid w:val="00270DF7"/>
    <w:rsid w:val="002716EB"/>
    <w:rsid w:val="002716F9"/>
    <w:rsid w:val="0027280D"/>
    <w:rsid w:val="002728BE"/>
    <w:rsid w:val="00272FAD"/>
    <w:rsid w:val="00273D28"/>
    <w:rsid w:val="002746D2"/>
    <w:rsid w:val="00274D24"/>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9B"/>
    <w:rsid w:val="00282B20"/>
    <w:rsid w:val="00282F95"/>
    <w:rsid w:val="002838E9"/>
    <w:rsid w:val="00283CB9"/>
    <w:rsid w:val="00284A6A"/>
    <w:rsid w:val="00284C50"/>
    <w:rsid w:val="00284EFB"/>
    <w:rsid w:val="002852EF"/>
    <w:rsid w:val="0028544D"/>
    <w:rsid w:val="0028548B"/>
    <w:rsid w:val="00285772"/>
    <w:rsid w:val="002859BD"/>
    <w:rsid w:val="00285B43"/>
    <w:rsid w:val="00285DE9"/>
    <w:rsid w:val="00285E01"/>
    <w:rsid w:val="0028611D"/>
    <w:rsid w:val="00287034"/>
    <w:rsid w:val="00287093"/>
    <w:rsid w:val="00287141"/>
    <w:rsid w:val="002875ED"/>
    <w:rsid w:val="00287C86"/>
    <w:rsid w:val="00290134"/>
    <w:rsid w:val="00290198"/>
    <w:rsid w:val="0029038A"/>
    <w:rsid w:val="00290B10"/>
    <w:rsid w:val="00290C20"/>
    <w:rsid w:val="00290D0D"/>
    <w:rsid w:val="002914F6"/>
    <w:rsid w:val="0029161D"/>
    <w:rsid w:val="002916C1"/>
    <w:rsid w:val="00291C9A"/>
    <w:rsid w:val="0029294D"/>
    <w:rsid w:val="00292ABB"/>
    <w:rsid w:val="00293398"/>
    <w:rsid w:val="002937CD"/>
    <w:rsid w:val="00293935"/>
    <w:rsid w:val="00293C07"/>
    <w:rsid w:val="00293DA5"/>
    <w:rsid w:val="0029401A"/>
    <w:rsid w:val="00294224"/>
    <w:rsid w:val="002955BA"/>
    <w:rsid w:val="00296035"/>
    <w:rsid w:val="00296A5D"/>
    <w:rsid w:val="00296B20"/>
    <w:rsid w:val="00296B48"/>
    <w:rsid w:val="00297AD7"/>
    <w:rsid w:val="00297C85"/>
    <w:rsid w:val="00297D39"/>
    <w:rsid w:val="00297F3C"/>
    <w:rsid w:val="00297F87"/>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A52"/>
    <w:rsid w:val="002B5D46"/>
    <w:rsid w:val="002B624A"/>
    <w:rsid w:val="002B63CC"/>
    <w:rsid w:val="002B65EF"/>
    <w:rsid w:val="002B6963"/>
    <w:rsid w:val="002B6EB9"/>
    <w:rsid w:val="002B70B2"/>
    <w:rsid w:val="002B73A5"/>
    <w:rsid w:val="002B73C3"/>
    <w:rsid w:val="002C049B"/>
    <w:rsid w:val="002C0B9F"/>
    <w:rsid w:val="002C0D05"/>
    <w:rsid w:val="002C2255"/>
    <w:rsid w:val="002C23F3"/>
    <w:rsid w:val="002C247E"/>
    <w:rsid w:val="002C24AF"/>
    <w:rsid w:val="002C2766"/>
    <w:rsid w:val="002C2849"/>
    <w:rsid w:val="002C28FE"/>
    <w:rsid w:val="002C290F"/>
    <w:rsid w:val="002C3D4F"/>
    <w:rsid w:val="002C3F83"/>
    <w:rsid w:val="002C3FB9"/>
    <w:rsid w:val="002C4149"/>
    <w:rsid w:val="002C414A"/>
    <w:rsid w:val="002C4256"/>
    <w:rsid w:val="002C492B"/>
    <w:rsid w:val="002C49A7"/>
    <w:rsid w:val="002C4C96"/>
    <w:rsid w:val="002C5A26"/>
    <w:rsid w:val="002C60E4"/>
    <w:rsid w:val="002C675E"/>
    <w:rsid w:val="002C6851"/>
    <w:rsid w:val="002C6D33"/>
    <w:rsid w:val="002C6EEA"/>
    <w:rsid w:val="002C72AE"/>
    <w:rsid w:val="002C7303"/>
    <w:rsid w:val="002C74B2"/>
    <w:rsid w:val="002C7EA5"/>
    <w:rsid w:val="002C7F8D"/>
    <w:rsid w:val="002D0656"/>
    <w:rsid w:val="002D06EC"/>
    <w:rsid w:val="002D06F4"/>
    <w:rsid w:val="002D08AD"/>
    <w:rsid w:val="002D0AA3"/>
    <w:rsid w:val="002D157B"/>
    <w:rsid w:val="002D1E6F"/>
    <w:rsid w:val="002D2174"/>
    <w:rsid w:val="002D2221"/>
    <w:rsid w:val="002D24C5"/>
    <w:rsid w:val="002D38FA"/>
    <w:rsid w:val="002D39DF"/>
    <w:rsid w:val="002D3E69"/>
    <w:rsid w:val="002D410D"/>
    <w:rsid w:val="002D4172"/>
    <w:rsid w:val="002D4C14"/>
    <w:rsid w:val="002D4E1D"/>
    <w:rsid w:val="002D565B"/>
    <w:rsid w:val="002D5855"/>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F0126"/>
    <w:rsid w:val="002F014E"/>
    <w:rsid w:val="002F0ED4"/>
    <w:rsid w:val="002F111F"/>
    <w:rsid w:val="002F1229"/>
    <w:rsid w:val="002F1277"/>
    <w:rsid w:val="002F1679"/>
    <w:rsid w:val="002F18C4"/>
    <w:rsid w:val="002F1E04"/>
    <w:rsid w:val="002F261C"/>
    <w:rsid w:val="002F306C"/>
    <w:rsid w:val="002F3AE2"/>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9C"/>
    <w:rsid w:val="00300E46"/>
    <w:rsid w:val="003013AE"/>
    <w:rsid w:val="00301562"/>
    <w:rsid w:val="00301600"/>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BD0"/>
    <w:rsid w:val="00314D3E"/>
    <w:rsid w:val="00316491"/>
    <w:rsid w:val="00316608"/>
    <w:rsid w:val="0031766B"/>
    <w:rsid w:val="00317F1D"/>
    <w:rsid w:val="0032010B"/>
    <w:rsid w:val="003202F9"/>
    <w:rsid w:val="003206C9"/>
    <w:rsid w:val="00320BF7"/>
    <w:rsid w:val="00321123"/>
    <w:rsid w:val="00321351"/>
    <w:rsid w:val="0032196F"/>
    <w:rsid w:val="003223E7"/>
    <w:rsid w:val="003227DA"/>
    <w:rsid w:val="00323888"/>
    <w:rsid w:val="00323AC9"/>
    <w:rsid w:val="00323DE5"/>
    <w:rsid w:val="00324518"/>
    <w:rsid w:val="003252B8"/>
    <w:rsid w:val="003271D9"/>
    <w:rsid w:val="00327C82"/>
    <w:rsid w:val="00330A45"/>
    <w:rsid w:val="00330DE7"/>
    <w:rsid w:val="003310CA"/>
    <w:rsid w:val="0033171A"/>
    <w:rsid w:val="00331D21"/>
    <w:rsid w:val="0033226A"/>
    <w:rsid w:val="003322BA"/>
    <w:rsid w:val="00332401"/>
    <w:rsid w:val="00332473"/>
    <w:rsid w:val="00332E36"/>
    <w:rsid w:val="00333026"/>
    <w:rsid w:val="0033381B"/>
    <w:rsid w:val="00333C27"/>
    <w:rsid w:val="00333F93"/>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4004"/>
    <w:rsid w:val="00344281"/>
    <w:rsid w:val="00344ADF"/>
    <w:rsid w:val="00346751"/>
    <w:rsid w:val="00346D3B"/>
    <w:rsid w:val="00347082"/>
    <w:rsid w:val="0034758A"/>
    <w:rsid w:val="00347B4A"/>
    <w:rsid w:val="00347C8C"/>
    <w:rsid w:val="003501DE"/>
    <w:rsid w:val="00350AF2"/>
    <w:rsid w:val="00351716"/>
    <w:rsid w:val="00351726"/>
    <w:rsid w:val="003519D3"/>
    <w:rsid w:val="00352396"/>
    <w:rsid w:val="003525C4"/>
    <w:rsid w:val="003531AD"/>
    <w:rsid w:val="003532FF"/>
    <w:rsid w:val="003534D3"/>
    <w:rsid w:val="00353611"/>
    <w:rsid w:val="00354B97"/>
    <w:rsid w:val="00355C4A"/>
    <w:rsid w:val="00356DF6"/>
    <w:rsid w:val="00356E71"/>
    <w:rsid w:val="00357095"/>
    <w:rsid w:val="00357BA2"/>
    <w:rsid w:val="00357F7C"/>
    <w:rsid w:val="00360E4C"/>
    <w:rsid w:val="0036125F"/>
    <w:rsid w:val="0036175A"/>
    <w:rsid w:val="00361DAF"/>
    <w:rsid w:val="00361E61"/>
    <w:rsid w:val="0036295D"/>
    <w:rsid w:val="003632E1"/>
    <w:rsid w:val="00363C64"/>
    <w:rsid w:val="0036429A"/>
    <w:rsid w:val="003643BD"/>
    <w:rsid w:val="00364CCC"/>
    <w:rsid w:val="0036511D"/>
    <w:rsid w:val="00365806"/>
    <w:rsid w:val="0036634C"/>
    <w:rsid w:val="0036659F"/>
    <w:rsid w:val="00366BC2"/>
    <w:rsid w:val="00367276"/>
    <w:rsid w:val="00367299"/>
    <w:rsid w:val="0036761C"/>
    <w:rsid w:val="00367AF2"/>
    <w:rsid w:val="00367BDB"/>
    <w:rsid w:val="00370069"/>
    <w:rsid w:val="0037040B"/>
    <w:rsid w:val="00370AE1"/>
    <w:rsid w:val="003712B4"/>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61C9"/>
    <w:rsid w:val="003763F3"/>
    <w:rsid w:val="00376405"/>
    <w:rsid w:val="00376420"/>
    <w:rsid w:val="003777D8"/>
    <w:rsid w:val="00377A19"/>
    <w:rsid w:val="00377A33"/>
    <w:rsid w:val="0038033C"/>
    <w:rsid w:val="0038036C"/>
    <w:rsid w:val="00380D0F"/>
    <w:rsid w:val="00381BE5"/>
    <w:rsid w:val="00381E58"/>
    <w:rsid w:val="00382346"/>
    <w:rsid w:val="00382695"/>
    <w:rsid w:val="00382B40"/>
    <w:rsid w:val="00382D1C"/>
    <w:rsid w:val="0038451B"/>
    <w:rsid w:val="00384846"/>
    <w:rsid w:val="00384CAF"/>
    <w:rsid w:val="00385537"/>
    <w:rsid w:val="00385972"/>
    <w:rsid w:val="00386C55"/>
    <w:rsid w:val="00387A34"/>
    <w:rsid w:val="00387A3C"/>
    <w:rsid w:val="00387BD7"/>
    <w:rsid w:val="00387CAB"/>
    <w:rsid w:val="003901A5"/>
    <w:rsid w:val="00391D52"/>
    <w:rsid w:val="00391F49"/>
    <w:rsid w:val="003920E0"/>
    <w:rsid w:val="0039268A"/>
    <w:rsid w:val="00392759"/>
    <w:rsid w:val="0039282E"/>
    <w:rsid w:val="00392A82"/>
    <w:rsid w:val="00392C37"/>
    <w:rsid w:val="00393370"/>
    <w:rsid w:val="00393445"/>
    <w:rsid w:val="0039478E"/>
    <w:rsid w:val="00395092"/>
    <w:rsid w:val="0039526B"/>
    <w:rsid w:val="00395D61"/>
    <w:rsid w:val="00395DEE"/>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CF9"/>
    <w:rsid w:val="003A6273"/>
    <w:rsid w:val="003A63DE"/>
    <w:rsid w:val="003A64CF"/>
    <w:rsid w:val="003A6AB9"/>
    <w:rsid w:val="003A6D6D"/>
    <w:rsid w:val="003A70E2"/>
    <w:rsid w:val="003B00F1"/>
    <w:rsid w:val="003B02CE"/>
    <w:rsid w:val="003B030A"/>
    <w:rsid w:val="003B06B2"/>
    <w:rsid w:val="003B13F2"/>
    <w:rsid w:val="003B1491"/>
    <w:rsid w:val="003B1890"/>
    <w:rsid w:val="003B2AD7"/>
    <w:rsid w:val="003B2C28"/>
    <w:rsid w:val="003B3422"/>
    <w:rsid w:val="003B3872"/>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3016"/>
    <w:rsid w:val="003C4BC9"/>
    <w:rsid w:val="003C5EB6"/>
    <w:rsid w:val="003C62BE"/>
    <w:rsid w:val="003C66CB"/>
    <w:rsid w:val="003C6911"/>
    <w:rsid w:val="003C6C76"/>
    <w:rsid w:val="003C6D06"/>
    <w:rsid w:val="003C6F1C"/>
    <w:rsid w:val="003C72D8"/>
    <w:rsid w:val="003C79CE"/>
    <w:rsid w:val="003D0111"/>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435F"/>
    <w:rsid w:val="003D460A"/>
    <w:rsid w:val="003D4637"/>
    <w:rsid w:val="003D482D"/>
    <w:rsid w:val="003D4A94"/>
    <w:rsid w:val="003D4BD4"/>
    <w:rsid w:val="003D5CC8"/>
    <w:rsid w:val="003D5EAC"/>
    <w:rsid w:val="003D654F"/>
    <w:rsid w:val="003D6876"/>
    <w:rsid w:val="003D6974"/>
    <w:rsid w:val="003D6BA7"/>
    <w:rsid w:val="003D7165"/>
    <w:rsid w:val="003D74E3"/>
    <w:rsid w:val="003D78FF"/>
    <w:rsid w:val="003E0BDA"/>
    <w:rsid w:val="003E1059"/>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F2E"/>
    <w:rsid w:val="00410BCE"/>
    <w:rsid w:val="00410BD9"/>
    <w:rsid w:val="00411579"/>
    <w:rsid w:val="00411DF7"/>
    <w:rsid w:val="0041226D"/>
    <w:rsid w:val="0041266E"/>
    <w:rsid w:val="00412C17"/>
    <w:rsid w:val="00412DE1"/>
    <w:rsid w:val="0041314F"/>
    <w:rsid w:val="00413329"/>
    <w:rsid w:val="00413572"/>
    <w:rsid w:val="00413C12"/>
    <w:rsid w:val="00413DF1"/>
    <w:rsid w:val="00414F25"/>
    <w:rsid w:val="00415846"/>
    <w:rsid w:val="00416269"/>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870"/>
    <w:rsid w:val="00433ED7"/>
    <w:rsid w:val="00433F88"/>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C6"/>
    <w:rsid w:val="00452602"/>
    <w:rsid w:val="00452B15"/>
    <w:rsid w:val="00453024"/>
    <w:rsid w:val="00453DDF"/>
    <w:rsid w:val="004548B1"/>
    <w:rsid w:val="004550D3"/>
    <w:rsid w:val="0045552D"/>
    <w:rsid w:val="00455630"/>
    <w:rsid w:val="00455EAE"/>
    <w:rsid w:val="004563E6"/>
    <w:rsid w:val="00456B74"/>
    <w:rsid w:val="00456F64"/>
    <w:rsid w:val="004575C8"/>
    <w:rsid w:val="00457856"/>
    <w:rsid w:val="00457A41"/>
    <w:rsid w:val="00457A74"/>
    <w:rsid w:val="0046043D"/>
    <w:rsid w:val="00460C62"/>
    <w:rsid w:val="00460FDB"/>
    <w:rsid w:val="0046184C"/>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644"/>
    <w:rsid w:val="00473F5A"/>
    <w:rsid w:val="004748C9"/>
    <w:rsid w:val="004756BF"/>
    <w:rsid w:val="00475D3A"/>
    <w:rsid w:val="0047673B"/>
    <w:rsid w:val="00476DC4"/>
    <w:rsid w:val="00477349"/>
    <w:rsid w:val="00477690"/>
    <w:rsid w:val="00480AAB"/>
    <w:rsid w:val="00480CB4"/>
    <w:rsid w:val="0048200B"/>
    <w:rsid w:val="004821DF"/>
    <w:rsid w:val="00482385"/>
    <w:rsid w:val="0048360F"/>
    <w:rsid w:val="00483C7D"/>
    <w:rsid w:val="004841DB"/>
    <w:rsid w:val="00484210"/>
    <w:rsid w:val="004845CC"/>
    <w:rsid w:val="00484941"/>
    <w:rsid w:val="004849FB"/>
    <w:rsid w:val="0048576A"/>
    <w:rsid w:val="004858CB"/>
    <w:rsid w:val="00486257"/>
    <w:rsid w:val="004862F0"/>
    <w:rsid w:val="0048657F"/>
    <w:rsid w:val="00486FC3"/>
    <w:rsid w:val="004873C5"/>
    <w:rsid w:val="004873C9"/>
    <w:rsid w:val="00490458"/>
    <w:rsid w:val="004906D2"/>
    <w:rsid w:val="00491491"/>
    <w:rsid w:val="004919A1"/>
    <w:rsid w:val="00491C4D"/>
    <w:rsid w:val="0049296C"/>
    <w:rsid w:val="00493815"/>
    <w:rsid w:val="00493883"/>
    <w:rsid w:val="00493A39"/>
    <w:rsid w:val="00493E9C"/>
    <w:rsid w:val="0049436F"/>
    <w:rsid w:val="00495261"/>
    <w:rsid w:val="00495309"/>
    <w:rsid w:val="00495606"/>
    <w:rsid w:val="004959FE"/>
    <w:rsid w:val="00495B10"/>
    <w:rsid w:val="0049628F"/>
    <w:rsid w:val="0049658D"/>
    <w:rsid w:val="00496739"/>
    <w:rsid w:val="00497AB3"/>
    <w:rsid w:val="00497C3A"/>
    <w:rsid w:val="00497C6A"/>
    <w:rsid w:val="00497D37"/>
    <w:rsid w:val="004A010A"/>
    <w:rsid w:val="004A1201"/>
    <w:rsid w:val="004A1CBD"/>
    <w:rsid w:val="004A22BB"/>
    <w:rsid w:val="004A2746"/>
    <w:rsid w:val="004A2857"/>
    <w:rsid w:val="004A2D0B"/>
    <w:rsid w:val="004A2E53"/>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D7C"/>
    <w:rsid w:val="004B0297"/>
    <w:rsid w:val="004B15E8"/>
    <w:rsid w:val="004B186B"/>
    <w:rsid w:val="004B1CE6"/>
    <w:rsid w:val="004B2075"/>
    <w:rsid w:val="004B2406"/>
    <w:rsid w:val="004B243D"/>
    <w:rsid w:val="004B28DA"/>
    <w:rsid w:val="004B28E8"/>
    <w:rsid w:val="004B2ADC"/>
    <w:rsid w:val="004B3183"/>
    <w:rsid w:val="004B3257"/>
    <w:rsid w:val="004B32D3"/>
    <w:rsid w:val="004B39D5"/>
    <w:rsid w:val="004B3BD7"/>
    <w:rsid w:val="004B47BB"/>
    <w:rsid w:val="004B4FED"/>
    <w:rsid w:val="004B5044"/>
    <w:rsid w:val="004B50E5"/>
    <w:rsid w:val="004B519B"/>
    <w:rsid w:val="004B533A"/>
    <w:rsid w:val="004B584C"/>
    <w:rsid w:val="004B6544"/>
    <w:rsid w:val="004B6A51"/>
    <w:rsid w:val="004B6FEC"/>
    <w:rsid w:val="004B738E"/>
    <w:rsid w:val="004B7E95"/>
    <w:rsid w:val="004B7F7F"/>
    <w:rsid w:val="004C0D02"/>
    <w:rsid w:val="004C0D13"/>
    <w:rsid w:val="004C0F13"/>
    <w:rsid w:val="004C16AB"/>
    <w:rsid w:val="004C18BC"/>
    <w:rsid w:val="004C1962"/>
    <w:rsid w:val="004C1E2B"/>
    <w:rsid w:val="004C1ED0"/>
    <w:rsid w:val="004C1FB7"/>
    <w:rsid w:val="004C2064"/>
    <w:rsid w:val="004C3146"/>
    <w:rsid w:val="004C33BE"/>
    <w:rsid w:val="004C3783"/>
    <w:rsid w:val="004C3EA1"/>
    <w:rsid w:val="004C42CF"/>
    <w:rsid w:val="004C43BE"/>
    <w:rsid w:val="004C43DB"/>
    <w:rsid w:val="004C446E"/>
    <w:rsid w:val="004C4D18"/>
    <w:rsid w:val="004C4E2D"/>
    <w:rsid w:val="004C513B"/>
    <w:rsid w:val="004C53E7"/>
    <w:rsid w:val="004C6141"/>
    <w:rsid w:val="004C6720"/>
    <w:rsid w:val="004C771D"/>
    <w:rsid w:val="004D02B5"/>
    <w:rsid w:val="004D0CFA"/>
    <w:rsid w:val="004D1B54"/>
    <w:rsid w:val="004D21A8"/>
    <w:rsid w:val="004D34A2"/>
    <w:rsid w:val="004D362D"/>
    <w:rsid w:val="004D3778"/>
    <w:rsid w:val="004D3CAF"/>
    <w:rsid w:val="004D3DD8"/>
    <w:rsid w:val="004D41A6"/>
    <w:rsid w:val="004D4FF6"/>
    <w:rsid w:val="004D5475"/>
    <w:rsid w:val="004D5C96"/>
    <w:rsid w:val="004D680E"/>
    <w:rsid w:val="004D6903"/>
    <w:rsid w:val="004D6A56"/>
    <w:rsid w:val="004D77F7"/>
    <w:rsid w:val="004D7A92"/>
    <w:rsid w:val="004D7C71"/>
    <w:rsid w:val="004E0176"/>
    <w:rsid w:val="004E05FF"/>
    <w:rsid w:val="004E09E3"/>
    <w:rsid w:val="004E12BA"/>
    <w:rsid w:val="004E12F6"/>
    <w:rsid w:val="004E1ED8"/>
    <w:rsid w:val="004E2AEC"/>
    <w:rsid w:val="004E2B75"/>
    <w:rsid w:val="004E2F2B"/>
    <w:rsid w:val="004E2F81"/>
    <w:rsid w:val="004E3125"/>
    <w:rsid w:val="004E31C6"/>
    <w:rsid w:val="004E39A9"/>
    <w:rsid w:val="004E3C6B"/>
    <w:rsid w:val="004E3EFB"/>
    <w:rsid w:val="004E4753"/>
    <w:rsid w:val="004E48A3"/>
    <w:rsid w:val="004E495E"/>
    <w:rsid w:val="004E5C24"/>
    <w:rsid w:val="004E5EE4"/>
    <w:rsid w:val="004E60C4"/>
    <w:rsid w:val="004E6547"/>
    <w:rsid w:val="004E79E7"/>
    <w:rsid w:val="004F0B59"/>
    <w:rsid w:val="004F0FD1"/>
    <w:rsid w:val="004F1388"/>
    <w:rsid w:val="004F146D"/>
    <w:rsid w:val="004F2841"/>
    <w:rsid w:val="004F2BEA"/>
    <w:rsid w:val="004F2D02"/>
    <w:rsid w:val="004F3208"/>
    <w:rsid w:val="004F3220"/>
    <w:rsid w:val="004F3EFB"/>
    <w:rsid w:val="004F40B1"/>
    <w:rsid w:val="004F4103"/>
    <w:rsid w:val="004F4C0E"/>
    <w:rsid w:val="004F59CC"/>
    <w:rsid w:val="004F62B3"/>
    <w:rsid w:val="004F64B8"/>
    <w:rsid w:val="004F67B1"/>
    <w:rsid w:val="004F6B1A"/>
    <w:rsid w:val="004F6F4B"/>
    <w:rsid w:val="004F7169"/>
    <w:rsid w:val="004F72F7"/>
    <w:rsid w:val="004F7D08"/>
    <w:rsid w:val="0050025B"/>
    <w:rsid w:val="005003C1"/>
    <w:rsid w:val="005004D0"/>
    <w:rsid w:val="00500876"/>
    <w:rsid w:val="0050110E"/>
    <w:rsid w:val="00501E55"/>
    <w:rsid w:val="005022AF"/>
    <w:rsid w:val="00502892"/>
    <w:rsid w:val="00503842"/>
    <w:rsid w:val="0050387E"/>
    <w:rsid w:val="005040C4"/>
    <w:rsid w:val="005044A8"/>
    <w:rsid w:val="00504CA3"/>
    <w:rsid w:val="00504F84"/>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B3"/>
    <w:rsid w:val="00517323"/>
    <w:rsid w:val="005173AA"/>
    <w:rsid w:val="0051765F"/>
    <w:rsid w:val="005176E9"/>
    <w:rsid w:val="00517A0D"/>
    <w:rsid w:val="00517C09"/>
    <w:rsid w:val="005202F8"/>
    <w:rsid w:val="00520827"/>
    <w:rsid w:val="00520A42"/>
    <w:rsid w:val="00520DEA"/>
    <w:rsid w:val="00521152"/>
    <w:rsid w:val="005217C6"/>
    <w:rsid w:val="0052190F"/>
    <w:rsid w:val="00521A05"/>
    <w:rsid w:val="00521ABE"/>
    <w:rsid w:val="005225DC"/>
    <w:rsid w:val="00522753"/>
    <w:rsid w:val="00523106"/>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75F6"/>
    <w:rsid w:val="005300FA"/>
    <w:rsid w:val="005301B3"/>
    <w:rsid w:val="00530462"/>
    <w:rsid w:val="00530650"/>
    <w:rsid w:val="00530E0C"/>
    <w:rsid w:val="00531011"/>
    <w:rsid w:val="00531215"/>
    <w:rsid w:val="0053121C"/>
    <w:rsid w:val="00531605"/>
    <w:rsid w:val="00531957"/>
    <w:rsid w:val="00531C98"/>
    <w:rsid w:val="00531DB8"/>
    <w:rsid w:val="00532273"/>
    <w:rsid w:val="005323C2"/>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745"/>
    <w:rsid w:val="00540F4A"/>
    <w:rsid w:val="00541718"/>
    <w:rsid w:val="00541E89"/>
    <w:rsid w:val="00542891"/>
    <w:rsid w:val="00542EF7"/>
    <w:rsid w:val="0054353F"/>
    <w:rsid w:val="00543CFA"/>
    <w:rsid w:val="00543D35"/>
    <w:rsid w:val="00545639"/>
    <w:rsid w:val="00545698"/>
    <w:rsid w:val="005461AF"/>
    <w:rsid w:val="00547123"/>
    <w:rsid w:val="00547244"/>
    <w:rsid w:val="00547E43"/>
    <w:rsid w:val="00547E4B"/>
    <w:rsid w:val="00551401"/>
    <w:rsid w:val="00551594"/>
    <w:rsid w:val="0055168E"/>
    <w:rsid w:val="005516D6"/>
    <w:rsid w:val="00551986"/>
    <w:rsid w:val="00551EF2"/>
    <w:rsid w:val="00552417"/>
    <w:rsid w:val="00552FDC"/>
    <w:rsid w:val="00554037"/>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35D"/>
    <w:rsid w:val="00565560"/>
    <w:rsid w:val="0056591F"/>
    <w:rsid w:val="00567061"/>
    <w:rsid w:val="00567573"/>
    <w:rsid w:val="005676A4"/>
    <w:rsid w:val="005676A9"/>
    <w:rsid w:val="005700FB"/>
    <w:rsid w:val="0057038D"/>
    <w:rsid w:val="005703ED"/>
    <w:rsid w:val="005703F4"/>
    <w:rsid w:val="005706D6"/>
    <w:rsid w:val="00570C1A"/>
    <w:rsid w:val="0057176A"/>
    <w:rsid w:val="00571E74"/>
    <w:rsid w:val="0057210B"/>
    <w:rsid w:val="00572590"/>
    <w:rsid w:val="0057290B"/>
    <w:rsid w:val="00572B2D"/>
    <w:rsid w:val="00572F58"/>
    <w:rsid w:val="00573202"/>
    <w:rsid w:val="00573F3C"/>
    <w:rsid w:val="0057436A"/>
    <w:rsid w:val="00574933"/>
    <w:rsid w:val="0057540B"/>
    <w:rsid w:val="005757E5"/>
    <w:rsid w:val="00575BF2"/>
    <w:rsid w:val="005761A2"/>
    <w:rsid w:val="0057647A"/>
    <w:rsid w:val="0057681F"/>
    <w:rsid w:val="005768C2"/>
    <w:rsid w:val="00576A36"/>
    <w:rsid w:val="00576DF1"/>
    <w:rsid w:val="00576E4D"/>
    <w:rsid w:val="00576FD0"/>
    <w:rsid w:val="00577092"/>
    <w:rsid w:val="00577105"/>
    <w:rsid w:val="0057785B"/>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7A1D"/>
    <w:rsid w:val="00597E12"/>
    <w:rsid w:val="00597EE0"/>
    <w:rsid w:val="005A03DC"/>
    <w:rsid w:val="005A0B3F"/>
    <w:rsid w:val="005A222A"/>
    <w:rsid w:val="005A32E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6311"/>
    <w:rsid w:val="005B66C9"/>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994"/>
    <w:rsid w:val="005C5063"/>
    <w:rsid w:val="005C5BAD"/>
    <w:rsid w:val="005C6891"/>
    <w:rsid w:val="005C6C52"/>
    <w:rsid w:val="005C6FBD"/>
    <w:rsid w:val="005C70DA"/>
    <w:rsid w:val="005C74E7"/>
    <w:rsid w:val="005C7DA4"/>
    <w:rsid w:val="005D10FE"/>
    <w:rsid w:val="005D1290"/>
    <w:rsid w:val="005D1ACF"/>
    <w:rsid w:val="005D1E52"/>
    <w:rsid w:val="005D1F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D84"/>
    <w:rsid w:val="005E383A"/>
    <w:rsid w:val="005E3C0E"/>
    <w:rsid w:val="005E3C97"/>
    <w:rsid w:val="005E4552"/>
    <w:rsid w:val="005E45FA"/>
    <w:rsid w:val="005E51B8"/>
    <w:rsid w:val="005E5A4E"/>
    <w:rsid w:val="005E5B00"/>
    <w:rsid w:val="005E7471"/>
    <w:rsid w:val="005E7573"/>
    <w:rsid w:val="005E7629"/>
    <w:rsid w:val="005F01E1"/>
    <w:rsid w:val="005F0455"/>
    <w:rsid w:val="005F08A2"/>
    <w:rsid w:val="005F0A2D"/>
    <w:rsid w:val="005F1468"/>
    <w:rsid w:val="005F1CB9"/>
    <w:rsid w:val="005F1FDF"/>
    <w:rsid w:val="005F279A"/>
    <w:rsid w:val="005F2966"/>
    <w:rsid w:val="005F4E9E"/>
    <w:rsid w:val="005F5113"/>
    <w:rsid w:val="005F5147"/>
    <w:rsid w:val="005F5433"/>
    <w:rsid w:val="005F6BE4"/>
    <w:rsid w:val="005F7207"/>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249"/>
    <w:rsid w:val="006215D0"/>
    <w:rsid w:val="00621612"/>
    <w:rsid w:val="0062265E"/>
    <w:rsid w:val="00622972"/>
    <w:rsid w:val="00622A77"/>
    <w:rsid w:val="00622B38"/>
    <w:rsid w:val="00622BDA"/>
    <w:rsid w:val="0062370D"/>
    <w:rsid w:val="00623DEF"/>
    <w:rsid w:val="006240DC"/>
    <w:rsid w:val="0062441B"/>
    <w:rsid w:val="006244BF"/>
    <w:rsid w:val="006245F9"/>
    <w:rsid w:val="006249F7"/>
    <w:rsid w:val="0062523A"/>
    <w:rsid w:val="006254A2"/>
    <w:rsid w:val="00625542"/>
    <w:rsid w:val="00625793"/>
    <w:rsid w:val="00625F74"/>
    <w:rsid w:val="0062610A"/>
    <w:rsid w:val="0062624C"/>
    <w:rsid w:val="006262C2"/>
    <w:rsid w:val="006266DA"/>
    <w:rsid w:val="006268FF"/>
    <w:rsid w:val="00626EE9"/>
    <w:rsid w:val="00627342"/>
    <w:rsid w:val="00627894"/>
    <w:rsid w:val="0062793D"/>
    <w:rsid w:val="006279DC"/>
    <w:rsid w:val="006302B0"/>
    <w:rsid w:val="006303BB"/>
    <w:rsid w:val="00630990"/>
    <w:rsid w:val="00631717"/>
    <w:rsid w:val="00632E54"/>
    <w:rsid w:val="00633838"/>
    <w:rsid w:val="00633918"/>
    <w:rsid w:val="00634AD1"/>
    <w:rsid w:val="00634E01"/>
    <w:rsid w:val="00634E8B"/>
    <w:rsid w:val="00635040"/>
    <w:rsid w:val="00635E7A"/>
    <w:rsid w:val="0063661E"/>
    <w:rsid w:val="00636937"/>
    <w:rsid w:val="0063725B"/>
    <w:rsid w:val="0064075A"/>
    <w:rsid w:val="0064193B"/>
    <w:rsid w:val="00641C36"/>
    <w:rsid w:val="006427BE"/>
    <w:rsid w:val="006427D0"/>
    <w:rsid w:val="0064287A"/>
    <w:rsid w:val="00642882"/>
    <w:rsid w:val="006434D3"/>
    <w:rsid w:val="006435DA"/>
    <w:rsid w:val="006437E5"/>
    <w:rsid w:val="00643B01"/>
    <w:rsid w:val="00643FD4"/>
    <w:rsid w:val="0064415D"/>
    <w:rsid w:val="006449F4"/>
    <w:rsid w:val="00646327"/>
    <w:rsid w:val="0064632B"/>
    <w:rsid w:val="006472F7"/>
    <w:rsid w:val="006501E2"/>
    <w:rsid w:val="0065170C"/>
    <w:rsid w:val="006519E7"/>
    <w:rsid w:val="006521DF"/>
    <w:rsid w:val="006524B9"/>
    <w:rsid w:val="00653692"/>
    <w:rsid w:val="00653816"/>
    <w:rsid w:val="00654332"/>
    <w:rsid w:val="00654417"/>
    <w:rsid w:val="00654699"/>
    <w:rsid w:val="006547CD"/>
    <w:rsid w:val="00654900"/>
    <w:rsid w:val="00654C26"/>
    <w:rsid w:val="00655AFF"/>
    <w:rsid w:val="00655B10"/>
    <w:rsid w:val="00655B31"/>
    <w:rsid w:val="0065685A"/>
    <w:rsid w:val="00660947"/>
    <w:rsid w:val="00660AE5"/>
    <w:rsid w:val="006611A2"/>
    <w:rsid w:val="006614DA"/>
    <w:rsid w:val="00661B1D"/>
    <w:rsid w:val="00662CEC"/>
    <w:rsid w:val="006630FB"/>
    <w:rsid w:val="00663348"/>
    <w:rsid w:val="006633F1"/>
    <w:rsid w:val="00663458"/>
    <w:rsid w:val="006634D2"/>
    <w:rsid w:val="00663C44"/>
    <w:rsid w:val="00663DA8"/>
    <w:rsid w:val="00663F72"/>
    <w:rsid w:val="0066435F"/>
    <w:rsid w:val="006644B1"/>
    <w:rsid w:val="006654E8"/>
    <w:rsid w:val="0066616E"/>
    <w:rsid w:val="00666334"/>
    <w:rsid w:val="0066693E"/>
    <w:rsid w:val="00666D03"/>
    <w:rsid w:val="006670A3"/>
    <w:rsid w:val="00667CAA"/>
    <w:rsid w:val="00667CEF"/>
    <w:rsid w:val="00667D98"/>
    <w:rsid w:val="006708F4"/>
    <w:rsid w:val="00671448"/>
    <w:rsid w:val="006715BA"/>
    <w:rsid w:val="00671821"/>
    <w:rsid w:val="00671899"/>
    <w:rsid w:val="00671A6A"/>
    <w:rsid w:val="00671FF9"/>
    <w:rsid w:val="00672261"/>
    <w:rsid w:val="00672515"/>
    <w:rsid w:val="0067254D"/>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280"/>
    <w:rsid w:val="006832E2"/>
    <w:rsid w:val="00684846"/>
    <w:rsid w:val="006861BA"/>
    <w:rsid w:val="0068676F"/>
    <w:rsid w:val="00686976"/>
    <w:rsid w:val="00686D08"/>
    <w:rsid w:val="00687268"/>
    <w:rsid w:val="00690949"/>
    <w:rsid w:val="00691C1A"/>
    <w:rsid w:val="0069233A"/>
    <w:rsid w:val="00692471"/>
    <w:rsid w:val="00692588"/>
    <w:rsid w:val="0069270E"/>
    <w:rsid w:val="00692C5B"/>
    <w:rsid w:val="0069383F"/>
    <w:rsid w:val="00693B5D"/>
    <w:rsid w:val="00693C42"/>
    <w:rsid w:val="006944F2"/>
    <w:rsid w:val="00694BAD"/>
    <w:rsid w:val="00694CCE"/>
    <w:rsid w:val="006950A3"/>
    <w:rsid w:val="006954D4"/>
    <w:rsid w:val="0069589F"/>
    <w:rsid w:val="006958A8"/>
    <w:rsid w:val="0069661B"/>
    <w:rsid w:val="0069683F"/>
    <w:rsid w:val="00696DC4"/>
    <w:rsid w:val="00696F2D"/>
    <w:rsid w:val="00697451"/>
    <w:rsid w:val="006974E8"/>
    <w:rsid w:val="00697556"/>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23A6"/>
    <w:rsid w:val="006B2BED"/>
    <w:rsid w:val="006B34F8"/>
    <w:rsid w:val="006B365B"/>
    <w:rsid w:val="006B3A15"/>
    <w:rsid w:val="006B3ACB"/>
    <w:rsid w:val="006B3BF9"/>
    <w:rsid w:val="006B5B2F"/>
    <w:rsid w:val="006B5CA5"/>
    <w:rsid w:val="006B61A3"/>
    <w:rsid w:val="006B67D2"/>
    <w:rsid w:val="006B6ED4"/>
    <w:rsid w:val="006B749F"/>
    <w:rsid w:val="006B7636"/>
    <w:rsid w:val="006B787B"/>
    <w:rsid w:val="006C0C0A"/>
    <w:rsid w:val="006C0FCB"/>
    <w:rsid w:val="006C1376"/>
    <w:rsid w:val="006C144B"/>
    <w:rsid w:val="006C1E93"/>
    <w:rsid w:val="006C2B52"/>
    <w:rsid w:val="006C2D62"/>
    <w:rsid w:val="006C2D7D"/>
    <w:rsid w:val="006C2F77"/>
    <w:rsid w:val="006C3F93"/>
    <w:rsid w:val="006C496A"/>
    <w:rsid w:val="006C4A9F"/>
    <w:rsid w:val="006C4BF4"/>
    <w:rsid w:val="006C4E37"/>
    <w:rsid w:val="006C5171"/>
    <w:rsid w:val="006C53F6"/>
    <w:rsid w:val="006C5411"/>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CB9"/>
    <w:rsid w:val="006D6617"/>
    <w:rsid w:val="006D6E95"/>
    <w:rsid w:val="006D724F"/>
    <w:rsid w:val="006D7E19"/>
    <w:rsid w:val="006D7FA3"/>
    <w:rsid w:val="006D7FD2"/>
    <w:rsid w:val="006E0CE2"/>
    <w:rsid w:val="006E0E2C"/>
    <w:rsid w:val="006E1102"/>
    <w:rsid w:val="006E1AAE"/>
    <w:rsid w:val="006E1F31"/>
    <w:rsid w:val="006E20BB"/>
    <w:rsid w:val="006E31F4"/>
    <w:rsid w:val="006E3CD5"/>
    <w:rsid w:val="006E44A3"/>
    <w:rsid w:val="006E5089"/>
    <w:rsid w:val="006E57A2"/>
    <w:rsid w:val="006E5A29"/>
    <w:rsid w:val="006E5BF9"/>
    <w:rsid w:val="006E6759"/>
    <w:rsid w:val="006E68B3"/>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C73"/>
    <w:rsid w:val="006F499C"/>
    <w:rsid w:val="006F4C81"/>
    <w:rsid w:val="006F4FB4"/>
    <w:rsid w:val="006F5B35"/>
    <w:rsid w:val="006F6166"/>
    <w:rsid w:val="006F6882"/>
    <w:rsid w:val="006F720F"/>
    <w:rsid w:val="006F7C1D"/>
    <w:rsid w:val="007004E4"/>
    <w:rsid w:val="007006E7"/>
    <w:rsid w:val="00700AB9"/>
    <w:rsid w:val="0070115E"/>
    <w:rsid w:val="0070198E"/>
    <w:rsid w:val="00701A5A"/>
    <w:rsid w:val="00701D2C"/>
    <w:rsid w:val="0070241E"/>
    <w:rsid w:val="00702C69"/>
    <w:rsid w:val="00702CDB"/>
    <w:rsid w:val="00703372"/>
    <w:rsid w:val="00703F5E"/>
    <w:rsid w:val="00705187"/>
    <w:rsid w:val="00705219"/>
    <w:rsid w:val="007058FD"/>
    <w:rsid w:val="00705F2A"/>
    <w:rsid w:val="00705F8E"/>
    <w:rsid w:val="0070610C"/>
    <w:rsid w:val="00706842"/>
    <w:rsid w:val="00706E2A"/>
    <w:rsid w:val="00706F48"/>
    <w:rsid w:val="00707996"/>
    <w:rsid w:val="00707A25"/>
    <w:rsid w:val="00707C91"/>
    <w:rsid w:val="00710170"/>
    <w:rsid w:val="00710628"/>
    <w:rsid w:val="00710736"/>
    <w:rsid w:val="00710B38"/>
    <w:rsid w:val="00711043"/>
    <w:rsid w:val="007123D4"/>
    <w:rsid w:val="0071375B"/>
    <w:rsid w:val="00714F09"/>
    <w:rsid w:val="00715CB3"/>
    <w:rsid w:val="0071642B"/>
    <w:rsid w:val="007164F9"/>
    <w:rsid w:val="00716633"/>
    <w:rsid w:val="0071714D"/>
    <w:rsid w:val="00717204"/>
    <w:rsid w:val="0071722D"/>
    <w:rsid w:val="00717755"/>
    <w:rsid w:val="007177B2"/>
    <w:rsid w:val="00717A35"/>
    <w:rsid w:val="00717D5C"/>
    <w:rsid w:val="007204B9"/>
    <w:rsid w:val="00720B0E"/>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6032"/>
    <w:rsid w:val="007268E6"/>
    <w:rsid w:val="00726D28"/>
    <w:rsid w:val="007279FD"/>
    <w:rsid w:val="00727E5C"/>
    <w:rsid w:val="007300EA"/>
    <w:rsid w:val="0073061D"/>
    <w:rsid w:val="00730E89"/>
    <w:rsid w:val="00730ED7"/>
    <w:rsid w:val="007317B2"/>
    <w:rsid w:val="00731FFC"/>
    <w:rsid w:val="0073263D"/>
    <w:rsid w:val="00732B19"/>
    <w:rsid w:val="00732CA8"/>
    <w:rsid w:val="00732F49"/>
    <w:rsid w:val="00733E41"/>
    <w:rsid w:val="00734C70"/>
    <w:rsid w:val="00734D2B"/>
    <w:rsid w:val="007350EE"/>
    <w:rsid w:val="00735A95"/>
    <w:rsid w:val="00735D4A"/>
    <w:rsid w:val="00736A85"/>
    <w:rsid w:val="00736CE0"/>
    <w:rsid w:val="00740816"/>
    <w:rsid w:val="007409DF"/>
    <w:rsid w:val="00740E4A"/>
    <w:rsid w:val="00740EBC"/>
    <w:rsid w:val="007415DC"/>
    <w:rsid w:val="00741658"/>
    <w:rsid w:val="00741E32"/>
    <w:rsid w:val="00742297"/>
    <w:rsid w:val="00742A9C"/>
    <w:rsid w:val="00742B32"/>
    <w:rsid w:val="00743841"/>
    <w:rsid w:val="007442FF"/>
    <w:rsid w:val="00744B77"/>
    <w:rsid w:val="007455A5"/>
    <w:rsid w:val="007458CB"/>
    <w:rsid w:val="007460D7"/>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7048"/>
    <w:rsid w:val="00757960"/>
    <w:rsid w:val="00757A03"/>
    <w:rsid w:val="00757C79"/>
    <w:rsid w:val="00757E4D"/>
    <w:rsid w:val="007604E8"/>
    <w:rsid w:val="007608D8"/>
    <w:rsid w:val="00760C2D"/>
    <w:rsid w:val="007616BC"/>
    <w:rsid w:val="00761D43"/>
    <w:rsid w:val="007621E3"/>
    <w:rsid w:val="007625D6"/>
    <w:rsid w:val="00762826"/>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CC1"/>
    <w:rsid w:val="00771DCD"/>
    <w:rsid w:val="00771F6C"/>
    <w:rsid w:val="00773836"/>
    <w:rsid w:val="00773AEB"/>
    <w:rsid w:val="00773F02"/>
    <w:rsid w:val="00774B51"/>
    <w:rsid w:val="00775087"/>
    <w:rsid w:val="0077662B"/>
    <w:rsid w:val="00776669"/>
    <w:rsid w:val="00776EB0"/>
    <w:rsid w:val="0077739A"/>
    <w:rsid w:val="00777675"/>
    <w:rsid w:val="00777D86"/>
    <w:rsid w:val="00780797"/>
    <w:rsid w:val="0078100B"/>
    <w:rsid w:val="007817C8"/>
    <w:rsid w:val="00781AE8"/>
    <w:rsid w:val="00781EB0"/>
    <w:rsid w:val="00782B86"/>
    <w:rsid w:val="007830C4"/>
    <w:rsid w:val="0078333F"/>
    <w:rsid w:val="007834F1"/>
    <w:rsid w:val="0078396E"/>
    <w:rsid w:val="007849F5"/>
    <w:rsid w:val="00784BD0"/>
    <w:rsid w:val="00785058"/>
    <w:rsid w:val="0078578E"/>
    <w:rsid w:val="0078589A"/>
    <w:rsid w:val="00786014"/>
    <w:rsid w:val="007860A3"/>
    <w:rsid w:val="0078635F"/>
    <w:rsid w:val="007866EE"/>
    <w:rsid w:val="00786AAC"/>
    <w:rsid w:val="00786D44"/>
    <w:rsid w:val="00786DFE"/>
    <w:rsid w:val="00787A10"/>
    <w:rsid w:val="00790D89"/>
    <w:rsid w:val="007916F7"/>
    <w:rsid w:val="00791C22"/>
    <w:rsid w:val="007929E8"/>
    <w:rsid w:val="0079379A"/>
    <w:rsid w:val="0079414E"/>
    <w:rsid w:val="00794625"/>
    <w:rsid w:val="00794CF2"/>
    <w:rsid w:val="00794D23"/>
    <w:rsid w:val="0079631A"/>
    <w:rsid w:val="00796E37"/>
    <w:rsid w:val="007971CB"/>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7F2"/>
    <w:rsid w:val="007A60DF"/>
    <w:rsid w:val="007A6196"/>
    <w:rsid w:val="007A7340"/>
    <w:rsid w:val="007A7360"/>
    <w:rsid w:val="007A7535"/>
    <w:rsid w:val="007A7A2E"/>
    <w:rsid w:val="007A7AD7"/>
    <w:rsid w:val="007B0172"/>
    <w:rsid w:val="007B0539"/>
    <w:rsid w:val="007B0A50"/>
    <w:rsid w:val="007B0B63"/>
    <w:rsid w:val="007B19F8"/>
    <w:rsid w:val="007B1CD1"/>
    <w:rsid w:val="007B21F8"/>
    <w:rsid w:val="007B2C07"/>
    <w:rsid w:val="007B306A"/>
    <w:rsid w:val="007B3173"/>
    <w:rsid w:val="007B4400"/>
    <w:rsid w:val="007B4B8B"/>
    <w:rsid w:val="007B5640"/>
    <w:rsid w:val="007B5702"/>
    <w:rsid w:val="007B6303"/>
    <w:rsid w:val="007B63B3"/>
    <w:rsid w:val="007B6710"/>
    <w:rsid w:val="007B67E9"/>
    <w:rsid w:val="007B6CF6"/>
    <w:rsid w:val="007B6E79"/>
    <w:rsid w:val="007B6F57"/>
    <w:rsid w:val="007B72A4"/>
    <w:rsid w:val="007C0022"/>
    <w:rsid w:val="007C07DE"/>
    <w:rsid w:val="007C0AF3"/>
    <w:rsid w:val="007C0F07"/>
    <w:rsid w:val="007C106C"/>
    <w:rsid w:val="007C15CB"/>
    <w:rsid w:val="007C22D3"/>
    <w:rsid w:val="007C345D"/>
    <w:rsid w:val="007C3503"/>
    <w:rsid w:val="007C35A4"/>
    <w:rsid w:val="007C395D"/>
    <w:rsid w:val="007C3A16"/>
    <w:rsid w:val="007C3AAA"/>
    <w:rsid w:val="007C41B3"/>
    <w:rsid w:val="007C4262"/>
    <w:rsid w:val="007C44D1"/>
    <w:rsid w:val="007C4AA1"/>
    <w:rsid w:val="007C5011"/>
    <w:rsid w:val="007C54F6"/>
    <w:rsid w:val="007C5B79"/>
    <w:rsid w:val="007C5D47"/>
    <w:rsid w:val="007C5D52"/>
    <w:rsid w:val="007C6556"/>
    <w:rsid w:val="007C6D64"/>
    <w:rsid w:val="007C717E"/>
    <w:rsid w:val="007C78DF"/>
    <w:rsid w:val="007D033B"/>
    <w:rsid w:val="007D04C9"/>
    <w:rsid w:val="007D0B60"/>
    <w:rsid w:val="007D0C16"/>
    <w:rsid w:val="007D1425"/>
    <w:rsid w:val="007D1602"/>
    <w:rsid w:val="007D188A"/>
    <w:rsid w:val="007D2300"/>
    <w:rsid w:val="007D2B83"/>
    <w:rsid w:val="007D36AE"/>
    <w:rsid w:val="007D36C7"/>
    <w:rsid w:val="007D37D9"/>
    <w:rsid w:val="007D3E03"/>
    <w:rsid w:val="007D3EAE"/>
    <w:rsid w:val="007D40A5"/>
    <w:rsid w:val="007D43CF"/>
    <w:rsid w:val="007D46A8"/>
    <w:rsid w:val="007D4B1A"/>
    <w:rsid w:val="007D4BFB"/>
    <w:rsid w:val="007D51B2"/>
    <w:rsid w:val="007D5D25"/>
    <w:rsid w:val="007D661C"/>
    <w:rsid w:val="007D74D3"/>
    <w:rsid w:val="007D752A"/>
    <w:rsid w:val="007D7585"/>
    <w:rsid w:val="007E021F"/>
    <w:rsid w:val="007E07A4"/>
    <w:rsid w:val="007E0A8B"/>
    <w:rsid w:val="007E0B13"/>
    <w:rsid w:val="007E0C18"/>
    <w:rsid w:val="007E1139"/>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534D"/>
    <w:rsid w:val="007E54DC"/>
    <w:rsid w:val="007E5F0E"/>
    <w:rsid w:val="007E5F1B"/>
    <w:rsid w:val="007E5F59"/>
    <w:rsid w:val="007E6A6B"/>
    <w:rsid w:val="007E6EBD"/>
    <w:rsid w:val="007E7C14"/>
    <w:rsid w:val="007E7F56"/>
    <w:rsid w:val="007E7FF7"/>
    <w:rsid w:val="007F003A"/>
    <w:rsid w:val="007F0210"/>
    <w:rsid w:val="007F0F99"/>
    <w:rsid w:val="007F13D3"/>
    <w:rsid w:val="007F14FA"/>
    <w:rsid w:val="007F17A4"/>
    <w:rsid w:val="007F1C6F"/>
    <w:rsid w:val="007F2F37"/>
    <w:rsid w:val="007F3239"/>
    <w:rsid w:val="007F32D2"/>
    <w:rsid w:val="007F33A1"/>
    <w:rsid w:val="007F3D26"/>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A6"/>
    <w:rsid w:val="0081776D"/>
    <w:rsid w:val="008177F6"/>
    <w:rsid w:val="00817B50"/>
    <w:rsid w:val="00817C2C"/>
    <w:rsid w:val="00817ED6"/>
    <w:rsid w:val="00820028"/>
    <w:rsid w:val="008208F3"/>
    <w:rsid w:val="00820C44"/>
    <w:rsid w:val="00821506"/>
    <w:rsid w:val="00821F8F"/>
    <w:rsid w:val="0082282C"/>
    <w:rsid w:val="00822BF8"/>
    <w:rsid w:val="00822D63"/>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5F9"/>
    <w:rsid w:val="00830652"/>
    <w:rsid w:val="00830BCE"/>
    <w:rsid w:val="00831E12"/>
    <w:rsid w:val="00832800"/>
    <w:rsid w:val="00832D9C"/>
    <w:rsid w:val="00833B7A"/>
    <w:rsid w:val="00834E35"/>
    <w:rsid w:val="00835693"/>
    <w:rsid w:val="00836542"/>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5056E"/>
    <w:rsid w:val="0085193B"/>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D2"/>
    <w:rsid w:val="00856D43"/>
    <w:rsid w:val="008574FC"/>
    <w:rsid w:val="008602C0"/>
    <w:rsid w:val="0086174F"/>
    <w:rsid w:val="00861971"/>
    <w:rsid w:val="0086197F"/>
    <w:rsid w:val="00861CD8"/>
    <w:rsid w:val="00862346"/>
    <w:rsid w:val="00862511"/>
    <w:rsid w:val="00862A70"/>
    <w:rsid w:val="00863134"/>
    <w:rsid w:val="008642F1"/>
    <w:rsid w:val="00864324"/>
    <w:rsid w:val="0086528D"/>
    <w:rsid w:val="0086573F"/>
    <w:rsid w:val="00865BF4"/>
    <w:rsid w:val="008662C8"/>
    <w:rsid w:val="00866EF3"/>
    <w:rsid w:val="00867145"/>
    <w:rsid w:val="008673B1"/>
    <w:rsid w:val="0087009C"/>
    <w:rsid w:val="00870295"/>
    <w:rsid w:val="008703A0"/>
    <w:rsid w:val="00870A07"/>
    <w:rsid w:val="00870B15"/>
    <w:rsid w:val="008716C5"/>
    <w:rsid w:val="00871CC0"/>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FD7"/>
    <w:rsid w:val="00886721"/>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88"/>
    <w:rsid w:val="00893270"/>
    <w:rsid w:val="00893757"/>
    <w:rsid w:val="00893ACF"/>
    <w:rsid w:val="008946A1"/>
    <w:rsid w:val="008952B1"/>
    <w:rsid w:val="00895385"/>
    <w:rsid w:val="00895BBD"/>
    <w:rsid w:val="00895C9C"/>
    <w:rsid w:val="008963F6"/>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EAC"/>
    <w:rsid w:val="008B124A"/>
    <w:rsid w:val="008B1B8A"/>
    <w:rsid w:val="008B1C1C"/>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CAB"/>
    <w:rsid w:val="008C330F"/>
    <w:rsid w:val="008C3A97"/>
    <w:rsid w:val="008C3C4C"/>
    <w:rsid w:val="008C46D4"/>
    <w:rsid w:val="008C4B43"/>
    <w:rsid w:val="008C4F11"/>
    <w:rsid w:val="008C5C07"/>
    <w:rsid w:val="008C5E16"/>
    <w:rsid w:val="008C5F70"/>
    <w:rsid w:val="008C63B7"/>
    <w:rsid w:val="008C6B72"/>
    <w:rsid w:val="008C6CD9"/>
    <w:rsid w:val="008C6D3D"/>
    <w:rsid w:val="008C6D73"/>
    <w:rsid w:val="008C6F00"/>
    <w:rsid w:val="008C71EB"/>
    <w:rsid w:val="008C7682"/>
    <w:rsid w:val="008C76B2"/>
    <w:rsid w:val="008C7B3B"/>
    <w:rsid w:val="008D07DB"/>
    <w:rsid w:val="008D0AB8"/>
    <w:rsid w:val="008D10E6"/>
    <w:rsid w:val="008D115D"/>
    <w:rsid w:val="008D2CEF"/>
    <w:rsid w:val="008D3144"/>
    <w:rsid w:val="008D322F"/>
    <w:rsid w:val="008D38AD"/>
    <w:rsid w:val="008D38C5"/>
    <w:rsid w:val="008D39B3"/>
    <w:rsid w:val="008D3A4F"/>
    <w:rsid w:val="008D3C7B"/>
    <w:rsid w:val="008D45D1"/>
    <w:rsid w:val="008D46C2"/>
    <w:rsid w:val="008D4A85"/>
    <w:rsid w:val="008D51C9"/>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1006"/>
    <w:rsid w:val="008E1418"/>
    <w:rsid w:val="008E1CCB"/>
    <w:rsid w:val="008E21EB"/>
    <w:rsid w:val="008E34C1"/>
    <w:rsid w:val="008E36E8"/>
    <w:rsid w:val="008E3A79"/>
    <w:rsid w:val="008E3E0B"/>
    <w:rsid w:val="008E45BC"/>
    <w:rsid w:val="008E45F6"/>
    <w:rsid w:val="008E57E4"/>
    <w:rsid w:val="008E5C07"/>
    <w:rsid w:val="008E5DFD"/>
    <w:rsid w:val="008E621B"/>
    <w:rsid w:val="008E63A1"/>
    <w:rsid w:val="008E68D8"/>
    <w:rsid w:val="008E7C04"/>
    <w:rsid w:val="008E7F92"/>
    <w:rsid w:val="008F04F0"/>
    <w:rsid w:val="008F065D"/>
    <w:rsid w:val="008F0EF6"/>
    <w:rsid w:val="008F115C"/>
    <w:rsid w:val="008F11EC"/>
    <w:rsid w:val="008F167B"/>
    <w:rsid w:val="008F19D0"/>
    <w:rsid w:val="008F1BF2"/>
    <w:rsid w:val="008F20F9"/>
    <w:rsid w:val="008F2395"/>
    <w:rsid w:val="008F3049"/>
    <w:rsid w:val="008F37E0"/>
    <w:rsid w:val="008F3C17"/>
    <w:rsid w:val="008F4398"/>
    <w:rsid w:val="008F4BB4"/>
    <w:rsid w:val="008F4BB9"/>
    <w:rsid w:val="008F51BD"/>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FEC"/>
    <w:rsid w:val="00914FED"/>
    <w:rsid w:val="00915351"/>
    <w:rsid w:val="009154E4"/>
    <w:rsid w:val="00916504"/>
    <w:rsid w:val="00916D16"/>
    <w:rsid w:val="00916E9D"/>
    <w:rsid w:val="00917DE4"/>
    <w:rsid w:val="009203BF"/>
    <w:rsid w:val="009216A9"/>
    <w:rsid w:val="0092174A"/>
    <w:rsid w:val="00921793"/>
    <w:rsid w:val="009218E5"/>
    <w:rsid w:val="00921ACD"/>
    <w:rsid w:val="00921F2D"/>
    <w:rsid w:val="0092250D"/>
    <w:rsid w:val="009229F2"/>
    <w:rsid w:val="00922D20"/>
    <w:rsid w:val="009230D6"/>
    <w:rsid w:val="00923389"/>
    <w:rsid w:val="00923516"/>
    <w:rsid w:val="00923EA0"/>
    <w:rsid w:val="00924029"/>
    <w:rsid w:val="00924454"/>
    <w:rsid w:val="0092458E"/>
    <w:rsid w:val="0092493D"/>
    <w:rsid w:val="00924F1F"/>
    <w:rsid w:val="00924FBF"/>
    <w:rsid w:val="00925009"/>
    <w:rsid w:val="00925B00"/>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BF9"/>
    <w:rsid w:val="0093523B"/>
    <w:rsid w:val="009353F4"/>
    <w:rsid w:val="00935B09"/>
    <w:rsid w:val="0093643F"/>
    <w:rsid w:val="009364B0"/>
    <w:rsid w:val="00936533"/>
    <w:rsid w:val="00937ADC"/>
    <w:rsid w:val="00940E84"/>
    <w:rsid w:val="00941C3F"/>
    <w:rsid w:val="00941C7D"/>
    <w:rsid w:val="00941F02"/>
    <w:rsid w:val="009421B6"/>
    <w:rsid w:val="0094234A"/>
    <w:rsid w:val="00942B62"/>
    <w:rsid w:val="00942CC2"/>
    <w:rsid w:val="00942E8E"/>
    <w:rsid w:val="00943161"/>
    <w:rsid w:val="009438E9"/>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E22"/>
    <w:rsid w:val="00952720"/>
    <w:rsid w:val="00952AFF"/>
    <w:rsid w:val="00952B89"/>
    <w:rsid w:val="00952F63"/>
    <w:rsid w:val="00953590"/>
    <w:rsid w:val="00953F4B"/>
    <w:rsid w:val="009542EC"/>
    <w:rsid w:val="009545B8"/>
    <w:rsid w:val="00954B05"/>
    <w:rsid w:val="00955048"/>
    <w:rsid w:val="009569D8"/>
    <w:rsid w:val="00956B08"/>
    <w:rsid w:val="0095799E"/>
    <w:rsid w:val="00957A35"/>
    <w:rsid w:val="00957B16"/>
    <w:rsid w:val="00957D53"/>
    <w:rsid w:val="00957E75"/>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5249"/>
    <w:rsid w:val="009652DD"/>
    <w:rsid w:val="009653DD"/>
    <w:rsid w:val="009654B6"/>
    <w:rsid w:val="00965555"/>
    <w:rsid w:val="00965594"/>
    <w:rsid w:val="00965AA6"/>
    <w:rsid w:val="00966505"/>
    <w:rsid w:val="00966EFD"/>
    <w:rsid w:val="00967085"/>
    <w:rsid w:val="0096718B"/>
    <w:rsid w:val="0096728A"/>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621E"/>
    <w:rsid w:val="00976691"/>
    <w:rsid w:val="00977952"/>
    <w:rsid w:val="009804FE"/>
    <w:rsid w:val="00980B40"/>
    <w:rsid w:val="00980C4E"/>
    <w:rsid w:val="00980F4D"/>
    <w:rsid w:val="009811AC"/>
    <w:rsid w:val="009814EF"/>
    <w:rsid w:val="009817E9"/>
    <w:rsid w:val="00981E14"/>
    <w:rsid w:val="00981E6F"/>
    <w:rsid w:val="0098253A"/>
    <w:rsid w:val="00982611"/>
    <w:rsid w:val="00982E72"/>
    <w:rsid w:val="0098372E"/>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60"/>
    <w:rsid w:val="009B6504"/>
    <w:rsid w:val="009B692B"/>
    <w:rsid w:val="009B72A4"/>
    <w:rsid w:val="009C023E"/>
    <w:rsid w:val="009C0459"/>
    <w:rsid w:val="009C14FE"/>
    <w:rsid w:val="009C2B18"/>
    <w:rsid w:val="009C2B7D"/>
    <w:rsid w:val="009C2EEE"/>
    <w:rsid w:val="009C3677"/>
    <w:rsid w:val="009C38EF"/>
    <w:rsid w:val="009C3B83"/>
    <w:rsid w:val="009C3BE6"/>
    <w:rsid w:val="009C4210"/>
    <w:rsid w:val="009C4944"/>
    <w:rsid w:val="009C4B53"/>
    <w:rsid w:val="009C4B6D"/>
    <w:rsid w:val="009C4CD7"/>
    <w:rsid w:val="009C60D4"/>
    <w:rsid w:val="009C64E3"/>
    <w:rsid w:val="009C677E"/>
    <w:rsid w:val="009C74C4"/>
    <w:rsid w:val="009C7642"/>
    <w:rsid w:val="009C7A25"/>
    <w:rsid w:val="009D0BF7"/>
    <w:rsid w:val="009D120F"/>
    <w:rsid w:val="009D1800"/>
    <w:rsid w:val="009D19A3"/>
    <w:rsid w:val="009D1F4A"/>
    <w:rsid w:val="009D2322"/>
    <w:rsid w:val="009D29CB"/>
    <w:rsid w:val="009D2BFE"/>
    <w:rsid w:val="009D2DA0"/>
    <w:rsid w:val="009D30AE"/>
    <w:rsid w:val="009D551E"/>
    <w:rsid w:val="009D555B"/>
    <w:rsid w:val="009D61BA"/>
    <w:rsid w:val="009D63B6"/>
    <w:rsid w:val="009D73B6"/>
    <w:rsid w:val="009E01DA"/>
    <w:rsid w:val="009E0366"/>
    <w:rsid w:val="009E1555"/>
    <w:rsid w:val="009E167D"/>
    <w:rsid w:val="009E19C6"/>
    <w:rsid w:val="009E24E6"/>
    <w:rsid w:val="009E2D86"/>
    <w:rsid w:val="009E2E65"/>
    <w:rsid w:val="009E30C6"/>
    <w:rsid w:val="009E34D3"/>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F67"/>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F2B"/>
    <w:rsid w:val="00A01653"/>
    <w:rsid w:val="00A0182A"/>
    <w:rsid w:val="00A0207A"/>
    <w:rsid w:val="00A02455"/>
    <w:rsid w:val="00A028ED"/>
    <w:rsid w:val="00A02B37"/>
    <w:rsid w:val="00A02F86"/>
    <w:rsid w:val="00A032F5"/>
    <w:rsid w:val="00A0345D"/>
    <w:rsid w:val="00A043F6"/>
    <w:rsid w:val="00A04A09"/>
    <w:rsid w:val="00A04A7E"/>
    <w:rsid w:val="00A050AA"/>
    <w:rsid w:val="00A06501"/>
    <w:rsid w:val="00A06D91"/>
    <w:rsid w:val="00A06EAD"/>
    <w:rsid w:val="00A07080"/>
    <w:rsid w:val="00A0751F"/>
    <w:rsid w:val="00A075B3"/>
    <w:rsid w:val="00A10151"/>
    <w:rsid w:val="00A106DF"/>
    <w:rsid w:val="00A11197"/>
    <w:rsid w:val="00A116A1"/>
    <w:rsid w:val="00A126DE"/>
    <w:rsid w:val="00A128E1"/>
    <w:rsid w:val="00A1335A"/>
    <w:rsid w:val="00A13F26"/>
    <w:rsid w:val="00A1447F"/>
    <w:rsid w:val="00A144D9"/>
    <w:rsid w:val="00A146E7"/>
    <w:rsid w:val="00A147AE"/>
    <w:rsid w:val="00A15CF0"/>
    <w:rsid w:val="00A163B1"/>
    <w:rsid w:val="00A166B5"/>
    <w:rsid w:val="00A16C53"/>
    <w:rsid w:val="00A16EBC"/>
    <w:rsid w:val="00A1761E"/>
    <w:rsid w:val="00A207A8"/>
    <w:rsid w:val="00A20CFF"/>
    <w:rsid w:val="00A2116C"/>
    <w:rsid w:val="00A216DC"/>
    <w:rsid w:val="00A2171B"/>
    <w:rsid w:val="00A21B05"/>
    <w:rsid w:val="00A22F33"/>
    <w:rsid w:val="00A23215"/>
    <w:rsid w:val="00A2330A"/>
    <w:rsid w:val="00A243A4"/>
    <w:rsid w:val="00A24A0D"/>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38D2"/>
    <w:rsid w:val="00A3474F"/>
    <w:rsid w:val="00A34E5A"/>
    <w:rsid w:val="00A35849"/>
    <w:rsid w:val="00A35C5D"/>
    <w:rsid w:val="00A35D7A"/>
    <w:rsid w:val="00A36194"/>
    <w:rsid w:val="00A36B93"/>
    <w:rsid w:val="00A36D1B"/>
    <w:rsid w:val="00A36D99"/>
    <w:rsid w:val="00A37EDD"/>
    <w:rsid w:val="00A403C4"/>
    <w:rsid w:val="00A413B2"/>
    <w:rsid w:val="00A417E2"/>
    <w:rsid w:val="00A4195F"/>
    <w:rsid w:val="00A41A75"/>
    <w:rsid w:val="00A41AA9"/>
    <w:rsid w:val="00A41B25"/>
    <w:rsid w:val="00A41C55"/>
    <w:rsid w:val="00A41C8E"/>
    <w:rsid w:val="00A4239E"/>
    <w:rsid w:val="00A428E1"/>
    <w:rsid w:val="00A4290E"/>
    <w:rsid w:val="00A4315C"/>
    <w:rsid w:val="00A435FB"/>
    <w:rsid w:val="00A43807"/>
    <w:rsid w:val="00A43831"/>
    <w:rsid w:val="00A439DB"/>
    <w:rsid w:val="00A43A0C"/>
    <w:rsid w:val="00A43DB9"/>
    <w:rsid w:val="00A43F67"/>
    <w:rsid w:val="00A44A16"/>
    <w:rsid w:val="00A44B68"/>
    <w:rsid w:val="00A44C07"/>
    <w:rsid w:val="00A44D57"/>
    <w:rsid w:val="00A454DC"/>
    <w:rsid w:val="00A45B06"/>
    <w:rsid w:val="00A45BDA"/>
    <w:rsid w:val="00A45D63"/>
    <w:rsid w:val="00A46148"/>
    <w:rsid w:val="00A4625D"/>
    <w:rsid w:val="00A463D1"/>
    <w:rsid w:val="00A46CDD"/>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643"/>
    <w:rsid w:val="00A53654"/>
    <w:rsid w:val="00A53B69"/>
    <w:rsid w:val="00A53F1A"/>
    <w:rsid w:val="00A540CE"/>
    <w:rsid w:val="00A5474A"/>
    <w:rsid w:val="00A54843"/>
    <w:rsid w:val="00A54956"/>
    <w:rsid w:val="00A55E42"/>
    <w:rsid w:val="00A55E8E"/>
    <w:rsid w:val="00A55FEC"/>
    <w:rsid w:val="00A560FB"/>
    <w:rsid w:val="00A564CA"/>
    <w:rsid w:val="00A5672F"/>
    <w:rsid w:val="00A57222"/>
    <w:rsid w:val="00A574CE"/>
    <w:rsid w:val="00A5788B"/>
    <w:rsid w:val="00A57C01"/>
    <w:rsid w:val="00A607B2"/>
    <w:rsid w:val="00A61571"/>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C8"/>
    <w:rsid w:val="00A72F55"/>
    <w:rsid w:val="00A7356E"/>
    <w:rsid w:val="00A73FD8"/>
    <w:rsid w:val="00A741FC"/>
    <w:rsid w:val="00A745D7"/>
    <w:rsid w:val="00A74735"/>
    <w:rsid w:val="00A749A6"/>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5D05"/>
    <w:rsid w:val="00A95FDC"/>
    <w:rsid w:val="00A963B2"/>
    <w:rsid w:val="00A96684"/>
    <w:rsid w:val="00A966FA"/>
    <w:rsid w:val="00A96E59"/>
    <w:rsid w:val="00A96EEE"/>
    <w:rsid w:val="00A97532"/>
    <w:rsid w:val="00A97BD7"/>
    <w:rsid w:val="00A97F53"/>
    <w:rsid w:val="00A97F7D"/>
    <w:rsid w:val="00AA0598"/>
    <w:rsid w:val="00AA1236"/>
    <w:rsid w:val="00AA14A2"/>
    <w:rsid w:val="00AA1656"/>
    <w:rsid w:val="00AA182C"/>
    <w:rsid w:val="00AA2C7D"/>
    <w:rsid w:val="00AA2CBB"/>
    <w:rsid w:val="00AA3162"/>
    <w:rsid w:val="00AA35F2"/>
    <w:rsid w:val="00AA369A"/>
    <w:rsid w:val="00AA38AB"/>
    <w:rsid w:val="00AA3BF2"/>
    <w:rsid w:val="00AA43E1"/>
    <w:rsid w:val="00AA478A"/>
    <w:rsid w:val="00AA5307"/>
    <w:rsid w:val="00AA540C"/>
    <w:rsid w:val="00AA5454"/>
    <w:rsid w:val="00AA56E7"/>
    <w:rsid w:val="00AA5BAF"/>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249D"/>
    <w:rsid w:val="00AD28C3"/>
    <w:rsid w:val="00AD2B32"/>
    <w:rsid w:val="00AD2BE9"/>
    <w:rsid w:val="00AD2E4D"/>
    <w:rsid w:val="00AD3368"/>
    <w:rsid w:val="00AD33BD"/>
    <w:rsid w:val="00AD343A"/>
    <w:rsid w:val="00AD378A"/>
    <w:rsid w:val="00AD3F07"/>
    <w:rsid w:val="00AD5581"/>
    <w:rsid w:val="00AD55B6"/>
    <w:rsid w:val="00AD563A"/>
    <w:rsid w:val="00AD63DD"/>
    <w:rsid w:val="00AD671D"/>
    <w:rsid w:val="00AD68BF"/>
    <w:rsid w:val="00AD6A99"/>
    <w:rsid w:val="00AD7480"/>
    <w:rsid w:val="00AD7FC2"/>
    <w:rsid w:val="00AE0837"/>
    <w:rsid w:val="00AE1639"/>
    <w:rsid w:val="00AE19F3"/>
    <w:rsid w:val="00AE1AE4"/>
    <w:rsid w:val="00AE2339"/>
    <w:rsid w:val="00AE2B2C"/>
    <w:rsid w:val="00AE3527"/>
    <w:rsid w:val="00AE3A6D"/>
    <w:rsid w:val="00AE3C93"/>
    <w:rsid w:val="00AE40EF"/>
    <w:rsid w:val="00AE421D"/>
    <w:rsid w:val="00AE4B46"/>
    <w:rsid w:val="00AE5875"/>
    <w:rsid w:val="00AE5AC4"/>
    <w:rsid w:val="00AE6090"/>
    <w:rsid w:val="00AE66DD"/>
    <w:rsid w:val="00AE7198"/>
    <w:rsid w:val="00AE74C0"/>
    <w:rsid w:val="00AE74D7"/>
    <w:rsid w:val="00AE786A"/>
    <w:rsid w:val="00AF01E8"/>
    <w:rsid w:val="00AF01EA"/>
    <w:rsid w:val="00AF02A7"/>
    <w:rsid w:val="00AF0D8A"/>
    <w:rsid w:val="00AF184B"/>
    <w:rsid w:val="00AF18C5"/>
    <w:rsid w:val="00AF2AE3"/>
    <w:rsid w:val="00AF318D"/>
    <w:rsid w:val="00AF3FB3"/>
    <w:rsid w:val="00AF40D0"/>
    <w:rsid w:val="00AF435A"/>
    <w:rsid w:val="00AF4BBB"/>
    <w:rsid w:val="00AF548B"/>
    <w:rsid w:val="00AF58FF"/>
    <w:rsid w:val="00AF592B"/>
    <w:rsid w:val="00AF5D21"/>
    <w:rsid w:val="00AF64B5"/>
    <w:rsid w:val="00AF6BC8"/>
    <w:rsid w:val="00AF753D"/>
    <w:rsid w:val="00AF76C6"/>
    <w:rsid w:val="00AF797F"/>
    <w:rsid w:val="00B0010F"/>
    <w:rsid w:val="00B00367"/>
    <w:rsid w:val="00B0092A"/>
    <w:rsid w:val="00B00B89"/>
    <w:rsid w:val="00B00BCE"/>
    <w:rsid w:val="00B010AB"/>
    <w:rsid w:val="00B01750"/>
    <w:rsid w:val="00B01FE3"/>
    <w:rsid w:val="00B02808"/>
    <w:rsid w:val="00B02A8A"/>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101F"/>
    <w:rsid w:val="00B11B0A"/>
    <w:rsid w:val="00B11EE8"/>
    <w:rsid w:val="00B128CF"/>
    <w:rsid w:val="00B12998"/>
    <w:rsid w:val="00B135AD"/>
    <w:rsid w:val="00B1394C"/>
    <w:rsid w:val="00B13DBB"/>
    <w:rsid w:val="00B1475C"/>
    <w:rsid w:val="00B15B80"/>
    <w:rsid w:val="00B15CDD"/>
    <w:rsid w:val="00B15EDA"/>
    <w:rsid w:val="00B16EB5"/>
    <w:rsid w:val="00B17124"/>
    <w:rsid w:val="00B174FB"/>
    <w:rsid w:val="00B17656"/>
    <w:rsid w:val="00B1769E"/>
    <w:rsid w:val="00B21085"/>
    <w:rsid w:val="00B220B3"/>
    <w:rsid w:val="00B22812"/>
    <w:rsid w:val="00B22A3D"/>
    <w:rsid w:val="00B22B53"/>
    <w:rsid w:val="00B23046"/>
    <w:rsid w:val="00B23A71"/>
    <w:rsid w:val="00B23FE6"/>
    <w:rsid w:val="00B24D5B"/>
    <w:rsid w:val="00B254E9"/>
    <w:rsid w:val="00B255A2"/>
    <w:rsid w:val="00B26450"/>
    <w:rsid w:val="00B26A98"/>
    <w:rsid w:val="00B272F3"/>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529"/>
    <w:rsid w:val="00B36EDA"/>
    <w:rsid w:val="00B37876"/>
    <w:rsid w:val="00B37F5D"/>
    <w:rsid w:val="00B4117A"/>
    <w:rsid w:val="00B4264B"/>
    <w:rsid w:val="00B427CC"/>
    <w:rsid w:val="00B42ECD"/>
    <w:rsid w:val="00B42F09"/>
    <w:rsid w:val="00B436BC"/>
    <w:rsid w:val="00B43997"/>
    <w:rsid w:val="00B43BB6"/>
    <w:rsid w:val="00B43E08"/>
    <w:rsid w:val="00B44CBE"/>
    <w:rsid w:val="00B44DF5"/>
    <w:rsid w:val="00B45095"/>
    <w:rsid w:val="00B45E24"/>
    <w:rsid w:val="00B46764"/>
    <w:rsid w:val="00B4690B"/>
    <w:rsid w:val="00B47073"/>
    <w:rsid w:val="00B47958"/>
    <w:rsid w:val="00B509DC"/>
    <w:rsid w:val="00B5186E"/>
    <w:rsid w:val="00B51A52"/>
    <w:rsid w:val="00B51CE8"/>
    <w:rsid w:val="00B51D09"/>
    <w:rsid w:val="00B51F80"/>
    <w:rsid w:val="00B52B5D"/>
    <w:rsid w:val="00B5317E"/>
    <w:rsid w:val="00B53CC6"/>
    <w:rsid w:val="00B54664"/>
    <w:rsid w:val="00B5467A"/>
    <w:rsid w:val="00B547F6"/>
    <w:rsid w:val="00B54C3B"/>
    <w:rsid w:val="00B54DB1"/>
    <w:rsid w:val="00B5569E"/>
    <w:rsid w:val="00B55827"/>
    <w:rsid w:val="00B55A20"/>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7C6"/>
    <w:rsid w:val="00B66A16"/>
    <w:rsid w:val="00B66D92"/>
    <w:rsid w:val="00B67225"/>
    <w:rsid w:val="00B673CB"/>
    <w:rsid w:val="00B674EE"/>
    <w:rsid w:val="00B67E56"/>
    <w:rsid w:val="00B7068F"/>
    <w:rsid w:val="00B7093F"/>
    <w:rsid w:val="00B70EA2"/>
    <w:rsid w:val="00B7102D"/>
    <w:rsid w:val="00B7145C"/>
    <w:rsid w:val="00B716D6"/>
    <w:rsid w:val="00B722D3"/>
    <w:rsid w:val="00B72405"/>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C78"/>
    <w:rsid w:val="00B86126"/>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A4F"/>
    <w:rsid w:val="00B95228"/>
    <w:rsid w:val="00B95371"/>
    <w:rsid w:val="00B96AB7"/>
    <w:rsid w:val="00BA0770"/>
    <w:rsid w:val="00BA14CD"/>
    <w:rsid w:val="00BA1A86"/>
    <w:rsid w:val="00BA21E8"/>
    <w:rsid w:val="00BA2B72"/>
    <w:rsid w:val="00BA3186"/>
    <w:rsid w:val="00BA36F3"/>
    <w:rsid w:val="00BA371A"/>
    <w:rsid w:val="00BA4511"/>
    <w:rsid w:val="00BA468F"/>
    <w:rsid w:val="00BA4F36"/>
    <w:rsid w:val="00BA4F74"/>
    <w:rsid w:val="00BA55ED"/>
    <w:rsid w:val="00BA57E8"/>
    <w:rsid w:val="00BA5B2B"/>
    <w:rsid w:val="00BA5B52"/>
    <w:rsid w:val="00BA6138"/>
    <w:rsid w:val="00BA61C0"/>
    <w:rsid w:val="00BA62E9"/>
    <w:rsid w:val="00BA714E"/>
    <w:rsid w:val="00BA726C"/>
    <w:rsid w:val="00BA76D6"/>
    <w:rsid w:val="00BA7D2D"/>
    <w:rsid w:val="00BA7D8E"/>
    <w:rsid w:val="00BB0363"/>
    <w:rsid w:val="00BB0762"/>
    <w:rsid w:val="00BB1930"/>
    <w:rsid w:val="00BB31C7"/>
    <w:rsid w:val="00BB32E7"/>
    <w:rsid w:val="00BB3E46"/>
    <w:rsid w:val="00BB3EEE"/>
    <w:rsid w:val="00BB3F3F"/>
    <w:rsid w:val="00BB4596"/>
    <w:rsid w:val="00BB5182"/>
    <w:rsid w:val="00BB5584"/>
    <w:rsid w:val="00BB56E5"/>
    <w:rsid w:val="00BB5A8A"/>
    <w:rsid w:val="00BB6BD8"/>
    <w:rsid w:val="00BB6E3F"/>
    <w:rsid w:val="00BB6EDB"/>
    <w:rsid w:val="00BC022A"/>
    <w:rsid w:val="00BC0261"/>
    <w:rsid w:val="00BC06D8"/>
    <w:rsid w:val="00BC09F6"/>
    <w:rsid w:val="00BC141B"/>
    <w:rsid w:val="00BC21A3"/>
    <w:rsid w:val="00BC2403"/>
    <w:rsid w:val="00BC2E78"/>
    <w:rsid w:val="00BC3076"/>
    <w:rsid w:val="00BC3876"/>
    <w:rsid w:val="00BC3A9A"/>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4E3"/>
    <w:rsid w:val="00BE2553"/>
    <w:rsid w:val="00BE262B"/>
    <w:rsid w:val="00BE2E8C"/>
    <w:rsid w:val="00BE3564"/>
    <w:rsid w:val="00BE40DC"/>
    <w:rsid w:val="00BE4250"/>
    <w:rsid w:val="00BE499D"/>
    <w:rsid w:val="00BE4A55"/>
    <w:rsid w:val="00BE4EB5"/>
    <w:rsid w:val="00BE4F65"/>
    <w:rsid w:val="00BE505A"/>
    <w:rsid w:val="00BE5456"/>
    <w:rsid w:val="00BE59FE"/>
    <w:rsid w:val="00BE639D"/>
    <w:rsid w:val="00BE64EE"/>
    <w:rsid w:val="00BE6BB9"/>
    <w:rsid w:val="00BE6F99"/>
    <w:rsid w:val="00BE7D47"/>
    <w:rsid w:val="00BE7EBE"/>
    <w:rsid w:val="00BF0B42"/>
    <w:rsid w:val="00BF0E75"/>
    <w:rsid w:val="00BF0FD0"/>
    <w:rsid w:val="00BF1571"/>
    <w:rsid w:val="00BF202B"/>
    <w:rsid w:val="00BF2713"/>
    <w:rsid w:val="00BF2F9E"/>
    <w:rsid w:val="00BF3BA9"/>
    <w:rsid w:val="00BF415A"/>
    <w:rsid w:val="00BF437F"/>
    <w:rsid w:val="00BF46DD"/>
    <w:rsid w:val="00BF4AFC"/>
    <w:rsid w:val="00BF4D5C"/>
    <w:rsid w:val="00BF66FE"/>
    <w:rsid w:val="00BF68B7"/>
    <w:rsid w:val="00BF6D2E"/>
    <w:rsid w:val="00BF7960"/>
    <w:rsid w:val="00C0178E"/>
    <w:rsid w:val="00C01BC9"/>
    <w:rsid w:val="00C01F0F"/>
    <w:rsid w:val="00C02011"/>
    <w:rsid w:val="00C021A9"/>
    <w:rsid w:val="00C021CC"/>
    <w:rsid w:val="00C023D3"/>
    <w:rsid w:val="00C03162"/>
    <w:rsid w:val="00C03457"/>
    <w:rsid w:val="00C03755"/>
    <w:rsid w:val="00C03A70"/>
    <w:rsid w:val="00C04F58"/>
    <w:rsid w:val="00C0503E"/>
    <w:rsid w:val="00C07C82"/>
    <w:rsid w:val="00C1015D"/>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C0E"/>
    <w:rsid w:val="00C17C93"/>
    <w:rsid w:val="00C17EE7"/>
    <w:rsid w:val="00C2050C"/>
    <w:rsid w:val="00C2059E"/>
    <w:rsid w:val="00C208DF"/>
    <w:rsid w:val="00C20939"/>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AC9"/>
    <w:rsid w:val="00C45B27"/>
    <w:rsid w:val="00C460C2"/>
    <w:rsid w:val="00C46B0D"/>
    <w:rsid w:val="00C47060"/>
    <w:rsid w:val="00C47678"/>
    <w:rsid w:val="00C47F98"/>
    <w:rsid w:val="00C5028C"/>
    <w:rsid w:val="00C5049E"/>
    <w:rsid w:val="00C506BE"/>
    <w:rsid w:val="00C50F15"/>
    <w:rsid w:val="00C512D4"/>
    <w:rsid w:val="00C514B5"/>
    <w:rsid w:val="00C51546"/>
    <w:rsid w:val="00C5163F"/>
    <w:rsid w:val="00C51E58"/>
    <w:rsid w:val="00C52728"/>
    <w:rsid w:val="00C52ABD"/>
    <w:rsid w:val="00C5395C"/>
    <w:rsid w:val="00C540C6"/>
    <w:rsid w:val="00C54259"/>
    <w:rsid w:val="00C548F2"/>
    <w:rsid w:val="00C54901"/>
    <w:rsid w:val="00C54D58"/>
    <w:rsid w:val="00C5504D"/>
    <w:rsid w:val="00C55B3A"/>
    <w:rsid w:val="00C55C7A"/>
    <w:rsid w:val="00C56D16"/>
    <w:rsid w:val="00C56D88"/>
    <w:rsid w:val="00C56EE0"/>
    <w:rsid w:val="00C57737"/>
    <w:rsid w:val="00C57A87"/>
    <w:rsid w:val="00C6000C"/>
    <w:rsid w:val="00C60174"/>
    <w:rsid w:val="00C6041C"/>
    <w:rsid w:val="00C60B12"/>
    <w:rsid w:val="00C6102A"/>
    <w:rsid w:val="00C62984"/>
    <w:rsid w:val="00C62994"/>
    <w:rsid w:val="00C63366"/>
    <w:rsid w:val="00C633EC"/>
    <w:rsid w:val="00C63744"/>
    <w:rsid w:val="00C638FC"/>
    <w:rsid w:val="00C64351"/>
    <w:rsid w:val="00C655CD"/>
    <w:rsid w:val="00C6569F"/>
    <w:rsid w:val="00C65CAF"/>
    <w:rsid w:val="00C66593"/>
    <w:rsid w:val="00C667EB"/>
    <w:rsid w:val="00C67398"/>
    <w:rsid w:val="00C6775D"/>
    <w:rsid w:val="00C67E62"/>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C5E"/>
    <w:rsid w:val="00C77EC6"/>
    <w:rsid w:val="00C77EFC"/>
    <w:rsid w:val="00C801B7"/>
    <w:rsid w:val="00C80C2C"/>
    <w:rsid w:val="00C811E0"/>
    <w:rsid w:val="00C814F2"/>
    <w:rsid w:val="00C82717"/>
    <w:rsid w:val="00C827C5"/>
    <w:rsid w:val="00C8291C"/>
    <w:rsid w:val="00C8315C"/>
    <w:rsid w:val="00C834F8"/>
    <w:rsid w:val="00C83B46"/>
    <w:rsid w:val="00C851DE"/>
    <w:rsid w:val="00C85F8A"/>
    <w:rsid w:val="00C86136"/>
    <w:rsid w:val="00C86394"/>
    <w:rsid w:val="00C86D5E"/>
    <w:rsid w:val="00C86EB0"/>
    <w:rsid w:val="00C86F78"/>
    <w:rsid w:val="00C87684"/>
    <w:rsid w:val="00C87A04"/>
    <w:rsid w:val="00C90001"/>
    <w:rsid w:val="00C905E1"/>
    <w:rsid w:val="00C90E0F"/>
    <w:rsid w:val="00C91477"/>
    <w:rsid w:val="00C91E9B"/>
    <w:rsid w:val="00C92126"/>
    <w:rsid w:val="00C9226A"/>
    <w:rsid w:val="00C92A05"/>
    <w:rsid w:val="00C92CBB"/>
    <w:rsid w:val="00C93569"/>
    <w:rsid w:val="00C93889"/>
    <w:rsid w:val="00C938B0"/>
    <w:rsid w:val="00C93C05"/>
    <w:rsid w:val="00C9495D"/>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F67"/>
    <w:rsid w:val="00CA7A6D"/>
    <w:rsid w:val="00CA7E42"/>
    <w:rsid w:val="00CB012D"/>
    <w:rsid w:val="00CB0130"/>
    <w:rsid w:val="00CB07CB"/>
    <w:rsid w:val="00CB0875"/>
    <w:rsid w:val="00CB1E6A"/>
    <w:rsid w:val="00CB226D"/>
    <w:rsid w:val="00CB2B65"/>
    <w:rsid w:val="00CB303A"/>
    <w:rsid w:val="00CB46CA"/>
    <w:rsid w:val="00CB4926"/>
    <w:rsid w:val="00CB531F"/>
    <w:rsid w:val="00CB608A"/>
    <w:rsid w:val="00CB6799"/>
    <w:rsid w:val="00CB69F1"/>
    <w:rsid w:val="00CB6C1A"/>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61BD"/>
    <w:rsid w:val="00CC622D"/>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D91"/>
    <w:rsid w:val="00CD3DDA"/>
    <w:rsid w:val="00CD4389"/>
    <w:rsid w:val="00CD5E44"/>
    <w:rsid w:val="00CD6539"/>
    <w:rsid w:val="00CD65E2"/>
    <w:rsid w:val="00CD6613"/>
    <w:rsid w:val="00CD6760"/>
    <w:rsid w:val="00CD69D9"/>
    <w:rsid w:val="00CD6A42"/>
    <w:rsid w:val="00CD709C"/>
    <w:rsid w:val="00CD71BC"/>
    <w:rsid w:val="00CD7809"/>
    <w:rsid w:val="00CE141D"/>
    <w:rsid w:val="00CE15A0"/>
    <w:rsid w:val="00CE1792"/>
    <w:rsid w:val="00CE1ADD"/>
    <w:rsid w:val="00CE217F"/>
    <w:rsid w:val="00CE2655"/>
    <w:rsid w:val="00CE26AD"/>
    <w:rsid w:val="00CE28FE"/>
    <w:rsid w:val="00CE30D4"/>
    <w:rsid w:val="00CE30E5"/>
    <w:rsid w:val="00CE3670"/>
    <w:rsid w:val="00CE3A0B"/>
    <w:rsid w:val="00CE3E07"/>
    <w:rsid w:val="00CE3EB6"/>
    <w:rsid w:val="00CE416A"/>
    <w:rsid w:val="00CE41D8"/>
    <w:rsid w:val="00CE44DD"/>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FC"/>
    <w:rsid w:val="00CF3AD3"/>
    <w:rsid w:val="00CF3B46"/>
    <w:rsid w:val="00CF3DA2"/>
    <w:rsid w:val="00CF3E1B"/>
    <w:rsid w:val="00CF4297"/>
    <w:rsid w:val="00CF42F3"/>
    <w:rsid w:val="00CF4D92"/>
    <w:rsid w:val="00CF4F70"/>
    <w:rsid w:val="00CF5109"/>
    <w:rsid w:val="00CF556D"/>
    <w:rsid w:val="00CF6370"/>
    <w:rsid w:val="00CF673E"/>
    <w:rsid w:val="00CF6843"/>
    <w:rsid w:val="00CF6C7F"/>
    <w:rsid w:val="00CF6DA8"/>
    <w:rsid w:val="00CF6EC0"/>
    <w:rsid w:val="00CF731E"/>
    <w:rsid w:val="00CF74BD"/>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B5C"/>
    <w:rsid w:val="00D17CCC"/>
    <w:rsid w:val="00D20390"/>
    <w:rsid w:val="00D20967"/>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AB7"/>
    <w:rsid w:val="00D30D18"/>
    <w:rsid w:val="00D31110"/>
    <w:rsid w:val="00D31358"/>
    <w:rsid w:val="00D3169C"/>
    <w:rsid w:val="00D319FB"/>
    <w:rsid w:val="00D3211C"/>
    <w:rsid w:val="00D328DC"/>
    <w:rsid w:val="00D3308B"/>
    <w:rsid w:val="00D3326A"/>
    <w:rsid w:val="00D3389A"/>
    <w:rsid w:val="00D33AEA"/>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6F3"/>
    <w:rsid w:val="00D42DEC"/>
    <w:rsid w:val="00D43020"/>
    <w:rsid w:val="00D43F2A"/>
    <w:rsid w:val="00D442DA"/>
    <w:rsid w:val="00D44651"/>
    <w:rsid w:val="00D44F83"/>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5AB"/>
    <w:rsid w:val="00D54EBB"/>
    <w:rsid w:val="00D551C1"/>
    <w:rsid w:val="00D5537A"/>
    <w:rsid w:val="00D55560"/>
    <w:rsid w:val="00D5578C"/>
    <w:rsid w:val="00D55EA4"/>
    <w:rsid w:val="00D56E5D"/>
    <w:rsid w:val="00D57CA9"/>
    <w:rsid w:val="00D60AF5"/>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180F"/>
    <w:rsid w:val="00D7350E"/>
    <w:rsid w:val="00D73E6A"/>
    <w:rsid w:val="00D73E8D"/>
    <w:rsid w:val="00D74612"/>
    <w:rsid w:val="00D74E33"/>
    <w:rsid w:val="00D75B59"/>
    <w:rsid w:val="00D75C0B"/>
    <w:rsid w:val="00D7720F"/>
    <w:rsid w:val="00D77973"/>
    <w:rsid w:val="00D80134"/>
    <w:rsid w:val="00D80273"/>
    <w:rsid w:val="00D8059A"/>
    <w:rsid w:val="00D80ADE"/>
    <w:rsid w:val="00D80D1E"/>
    <w:rsid w:val="00D81ABC"/>
    <w:rsid w:val="00D82649"/>
    <w:rsid w:val="00D82939"/>
    <w:rsid w:val="00D831E8"/>
    <w:rsid w:val="00D837AD"/>
    <w:rsid w:val="00D839FB"/>
    <w:rsid w:val="00D83B1C"/>
    <w:rsid w:val="00D8466A"/>
    <w:rsid w:val="00D850C8"/>
    <w:rsid w:val="00D850DB"/>
    <w:rsid w:val="00D857AD"/>
    <w:rsid w:val="00D85985"/>
    <w:rsid w:val="00D85B19"/>
    <w:rsid w:val="00D8772F"/>
    <w:rsid w:val="00D879DE"/>
    <w:rsid w:val="00D87A72"/>
    <w:rsid w:val="00D87FC1"/>
    <w:rsid w:val="00D900E1"/>
    <w:rsid w:val="00D903A4"/>
    <w:rsid w:val="00D904AF"/>
    <w:rsid w:val="00D90B04"/>
    <w:rsid w:val="00D91075"/>
    <w:rsid w:val="00D9108F"/>
    <w:rsid w:val="00D91096"/>
    <w:rsid w:val="00D922DB"/>
    <w:rsid w:val="00D922FF"/>
    <w:rsid w:val="00D9284F"/>
    <w:rsid w:val="00D92AAB"/>
    <w:rsid w:val="00D92D2E"/>
    <w:rsid w:val="00D92F39"/>
    <w:rsid w:val="00D92FE8"/>
    <w:rsid w:val="00D9321A"/>
    <w:rsid w:val="00D9354C"/>
    <w:rsid w:val="00D937DA"/>
    <w:rsid w:val="00D940EE"/>
    <w:rsid w:val="00D95971"/>
    <w:rsid w:val="00D95B8C"/>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517"/>
    <w:rsid w:val="00DA6B78"/>
    <w:rsid w:val="00DA71B9"/>
    <w:rsid w:val="00DA72A2"/>
    <w:rsid w:val="00DA75B5"/>
    <w:rsid w:val="00DB03CD"/>
    <w:rsid w:val="00DB0A59"/>
    <w:rsid w:val="00DB1469"/>
    <w:rsid w:val="00DB17E2"/>
    <w:rsid w:val="00DB1E9F"/>
    <w:rsid w:val="00DB2458"/>
    <w:rsid w:val="00DB265D"/>
    <w:rsid w:val="00DB2DE4"/>
    <w:rsid w:val="00DB2DF6"/>
    <w:rsid w:val="00DB2E7E"/>
    <w:rsid w:val="00DB3344"/>
    <w:rsid w:val="00DB3DDE"/>
    <w:rsid w:val="00DB3F24"/>
    <w:rsid w:val="00DB48CA"/>
    <w:rsid w:val="00DB4A6D"/>
    <w:rsid w:val="00DB544E"/>
    <w:rsid w:val="00DB5467"/>
    <w:rsid w:val="00DB5706"/>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2398"/>
    <w:rsid w:val="00DC2545"/>
    <w:rsid w:val="00DC37D0"/>
    <w:rsid w:val="00DC3AFA"/>
    <w:rsid w:val="00DC3FE5"/>
    <w:rsid w:val="00DC4430"/>
    <w:rsid w:val="00DC587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41ED"/>
    <w:rsid w:val="00DD468D"/>
    <w:rsid w:val="00DD47B6"/>
    <w:rsid w:val="00DD4907"/>
    <w:rsid w:val="00DD4A7E"/>
    <w:rsid w:val="00DD4AC1"/>
    <w:rsid w:val="00DD50D7"/>
    <w:rsid w:val="00DD51DF"/>
    <w:rsid w:val="00DD5F6E"/>
    <w:rsid w:val="00DD638D"/>
    <w:rsid w:val="00DD63EE"/>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36BA"/>
    <w:rsid w:val="00DE38C0"/>
    <w:rsid w:val="00DE44DF"/>
    <w:rsid w:val="00DE46C0"/>
    <w:rsid w:val="00DE4958"/>
    <w:rsid w:val="00DE4E72"/>
    <w:rsid w:val="00DE53BB"/>
    <w:rsid w:val="00DE54BE"/>
    <w:rsid w:val="00DE5B28"/>
    <w:rsid w:val="00DE5D38"/>
    <w:rsid w:val="00DE62A6"/>
    <w:rsid w:val="00DE642B"/>
    <w:rsid w:val="00DE66E5"/>
    <w:rsid w:val="00DE6705"/>
    <w:rsid w:val="00DE7612"/>
    <w:rsid w:val="00DE7A50"/>
    <w:rsid w:val="00DE7A91"/>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CFD"/>
    <w:rsid w:val="00E07688"/>
    <w:rsid w:val="00E1035A"/>
    <w:rsid w:val="00E10CB6"/>
    <w:rsid w:val="00E1117E"/>
    <w:rsid w:val="00E1118C"/>
    <w:rsid w:val="00E1150B"/>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584"/>
    <w:rsid w:val="00E2067F"/>
    <w:rsid w:val="00E20ABA"/>
    <w:rsid w:val="00E20ECA"/>
    <w:rsid w:val="00E210AD"/>
    <w:rsid w:val="00E210DA"/>
    <w:rsid w:val="00E21144"/>
    <w:rsid w:val="00E2137E"/>
    <w:rsid w:val="00E2208C"/>
    <w:rsid w:val="00E22A9C"/>
    <w:rsid w:val="00E22AB6"/>
    <w:rsid w:val="00E23376"/>
    <w:rsid w:val="00E23785"/>
    <w:rsid w:val="00E2382F"/>
    <w:rsid w:val="00E239F1"/>
    <w:rsid w:val="00E2402F"/>
    <w:rsid w:val="00E241FA"/>
    <w:rsid w:val="00E245CB"/>
    <w:rsid w:val="00E24962"/>
    <w:rsid w:val="00E24999"/>
    <w:rsid w:val="00E24E77"/>
    <w:rsid w:val="00E25278"/>
    <w:rsid w:val="00E259EF"/>
    <w:rsid w:val="00E26905"/>
    <w:rsid w:val="00E26C3A"/>
    <w:rsid w:val="00E270FA"/>
    <w:rsid w:val="00E27269"/>
    <w:rsid w:val="00E2729E"/>
    <w:rsid w:val="00E27CDD"/>
    <w:rsid w:val="00E30540"/>
    <w:rsid w:val="00E305D5"/>
    <w:rsid w:val="00E31866"/>
    <w:rsid w:val="00E31BE6"/>
    <w:rsid w:val="00E33650"/>
    <w:rsid w:val="00E337E8"/>
    <w:rsid w:val="00E3381C"/>
    <w:rsid w:val="00E3397C"/>
    <w:rsid w:val="00E34948"/>
    <w:rsid w:val="00E34C44"/>
    <w:rsid w:val="00E34EBB"/>
    <w:rsid w:val="00E353FC"/>
    <w:rsid w:val="00E3574F"/>
    <w:rsid w:val="00E3595C"/>
    <w:rsid w:val="00E366AA"/>
    <w:rsid w:val="00E36C4C"/>
    <w:rsid w:val="00E37236"/>
    <w:rsid w:val="00E37268"/>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B56"/>
    <w:rsid w:val="00E452B0"/>
    <w:rsid w:val="00E453AC"/>
    <w:rsid w:val="00E45CBA"/>
    <w:rsid w:val="00E46670"/>
    <w:rsid w:val="00E466C1"/>
    <w:rsid w:val="00E4691A"/>
    <w:rsid w:val="00E46B4F"/>
    <w:rsid w:val="00E46CA5"/>
    <w:rsid w:val="00E46EB8"/>
    <w:rsid w:val="00E47183"/>
    <w:rsid w:val="00E4724D"/>
    <w:rsid w:val="00E47434"/>
    <w:rsid w:val="00E47532"/>
    <w:rsid w:val="00E47885"/>
    <w:rsid w:val="00E50A3F"/>
    <w:rsid w:val="00E51728"/>
    <w:rsid w:val="00E51B67"/>
    <w:rsid w:val="00E51F9B"/>
    <w:rsid w:val="00E52315"/>
    <w:rsid w:val="00E52DA2"/>
    <w:rsid w:val="00E53378"/>
    <w:rsid w:val="00E53BC8"/>
    <w:rsid w:val="00E53C41"/>
    <w:rsid w:val="00E54350"/>
    <w:rsid w:val="00E54ABD"/>
    <w:rsid w:val="00E551BC"/>
    <w:rsid w:val="00E55447"/>
    <w:rsid w:val="00E559DE"/>
    <w:rsid w:val="00E55DCA"/>
    <w:rsid w:val="00E560C3"/>
    <w:rsid w:val="00E56143"/>
    <w:rsid w:val="00E566C6"/>
    <w:rsid w:val="00E56BBF"/>
    <w:rsid w:val="00E56CAF"/>
    <w:rsid w:val="00E56D9F"/>
    <w:rsid w:val="00E57205"/>
    <w:rsid w:val="00E57475"/>
    <w:rsid w:val="00E574D7"/>
    <w:rsid w:val="00E57702"/>
    <w:rsid w:val="00E60439"/>
    <w:rsid w:val="00E60BC0"/>
    <w:rsid w:val="00E6142E"/>
    <w:rsid w:val="00E6173F"/>
    <w:rsid w:val="00E61FB6"/>
    <w:rsid w:val="00E62B42"/>
    <w:rsid w:val="00E636C3"/>
    <w:rsid w:val="00E64159"/>
    <w:rsid w:val="00E644AD"/>
    <w:rsid w:val="00E65342"/>
    <w:rsid w:val="00E653E3"/>
    <w:rsid w:val="00E6564A"/>
    <w:rsid w:val="00E657B4"/>
    <w:rsid w:val="00E66318"/>
    <w:rsid w:val="00E669E6"/>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C2C"/>
    <w:rsid w:val="00E76A36"/>
    <w:rsid w:val="00E76A7C"/>
    <w:rsid w:val="00E77A9F"/>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A6"/>
    <w:rsid w:val="00E86712"/>
    <w:rsid w:val="00E86983"/>
    <w:rsid w:val="00E87AD5"/>
    <w:rsid w:val="00E87B08"/>
    <w:rsid w:val="00E87B27"/>
    <w:rsid w:val="00E904DD"/>
    <w:rsid w:val="00E909B4"/>
    <w:rsid w:val="00E90B6C"/>
    <w:rsid w:val="00E90D88"/>
    <w:rsid w:val="00E90DC9"/>
    <w:rsid w:val="00E9136A"/>
    <w:rsid w:val="00E92DC9"/>
    <w:rsid w:val="00E9303C"/>
    <w:rsid w:val="00E934DF"/>
    <w:rsid w:val="00E939DF"/>
    <w:rsid w:val="00E94AEB"/>
    <w:rsid w:val="00E94E23"/>
    <w:rsid w:val="00E954C6"/>
    <w:rsid w:val="00E9580B"/>
    <w:rsid w:val="00E95A1F"/>
    <w:rsid w:val="00E95D66"/>
    <w:rsid w:val="00E95EDA"/>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FF6"/>
    <w:rsid w:val="00EA5867"/>
    <w:rsid w:val="00EA60D3"/>
    <w:rsid w:val="00EA638D"/>
    <w:rsid w:val="00EA6496"/>
    <w:rsid w:val="00EA6678"/>
    <w:rsid w:val="00EA69F0"/>
    <w:rsid w:val="00EA7286"/>
    <w:rsid w:val="00EA7753"/>
    <w:rsid w:val="00EA7DE6"/>
    <w:rsid w:val="00EA7F69"/>
    <w:rsid w:val="00EB039C"/>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BED"/>
    <w:rsid w:val="00EB3DCA"/>
    <w:rsid w:val="00EB3F90"/>
    <w:rsid w:val="00EB484A"/>
    <w:rsid w:val="00EB5536"/>
    <w:rsid w:val="00EB55FF"/>
    <w:rsid w:val="00EB65CD"/>
    <w:rsid w:val="00EB67C1"/>
    <w:rsid w:val="00EB699C"/>
    <w:rsid w:val="00EB70BC"/>
    <w:rsid w:val="00EB755A"/>
    <w:rsid w:val="00EC00F3"/>
    <w:rsid w:val="00EC03E1"/>
    <w:rsid w:val="00EC0A06"/>
    <w:rsid w:val="00EC0A90"/>
    <w:rsid w:val="00EC1740"/>
    <w:rsid w:val="00EC1835"/>
    <w:rsid w:val="00EC1C08"/>
    <w:rsid w:val="00EC210A"/>
    <w:rsid w:val="00EC2367"/>
    <w:rsid w:val="00EC4102"/>
    <w:rsid w:val="00EC4124"/>
    <w:rsid w:val="00EC4135"/>
    <w:rsid w:val="00EC433B"/>
    <w:rsid w:val="00EC46A3"/>
    <w:rsid w:val="00EC46B3"/>
    <w:rsid w:val="00EC47B8"/>
    <w:rsid w:val="00EC48D0"/>
    <w:rsid w:val="00EC4C22"/>
    <w:rsid w:val="00EC5331"/>
    <w:rsid w:val="00EC57A2"/>
    <w:rsid w:val="00EC594A"/>
    <w:rsid w:val="00EC607F"/>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989"/>
    <w:rsid w:val="00ED2EB6"/>
    <w:rsid w:val="00ED364D"/>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596"/>
    <w:rsid w:val="00EE5776"/>
    <w:rsid w:val="00EE5A55"/>
    <w:rsid w:val="00EE6012"/>
    <w:rsid w:val="00EE6015"/>
    <w:rsid w:val="00EE6E1D"/>
    <w:rsid w:val="00EE6FA9"/>
    <w:rsid w:val="00EE735E"/>
    <w:rsid w:val="00EE755F"/>
    <w:rsid w:val="00EE77E9"/>
    <w:rsid w:val="00EE7894"/>
    <w:rsid w:val="00EE7CD2"/>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212E"/>
    <w:rsid w:val="00F02485"/>
    <w:rsid w:val="00F02CBB"/>
    <w:rsid w:val="00F02D1B"/>
    <w:rsid w:val="00F02F26"/>
    <w:rsid w:val="00F031B8"/>
    <w:rsid w:val="00F0350F"/>
    <w:rsid w:val="00F0357F"/>
    <w:rsid w:val="00F03659"/>
    <w:rsid w:val="00F038E0"/>
    <w:rsid w:val="00F03AA0"/>
    <w:rsid w:val="00F04E6D"/>
    <w:rsid w:val="00F05CA7"/>
    <w:rsid w:val="00F10008"/>
    <w:rsid w:val="00F100FC"/>
    <w:rsid w:val="00F10FB0"/>
    <w:rsid w:val="00F11453"/>
    <w:rsid w:val="00F116EE"/>
    <w:rsid w:val="00F11800"/>
    <w:rsid w:val="00F118DC"/>
    <w:rsid w:val="00F11B53"/>
    <w:rsid w:val="00F11F31"/>
    <w:rsid w:val="00F12673"/>
    <w:rsid w:val="00F12A24"/>
    <w:rsid w:val="00F13247"/>
    <w:rsid w:val="00F13D38"/>
    <w:rsid w:val="00F14990"/>
    <w:rsid w:val="00F14A4F"/>
    <w:rsid w:val="00F14CFC"/>
    <w:rsid w:val="00F15BE8"/>
    <w:rsid w:val="00F16039"/>
    <w:rsid w:val="00F16349"/>
    <w:rsid w:val="00F163E0"/>
    <w:rsid w:val="00F16768"/>
    <w:rsid w:val="00F16781"/>
    <w:rsid w:val="00F16806"/>
    <w:rsid w:val="00F16E41"/>
    <w:rsid w:val="00F177F8"/>
    <w:rsid w:val="00F1795F"/>
    <w:rsid w:val="00F179AE"/>
    <w:rsid w:val="00F179E4"/>
    <w:rsid w:val="00F17BD0"/>
    <w:rsid w:val="00F17BF7"/>
    <w:rsid w:val="00F17F8C"/>
    <w:rsid w:val="00F20692"/>
    <w:rsid w:val="00F20DB5"/>
    <w:rsid w:val="00F20F85"/>
    <w:rsid w:val="00F214D1"/>
    <w:rsid w:val="00F219C0"/>
    <w:rsid w:val="00F21A5B"/>
    <w:rsid w:val="00F2264A"/>
    <w:rsid w:val="00F23A61"/>
    <w:rsid w:val="00F23BD0"/>
    <w:rsid w:val="00F23CA7"/>
    <w:rsid w:val="00F23E64"/>
    <w:rsid w:val="00F24BCA"/>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2035"/>
    <w:rsid w:val="00F3293B"/>
    <w:rsid w:val="00F32A64"/>
    <w:rsid w:val="00F3322F"/>
    <w:rsid w:val="00F338F9"/>
    <w:rsid w:val="00F34127"/>
    <w:rsid w:val="00F34B85"/>
    <w:rsid w:val="00F35388"/>
    <w:rsid w:val="00F3545F"/>
    <w:rsid w:val="00F35650"/>
    <w:rsid w:val="00F35723"/>
    <w:rsid w:val="00F3599A"/>
    <w:rsid w:val="00F360DC"/>
    <w:rsid w:val="00F361DF"/>
    <w:rsid w:val="00F36781"/>
    <w:rsid w:val="00F368FA"/>
    <w:rsid w:val="00F36E07"/>
    <w:rsid w:val="00F36F1F"/>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5097"/>
    <w:rsid w:val="00F45740"/>
    <w:rsid w:val="00F46ACA"/>
    <w:rsid w:val="00F46C2D"/>
    <w:rsid w:val="00F470BF"/>
    <w:rsid w:val="00F50472"/>
    <w:rsid w:val="00F50486"/>
    <w:rsid w:val="00F50590"/>
    <w:rsid w:val="00F50C61"/>
    <w:rsid w:val="00F516D4"/>
    <w:rsid w:val="00F51BBE"/>
    <w:rsid w:val="00F52585"/>
    <w:rsid w:val="00F537BB"/>
    <w:rsid w:val="00F537E3"/>
    <w:rsid w:val="00F53AAF"/>
    <w:rsid w:val="00F53AB5"/>
    <w:rsid w:val="00F54C3C"/>
    <w:rsid w:val="00F551C0"/>
    <w:rsid w:val="00F555BE"/>
    <w:rsid w:val="00F556EA"/>
    <w:rsid w:val="00F55700"/>
    <w:rsid w:val="00F55865"/>
    <w:rsid w:val="00F55C1A"/>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6B23"/>
    <w:rsid w:val="00F66B9F"/>
    <w:rsid w:val="00F66DC1"/>
    <w:rsid w:val="00F67457"/>
    <w:rsid w:val="00F679FF"/>
    <w:rsid w:val="00F7024D"/>
    <w:rsid w:val="00F703B4"/>
    <w:rsid w:val="00F70541"/>
    <w:rsid w:val="00F7060A"/>
    <w:rsid w:val="00F7060F"/>
    <w:rsid w:val="00F7065A"/>
    <w:rsid w:val="00F70DB2"/>
    <w:rsid w:val="00F713C6"/>
    <w:rsid w:val="00F71417"/>
    <w:rsid w:val="00F71BBE"/>
    <w:rsid w:val="00F71DA3"/>
    <w:rsid w:val="00F72034"/>
    <w:rsid w:val="00F72130"/>
    <w:rsid w:val="00F728ED"/>
    <w:rsid w:val="00F7290B"/>
    <w:rsid w:val="00F72FAA"/>
    <w:rsid w:val="00F74E20"/>
    <w:rsid w:val="00F74F15"/>
    <w:rsid w:val="00F75037"/>
    <w:rsid w:val="00F75095"/>
    <w:rsid w:val="00F750F5"/>
    <w:rsid w:val="00F75DA2"/>
    <w:rsid w:val="00F76E73"/>
    <w:rsid w:val="00F77B0C"/>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871"/>
    <w:rsid w:val="00F8746C"/>
    <w:rsid w:val="00F8789C"/>
    <w:rsid w:val="00F8793C"/>
    <w:rsid w:val="00F907D3"/>
    <w:rsid w:val="00F90987"/>
    <w:rsid w:val="00F90A2C"/>
    <w:rsid w:val="00F90CDC"/>
    <w:rsid w:val="00F90D69"/>
    <w:rsid w:val="00F91225"/>
    <w:rsid w:val="00F91485"/>
    <w:rsid w:val="00F917D7"/>
    <w:rsid w:val="00F924D2"/>
    <w:rsid w:val="00F926B3"/>
    <w:rsid w:val="00F92718"/>
    <w:rsid w:val="00F92787"/>
    <w:rsid w:val="00F92839"/>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416"/>
    <w:rsid w:val="00FA15C0"/>
    <w:rsid w:val="00FA181D"/>
    <w:rsid w:val="00FA19D6"/>
    <w:rsid w:val="00FA20D1"/>
    <w:rsid w:val="00FA2E7D"/>
    <w:rsid w:val="00FA3279"/>
    <w:rsid w:val="00FA32CC"/>
    <w:rsid w:val="00FA32CF"/>
    <w:rsid w:val="00FA32F2"/>
    <w:rsid w:val="00FA34D9"/>
    <w:rsid w:val="00FA359F"/>
    <w:rsid w:val="00FA36D8"/>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C36"/>
    <w:rsid w:val="00FB0C65"/>
    <w:rsid w:val="00FB165D"/>
    <w:rsid w:val="00FB1723"/>
    <w:rsid w:val="00FB1981"/>
    <w:rsid w:val="00FB1AB7"/>
    <w:rsid w:val="00FB23C0"/>
    <w:rsid w:val="00FB258A"/>
    <w:rsid w:val="00FB2745"/>
    <w:rsid w:val="00FB28F1"/>
    <w:rsid w:val="00FB31C3"/>
    <w:rsid w:val="00FB32D0"/>
    <w:rsid w:val="00FB3521"/>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702"/>
    <w:rsid w:val="00FD08C0"/>
    <w:rsid w:val="00FD0B8A"/>
    <w:rsid w:val="00FD0FFA"/>
    <w:rsid w:val="00FD1302"/>
    <w:rsid w:val="00FD1393"/>
    <w:rsid w:val="00FD13B0"/>
    <w:rsid w:val="00FD1477"/>
    <w:rsid w:val="00FD15FB"/>
    <w:rsid w:val="00FD2078"/>
    <w:rsid w:val="00FD2F5C"/>
    <w:rsid w:val="00FD32D6"/>
    <w:rsid w:val="00FD3361"/>
    <w:rsid w:val="00FD3BB0"/>
    <w:rsid w:val="00FD40B7"/>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BBF"/>
    <w:rsid w:val="00FE105C"/>
    <w:rsid w:val="00FE12B0"/>
    <w:rsid w:val="00FE2937"/>
    <w:rsid w:val="00FE2BCC"/>
    <w:rsid w:val="00FE3AD9"/>
    <w:rsid w:val="00FE3FF6"/>
    <w:rsid w:val="00FE41AA"/>
    <w:rsid w:val="00FE486C"/>
    <w:rsid w:val="00FE4B5F"/>
    <w:rsid w:val="00FE4F10"/>
    <w:rsid w:val="00FE5356"/>
    <w:rsid w:val="00FE62DA"/>
    <w:rsid w:val="00FE63C4"/>
    <w:rsid w:val="00FE6B01"/>
    <w:rsid w:val="00FE6BB6"/>
    <w:rsid w:val="00FE6E4E"/>
    <w:rsid w:val="00FE7238"/>
    <w:rsid w:val="00FE7611"/>
    <w:rsid w:val="00FE780B"/>
    <w:rsid w:val="00FF0553"/>
    <w:rsid w:val="00FF062E"/>
    <w:rsid w:val="00FF089E"/>
    <w:rsid w:val="00FF1165"/>
    <w:rsid w:val="00FF1343"/>
    <w:rsid w:val="00FF1422"/>
    <w:rsid w:val="00FF1C31"/>
    <w:rsid w:val="00FF2292"/>
    <w:rsid w:val="00FF27C2"/>
    <w:rsid w:val="00FF28F4"/>
    <w:rsid w:val="00FF2CBF"/>
    <w:rsid w:val="00FF2F6C"/>
    <w:rsid w:val="00FF3D91"/>
    <w:rsid w:val="00FF3DA7"/>
    <w:rsid w:val="00FF4514"/>
    <w:rsid w:val="00FF46B4"/>
    <w:rsid w:val="00FF46C3"/>
    <w:rsid w:val="00FF4FE8"/>
    <w:rsid w:val="00FF5589"/>
    <w:rsid w:val="00FF59F6"/>
    <w:rsid w:val="00FF64E6"/>
    <w:rsid w:val="00FF652E"/>
    <w:rsid w:val="00FF6C4B"/>
    <w:rsid w:val="00FF6F1E"/>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hyperlink" Target="https://discord.gg/inputoutput" TargetMode="External"/><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50" Type="http://schemas.openxmlformats.org/officeDocument/2006/relationships/image" Target="media/image25.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plutus-apps.readthedocs.io/en/latest/" TargetMode="External"/><Relationship Id="rId29" Type="http://schemas.openxmlformats.org/officeDocument/2006/relationships/image" Target="media/image14.png"/><Relationship Id="rId11" Type="http://schemas.openxmlformats.org/officeDocument/2006/relationships/hyperlink" Target="https://cornellilj.org/2018/02/08/smart-contracts-another-feather-in-uncitrals-cap/"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docker.com" TargetMode="External"/><Relationship Id="rId40" Type="http://schemas.openxmlformats.org/officeDocument/2006/relationships/hyperlink" Target="https://code.visualstudio.com/" TargetMode="External"/><Relationship Id="rId45" Type="http://schemas.openxmlformats.org/officeDocument/2006/relationships/image" Target="media/image22.pn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input-output-hk/haskell-cour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cs.cardano.org/plutus/learn-about-plutus" TargetMode="External"/><Relationship Id="rId3" Type="http://schemas.openxmlformats.org/officeDocument/2006/relationships/numbering" Target="numbering.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docker.com/get-docker/" TargetMode="External"/><Relationship Id="rId46" Type="http://schemas.openxmlformats.org/officeDocument/2006/relationships/hyperlink" Target="https://iog-academy.gitbook.io/plutus-pioneers-program-fourth-cohort/preliminary-work/setup/docker#forking-the-ppp-repository" TargetMode="External"/><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web.archive.org/web/20220704234049/https://docs.cardano.org/plutus/eutxo-explain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25</Pages>
  <Words>4039</Words>
  <Characters>23025</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27010</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4865</cp:revision>
  <cp:lastPrinted>2022-05-07T16:23:00Z</cp:lastPrinted>
  <dcterms:created xsi:type="dcterms:W3CDTF">2016-09-08T06:05:00Z</dcterms:created>
  <dcterms:modified xsi:type="dcterms:W3CDTF">2023-02-28T16:56:00Z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