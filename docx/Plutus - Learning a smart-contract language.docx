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761BE0DB" w14:textId="5E0C42B7" w:rsidR="004B5F37"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9865761" w:history="1">
        <w:r w:rsidR="004B5F37" w:rsidRPr="00F719BE">
          <w:rPr>
            <w:rStyle w:val="Hyperlink"/>
            <w:noProof/>
          </w:rPr>
          <w:t>1 Plutus introduction</w:t>
        </w:r>
        <w:r w:rsidR="004B5F37">
          <w:rPr>
            <w:noProof/>
            <w:webHidden/>
          </w:rPr>
          <w:tab/>
        </w:r>
        <w:r w:rsidR="004B5F37">
          <w:rPr>
            <w:noProof/>
            <w:webHidden/>
          </w:rPr>
          <w:fldChar w:fldCharType="begin"/>
        </w:r>
        <w:r w:rsidR="004B5F37">
          <w:rPr>
            <w:noProof/>
            <w:webHidden/>
          </w:rPr>
          <w:instrText xml:space="preserve"> PAGEREF _Toc129865761 \h </w:instrText>
        </w:r>
        <w:r w:rsidR="004B5F37">
          <w:rPr>
            <w:noProof/>
            <w:webHidden/>
          </w:rPr>
        </w:r>
        <w:r w:rsidR="004B5F37">
          <w:rPr>
            <w:noProof/>
            <w:webHidden/>
          </w:rPr>
          <w:fldChar w:fldCharType="separate"/>
        </w:r>
        <w:r w:rsidR="004B5F37">
          <w:rPr>
            <w:noProof/>
            <w:webHidden/>
          </w:rPr>
          <w:t>5</w:t>
        </w:r>
        <w:r w:rsidR="004B5F37">
          <w:rPr>
            <w:noProof/>
            <w:webHidden/>
          </w:rPr>
          <w:fldChar w:fldCharType="end"/>
        </w:r>
      </w:hyperlink>
    </w:p>
    <w:p w14:paraId="268E34D6" w14:textId="40D1207D"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62" w:history="1">
        <w:r w:rsidR="004B5F37" w:rsidRPr="00F719BE">
          <w:rPr>
            <w:rStyle w:val="Hyperlink"/>
            <w:noProof/>
          </w:rPr>
          <w:t>1.1 Setting up your development environment</w:t>
        </w:r>
        <w:r w:rsidR="004B5F37">
          <w:rPr>
            <w:noProof/>
            <w:webHidden/>
          </w:rPr>
          <w:tab/>
        </w:r>
        <w:r w:rsidR="004B5F37">
          <w:rPr>
            <w:noProof/>
            <w:webHidden/>
          </w:rPr>
          <w:fldChar w:fldCharType="begin"/>
        </w:r>
        <w:r w:rsidR="004B5F37">
          <w:rPr>
            <w:noProof/>
            <w:webHidden/>
          </w:rPr>
          <w:instrText xml:space="preserve"> PAGEREF _Toc129865762 \h </w:instrText>
        </w:r>
        <w:r w:rsidR="004B5F37">
          <w:rPr>
            <w:noProof/>
            <w:webHidden/>
          </w:rPr>
        </w:r>
        <w:r w:rsidR="004B5F37">
          <w:rPr>
            <w:noProof/>
            <w:webHidden/>
          </w:rPr>
          <w:fldChar w:fldCharType="separate"/>
        </w:r>
        <w:r w:rsidR="004B5F37">
          <w:rPr>
            <w:noProof/>
            <w:webHidden/>
          </w:rPr>
          <w:t>5</w:t>
        </w:r>
        <w:r w:rsidR="004B5F37">
          <w:rPr>
            <w:noProof/>
            <w:webHidden/>
          </w:rPr>
          <w:fldChar w:fldCharType="end"/>
        </w:r>
      </w:hyperlink>
    </w:p>
    <w:p w14:paraId="388DB236" w14:textId="10DED52C" w:rsidR="004B5F37" w:rsidRDefault="00000000">
      <w:pPr>
        <w:pStyle w:val="TOC3"/>
        <w:rPr>
          <w:rFonts w:asciiTheme="minorHAnsi" w:eastAsiaTheme="minorEastAsia" w:hAnsiTheme="minorHAnsi" w:cstheme="minorBidi"/>
          <w:noProof/>
          <w:sz w:val="22"/>
          <w:lang w:val="en-SI" w:eastAsia="en-SI"/>
        </w:rPr>
      </w:pPr>
      <w:hyperlink w:anchor="_Toc129865763" w:history="1">
        <w:r w:rsidR="004B5F37" w:rsidRPr="00F719BE">
          <w:rPr>
            <w:rStyle w:val="Hyperlink"/>
            <w:noProof/>
          </w:rPr>
          <w:t>1.1.1 Using Demeter.run</w:t>
        </w:r>
        <w:r w:rsidR="004B5F37">
          <w:rPr>
            <w:noProof/>
            <w:webHidden/>
          </w:rPr>
          <w:tab/>
        </w:r>
        <w:r w:rsidR="004B5F37">
          <w:rPr>
            <w:noProof/>
            <w:webHidden/>
          </w:rPr>
          <w:fldChar w:fldCharType="begin"/>
        </w:r>
        <w:r w:rsidR="004B5F37">
          <w:rPr>
            <w:noProof/>
            <w:webHidden/>
          </w:rPr>
          <w:instrText xml:space="preserve"> PAGEREF _Toc129865763 \h </w:instrText>
        </w:r>
        <w:r w:rsidR="004B5F37">
          <w:rPr>
            <w:noProof/>
            <w:webHidden/>
          </w:rPr>
        </w:r>
        <w:r w:rsidR="004B5F37">
          <w:rPr>
            <w:noProof/>
            <w:webHidden/>
          </w:rPr>
          <w:fldChar w:fldCharType="separate"/>
        </w:r>
        <w:r w:rsidR="004B5F37">
          <w:rPr>
            <w:noProof/>
            <w:webHidden/>
          </w:rPr>
          <w:t>5</w:t>
        </w:r>
        <w:r w:rsidR="004B5F37">
          <w:rPr>
            <w:noProof/>
            <w:webHidden/>
          </w:rPr>
          <w:fldChar w:fldCharType="end"/>
        </w:r>
      </w:hyperlink>
    </w:p>
    <w:p w14:paraId="2EFA8B7F" w14:textId="2AC7DBB5" w:rsidR="004B5F37" w:rsidRDefault="00000000">
      <w:pPr>
        <w:pStyle w:val="TOC3"/>
        <w:rPr>
          <w:rFonts w:asciiTheme="minorHAnsi" w:eastAsiaTheme="minorEastAsia" w:hAnsiTheme="minorHAnsi" w:cstheme="minorBidi"/>
          <w:noProof/>
          <w:sz w:val="22"/>
          <w:lang w:val="en-SI" w:eastAsia="en-SI"/>
        </w:rPr>
      </w:pPr>
      <w:hyperlink w:anchor="_Toc129865764" w:history="1">
        <w:r w:rsidR="004B5F37" w:rsidRPr="00F719BE">
          <w:rPr>
            <w:rStyle w:val="Hyperlink"/>
            <w:noProof/>
          </w:rPr>
          <w:t>1.1.2 Installing Docker and VSCode</w:t>
        </w:r>
        <w:r w:rsidR="004B5F37">
          <w:rPr>
            <w:noProof/>
            <w:webHidden/>
          </w:rPr>
          <w:tab/>
        </w:r>
        <w:r w:rsidR="004B5F37">
          <w:rPr>
            <w:noProof/>
            <w:webHidden/>
          </w:rPr>
          <w:fldChar w:fldCharType="begin"/>
        </w:r>
        <w:r w:rsidR="004B5F37">
          <w:rPr>
            <w:noProof/>
            <w:webHidden/>
          </w:rPr>
          <w:instrText xml:space="preserve"> PAGEREF _Toc129865764 \h </w:instrText>
        </w:r>
        <w:r w:rsidR="004B5F37">
          <w:rPr>
            <w:noProof/>
            <w:webHidden/>
          </w:rPr>
        </w:r>
        <w:r w:rsidR="004B5F37">
          <w:rPr>
            <w:noProof/>
            <w:webHidden/>
          </w:rPr>
          <w:fldChar w:fldCharType="separate"/>
        </w:r>
        <w:r w:rsidR="004B5F37">
          <w:rPr>
            <w:noProof/>
            <w:webHidden/>
          </w:rPr>
          <w:t>15</w:t>
        </w:r>
        <w:r w:rsidR="004B5F37">
          <w:rPr>
            <w:noProof/>
            <w:webHidden/>
          </w:rPr>
          <w:fldChar w:fldCharType="end"/>
        </w:r>
      </w:hyperlink>
    </w:p>
    <w:p w14:paraId="5CC664B9" w14:textId="48D201FC" w:rsidR="004B5F37" w:rsidRDefault="00000000">
      <w:pPr>
        <w:pStyle w:val="TOC3"/>
        <w:rPr>
          <w:rFonts w:asciiTheme="minorHAnsi" w:eastAsiaTheme="minorEastAsia" w:hAnsiTheme="minorHAnsi" w:cstheme="minorBidi"/>
          <w:noProof/>
          <w:sz w:val="22"/>
          <w:lang w:val="en-SI" w:eastAsia="en-SI"/>
        </w:rPr>
      </w:pPr>
      <w:hyperlink w:anchor="_Toc129865765" w:history="1">
        <w:r w:rsidR="004B5F37" w:rsidRPr="00F719BE">
          <w:rPr>
            <w:rStyle w:val="Hyperlink"/>
            <w:noProof/>
          </w:rPr>
          <w:t>1.1.3 Running the PPP Docker Container</w:t>
        </w:r>
        <w:r w:rsidR="004B5F37">
          <w:rPr>
            <w:noProof/>
            <w:webHidden/>
          </w:rPr>
          <w:tab/>
        </w:r>
        <w:r w:rsidR="004B5F37">
          <w:rPr>
            <w:noProof/>
            <w:webHidden/>
          </w:rPr>
          <w:fldChar w:fldCharType="begin"/>
        </w:r>
        <w:r w:rsidR="004B5F37">
          <w:rPr>
            <w:noProof/>
            <w:webHidden/>
          </w:rPr>
          <w:instrText xml:space="preserve"> PAGEREF _Toc129865765 \h </w:instrText>
        </w:r>
        <w:r w:rsidR="004B5F37">
          <w:rPr>
            <w:noProof/>
            <w:webHidden/>
          </w:rPr>
        </w:r>
        <w:r w:rsidR="004B5F37">
          <w:rPr>
            <w:noProof/>
            <w:webHidden/>
          </w:rPr>
          <w:fldChar w:fldCharType="separate"/>
        </w:r>
        <w:r w:rsidR="004B5F37">
          <w:rPr>
            <w:noProof/>
            <w:webHidden/>
          </w:rPr>
          <w:t>18</w:t>
        </w:r>
        <w:r w:rsidR="004B5F37">
          <w:rPr>
            <w:noProof/>
            <w:webHidden/>
          </w:rPr>
          <w:fldChar w:fldCharType="end"/>
        </w:r>
      </w:hyperlink>
    </w:p>
    <w:p w14:paraId="4212E207" w14:textId="561C9D5A" w:rsidR="004B5F37" w:rsidRDefault="00000000">
      <w:pPr>
        <w:pStyle w:val="TOC3"/>
        <w:rPr>
          <w:rFonts w:asciiTheme="minorHAnsi" w:eastAsiaTheme="minorEastAsia" w:hAnsiTheme="minorHAnsi" w:cstheme="minorBidi"/>
          <w:noProof/>
          <w:sz w:val="22"/>
          <w:lang w:val="en-SI" w:eastAsia="en-SI"/>
        </w:rPr>
      </w:pPr>
      <w:hyperlink w:anchor="_Toc129865766" w:history="1">
        <w:r w:rsidR="004B5F37" w:rsidRPr="00F719BE">
          <w:rPr>
            <w:rStyle w:val="Hyperlink"/>
            <w:noProof/>
          </w:rPr>
          <w:t>1.1.4 Troubleshooting Guide</w:t>
        </w:r>
        <w:r w:rsidR="004B5F37">
          <w:rPr>
            <w:noProof/>
            <w:webHidden/>
          </w:rPr>
          <w:tab/>
        </w:r>
        <w:r w:rsidR="004B5F37">
          <w:rPr>
            <w:noProof/>
            <w:webHidden/>
          </w:rPr>
          <w:fldChar w:fldCharType="begin"/>
        </w:r>
        <w:r w:rsidR="004B5F37">
          <w:rPr>
            <w:noProof/>
            <w:webHidden/>
          </w:rPr>
          <w:instrText xml:space="preserve"> PAGEREF _Toc129865766 \h </w:instrText>
        </w:r>
        <w:r w:rsidR="004B5F37">
          <w:rPr>
            <w:noProof/>
            <w:webHidden/>
          </w:rPr>
        </w:r>
        <w:r w:rsidR="004B5F37">
          <w:rPr>
            <w:noProof/>
            <w:webHidden/>
          </w:rPr>
          <w:fldChar w:fldCharType="separate"/>
        </w:r>
        <w:r w:rsidR="004B5F37">
          <w:rPr>
            <w:noProof/>
            <w:webHidden/>
          </w:rPr>
          <w:t>21</w:t>
        </w:r>
        <w:r w:rsidR="004B5F37">
          <w:rPr>
            <w:noProof/>
            <w:webHidden/>
          </w:rPr>
          <w:fldChar w:fldCharType="end"/>
        </w:r>
      </w:hyperlink>
    </w:p>
    <w:p w14:paraId="6975F1B2" w14:textId="7D4AB20B"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67" w:history="1">
        <w:r w:rsidR="004B5F37" w:rsidRPr="00F719BE">
          <w:rPr>
            <w:rStyle w:val="Hyperlink"/>
            <w:noProof/>
          </w:rPr>
          <w:t>1.2 Kuber marketplace</w:t>
        </w:r>
        <w:r w:rsidR="004B5F37">
          <w:rPr>
            <w:noProof/>
            <w:webHidden/>
          </w:rPr>
          <w:tab/>
        </w:r>
        <w:r w:rsidR="004B5F37">
          <w:rPr>
            <w:noProof/>
            <w:webHidden/>
          </w:rPr>
          <w:fldChar w:fldCharType="begin"/>
        </w:r>
        <w:r w:rsidR="004B5F37">
          <w:rPr>
            <w:noProof/>
            <w:webHidden/>
          </w:rPr>
          <w:instrText xml:space="preserve"> PAGEREF _Toc129865767 \h </w:instrText>
        </w:r>
        <w:r w:rsidR="004B5F37">
          <w:rPr>
            <w:noProof/>
            <w:webHidden/>
          </w:rPr>
        </w:r>
        <w:r w:rsidR="004B5F37">
          <w:rPr>
            <w:noProof/>
            <w:webHidden/>
          </w:rPr>
          <w:fldChar w:fldCharType="separate"/>
        </w:r>
        <w:r w:rsidR="004B5F37">
          <w:rPr>
            <w:noProof/>
            <w:webHidden/>
          </w:rPr>
          <w:t>22</w:t>
        </w:r>
        <w:r w:rsidR="004B5F37">
          <w:rPr>
            <w:noProof/>
            <w:webHidden/>
          </w:rPr>
          <w:fldChar w:fldCharType="end"/>
        </w:r>
      </w:hyperlink>
    </w:p>
    <w:p w14:paraId="6CC61A9E" w14:textId="3ED66A92"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68" w:history="1">
        <w:r w:rsidR="004B5F37" w:rsidRPr="00F719BE">
          <w:rPr>
            <w:rStyle w:val="Hyperlink"/>
            <w:noProof/>
          </w:rPr>
          <w:t>1.3 Hashing and digital signatures</w:t>
        </w:r>
        <w:r w:rsidR="004B5F37">
          <w:rPr>
            <w:noProof/>
            <w:webHidden/>
          </w:rPr>
          <w:tab/>
        </w:r>
        <w:r w:rsidR="004B5F37">
          <w:rPr>
            <w:noProof/>
            <w:webHidden/>
          </w:rPr>
          <w:fldChar w:fldCharType="begin"/>
        </w:r>
        <w:r w:rsidR="004B5F37">
          <w:rPr>
            <w:noProof/>
            <w:webHidden/>
          </w:rPr>
          <w:instrText xml:space="preserve"> PAGEREF _Toc129865768 \h </w:instrText>
        </w:r>
        <w:r w:rsidR="004B5F37">
          <w:rPr>
            <w:noProof/>
            <w:webHidden/>
          </w:rPr>
        </w:r>
        <w:r w:rsidR="004B5F37">
          <w:rPr>
            <w:noProof/>
            <w:webHidden/>
          </w:rPr>
          <w:fldChar w:fldCharType="separate"/>
        </w:r>
        <w:r w:rsidR="004B5F37">
          <w:rPr>
            <w:noProof/>
            <w:webHidden/>
          </w:rPr>
          <w:t>29</w:t>
        </w:r>
        <w:r w:rsidR="004B5F37">
          <w:rPr>
            <w:noProof/>
            <w:webHidden/>
          </w:rPr>
          <w:fldChar w:fldCharType="end"/>
        </w:r>
      </w:hyperlink>
    </w:p>
    <w:p w14:paraId="06F82141" w14:textId="46207FE6"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69" w:history="1">
        <w:r w:rsidR="004B5F37" w:rsidRPr="00F719BE">
          <w:rPr>
            <w:rStyle w:val="Hyperlink"/>
            <w:noProof/>
          </w:rPr>
          <w:t>1.4 The EUTxO model</w:t>
        </w:r>
        <w:r w:rsidR="004B5F37">
          <w:rPr>
            <w:noProof/>
            <w:webHidden/>
          </w:rPr>
          <w:tab/>
        </w:r>
        <w:r w:rsidR="004B5F37">
          <w:rPr>
            <w:noProof/>
            <w:webHidden/>
          </w:rPr>
          <w:fldChar w:fldCharType="begin"/>
        </w:r>
        <w:r w:rsidR="004B5F37">
          <w:rPr>
            <w:noProof/>
            <w:webHidden/>
          </w:rPr>
          <w:instrText xml:space="preserve"> PAGEREF _Toc129865769 \h </w:instrText>
        </w:r>
        <w:r w:rsidR="004B5F37">
          <w:rPr>
            <w:noProof/>
            <w:webHidden/>
          </w:rPr>
        </w:r>
        <w:r w:rsidR="004B5F37">
          <w:rPr>
            <w:noProof/>
            <w:webHidden/>
          </w:rPr>
          <w:fldChar w:fldCharType="separate"/>
        </w:r>
        <w:r w:rsidR="004B5F37">
          <w:rPr>
            <w:noProof/>
            <w:webHidden/>
          </w:rPr>
          <w:t>31</w:t>
        </w:r>
        <w:r w:rsidR="004B5F37">
          <w:rPr>
            <w:noProof/>
            <w:webHidden/>
          </w:rPr>
          <w:fldChar w:fldCharType="end"/>
        </w:r>
      </w:hyperlink>
    </w:p>
    <w:p w14:paraId="782065D8" w14:textId="7211EB02"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70" w:history="1">
        <w:r w:rsidR="004B5F37" w:rsidRPr="00F719BE">
          <w:rPr>
            <w:rStyle w:val="Hyperlink"/>
            <w:noProof/>
          </w:rPr>
          <w:t>1.5 Plutus code</w:t>
        </w:r>
        <w:r w:rsidR="004B5F37">
          <w:rPr>
            <w:noProof/>
            <w:webHidden/>
          </w:rPr>
          <w:tab/>
        </w:r>
        <w:r w:rsidR="004B5F37">
          <w:rPr>
            <w:noProof/>
            <w:webHidden/>
          </w:rPr>
          <w:fldChar w:fldCharType="begin"/>
        </w:r>
        <w:r w:rsidR="004B5F37">
          <w:rPr>
            <w:noProof/>
            <w:webHidden/>
          </w:rPr>
          <w:instrText xml:space="preserve"> PAGEREF _Toc129865770 \h </w:instrText>
        </w:r>
        <w:r w:rsidR="004B5F37">
          <w:rPr>
            <w:noProof/>
            <w:webHidden/>
          </w:rPr>
        </w:r>
        <w:r w:rsidR="004B5F37">
          <w:rPr>
            <w:noProof/>
            <w:webHidden/>
          </w:rPr>
          <w:fldChar w:fldCharType="separate"/>
        </w:r>
        <w:r w:rsidR="004B5F37">
          <w:rPr>
            <w:noProof/>
            <w:webHidden/>
          </w:rPr>
          <w:t>36</w:t>
        </w:r>
        <w:r w:rsidR="004B5F37">
          <w:rPr>
            <w:noProof/>
            <w:webHidden/>
          </w:rPr>
          <w:fldChar w:fldCharType="end"/>
        </w:r>
      </w:hyperlink>
    </w:p>
    <w:p w14:paraId="0DF00842" w14:textId="7B3D84B3" w:rsidR="004B5F37" w:rsidRDefault="00000000">
      <w:pPr>
        <w:pStyle w:val="TOC1"/>
        <w:rPr>
          <w:rFonts w:asciiTheme="minorHAnsi" w:eastAsiaTheme="minorEastAsia" w:hAnsiTheme="minorHAnsi" w:cstheme="minorBidi"/>
          <w:b w:val="0"/>
          <w:noProof/>
          <w:sz w:val="22"/>
          <w:lang w:val="en-SI" w:eastAsia="en-SI"/>
        </w:rPr>
      </w:pPr>
      <w:hyperlink w:anchor="_Toc129865771" w:history="1">
        <w:r w:rsidR="004B5F37" w:rsidRPr="00F719BE">
          <w:rPr>
            <w:rStyle w:val="Hyperlink"/>
            <w:noProof/>
          </w:rPr>
          <w:t>2 Simple validation scripts</w:t>
        </w:r>
        <w:r w:rsidR="004B5F37">
          <w:rPr>
            <w:noProof/>
            <w:webHidden/>
          </w:rPr>
          <w:tab/>
        </w:r>
        <w:r w:rsidR="004B5F37">
          <w:rPr>
            <w:noProof/>
            <w:webHidden/>
          </w:rPr>
          <w:fldChar w:fldCharType="begin"/>
        </w:r>
        <w:r w:rsidR="004B5F37">
          <w:rPr>
            <w:noProof/>
            <w:webHidden/>
          </w:rPr>
          <w:instrText xml:space="preserve"> PAGEREF _Toc129865771 \h </w:instrText>
        </w:r>
        <w:r w:rsidR="004B5F37">
          <w:rPr>
            <w:noProof/>
            <w:webHidden/>
          </w:rPr>
        </w:r>
        <w:r w:rsidR="004B5F37">
          <w:rPr>
            <w:noProof/>
            <w:webHidden/>
          </w:rPr>
          <w:fldChar w:fldCharType="separate"/>
        </w:r>
        <w:r w:rsidR="004B5F37">
          <w:rPr>
            <w:noProof/>
            <w:webHidden/>
          </w:rPr>
          <w:t>38</w:t>
        </w:r>
        <w:r w:rsidR="004B5F37">
          <w:rPr>
            <w:noProof/>
            <w:webHidden/>
          </w:rPr>
          <w:fldChar w:fldCharType="end"/>
        </w:r>
      </w:hyperlink>
    </w:p>
    <w:p w14:paraId="4C7977F6" w14:textId="47B34881"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72" w:history="1">
        <w:r w:rsidR="004B5F37" w:rsidRPr="00F719BE">
          <w:rPr>
            <w:rStyle w:val="Hyperlink"/>
            <w:noProof/>
          </w:rPr>
          <w:t>2.1 Low-level untyped validation scripts</w:t>
        </w:r>
        <w:r w:rsidR="004B5F37">
          <w:rPr>
            <w:noProof/>
            <w:webHidden/>
          </w:rPr>
          <w:tab/>
        </w:r>
        <w:r w:rsidR="004B5F37">
          <w:rPr>
            <w:noProof/>
            <w:webHidden/>
          </w:rPr>
          <w:fldChar w:fldCharType="begin"/>
        </w:r>
        <w:r w:rsidR="004B5F37">
          <w:rPr>
            <w:noProof/>
            <w:webHidden/>
          </w:rPr>
          <w:instrText xml:space="preserve"> PAGEREF _Toc129865772 \h </w:instrText>
        </w:r>
        <w:r w:rsidR="004B5F37">
          <w:rPr>
            <w:noProof/>
            <w:webHidden/>
          </w:rPr>
        </w:r>
        <w:r w:rsidR="004B5F37">
          <w:rPr>
            <w:noProof/>
            <w:webHidden/>
          </w:rPr>
          <w:fldChar w:fldCharType="separate"/>
        </w:r>
        <w:r w:rsidR="004B5F37">
          <w:rPr>
            <w:noProof/>
            <w:webHidden/>
          </w:rPr>
          <w:t>38</w:t>
        </w:r>
        <w:r w:rsidR="004B5F37">
          <w:rPr>
            <w:noProof/>
            <w:webHidden/>
          </w:rPr>
          <w:fldChar w:fldCharType="end"/>
        </w:r>
      </w:hyperlink>
    </w:p>
    <w:p w14:paraId="6AFBE3BE" w14:textId="61D3E79A"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73" w:history="1">
        <w:r w:rsidR="004B5F37" w:rsidRPr="00F719BE">
          <w:rPr>
            <w:rStyle w:val="Hyperlink"/>
            <w:noProof/>
          </w:rPr>
          <w:t>2.2 Using the Cardano CLI to interact with Plutus</w:t>
        </w:r>
        <w:r w:rsidR="004B5F37">
          <w:rPr>
            <w:noProof/>
            <w:webHidden/>
          </w:rPr>
          <w:tab/>
        </w:r>
        <w:r w:rsidR="004B5F37">
          <w:rPr>
            <w:noProof/>
            <w:webHidden/>
          </w:rPr>
          <w:fldChar w:fldCharType="begin"/>
        </w:r>
        <w:r w:rsidR="004B5F37">
          <w:rPr>
            <w:noProof/>
            <w:webHidden/>
          </w:rPr>
          <w:instrText xml:space="preserve"> PAGEREF _Toc129865773 \h </w:instrText>
        </w:r>
        <w:r w:rsidR="004B5F37">
          <w:rPr>
            <w:noProof/>
            <w:webHidden/>
          </w:rPr>
        </w:r>
        <w:r w:rsidR="004B5F37">
          <w:rPr>
            <w:noProof/>
            <w:webHidden/>
          </w:rPr>
          <w:fldChar w:fldCharType="separate"/>
        </w:r>
        <w:r w:rsidR="004B5F37">
          <w:rPr>
            <w:noProof/>
            <w:webHidden/>
          </w:rPr>
          <w:t>43</w:t>
        </w:r>
        <w:r w:rsidR="004B5F37">
          <w:rPr>
            <w:noProof/>
            <w:webHidden/>
          </w:rPr>
          <w:fldChar w:fldCharType="end"/>
        </w:r>
      </w:hyperlink>
    </w:p>
    <w:p w14:paraId="5C5CE5E2" w14:textId="69B89E59"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74" w:history="1">
        <w:r w:rsidR="004B5F37" w:rsidRPr="00F719BE">
          <w:rPr>
            <w:rStyle w:val="Hyperlink"/>
            <w:noProof/>
          </w:rPr>
          <w:t>2.3 High-level typed validation scripts</w:t>
        </w:r>
        <w:r w:rsidR="004B5F37">
          <w:rPr>
            <w:noProof/>
            <w:webHidden/>
          </w:rPr>
          <w:tab/>
        </w:r>
        <w:r w:rsidR="004B5F37">
          <w:rPr>
            <w:noProof/>
            <w:webHidden/>
          </w:rPr>
          <w:fldChar w:fldCharType="begin"/>
        </w:r>
        <w:r w:rsidR="004B5F37">
          <w:rPr>
            <w:noProof/>
            <w:webHidden/>
          </w:rPr>
          <w:instrText xml:space="preserve"> PAGEREF _Toc129865774 \h </w:instrText>
        </w:r>
        <w:r w:rsidR="004B5F37">
          <w:rPr>
            <w:noProof/>
            <w:webHidden/>
          </w:rPr>
        </w:r>
        <w:r w:rsidR="004B5F37">
          <w:rPr>
            <w:noProof/>
            <w:webHidden/>
          </w:rPr>
          <w:fldChar w:fldCharType="separate"/>
        </w:r>
        <w:r w:rsidR="004B5F37">
          <w:rPr>
            <w:noProof/>
            <w:webHidden/>
          </w:rPr>
          <w:t>48</w:t>
        </w:r>
        <w:r w:rsidR="004B5F37">
          <w:rPr>
            <w:noProof/>
            <w:webHidden/>
          </w:rPr>
          <w:fldChar w:fldCharType="end"/>
        </w:r>
      </w:hyperlink>
    </w:p>
    <w:p w14:paraId="72EC04A9" w14:textId="44FA25AC"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75" w:history="1">
        <w:r w:rsidR="004B5F37" w:rsidRPr="00F719BE">
          <w:rPr>
            <w:rStyle w:val="Hyperlink"/>
            <w:noProof/>
          </w:rPr>
          <w:t>2.4 Homework</w:t>
        </w:r>
        <w:r w:rsidR="004B5F37">
          <w:rPr>
            <w:noProof/>
            <w:webHidden/>
          </w:rPr>
          <w:tab/>
        </w:r>
        <w:r w:rsidR="004B5F37">
          <w:rPr>
            <w:noProof/>
            <w:webHidden/>
          </w:rPr>
          <w:fldChar w:fldCharType="begin"/>
        </w:r>
        <w:r w:rsidR="004B5F37">
          <w:rPr>
            <w:noProof/>
            <w:webHidden/>
          </w:rPr>
          <w:instrText xml:space="preserve"> PAGEREF _Toc129865775 \h </w:instrText>
        </w:r>
        <w:r w:rsidR="004B5F37">
          <w:rPr>
            <w:noProof/>
            <w:webHidden/>
          </w:rPr>
        </w:r>
        <w:r w:rsidR="004B5F37">
          <w:rPr>
            <w:noProof/>
            <w:webHidden/>
          </w:rPr>
          <w:fldChar w:fldCharType="separate"/>
        </w:r>
        <w:r w:rsidR="004B5F37">
          <w:rPr>
            <w:noProof/>
            <w:webHidden/>
          </w:rPr>
          <w:t>55</w:t>
        </w:r>
        <w:r w:rsidR="004B5F37">
          <w:rPr>
            <w:noProof/>
            <w:webHidden/>
          </w:rPr>
          <w:fldChar w:fldCharType="end"/>
        </w:r>
      </w:hyperlink>
    </w:p>
    <w:p w14:paraId="637BC75F" w14:textId="310B362C" w:rsidR="004B5F37" w:rsidRDefault="00000000">
      <w:pPr>
        <w:pStyle w:val="TOC1"/>
        <w:rPr>
          <w:rFonts w:asciiTheme="minorHAnsi" w:eastAsiaTheme="minorEastAsia" w:hAnsiTheme="minorHAnsi" w:cstheme="minorBidi"/>
          <w:b w:val="0"/>
          <w:noProof/>
          <w:sz w:val="22"/>
          <w:lang w:val="en-SI" w:eastAsia="en-SI"/>
        </w:rPr>
      </w:pPr>
      <w:hyperlink w:anchor="_Toc129865776" w:history="1">
        <w:r w:rsidR="004B5F37" w:rsidRPr="00F719BE">
          <w:rPr>
            <w:rStyle w:val="Hyperlink"/>
            <w:noProof/>
          </w:rPr>
          <w:t>3 Script context, time and parameterized contracts</w:t>
        </w:r>
        <w:r w:rsidR="004B5F37">
          <w:rPr>
            <w:noProof/>
            <w:webHidden/>
          </w:rPr>
          <w:tab/>
        </w:r>
        <w:r w:rsidR="004B5F37">
          <w:rPr>
            <w:noProof/>
            <w:webHidden/>
          </w:rPr>
          <w:fldChar w:fldCharType="begin"/>
        </w:r>
        <w:r w:rsidR="004B5F37">
          <w:rPr>
            <w:noProof/>
            <w:webHidden/>
          </w:rPr>
          <w:instrText xml:space="preserve"> PAGEREF _Toc129865776 \h </w:instrText>
        </w:r>
        <w:r w:rsidR="004B5F37">
          <w:rPr>
            <w:noProof/>
            <w:webHidden/>
          </w:rPr>
        </w:r>
        <w:r w:rsidR="004B5F37">
          <w:rPr>
            <w:noProof/>
            <w:webHidden/>
          </w:rPr>
          <w:fldChar w:fldCharType="separate"/>
        </w:r>
        <w:r w:rsidR="004B5F37">
          <w:rPr>
            <w:noProof/>
            <w:webHidden/>
          </w:rPr>
          <w:t>58</w:t>
        </w:r>
        <w:r w:rsidR="004B5F37">
          <w:rPr>
            <w:noProof/>
            <w:webHidden/>
          </w:rPr>
          <w:fldChar w:fldCharType="end"/>
        </w:r>
      </w:hyperlink>
    </w:p>
    <w:p w14:paraId="1E9C6AA5" w14:textId="7985C41B"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77" w:history="1">
        <w:r w:rsidR="004B5F37" w:rsidRPr="00F719BE">
          <w:rPr>
            <w:rStyle w:val="Hyperlink"/>
            <w:noProof/>
          </w:rPr>
          <w:t>3.1 Script context</w:t>
        </w:r>
        <w:r w:rsidR="004B5F37">
          <w:rPr>
            <w:noProof/>
            <w:webHidden/>
          </w:rPr>
          <w:tab/>
        </w:r>
        <w:r w:rsidR="004B5F37">
          <w:rPr>
            <w:noProof/>
            <w:webHidden/>
          </w:rPr>
          <w:fldChar w:fldCharType="begin"/>
        </w:r>
        <w:r w:rsidR="004B5F37">
          <w:rPr>
            <w:noProof/>
            <w:webHidden/>
          </w:rPr>
          <w:instrText xml:space="preserve"> PAGEREF _Toc129865777 \h </w:instrText>
        </w:r>
        <w:r w:rsidR="004B5F37">
          <w:rPr>
            <w:noProof/>
            <w:webHidden/>
          </w:rPr>
        </w:r>
        <w:r w:rsidR="004B5F37">
          <w:rPr>
            <w:noProof/>
            <w:webHidden/>
          </w:rPr>
          <w:fldChar w:fldCharType="separate"/>
        </w:r>
        <w:r w:rsidR="004B5F37">
          <w:rPr>
            <w:noProof/>
            <w:webHidden/>
          </w:rPr>
          <w:t>58</w:t>
        </w:r>
        <w:r w:rsidR="004B5F37">
          <w:rPr>
            <w:noProof/>
            <w:webHidden/>
          </w:rPr>
          <w:fldChar w:fldCharType="end"/>
        </w:r>
      </w:hyperlink>
    </w:p>
    <w:p w14:paraId="71B3FB54" w14:textId="47B632F0"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78" w:history="1">
        <w:r w:rsidR="004B5F37" w:rsidRPr="00F719BE">
          <w:rPr>
            <w:rStyle w:val="Hyperlink"/>
            <w:noProof/>
          </w:rPr>
          <w:t>3.2 Handling time</w:t>
        </w:r>
        <w:r w:rsidR="004B5F37">
          <w:rPr>
            <w:noProof/>
            <w:webHidden/>
          </w:rPr>
          <w:tab/>
        </w:r>
        <w:r w:rsidR="004B5F37">
          <w:rPr>
            <w:noProof/>
            <w:webHidden/>
          </w:rPr>
          <w:fldChar w:fldCharType="begin"/>
        </w:r>
        <w:r w:rsidR="004B5F37">
          <w:rPr>
            <w:noProof/>
            <w:webHidden/>
          </w:rPr>
          <w:instrText xml:space="preserve"> PAGEREF _Toc129865778 \h </w:instrText>
        </w:r>
        <w:r w:rsidR="004B5F37">
          <w:rPr>
            <w:noProof/>
            <w:webHidden/>
          </w:rPr>
        </w:r>
        <w:r w:rsidR="004B5F37">
          <w:rPr>
            <w:noProof/>
            <w:webHidden/>
          </w:rPr>
          <w:fldChar w:fldCharType="separate"/>
        </w:r>
        <w:r w:rsidR="004B5F37">
          <w:rPr>
            <w:noProof/>
            <w:webHidden/>
          </w:rPr>
          <w:t>63</w:t>
        </w:r>
        <w:r w:rsidR="004B5F37">
          <w:rPr>
            <w:noProof/>
            <w:webHidden/>
          </w:rPr>
          <w:fldChar w:fldCharType="end"/>
        </w:r>
      </w:hyperlink>
    </w:p>
    <w:p w14:paraId="20BDB8FB" w14:textId="386D038F" w:rsidR="004B5F37" w:rsidRDefault="00000000">
      <w:pPr>
        <w:pStyle w:val="TOC2"/>
        <w:tabs>
          <w:tab w:val="right" w:leader="dot" w:pos="9350"/>
        </w:tabs>
        <w:rPr>
          <w:rFonts w:asciiTheme="minorHAnsi" w:eastAsiaTheme="minorEastAsia" w:hAnsiTheme="minorHAnsi" w:cstheme="minorBidi"/>
          <w:noProof/>
          <w:sz w:val="22"/>
          <w:lang w:val="en-SI" w:eastAsia="en-SI"/>
        </w:rPr>
      </w:pPr>
      <w:hyperlink w:anchor="_Toc129865779" w:history="1">
        <w:r w:rsidR="004B5F37" w:rsidRPr="00F719BE">
          <w:rPr>
            <w:rStyle w:val="Hyperlink"/>
            <w:noProof/>
          </w:rPr>
          <w:t>3.3 A vesting example</w:t>
        </w:r>
        <w:r w:rsidR="004B5F37">
          <w:rPr>
            <w:noProof/>
            <w:webHidden/>
          </w:rPr>
          <w:tab/>
        </w:r>
        <w:r w:rsidR="004B5F37">
          <w:rPr>
            <w:noProof/>
            <w:webHidden/>
          </w:rPr>
          <w:fldChar w:fldCharType="begin"/>
        </w:r>
        <w:r w:rsidR="004B5F37">
          <w:rPr>
            <w:noProof/>
            <w:webHidden/>
          </w:rPr>
          <w:instrText xml:space="preserve"> PAGEREF _Toc129865779 \h </w:instrText>
        </w:r>
        <w:r w:rsidR="004B5F37">
          <w:rPr>
            <w:noProof/>
            <w:webHidden/>
          </w:rPr>
        </w:r>
        <w:r w:rsidR="004B5F37">
          <w:rPr>
            <w:noProof/>
            <w:webHidden/>
          </w:rPr>
          <w:fldChar w:fldCharType="separate"/>
        </w:r>
        <w:r w:rsidR="004B5F37">
          <w:rPr>
            <w:noProof/>
            <w:webHidden/>
          </w:rPr>
          <w:t>66</w:t>
        </w:r>
        <w:r w:rsidR="004B5F37">
          <w:rPr>
            <w:noProof/>
            <w:webHidden/>
          </w:rPr>
          <w:fldChar w:fldCharType="end"/>
        </w:r>
      </w:hyperlink>
    </w:p>
    <w:p w14:paraId="296E4B94" w14:textId="31CEFE5F" w:rsidR="004B5F37" w:rsidRDefault="00000000">
      <w:pPr>
        <w:pStyle w:val="TOC1"/>
        <w:rPr>
          <w:rFonts w:asciiTheme="minorHAnsi" w:eastAsiaTheme="minorEastAsia" w:hAnsiTheme="minorHAnsi" w:cstheme="minorBidi"/>
          <w:b w:val="0"/>
          <w:noProof/>
          <w:sz w:val="22"/>
          <w:lang w:val="en-SI" w:eastAsia="en-SI"/>
        </w:rPr>
      </w:pPr>
      <w:hyperlink w:anchor="_Toc129865780" w:history="1">
        <w:r w:rsidR="004B5F37" w:rsidRPr="00F719BE">
          <w:rPr>
            <w:rStyle w:val="Hyperlink"/>
            <w:noProof/>
          </w:rPr>
          <w:t>4 Resources</w:t>
        </w:r>
        <w:r w:rsidR="004B5F37">
          <w:rPr>
            <w:noProof/>
            <w:webHidden/>
          </w:rPr>
          <w:tab/>
        </w:r>
        <w:r w:rsidR="004B5F37">
          <w:rPr>
            <w:noProof/>
            <w:webHidden/>
          </w:rPr>
          <w:fldChar w:fldCharType="begin"/>
        </w:r>
        <w:r w:rsidR="004B5F37">
          <w:rPr>
            <w:noProof/>
            <w:webHidden/>
          </w:rPr>
          <w:instrText xml:space="preserve"> PAGEREF _Toc129865780 \h </w:instrText>
        </w:r>
        <w:r w:rsidR="004B5F37">
          <w:rPr>
            <w:noProof/>
            <w:webHidden/>
          </w:rPr>
        </w:r>
        <w:r w:rsidR="004B5F37">
          <w:rPr>
            <w:noProof/>
            <w:webHidden/>
          </w:rPr>
          <w:fldChar w:fldCharType="separate"/>
        </w:r>
        <w:r w:rsidR="004B5F37">
          <w:rPr>
            <w:noProof/>
            <w:webHidden/>
          </w:rPr>
          <w:t>71</w:t>
        </w:r>
        <w:r w:rsidR="004B5F37">
          <w:rPr>
            <w:noProof/>
            <w:webHidden/>
          </w:rPr>
          <w:fldChar w:fldCharType="end"/>
        </w:r>
      </w:hyperlink>
    </w:p>
    <w:p w14:paraId="1F936B69" w14:textId="075630CE"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444AA27F" w14:textId="28466B6A" w:rsidR="004B5F37"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4B5F37">
        <w:rPr>
          <w:noProof/>
        </w:rPr>
        <w:t>Figure 1 - Data type</w:t>
      </w:r>
      <w:r w:rsidR="004B5F37">
        <w:rPr>
          <w:noProof/>
        </w:rPr>
        <w:tab/>
      </w:r>
      <w:r w:rsidR="004B5F37">
        <w:rPr>
          <w:noProof/>
        </w:rPr>
        <w:fldChar w:fldCharType="begin"/>
      </w:r>
      <w:r w:rsidR="004B5F37">
        <w:rPr>
          <w:noProof/>
        </w:rPr>
        <w:instrText xml:space="preserve"> PAGEREF _Toc129865781 \h </w:instrText>
      </w:r>
      <w:r w:rsidR="004B5F37">
        <w:rPr>
          <w:noProof/>
        </w:rPr>
      </w:r>
      <w:r w:rsidR="004B5F37">
        <w:rPr>
          <w:noProof/>
        </w:rPr>
        <w:fldChar w:fldCharType="separate"/>
      </w:r>
      <w:r w:rsidR="004B5F37">
        <w:rPr>
          <w:noProof/>
        </w:rPr>
        <w:t>38</w:t>
      </w:r>
      <w:r w:rsidR="004B5F37">
        <w:rPr>
          <w:noProof/>
        </w:rPr>
        <w:fldChar w:fldCharType="end"/>
      </w:r>
    </w:p>
    <w:p w14:paraId="7E48B77A" w14:textId="458189EF"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_Toc129865782 \h </w:instrText>
      </w:r>
      <w:r>
        <w:rPr>
          <w:noProof/>
        </w:rPr>
      </w:r>
      <w:r>
        <w:rPr>
          <w:noProof/>
        </w:rPr>
        <w:fldChar w:fldCharType="separate"/>
      </w:r>
      <w:r>
        <w:rPr>
          <w:noProof/>
        </w:rPr>
        <w:t>58</w:t>
      </w:r>
      <w:r>
        <w:rPr>
          <w:noProof/>
        </w:rPr>
        <w:fldChar w:fldCharType="end"/>
      </w:r>
    </w:p>
    <w:p w14:paraId="46B3BF40" w14:textId="76E6BA3B"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_Toc129865783 \h </w:instrText>
      </w:r>
      <w:r>
        <w:rPr>
          <w:noProof/>
        </w:rPr>
      </w:r>
      <w:r>
        <w:rPr>
          <w:noProof/>
        </w:rPr>
        <w:fldChar w:fldCharType="separate"/>
      </w:r>
      <w:r>
        <w:rPr>
          <w:noProof/>
        </w:rPr>
        <w:t>59</w:t>
      </w:r>
      <w:r>
        <w:rPr>
          <w:noProof/>
        </w:rPr>
        <w:fldChar w:fldCharType="end"/>
      </w:r>
    </w:p>
    <w:p w14:paraId="78BCE4DF" w14:textId="21F82221"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_Toc129865784 \h </w:instrText>
      </w:r>
      <w:r>
        <w:rPr>
          <w:noProof/>
        </w:rPr>
      </w:r>
      <w:r>
        <w:rPr>
          <w:noProof/>
        </w:rPr>
        <w:fldChar w:fldCharType="separate"/>
      </w:r>
      <w:r>
        <w:rPr>
          <w:noProof/>
        </w:rPr>
        <w:t>59</w:t>
      </w:r>
      <w:r>
        <w:rPr>
          <w:noProof/>
        </w:rPr>
        <w:fldChar w:fldCharType="end"/>
      </w:r>
    </w:p>
    <w:p w14:paraId="01A52B10" w14:textId="58A8D252"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_Toc129865785 \h </w:instrText>
      </w:r>
      <w:r>
        <w:rPr>
          <w:noProof/>
        </w:rPr>
      </w:r>
      <w:r>
        <w:rPr>
          <w:noProof/>
        </w:rPr>
        <w:fldChar w:fldCharType="separate"/>
      </w:r>
      <w:r>
        <w:rPr>
          <w:noProof/>
        </w:rPr>
        <w:t>59</w:t>
      </w:r>
      <w:r>
        <w:rPr>
          <w:noProof/>
        </w:rPr>
        <w:fldChar w:fldCharType="end"/>
      </w:r>
    </w:p>
    <w:p w14:paraId="3871B597" w14:textId="4057363F"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_Toc129865786 \h </w:instrText>
      </w:r>
      <w:r>
        <w:rPr>
          <w:noProof/>
        </w:rPr>
      </w:r>
      <w:r>
        <w:rPr>
          <w:noProof/>
        </w:rPr>
        <w:fldChar w:fldCharType="separate"/>
      </w:r>
      <w:r>
        <w:rPr>
          <w:noProof/>
        </w:rPr>
        <w:t>60</w:t>
      </w:r>
      <w:r>
        <w:rPr>
          <w:noProof/>
        </w:rPr>
        <w:fldChar w:fldCharType="end"/>
      </w:r>
    </w:p>
    <w:p w14:paraId="7D504535" w14:textId="32D088A2"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_Toc129865787 \h </w:instrText>
      </w:r>
      <w:r>
        <w:rPr>
          <w:noProof/>
        </w:rPr>
      </w:r>
      <w:r>
        <w:rPr>
          <w:noProof/>
        </w:rPr>
        <w:fldChar w:fldCharType="separate"/>
      </w:r>
      <w:r>
        <w:rPr>
          <w:noProof/>
        </w:rPr>
        <w:t>60</w:t>
      </w:r>
      <w:r>
        <w:rPr>
          <w:noProof/>
        </w:rPr>
        <w:fldChar w:fldCharType="end"/>
      </w:r>
    </w:p>
    <w:p w14:paraId="0B7C0861" w14:textId="57618845"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_Toc129865788 \h </w:instrText>
      </w:r>
      <w:r>
        <w:rPr>
          <w:noProof/>
        </w:rPr>
      </w:r>
      <w:r>
        <w:rPr>
          <w:noProof/>
        </w:rPr>
        <w:fldChar w:fldCharType="separate"/>
      </w:r>
      <w:r>
        <w:rPr>
          <w:noProof/>
        </w:rPr>
        <w:t>61</w:t>
      </w:r>
      <w:r>
        <w:rPr>
          <w:noProof/>
        </w:rPr>
        <w:fldChar w:fldCharType="end"/>
      </w:r>
    </w:p>
    <w:p w14:paraId="305A2A1C" w14:textId="577BCF2E"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_Toc129865789 \h </w:instrText>
      </w:r>
      <w:r>
        <w:rPr>
          <w:noProof/>
        </w:rPr>
      </w:r>
      <w:r>
        <w:rPr>
          <w:noProof/>
        </w:rPr>
        <w:fldChar w:fldCharType="separate"/>
      </w:r>
      <w:r>
        <w:rPr>
          <w:noProof/>
        </w:rPr>
        <w:t>61</w:t>
      </w:r>
      <w:r>
        <w:rPr>
          <w:noProof/>
        </w:rPr>
        <w:fldChar w:fldCharType="end"/>
      </w:r>
    </w:p>
    <w:p w14:paraId="0E0E48D8" w14:textId="200F1107"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_Toc129865790 \h </w:instrText>
      </w:r>
      <w:r>
        <w:rPr>
          <w:noProof/>
        </w:rPr>
      </w:r>
      <w:r>
        <w:rPr>
          <w:noProof/>
        </w:rPr>
        <w:fldChar w:fldCharType="separate"/>
      </w:r>
      <w:r>
        <w:rPr>
          <w:noProof/>
        </w:rPr>
        <w:t>62</w:t>
      </w:r>
      <w:r>
        <w:rPr>
          <w:noProof/>
        </w:rPr>
        <w:fldChar w:fldCharType="end"/>
      </w:r>
    </w:p>
    <w:p w14:paraId="550D43AF" w14:textId="18C94307"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_Toc129865791 \h </w:instrText>
      </w:r>
      <w:r>
        <w:rPr>
          <w:noProof/>
        </w:rPr>
      </w:r>
      <w:r>
        <w:rPr>
          <w:noProof/>
        </w:rPr>
        <w:fldChar w:fldCharType="separate"/>
      </w:r>
      <w:r>
        <w:rPr>
          <w:noProof/>
        </w:rPr>
        <w:t>64</w:t>
      </w:r>
      <w:r>
        <w:rPr>
          <w:noProof/>
        </w:rPr>
        <w:fldChar w:fldCharType="end"/>
      </w:r>
    </w:p>
    <w:p w14:paraId="78EA79C5" w14:textId="25692256"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_Toc129865792 \h </w:instrText>
      </w:r>
      <w:r>
        <w:rPr>
          <w:noProof/>
        </w:rPr>
      </w:r>
      <w:r>
        <w:rPr>
          <w:noProof/>
        </w:rPr>
        <w:fldChar w:fldCharType="separate"/>
      </w:r>
      <w:r>
        <w:rPr>
          <w:noProof/>
        </w:rPr>
        <w:t>64</w:t>
      </w:r>
      <w:r>
        <w:rPr>
          <w:noProof/>
        </w:rPr>
        <w:fldChar w:fldCharType="end"/>
      </w:r>
    </w:p>
    <w:p w14:paraId="564E7BAB" w14:textId="4209BED8"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_Toc129865793 \h </w:instrText>
      </w:r>
      <w:r>
        <w:rPr>
          <w:noProof/>
        </w:rPr>
      </w:r>
      <w:r>
        <w:rPr>
          <w:noProof/>
        </w:rPr>
        <w:fldChar w:fldCharType="separate"/>
      </w:r>
      <w:r>
        <w:rPr>
          <w:noProof/>
        </w:rPr>
        <w:t>65</w:t>
      </w:r>
      <w:r>
        <w:rPr>
          <w:noProof/>
        </w:rPr>
        <w:fldChar w:fldCharType="end"/>
      </w:r>
    </w:p>
    <w:p w14:paraId="1BEB27C4" w14:textId="3F444E45" w:rsidR="004B5F37" w:rsidRDefault="004B5F37">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_Toc129865794 \h </w:instrText>
      </w:r>
      <w:r>
        <w:rPr>
          <w:noProof/>
        </w:rPr>
      </w:r>
      <w:r>
        <w:rPr>
          <w:noProof/>
        </w:rPr>
        <w:fldChar w:fldCharType="separate"/>
      </w:r>
      <w:r>
        <w:rPr>
          <w:noProof/>
        </w:rPr>
        <w:t>65</w:t>
      </w:r>
      <w:r>
        <w:rPr>
          <w:noProof/>
        </w:rPr>
        <w:fldChar w:fldCharType="end"/>
      </w:r>
    </w:p>
    <w:p w14:paraId="3910E707" w14:textId="2761391C"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9865761"/>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9865762"/>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9865763"/>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r>
        <w:rPr>
          <w:i/>
          <w:iCs/>
          <w:szCs w:val="24"/>
        </w:rPr>
        <w:t>f</w:t>
      </w:r>
      <w:r w:rsidRPr="00247393">
        <w:rPr>
          <w:i/>
          <w:iCs/>
          <w:szCs w:val="24"/>
        </w:rPr>
        <w:t>orty</w:t>
      </w:r>
      <w:r>
        <w:rPr>
          <w:i/>
          <w:iCs/>
          <w:szCs w:val="24"/>
        </w:rPr>
        <w:t>t</w:t>
      </w:r>
      <w:r w:rsidRPr="00247393">
        <w:rPr>
          <w:i/>
          <w:iCs/>
          <w:szCs w:val="24"/>
        </w:rPr>
        <w:t>wo.plutus</w:t>
      </w:r>
      <w:proofErr w:type="spell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29865764"/>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9865765"/>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the </w:t>
      </w:r>
      <w:r w:rsidRPr="007D56BF">
        <w:rPr>
          <w:i/>
          <w:iCs/>
        </w:rPr>
        <w:t>.</w:t>
      </w:r>
      <w:proofErr w:type="spellStart"/>
      <w:r w:rsidRPr="007D56BF">
        <w:rPr>
          <w:i/>
          <w:iCs/>
        </w:rPr>
        <w:t>devcontainer</w:t>
      </w:r>
      <w:proofErr w:type="spell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29865766"/>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9865767"/>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271481D3"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CC174E">
        <w:t>ADA</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w:t>
      </w:r>
      <w:proofErr w:type="spellStart"/>
      <w:r>
        <w:t>Cardano</w:t>
      </w:r>
      <w:proofErr w:type="spellEnd"/>
      <w:r>
        <w:t xml:space="preserve"> </w:t>
      </w:r>
      <w:proofErr w:type="spellStart"/>
      <w:r>
        <w:t>Testnet</w:t>
      </w:r>
      <w:proofErr w:type="spellEnd"/>
      <w:r>
        <w:t xml:space="preserve"> faucet and request some ADA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4244259D" w:rsidR="004F4F67" w:rsidRDefault="004F4F67" w:rsidP="00271284">
      <w:pPr>
        <w:pStyle w:val="BodyText"/>
      </w:pPr>
      <w:r>
        <w:t xml:space="preserve">You can then input </w:t>
      </w:r>
      <w:r w:rsidR="00424380">
        <w:t xml:space="preserve">for </w:t>
      </w:r>
      <w:r>
        <w:t xml:space="preserve">how much ADA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w:t>
      </w:r>
      <w:proofErr w:type="spellStart"/>
      <w:r>
        <w:t>Eternl</w:t>
      </w:r>
      <w:proofErr w:type="spellEnd"/>
      <w:r>
        <w:t xml:space="preserve"> wallet and the ADA amount for which we were selling the NFT will be sent to our Nami wallet. </w:t>
      </w:r>
    </w:p>
    <w:p w14:paraId="5DB47BC7" w14:textId="22CABFA8" w:rsidR="00E84F28" w:rsidRDefault="00E84F28" w:rsidP="00E84F28">
      <w:pPr>
        <w:pStyle w:val="Heading2"/>
      </w:pPr>
      <w:bookmarkStart w:id="10" w:name="_Toc129865768"/>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w:t>
      </w:r>
      <w:proofErr w:type="spellStart"/>
      <w:r w:rsidR="009F4ED3">
        <w:rPr>
          <w:szCs w:val="24"/>
        </w:rPr>
        <w:t>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2D8A4C7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9865769"/>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95A0B5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ADA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4386993F" w:rsidR="00C45302" w:rsidRDefault="000F4F02" w:rsidP="00C300A1">
      <w:pPr>
        <w:spacing w:after="0"/>
        <w:rPr>
          <w:szCs w:val="24"/>
        </w:rPr>
      </w:pPr>
      <w:r>
        <w:rPr>
          <w:szCs w:val="24"/>
        </w:rPr>
        <w:t xml:space="preserve">Let’s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9865770"/>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9865771"/>
      <w:r w:rsidRPr="00AC0AC1">
        <w:rPr>
          <w:lang w:val="en-US"/>
        </w:rPr>
        <w:lastRenderedPageBreak/>
        <w:t>Simple validation scripts</w:t>
      </w:r>
      <w:bookmarkEnd w:id="13"/>
      <w:bookmarkEnd w:id="14"/>
    </w:p>
    <w:p w14:paraId="3354B251" w14:textId="653002B0"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9865772"/>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6C607E45" w:rsidR="0067272E" w:rsidRDefault="0067272E" w:rsidP="0067272E">
      <w:pPr>
        <w:pStyle w:val="Caption"/>
        <w:spacing w:before="0"/>
        <w:rPr>
          <w:szCs w:val="24"/>
        </w:rPr>
      </w:pPr>
      <w:bookmarkStart w:id="17" w:name="_Toc129865781"/>
      <w:r>
        <w:t xml:space="preserve">Figure </w:t>
      </w:r>
      <w:r>
        <w:fldChar w:fldCharType="begin"/>
      </w:r>
      <w:r>
        <w:instrText xml:space="preserve"> SEQ Figure \* ARABIC </w:instrText>
      </w:r>
      <w:r>
        <w:fldChar w:fldCharType="separate"/>
      </w:r>
      <w:r w:rsidR="00786C04">
        <w:rPr>
          <w:noProof/>
        </w:rPr>
        <w:t>1</w:t>
      </w:r>
      <w:r>
        <w:fldChar w:fldCharType="end"/>
      </w:r>
      <w:r>
        <w:t xml:space="preserve"> - Data type</w:t>
      </w:r>
      <w:bookmarkEnd w:id="17"/>
    </w:p>
    <w:p w14:paraId="3F512577" w14:textId="6E700052"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 xml:space="preserve">but you will need to use Chrome or Edge web browser, since issues have been reported by Firefox users.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54AB075F"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type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spellStart"/>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56AD7444"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22895E1B" w:rsidR="006D647A" w:rsidRDefault="006D647A" w:rsidP="00B15585">
      <w:pPr>
        <w:spacing w:after="0"/>
        <w:rPr>
          <w:szCs w:val="24"/>
        </w:rPr>
      </w:pPr>
      <w:r>
        <w:rPr>
          <w:szCs w:val="24"/>
        </w:rPr>
        <w:t xml:space="preserve">An important thing to mention is that normally in the oxford brackets you </w:t>
      </w:r>
      <w:proofErr w:type="spellStart"/>
      <w:r w:rsidR="00B97255">
        <w:rPr>
          <w:szCs w:val="24"/>
        </w:rPr>
        <w:t>can not</w:t>
      </w:r>
      <w:proofErr w:type="spellEnd"/>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1D4F86">
      <w:pPr>
        <w:spacing w:after="0"/>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spellStart"/>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0204A5A6" w:rsidR="005326FA" w:rsidRDefault="00E67735" w:rsidP="001D4F86">
      <w:pPr>
        <w:spacing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proofErr w:type="spellStart"/>
      <w:r w:rsidR="00216DBC">
        <w:rPr>
          <w:szCs w:val="24"/>
        </w:rPr>
        <w:t>can not</w:t>
      </w:r>
      <w:proofErr w:type="spellEnd"/>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29865773"/>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container image prepared for the local setup</w:t>
      </w:r>
      <w:r w:rsidR="009A7F9B">
        <w:rPr>
          <w:szCs w:val="24"/>
        </w:rPr>
        <w:t>.</w:t>
      </w:r>
      <w:r w:rsidR="00AD15FE">
        <w:rPr>
          <w:szCs w:val="24"/>
        </w:rPr>
        <w:t xml:space="preserve"> </w:t>
      </w:r>
      <w:r w:rsidR="00756177">
        <w:rPr>
          <w:szCs w:val="24"/>
        </w:rPr>
        <w:t xml:space="preserve">In order to use the </w:t>
      </w:r>
      <w:proofErr w:type="spellStart"/>
      <w:r w:rsidR="00756177">
        <w:rPr>
          <w:szCs w:val="24"/>
        </w:rPr>
        <w:t>Cardano</w:t>
      </w:r>
      <w:proofErr w:type="spellEnd"/>
      <w:r w:rsidR="00756177">
        <w:rPr>
          <w:szCs w:val="24"/>
        </w:rPr>
        <w:t xml:space="preserve"> CLI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lastRenderedPageBreak/>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ADA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46C8F735"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p>
    <w:p w14:paraId="2244621F" w14:textId="16446D6B"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w:t>
      </w:r>
      <w:proofErr w:type="spellStart"/>
      <w:r w:rsidR="00332773" w:rsidRPr="00332773">
        <w:rPr>
          <w:i/>
          <w:iCs/>
          <w:szCs w:val="24"/>
        </w:rPr>
        <w:t>plutus</w:t>
      </w:r>
      <w:proofErr w:type="spellEnd"/>
      <w:r w:rsidR="00332773">
        <w:rPr>
          <w:szCs w:val="24"/>
        </w:rPr>
        <w:t xml:space="preserve"> script file that we have learned how to produce it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lastRenderedPageBreak/>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0EF0544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ADA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lastRenderedPageBreak/>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710A734" w:rsidR="000927CA" w:rsidRDefault="00726AA5" w:rsidP="001D4F86">
      <w:pPr>
        <w:spacing w:after="0"/>
        <w:rPr>
          <w:szCs w:val="24"/>
        </w:rPr>
      </w:pPr>
      <w:r>
        <w:rPr>
          <w:szCs w:val="24"/>
        </w:rPr>
        <w:t xml:space="preserve">As a side note we say there is also the command </w:t>
      </w:r>
      <w:r w:rsidRPr="000969C8">
        <w:rPr>
          <w:i/>
          <w:iCs/>
          <w:szCs w:val="24"/>
        </w:rPr>
        <w:t>transaction build raw</w:t>
      </w:r>
      <w:r>
        <w:rPr>
          <w:szCs w:val="24"/>
        </w:rPr>
        <w:t xml:space="preserve"> that gives you more control but you have to take care of more parameters. Now that we have submitted the </w:t>
      </w:r>
      <w:r w:rsidR="00A9773E">
        <w:rPr>
          <w:szCs w:val="24"/>
        </w:rPr>
        <w:t>transaction,</w:t>
      </w:r>
      <w:r>
        <w:rPr>
          <w:szCs w:val="24"/>
        </w:rPr>
        <w:t xml:space="preserve"> w</w:t>
      </w:r>
      <w:r w:rsidR="000927CA">
        <w:rPr>
          <w:szCs w:val="24"/>
        </w:rPr>
        <w:t xml:space="preserve">e </w:t>
      </w:r>
      <w:r w:rsidR="00A46DB7">
        <w:rPr>
          <w:szCs w:val="24"/>
        </w:rPr>
        <w:t>can use the transaction ID command to get the transaction hash.</w:t>
      </w:r>
      <w:r>
        <w:rPr>
          <w:szCs w:val="24"/>
        </w:rPr>
        <w:t xml:space="preserve"> </w:t>
      </w:r>
    </w:p>
    <w:p w14:paraId="2994EBC8" w14:textId="1DA29202" w:rsidR="00A46DB7" w:rsidRDefault="00A46DB7" w:rsidP="00A46DB7">
      <w:pPr>
        <w:pStyle w:val="SourceCode"/>
      </w:pPr>
      <w:r w:rsidRPr="00A46DB7">
        <w:t>cardano-cli transaction txid --tx-file "$tx"</w:t>
      </w:r>
    </w:p>
    <w:p w14:paraId="1A594007" w14:textId="26EB043C"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Pr>
          <w:rStyle w:val="pl-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ADA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746377D2"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w:t>
      </w:r>
      <w:r w:rsidR="00FA3860">
        <w:rPr>
          <w:szCs w:val="24"/>
          <w:lang w:val="sl-SI"/>
        </w:rPr>
        <w:lastRenderedPageBreak/>
        <w:t>in the script file gets longer are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ADA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29865774"/>
      <w:r w:rsidRPr="00AC0AC1">
        <w:rPr>
          <w:lang w:val="en-US"/>
        </w:rPr>
        <w:t>High</w:t>
      </w:r>
      <w:r w:rsidR="0070201B">
        <w:rPr>
          <w:lang w:val="en-US"/>
        </w:rPr>
        <w:t>-l</w:t>
      </w:r>
      <w:r w:rsidRPr="00AC0AC1">
        <w:rPr>
          <w:lang w:val="en-US"/>
        </w:rPr>
        <w:t>evel typed validation scripts</w:t>
      </w:r>
      <w:bookmarkEnd w:id="19"/>
      <w:bookmarkEnd w:id="20"/>
    </w:p>
    <w:p w14:paraId="50D3A49D" w14:textId="7917B0CC" w:rsidR="005326FA" w:rsidRDefault="00EB0418" w:rsidP="001D4F86">
      <w:pPr>
        <w:spacing w:after="0"/>
        <w:rPr>
          <w:szCs w:val="24"/>
        </w:rPr>
      </w:pPr>
      <w:r>
        <w:rPr>
          <w:szCs w:val="24"/>
        </w:rPr>
        <w:t>First let’s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411AE616" w14:textId="77777777" w:rsidR="00EB0418" w:rsidRDefault="00EB0418" w:rsidP="001D4F86">
      <w:pPr>
        <w:spacing w:after="0"/>
        <w:rPr>
          <w:szCs w:val="24"/>
        </w:rPr>
      </w:pP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spellStart"/>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1D4F86">
      <w:pPr>
        <w:spacing w:after="0"/>
        <w:rPr>
          <w:szCs w:val="24"/>
          <w:lang w:val="en-SI"/>
        </w:rPr>
      </w:pPr>
    </w:p>
    <w:p w14:paraId="2B11D459" w14:textId="01D979BF" w:rsidR="005F7622" w:rsidRDefault="00EB0418" w:rsidP="001D4F86">
      <w:pPr>
        <w:spacing w:after="0"/>
        <w:rPr>
          <w:szCs w:val="24"/>
        </w:rPr>
      </w:pPr>
      <w:r>
        <w:rPr>
          <w:szCs w:val="24"/>
        </w:rPr>
        <w:t xml:space="preserve">In the body of the validator function we say that If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957E6C">
        <w:rPr>
          <w:szCs w:val="24"/>
        </w:rPr>
        <w:t xml:space="preserve">So let’s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1D4F86">
      <w:pPr>
        <w:spacing w:after="0"/>
        <w:rPr>
          <w:szCs w:val="24"/>
          <w:lang w:val="en-SI"/>
        </w:rPr>
      </w:pPr>
    </w:p>
    <w:p w14:paraId="32406103" w14:textId="277A7BFB" w:rsidR="00546AE5" w:rsidRDefault="00BF02D3" w:rsidP="00AE5D2D">
      <w:pPr>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proofErr w:type="spellStart"/>
      <w:r w:rsidR="00B00954">
        <w:rPr>
          <w:szCs w:val="24"/>
        </w:rPr>
        <w:t>b</w:t>
      </w:r>
      <w:r w:rsidR="007F1BB8">
        <w:rPr>
          <w:szCs w:val="24"/>
        </w:rPr>
        <w:t>oolean</w:t>
      </w:r>
      <w:proofErr w:type="spellEnd"/>
      <w:r w:rsidR="007F1BB8">
        <w:rPr>
          <w:szCs w:val="24"/>
        </w:rPr>
        <w:t xml:space="preserve"> expression. It returns unit in case the </w:t>
      </w:r>
      <w:proofErr w:type="spellStart"/>
      <w:r w:rsidR="00B00954">
        <w:rPr>
          <w:szCs w:val="24"/>
        </w:rPr>
        <w:t>boolean</w:t>
      </w:r>
      <w:proofErr w:type="spellEnd"/>
      <w:r w:rsidR="007F1BB8">
        <w:rPr>
          <w:szCs w:val="24"/>
        </w:rPr>
        <w:t xml:space="preserve"> expression is True or raises an error with the input message in case it is false. </w:t>
      </w:r>
      <w:r w:rsidR="00452174">
        <w:rPr>
          <w:szCs w:val="24"/>
        </w:rPr>
        <w:t xml:space="preserve">And in the </w:t>
      </w:r>
      <w:proofErr w:type="spellStart"/>
      <w:r w:rsidR="00452174">
        <w:rPr>
          <w:szCs w:val="24"/>
        </w:rPr>
        <w:t>boolean</w:t>
      </w:r>
      <w:proofErr w:type="spellEnd"/>
      <w:r w:rsidR="00452174">
        <w:rPr>
          <w:szCs w:val="24"/>
        </w:rPr>
        <w:t xml:space="preserve"> expression we can simply compare the value of the redeemer to the integer </w:t>
      </w:r>
      <w:r w:rsidR="00452174">
        <w:rPr>
          <w:szCs w:val="24"/>
        </w:rPr>
        <w:lastRenderedPageBreak/>
        <w:t xml:space="preserve">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1D4F86">
      <w:pPr>
        <w:spacing w:after="0"/>
        <w:rPr>
          <w:szCs w:val="24"/>
        </w:rPr>
      </w:pPr>
    </w:p>
    <w:p w14:paraId="34EACB40" w14:textId="6CA8578C" w:rsidR="005B5379" w:rsidRDefault="00623FCA" w:rsidP="001D4F86">
      <w:pPr>
        <w:spacing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20FB2CFA" w:rsidR="000B6391" w:rsidRDefault="00862B2E" w:rsidP="001D4F86">
      <w:pPr>
        <w:spacing w:after="0"/>
        <w:rPr>
          <w:szCs w:val="24"/>
        </w:rPr>
      </w:pPr>
      <w:r>
        <w:rPr>
          <w:szCs w:val="24"/>
        </w:rPr>
        <w:lastRenderedPageBreak/>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annotation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0F46D76C"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0980EA62" w:rsidR="009C7690" w:rsidRDefault="00413A86" w:rsidP="001D4F86">
      <w:pPr>
        <w:spacing w:after="0"/>
        <w:rPr>
          <w:szCs w:val="24"/>
        </w:rPr>
      </w:pPr>
      <w:r>
        <w:rPr>
          <w:szCs w:val="24"/>
        </w:rPr>
        <w:t xml:space="preserve">As said before there is a performance advantage for the untyped version. If you look at the files </w:t>
      </w:r>
      <w:proofErr w:type="spellStart"/>
      <w:r w:rsidRPr="00413A86">
        <w:rPr>
          <w:i/>
          <w:iCs/>
          <w:szCs w:val="24"/>
        </w:rPr>
        <w:t>fortytwo.plutus</w:t>
      </w:r>
      <w:proofErr w:type="spell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are tools that can optimize your Plutus core script in order for it to be more performant. </w:t>
      </w:r>
    </w:p>
    <w:p w14:paraId="31AC6215" w14:textId="6A8A41BD" w:rsidR="007D28F2" w:rsidRDefault="007D28F2" w:rsidP="001D4F86">
      <w:pPr>
        <w:spacing w:after="0"/>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 xml:space="preserve">Let’s look now at the code from the </w:t>
      </w:r>
      <w:proofErr w:type="spellStart"/>
      <w:r w:rsidR="00292658" w:rsidRPr="00292658">
        <w:rPr>
          <w:i/>
          <w:iCs/>
          <w:szCs w:val="24"/>
        </w:rPr>
        <w:t>CustomTypes.hs</w:t>
      </w:r>
      <w:proofErr w:type="spellEnd"/>
      <w:r w:rsidR="00292658">
        <w:rPr>
          <w:szCs w:val="24"/>
        </w:rPr>
        <w:t xml:space="preserve"> file.</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lastRenderedPageBreak/>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1D4F86">
      <w:pPr>
        <w:spacing w:after="0"/>
        <w:rPr>
          <w:szCs w:val="24"/>
          <w:lang w:val="en-SI"/>
        </w:rPr>
      </w:pPr>
    </w:p>
    <w:p w14:paraId="14E14FE1" w14:textId="7ED532DC" w:rsidR="009264C2" w:rsidRDefault="009264C2" w:rsidP="009264C2">
      <w:pPr>
        <w:rPr>
          <w:szCs w:val="24"/>
        </w:rPr>
      </w:pPr>
      <w:r>
        <w:rPr>
          <w:szCs w:val="24"/>
        </w:rPr>
        <w:t xml:space="preserve">We look again at part of the code to better understand what is happening. As shown </w:t>
      </w:r>
      <w:proofErr w:type="spellStart"/>
      <w:r>
        <w:rPr>
          <w:szCs w:val="24"/>
        </w:rPr>
        <w:t>bellow</w:t>
      </w:r>
      <w:proofErr w:type="spellEnd"/>
      <w:r>
        <w:rPr>
          <w:szCs w:val="24"/>
        </w:rPr>
        <w:t xml:space="preserve"> we </w:t>
      </w:r>
      <w:r>
        <w:rPr>
          <w:szCs w:val="24"/>
        </w:rPr>
        <w:t>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682F7B65" w14:textId="77777777" w:rsidR="009264C2" w:rsidRDefault="009264C2" w:rsidP="001D4F86">
      <w:pPr>
        <w:spacing w:after="0"/>
        <w:rPr>
          <w:szCs w:val="24"/>
        </w:rPr>
      </w:pPr>
    </w:p>
    <w:p w14:paraId="49613536" w14:textId="365EA6BD"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lastRenderedPageBreak/>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867905">
      <w:pPr>
        <w:pStyle w:val="BodyText"/>
        <w:rPr>
          <w:lang w:val="en-SI"/>
        </w:rPr>
      </w:pPr>
    </w:p>
    <w:p w14:paraId="73A042EA" w14:textId="11643F20" w:rsidR="00CF35BA" w:rsidRDefault="00975ACA" w:rsidP="00867905">
      <w:pPr>
        <w:pStyle w:val="BodyText"/>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09B02F56" w:rsidR="00E5264C" w:rsidRDefault="00B2412E" w:rsidP="00867905">
      <w:pPr>
        <w:pStyle w:val="BodyText"/>
      </w:pPr>
      <w:r>
        <w:t>We see that the JSON object becomes quite complex to write by hand for a simple tuple. So this function and other</w:t>
      </w:r>
      <w:r w:rsidR="003250D5">
        <w:t>s</w:t>
      </w:r>
      <w:r>
        <w:t xml:space="preserve"> in the Utilities module come very handy. </w:t>
      </w:r>
    </w:p>
    <w:p w14:paraId="54E4769A" w14:textId="6D582089" w:rsidR="00157952" w:rsidRPr="00975ACA" w:rsidRDefault="00B52D02" w:rsidP="00B52D02">
      <w:pPr>
        <w:pStyle w:val="Heading2"/>
        <w:rPr>
          <w:lang w:val="en-US"/>
        </w:rPr>
      </w:pPr>
      <w:bookmarkStart w:id="21" w:name="_Toc129865775"/>
      <w:r>
        <w:lastRenderedPageBreak/>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1D4F86">
      <w:pPr>
        <w:spacing w:after="0"/>
        <w:rPr>
          <w:szCs w:val="24"/>
          <w:lang w:val="en-SI"/>
        </w:rPr>
      </w:pPr>
    </w:p>
    <w:p w14:paraId="42FCE3F9" w14:textId="0889053B" w:rsidR="00AF4E8B" w:rsidRDefault="00B40A2E" w:rsidP="001D4F86">
      <w:pPr>
        <w:spacing w:after="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lastRenderedPageBreak/>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1D4F86">
      <w:pPr>
        <w:spacing w:after="0"/>
        <w:rPr>
          <w:szCs w:val="24"/>
        </w:rPr>
      </w:pPr>
    </w:p>
    <w:p w14:paraId="4AC829F9" w14:textId="0963A5FD" w:rsidR="00B55BB2" w:rsidRDefault="00B55BB2" w:rsidP="001D4F86">
      <w:pPr>
        <w:spacing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lastRenderedPageBreak/>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29865776"/>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29865777"/>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44C1E5B5" w:rsidR="0017627D" w:rsidRDefault="0017627D" w:rsidP="0017627D">
      <w:pPr>
        <w:pStyle w:val="Caption"/>
        <w:spacing w:before="0"/>
        <w:rPr>
          <w:szCs w:val="24"/>
        </w:rPr>
      </w:pPr>
      <w:bookmarkStart w:id="25" w:name="_Toc129865782"/>
      <w:r>
        <w:t xml:space="preserve">Figure </w:t>
      </w:r>
      <w:r>
        <w:fldChar w:fldCharType="begin"/>
      </w:r>
      <w:r>
        <w:instrText xml:space="preserve"> SEQ Figure \* ARABIC </w:instrText>
      </w:r>
      <w:r>
        <w:fldChar w:fldCharType="separate"/>
      </w:r>
      <w:r w:rsidR="00786C04">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388B784B" w:rsidR="00D5741C" w:rsidRDefault="00D5741C" w:rsidP="00D5741C">
      <w:pPr>
        <w:pStyle w:val="Caption"/>
        <w:spacing w:before="0"/>
        <w:rPr>
          <w:szCs w:val="24"/>
        </w:rPr>
      </w:pPr>
      <w:bookmarkStart w:id="26" w:name="_Toc129865783"/>
      <w:r>
        <w:t xml:space="preserve">Figure </w:t>
      </w:r>
      <w:r>
        <w:fldChar w:fldCharType="begin"/>
      </w:r>
      <w:r>
        <w:instrText xml:space="preserve"> SEQ Figure \* ARABIC </w:instrText>
      </w:r>
      <w:r>
        <w:fldChar w:fldCharType="separate"/>
      </w:r>
      <w:r w:rsidR="00786C04">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50909BE1" w:rsidR="00CF792E" w:rsidRDefault="00CF792E" w:rsidP="00CF792E">
      <w:pPr>
        <w:pStyle w:val="Caption"/>
        <w:spacing w:before="0"/>
        <w:rPr>
          <w:szCs w:val="24"/>
        </w:rPr>
      </w:pPr>
      <w:bookmarkStart w:id="27" w:name="_Toc129865784"/>
      <w:r>
        <w:t xml:space="preserve">Figure </w:t>
      </w:r>
      <w:r>
        <w:fldChar w:fldCharType="begin"/>
      </w:r>
      <w:r>
        <w:instrText xml:space="preserve"> SEQ Figure \* ARABIC </w:instrText>
      </w:r>
      <w:r>
        <w:fldChar w:fldCharType="separate"/>
      </w:r>
      <w:r w:rsidR="00786C04">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67A22D70" w:rsidR="004760A7" w:rsidRDefault="004760A7" w:rsidP="004760A7">
      <w:pPr>
        <w:pStyle w:val="Caption"/>
        <w:spacing w:before="0"/>
        <w:rPr>
          <w:szCs w:val="24"/>
        </w:rPr>
      </w:pPr>
      <w:bookmarkStart w:id="28" w:name="_Toc129865785"/>
      <w:r>
        <w:t xml:space="preserve">Figure </w:t>
      </w:r>
      <w:r>
        <w:fldChar w:fldCharType="begin"/>
      </w:r>
      <w:r>
        <w:instrText xml:space="preserve"> SEQ Figure \* ARABIC </w:instrText>
      </w:r>
      <w:r>
        <w:fldChar w:fldCharType="separate"/>
      </w:r>
      <w:r w:rsidR="00786C04">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376D2B15" w:rsidR="00CA7AA1" w:rsidRDefault="00CA7AA1" w:rsidP="00CA7AA1">
      <w:pPr>
        <w:pStyle w:val="Caption"/>
        <w:spacing w:before="0"/>
        <w:rPr>
          <w:szCs w:val="24"/>
        </w:rPr>
      </w:pPr>
      <w:bookmarkStart w:id="29" w:name="_Toc129865786"/>
      <w:r>
        <w:t xml:space="preserve">Figure </w:t>
      </w:r>
      <w:r>
        <w:fldChar w:fldCharType="begin"/>
      </w:r>
      <w:r>
        <w:instrText xml:space="preserve"> SEQ Figure \* ARABIC </w:instrText>
      </w:r>
      <w:r>
        <w:fldChar w:fldCharType="separate"/>
      </w:r>
      <w:r w:rsidR="00786C04">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30AC5DE6" w:rsidR="005B67E6" w:rsidRDefault="005B67E6" w:rsidP="005B67E6">
      <w:pPr>
        <w:pStyle w:val="Caption"/>
        <w:spacing w:before="0"/>
        <w:rPr>
          <w:szCs w:val="24"/>
        </w:rPr>
      </w:pPr>
      <w:bookmarkStart w:id="30" w:name="_Toc129865787"/>
      <w:r>
        <w:t xml:space="preserve">Figure </w:t>
      </w:r>
      <w:r>
        <w:fldChar w:fldCharType="begin"/>
      </w:r>
      <w:r>
        <w:instrText xml:space="preserve"> SEQ Figure \* ARABIC </w:instrText>
      </w:r>
      <w:r>
        <w:fldChar w:fldCharType="separate"/>
      </w:r>
      <w:r w:rsidR="00786C04">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8F3D4E3" w:rsidR="001B2A0E" w:rsidRDefault="008C4DAE" w:rsidP="008C4DAE">
      <w:pPr>
        <w:pStyle w:val="Caption"/>
        <w:spacing w:before="0"/>
        <w:rPr>
          <w:szCs w:val="24"/>
        </w:rPr>
      </w:pPr>
      <w:bookmarkStart w:id="31" w:name="_Toc129865788"/>
      <w:r>
        <w:t xml:space="preserve">Figure </w:t>
      </w:r>
      <w:r>
        <w:fldChar w:fldCharType="begin"/>
      </w:r>
      <w:r>
        <w:instrText xml:space="preserve"> SEQ Figure \* ARABIC </w:instrText>
      </w:r>
      <w:r>
        <w:fldChar w:fldCharType="separate"/>
      </w:r>
      <w:r w:rsidR="00786C04">
        <w:rPr>
          <w:noProof/>
        </w:rPr>
        <w:t>8</w:t>
      </w:r>
      <w:r>
        <w:fldChar w:fldCharType="end"/>
      </w:r>
      <w:r>
        <w:t xml:space="preserve"> - TxOut type</w:t>
      </w:r>
      <w:bookmarkEnd w:id="31"/>
    </w:p>
    <w:p w14:paraId="347865C1" w14:textId="0AA58E7B"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which can be ADA,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1264BEE3" w:rsidR="00282A30" w:rsidRDefault="00282A30" w:rsidP="00282A30">
      <w:pPr>
        <w:pStyle w:val="Caption"/>
        <w:spacing w:before="0"/>
        <w:rPr>
          <w:szCs w:val="24"/>
        </w:rPr>
      </w:pPr>
      <w:bookmarkStart w:id="32" w:name="_Toc129865789"/>
      <w:r>
        <w:t xml:space="preserve">Figure </w:t>
      </w:r>
      <w:r>
        <w:fldChar w:fldCharType="begin"/>
      </w:r>
      <w:r>
        <w:instrText xml:space="preserve"> SEQ Figure \* ARABIC </w:instrText>
      </w:r>
      <w:r>
        <w:fldChar w:fldCharType="separate"/>
      </w:r>
      <w:r w:rsidR="00786C04">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16BE5509"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ADA but it could happen in the future that they it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227191A9" w:rsidR="009C0519" w:rsidRDefault="009C0519" w:rsidP="009C0519">
      <w:pPr>
        <w:pStyle w:val="Caption"/>
        <w:spacing w:before="0"/>
        <w:rPr>
          <w:szCs w:val="24"/>
        </w:rPr>
      </w:pPr>
      <w:bookmarkStart w:id="33" w:name="_Toc129865790"/>
      <w:r>
        <w:t xml:space="preserve">Figure </w:t>
      </w:r>
      <w:r>
        <w:fldChar w:fldCharType="begin"/>
      </w:r>
      <w:r>
        <w:instrText xml:space="preserve"> SEQ Figure \* ARABIC </w:instrText>
      </w:r>
      <w:r>
        <w:fldChar w:fldCharType="separate"/>
      </w:r>
      <w:r w:rsidR="00786C04">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29865778"/>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filed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3EB5D7C0" w:rsidR="00132FAA" w:rsidRDefault="007D2BC5" w:rsidP="007D2BC5">
      <w:pPr>
        <w:pStyle w:val="Caption"/>
        <w:spacing w:before="0"/>
        <w:rPr>
          <w:szCs w:val="24"/>
        </w:rPr>
      </w:pPr>
      <w:bookmarkStart w:id="35" w:name="_Toc129865791"/>
      <w:r>
        <w:t xml:space="preserve">Figure </w:t>
      </w:r>
      <w:r>
        <w:fldChar w:fldCharType="begin"/>
      </w:r>
      <w:r>
        <w:instrText xml:space="preserve"> SEQ Figure \* ARABIC </w:instrText>
      </w:r>
      <w:r>
        <w:fldChar w:fldCharType="separate"/>
      </w:r>
      <w:r w:rsidR="00786C04">
        <w:rPr>
          <w:noProof/>
        </w:rPr>
        <w:t>11</w:t>
      </w:r>
      <w:r>
        <w:fldChar w:fldCharType="end"/>
      </w:r>
      <w:r>
        <w:t xml:space="preserve"> - POSIXTimeRange type</w:t>
      </w:r>
      <w:bookmarkEnd w:id="35"/>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proofErr w:type="spellStart"/>
      <w:r w:rsidR="00CB7A19">
        <w:rPr>
          <w:szCs w:val="24"/>
        </w:rPr>
        <w:t>mili</w:t>
      </w:r>
      <w:r>
        <w:rPr>
          <w:szCs w:val="24"/>
        </w:rPr>
        <w:t>seconds</w:t>
      </w:r>
      <w:proofErr w:type="spellEnd"/>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7DB70E2" w:rsidR="007D2BC5" w:rsidRDefault="007D2BC5" w:rsidP="007D2BC5">
      <w:pPr>
        <w:pStyle w:val="Caption"/>
        <w:spacing w:before="0"/>
        <w:rPr>
          <w:szCs w:val="24"/>
        </w:rPr>
      </w:pPr>
      <w:bookmarkStart w:id="36" w:name="_Toc129865792"/>
      <w:r>
        <w:t xml:space="preserve">Figure </w:t>
      </w:r>
      <w:r>
        <w:fldChar w:fldCharType="begin"/>
      </w:r>
      <w:r>
        <w:instrText xml:space="preserve"> SEQ Figure \* ARABIC </w:instrText>
      </w:r>
      <w:r>
        <w:fldChar w:fldCharType="separate"/>
      </w:r>
      <w:r w:rsidR="00786C04">
        <w:rPr>
          <w:noProof/>
        </w:rPr>
        <w:t>12</w:t>
      </w:r>
      <w:r>
        <w:fldChar w:fldCharType="end"/>
      </w:r>
      <w:r>
        <w:t xml:space="preserve"> - Interval type</w:t>
      </w:r>
      <w:bookmarkEnd w:id="36"/>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33372391" w:rsidR="0036265B" w:rsidRDefault="0036265B" w:rsidP="0036265B">
      <w:pPr>
        <w:pStyle w:val="Caption"/>
        <w:spacing w:before="0"/>
        <w:rPr>
          <w:szCs w:val="24"/>
        </w:rPr>
      </w:pPr>
      <w:bookmarkStart w:id="37" w:name="_Toc129865793"/>
      <w:r>
        <w:t xml:space="preserve">Figure </w:t>
      </w:r>
      <w:r>
        <w:fldChar w:fldCharType="begin"/>
      </w:r>
      <w:r>
        <w:instrText xml:space="preserve"> SEQ Figure \* ARABIC </w:instrText>
      </w:r>
      <w:r>
        <w:fldChar w:fldCharType="separate"/>
      </w:r>
      <w:r w:rsidR="00786C04">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6089AE3F" w:rsidR="000B71F9" w:rsidRDefault="00786C04" w:rsidP="00786C04">
      <w:pPr>
        <w:pStyle w:val="Caption"/>
        <w:spacing w:before="0"/>
        <w:rPr>
          <w:szCs w:val="24"/>
        </w:rPr>
      </w:pPr>
      <w:bookmarkStart w:id="38" w:name="_Toc129865794"/>
      <w:r>
        <w:t xml:space="preserve">Figure </w:t>
      </w:r>
      <w:r>
        <w:fldChar w:fldCharType="begin"/>
      </w:r>
      <w:r>
        <w:instrText xml:space="preserve"> SEQ Figure \* ARABIC </w:instrText>
      </w:r>
      <w:r>
        <w:fldChar w:fldCharType="separate"/>
      </w:r>
      <w:r>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r w:rsidRPr="00660EF2">
        <w:rPr>
          <w:i/>
          <w:iCs/>
          <w:szCs w:val="24"/>
        </w:rPr>
        <w:t>a</w:t>
      </w:r>
      <w:proofErr w:type="spell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r w:rsidR="00DE2B6A" w:rsidRPr="00660EF2">
        <w:rPr>
          <w:i/>
          <w:iCs/>
          <w:szCs w:val="24"/>
        </w:rPr>
        <w:t>a</w:t>
      </w:r>
      <w:proofErr w:type="spell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5C04F93C"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Let’s look at some code examples that use these functions:</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29865779"/>
      <w:r>
        <w:t>A vesting example</w:t>
      </w:r>
      <w:bookmarkEnd w:id="39"/>
    </w:p>
    <w:p w14:paraId="3C80CF0C" w14:textId="6E6771BE" w:rsidR="00867E45" w:rsidRDefault="00DB2938" w:rsidP="001D4F86">
      <w:pPr>
        <w:spacing w:after="0"/>
        <w:rPr>
          <w:szCs w:val="24"/>
        </w:rPr>
      </w:pPr>
      <w:r>
        <w:rPr>
          <w:szCs w:val="24"/>
        </w:rPr>
        <w:t xml:space="preserve">Imagine you want to make a gift of ADA to a child but such that he can access the ADA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1D4F86">
      <w:pPr>
        <w:spacing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a </w:t>
      </w:r>
      <w:r w:rsidR="00B4704E" w:rsidRPr="00B4704E">
        <w:rPr>
          <w:i/>
          <w:iCs/>
          <w:szCs w:val="24"/>
        </w:rPr>
        <w:t>.</w:t>
      </w:r>
      <w:proofErr w:type="spellStart"/>
      <w:r w:rsidR="00B4704E" w:rsidRPr="00B4704E">
        <w:rPr>
          <w:i/>
          <w:iCs/>
          <w:szCs w:val="24"/>
        </w:rPr>
        <w:t>plutus</w:t>
      </w:r>
      <w:proofErr w:type="spellEnd"/>
      <w:r w:rsidR="00B4704E">
        <w:rPr>
          <w:szCs w:val="24"/>
        </w:rPr>
        <w:t xml:space="preserve"> file. And then we have also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lastRenderedPageBreak/>
        <w:t>{</w:t>
      </w:r>
    </w:p>
    <w:p w14:paraId="211A53F1" w14:textId="77777777" w:rsidR="00FC19DD" w:rsidRDefault="00FC19DD" w:rsidP="00FC19DD">
      <w:pPr>
        <w:pStyle w:val="SourceCode"/>
      </w:pPr>
      <w:r>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r w:rsidRPr="00524126">
        <w:rPr>
          <w:i/>
          <w:iCs/>
          <w:szCs w:val="24"/>
        </w:rPr>
        <w:t>datum.JSON</w:t>
      </w:r>
      <w:proofErr w:type="spell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237F3A70"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to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lastRenderedPageBreak/>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r>
        <w:t>Parameterized contracts</w:t>
      </w:r>
    </w:p>
    <w:p w14:paraId="6884B413" w14:textId="2D5A3233" w:rsidR="009C72A2" w:rsidRPr="00BB3911" w:rsidRDefault="00955F4A" w:rsidP="00474D3B">
      <w:pPr>
        <w:spacing w:before="0" w:after="0"/>
        <w:rPr>
          <w:szCs w:val="24"/>
        </w:rPr>
      </w:pPr>
      <w:r>
        <w:rPr>
          <w:szCs w:val="24"/>
        </w:rPr>
        <w:t xml:space="preserve">In the examples we have seen so far, we ended up with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p>
    <w:p w14:paraId="772EE201" w14:textId="5CA14775" w:rsidR="00577CFD" w:rsidRDefault="00577CFD" w:rsidP="00474D3B">
      <w:pPr>
        <w:spacing w:before="0" w:after="0"/>
        <w:rPr>
          <w:szCs w:val="24"/>
        </w:rPr>
      </w:pPr>
    </w:p>
    <w:p w14:paraId="323F4087" w14:textId="77777777" w:rsidR="00577CFD" w:rsidRDefault="00577CFD" w:rsidP="00474D3B">
      <w:pPr>
        <w:spacing w:before="0" w:after="0"/>
        <w:rPr>
          <w:szCs w:val="24"/>
        </w:rPr>
      </w:pPr>
    </w:p>
    <w:p w14:paraId="3F1BA95D" w14:textId="77777777" w:rsidR="00225040" w:rsidRPr="00B40A2E" w:rsidRDefault="00225040" w:rsidP="001D4F86">
      <w:pPr>
        <w:spacing w:after="0"/>
        <w:rPr>
          <w:szCs w:val="24"/>
        </w:rPr>
      </w:pPr>
    </w:p>
    <w:p w14:paraId="1D3D8398" w14:textId="77777777" w:rsidR="00C300A1" w:rsidRPr="00AC0AC1" w:rsidRDefault="00C300A1" w:rsidP="00E46B4F">
      <w:pPr>
        <w:pStyle w:val="Heading1"/>
        <w:spacing w:before="0"/>
        <w:rPr>
          <w:lang w:val="en-US"/>
        </w:rPr>
      </w:pPr>
      <w:bookmarkStart w:id="41" w:name="_Toc129865780"/>
      <w:r w:rsidRPr="00AC0AC1">
        <w:rPr>
          <w:lang w:val="en-US"/>
        </w:rPr>
        <w:lastRenderedPageBreak/>
        <w:t>Resources</w:t>
      </w:r>
      <w:bookmarkEnd w:id="41"/>
      <w:r w:rsidRPr="00AC0AC1">
        <w:rPr>
          <w:lang w:val="en-US"/>
        </w:rPr>
        <w:t xml:space="preserve"> </w:t>
      </w:r>
    </w:p>
    <w:p w14:paraId="5BEE2BFE" w14:textId="77777777" w:rsidR="00C300A1" w:rsidRPr="00AC0AC1" w:rsidRDefault="00C300A1" w:rsidP="00C300A1">
      <w:pPr>
        <w:spacing w:after="0"/>
        <w:rPr>
          <w:szCs w:val="24"/>
        </w:rPr>
      </w:pPr>
    </w:p>
    <w:p w14:paraId="4C96A989" w14:textId="5B6357DF" w:rsidR="00C300A1" w:rsidRPr="00AC0AC1" w:rsidRDefault="00C300A1" w:rsidP="00C300A1">
      <w:pPr>
        <w:spacing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04"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05"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06"/>
      <w:footerReference w:type="default" r:id="rId107"/>
      <w:footerReference w:type="first" r:id="rId10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17173" w14:textId="77777777" w:rsidR="008934BD" w:rsidRDefault="008934BD" w:rsidP="00363C64">
      <w:pPr>
        <w:spacing w:after="0" w:line="240" w:lineRule="auto"/>
      </w:pPr>
      <w:r>
        <w:separator/>
      </w:r>
    </w:p>
  </w:endnote>
  <w:endnote w:type="continuationSeparator" w:id="0">
    <w:p w14:paraId="7A99DC2C" w14:textId="77777777" w:rsidR="008934BD" w:rsidRDefault="008934BD"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2EE77" w14:textId="77777777" w:rsidR="008934BD" w:rsidRDefault="008934BD" w:rsidP="00363C64">
      <w:pPr>
        <w:spacing w:after="0" w:line="240" w:lineRule="auto"/>
      </w:pPr>
      <w:r>
        <w:separator/>
      </w:r>
    </w:p>
  </w:footnote>
  <w:footnote w:type="continuationSeparator" w:id="0">
    <w:p w14:paraId="0C27D610" w14:textId="77777777" w:rsidR="008934BD" w:rsidRDefault="008934BD"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728"/>
    <w:rsid w:val="000318EE"/>
    <w:rsid w:val="00031C2A"/>
    <w:rsid w:val="00031CEA"/>
    <w:rsid w:val="00032664"/>
    <w:rsid w:val="000328B5"/>
    <w:rsid w:val="00032ABE"/>
    <w:rsid w:val="00032AE4"/>
    <w:rsid w:val="00033056"/>
    <w:rsid w:val="00033069"/>
    <w:rsid w:val="0003351C"/>
    <w:rsid w:val="000337A9"/>
    <w:rsid w:val="00033A4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568"/>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BEB"/>
    <w:rsid w:val="00057F70"/>
    <w:rsid w:val="00060716"/>
    <w:rsid w:val="00060A01"/>
    <w:rsid w:val="00061EAE"/>
    <w:rsid w:val="0006204B"/>
    <w:rsid w:val="00062260"/>
    <w:rsid w:val="000628AB"/>
    <w:rsid w:val="00062B12"/>
    <w:rsid w:val="00062D6F"/>
    <w:rsid w:val="00062E21"/>
    <w:rsid w:val="00062E50"/>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6426"/>
    <w:rsid w:val="000768E1"/>
    <w:rsid w:val="000770CD"/>
    <w:rsid w:val="000771D5"/>
    <w:rsid w:val="0007728F"/>
    <w:rsid w:val="000773E1"/>
    <w:rsid w:val="00077630"/>
    <w:rsid w:val="00077A9F"/>
    <w:rsid w:val="00077FB9"/>
    <w:rsid w:val="00077FEB"/>
    <w:rsid w:val="0008007C"/>
    <w:rsid w:val="00081162"/>
    <w:rsid w:val="00081255"/>
    <w:rsid w:val="00081C3C"/>
    <w:rsid w:val="00081EBB"/>
    <w:rsid w:val="00081F12"/>
    <w:rsid w:val="00081FAF"/>
    <w:rsid w:val="00082B9F"/>
    <w:rsid w:val="000834D9"/>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DFE"/>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062"/>
    <w:rsid w:val="001B110F"/>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712"/>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6512"/>
    <w:rsid w:val="0021663B"/>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F3"/>
    <w:rsid w:val="002244B9"/>
    <w:rsid w:val="00224C65"/>
    <w:rsid w:val="00225040"/>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37C74"/>
    <w:rsid w:val="002404C7"/>
    <w:rsid w:val="00240504"/>
    <w:rsid w:val="00240B24"/>
    <w:rsid w:val="00240D4A"/>
    <w:rsid w:val="00241DB6"/>
    <w:rsid w:val="00241FCE"/>
    <w:rsid w:val="00242166"/>
    <w:rsid w:val="0024290D"/>
    <w:rsid w:val="0024309F"/>
    <w:rsid w:val="00243322"/>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2F92"/>
    <w:rsid w:val="00253226"/>
    <w:rsid w:val="00253227"/>
    <w:rsid w:val="00253367"/>
    <w:rsid w:val="00253B4C"/>
    <w:rsid w:val="00254142"/>
    <w:rsid w:val="0025442C"/>
    <w:rsid w:val="00254490"/>
    <w:rsid w:val="002546C3"/>
    <w:rsid w:val="00254993"/>
    <w:rsid w:val="00254B24"/>
    <w:rsid w:val="00255569"/>
    <w:rsid w:val="002559B3"/>
    <w:rsid w:val="00256253"/>
    <w:rsid w:val="002562FE"/>
    <w:rsid w:val="002564A4"/>
    <w:rsid w:val="0025678A"/>
    <w:rsid w:val="0025686E"/>
    <w:rsid w:val="0025686F"/>
    <w:rsid w:val="00256AD8"/>
    <w:rsid w:val="00256D8A"/>
    <w:rsid w:val="00256EBB"/>
    <w:rsid w:val="0025719A"/>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551"/>
    <w:rsid w:val="002B1D63"/>
    <w:rsid w:val="002B1E05"/>
    <w:rsid w:val="002B1EE7"/>
    <w:rsid w:val="002B20AA"/>
    <w:rsid w:val="002B28F5"/>
    <w:rsid w:val="002B29A6"/>
    <w:rsid w:val="002B2B11"/>
    <w:rsid w:val="002B2B64"/>
    <w:rsid w:val="002B2C91"/>
    <w:rsid w:val="002B325B"/>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AE2"/>
    <w:rsid w:val="002F3D03"/>
    <w:rsid w:val="002F3D5A"/>
    <w:rsid w:val="002F4512"/>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30A"/>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0FA6"/>
    <w:rsid w:val="00331000"/>
    <w:rsid w:val="003310CA"/>
    <w:rsid w:val="0033171A"/>
    <w:rsid w:val="00331D21"/>
    <w:rsid w:val="00331F05"/>
    <w:rsid w:val="0033226A"/>
    <w:rsid w:val="003322BA"/>
    <w:rsid w:val="00332401"/>
    <w:rsid w:val="00332473"/>
    <w:rsid w:val="003325FF"/>
    <w:rsid w:val="00332773"/>
    <w:rsid w:val="00332E36"/>
    <w:rsid w:val="00333026"/>
    <w:rsid w:val="0033381B"/>
    <w:rsid w:val="00333C27"/>
    <w:rsid w:val="00333F93"/>
    <w:rsid w:val="0033582C"/>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C95"/>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890"/>
    <w:rsid w:val="003B2AD7"/>
    <w:rsid w:val="003B2C28"/>
    <w:rsid w:val="003B3422"/>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1D71"/>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380"/>
    <w:rsid w:val="0042472F"/>
    <w:rsid w:val="00424E09"/>
    <w:rsid w:val="00425430"/>
    <w:rsid w:val="00425F1E"/>
    <w:rsid w:val="004261C3"/>
    <w:rsid w:val="00426324"/>
    <w:rsid w:val="00427A41"/>
    <w:rsid w:val="00427BCD"/>
    <w:rsid w:val="004302F1"/>
    <w:rsid w:val="00430B96"/>
    <w:rsid w:val="0043151D"/>
    <w:rsid w:val="00431676"/>
    <w:rsid w:val="004321AD"/>
    <w:rsid w:val="00432F7B"/>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3F3"/>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200B"/>
    <w:rsid w:val="004821DF"/>
    <w:rsid w:val="00482385"/>
    <w:rsid w:val="0048360F"/>
    <w:rsid w:val="00483C7D"/>
    <w:rsid w:val="00483EB0"/>
    <w:rsid w:val="004841DB"/>
    <w:rsid w:val="00484210"/>
    <w:rsid w:val="004845CC"/>
    <w:rsid w:val="00484941"/>
    <w:rsid w:val="004849FB"/>
    <w:rsid w:val="00485246"/>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443A"/>
    <w:rsid w:val="00495261"/>
    <w:rsid w:val="00495309"/>
    <w:rsid w:val="00495606"/>
    <w:rsid w:val="004958C0"/>
    <w:rsid w:val="004959FE"/>
    <w:rsid w:val="00495B10"/>
    <w:rsid w:val="00495FA6"/>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5F37"/>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A4E"/>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5DC"/>
    <w:rsid w:val="00522753"/>
    <w:rsid w:val="00523106"/>
    <w:rsid w:val="0052338D"/>
    <w:rsid w:val="005236C0"/>
    <w:rsid w:val="00523994"/>
    <w:rsid w:val="00524126"/>
    <w:rsid w:val="005244BB"/>
    <w:rsid w:val="0052477A"/>
    <w:rsid w:val="00524D29"/>
    <w:rsid w:val="00525A3C"/>
    <w:rsid w:val="00525A64"/>
    <w:rsid w:val="00526093"/>
    <w:rsid w:val="0052619A"/>
    <w:rsid w:val="005264F1"/>
    <w:rsid w:val="005267EB"/>
    <w:rsid w:val="0052681C"/>
    <w:rsid w:val="00526838"/>
    <w:rsid w:val="00526B43"/>
    <w:rsid w:val="00526F60"/>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67B6B"/>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2A"/>
    <w:rsid w:val="005B5379"/>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17737"/>
    <w:rsid w:val="00620050"/>
    <w:rsid w:val="006204FB"/>
    <w:rsid w:val="006205DD"/>
    <w:rsid w:val="0062068C"/>
    <w:rsid w:val="006210E4"/>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459"/>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6D2"/>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4B53"/>
    <w:rsid w:val="006861BA"/>
    <w:rsid w:val="0068676F"/>
    <w:rsid w:val="00686976"/>
    <w:rsid w:val="00686D08"/>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5A4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0F8"/>
    <w:rsid w:val="006D5414"/>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1"/>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41CF"/>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0F8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577A"/>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1C"/>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506"/>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37CA"/>
    <w:rsid w:val="008642F1"/>
    <w:rsid w:val="00864324"/>
    <w:rsid w:val="0086528D"/>
    <w:rsid w:val="0086573F"/>
    <w:rsid w:val="00865BF4"/>
    <w:rsid w:val="008662C8"/>
    <w:rsid w:val="00866EF3"/>
    <w:rsid w:val="00867145"/>
    <w:rsid w:val="008673B1"/>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74"/>
    <w:rsid w:val="00892988"/>
    <w:rsid w:val="0089321B"/>
    <w:rsid w:val="00893270"/>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8F2"/>
    <w:rsid w:val="008A7A6B"/>
    <w:rsid w:val="008A7A91"/>
    <w:rsid w:val="008A7D2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B7B98"/>
    <w:rsid w:val="008C001F"/>
    <w:rsid w:val="008C0C92"/>
    <w:rsid w:val="008C1663"/>
    <w:rsid w:val="008C1DBF"/>
    <w:rsid w:val="008C24E1"/>
    <w:rsid w:val="008C2588"/>
    <w:rsid w:val="008C25A6"/>
    <w:rsid w:val="008C280C"/>
    <w:rsid w:val="008C29E3"/>
    <w:rsid w:val="008C2B4B"/>
    <w:rsid w:val="008C2CAB"/>
    <w:rsid w:val="008C330F"/>
    <w:rsid w:val="008C39C6"/>
    <w:rsid w:val="008C3A97"/>
    <w:rsid w:val="008C3C4C"/>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64C2"/>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5EDF"/>
    <w:rsid w:val="00955F4A"/>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60D4"/>
    <w:rsid w:val="009C64E3"/>
    <w:rsid w:val="009C677E"/>
    <w:rsid w:val="009C72A2"/>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1CF9"/>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2FE2"/>
    <w:rsid w:val="00A338D2"/>
    <w:rsid w:val="00A345A9"/>
    <w:rsid w:val="00A3474F"/>
    <w:rsid w:val="00A34E5A"/>
    <w:rsid w:val="00A3500B"/>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3EE1"/>
    <w:rsid w:val="00A643AF"/>
    <w:rsid w:val="00A64819"/>
    <w:rsid w:val="00A65451"/>
    <w:rsid w:val="00A65787"/>
    <w:rsid w:val="00A65DAB"/>
    <w:rsid w:val="00A662C5"/>
    <w:rsid w:val="00A66610"/>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508"/>
    <w:rsid w:val="00AC688E"/>
    <w:rsid w:val="00AC6C2D"/>
    <w:rsid w:val="00AC6CC0"/>
    <w:rsid w:val="00AC6E4A"/>
    <w:rsid w:val="00AC70C6"/>
    <w:rsid w:val="00AD03CB"/>
    <w:rsid w:val="00AD055D"/>
    <w:rsid w:val="00AD07E8"/>
    <w:rsid w:val="00AD08AA"/>
    <w:rsid w:val="00AD08B7"/>
    <w:rsid w:val="00AD08FD"/>
    <w:rsid w:val="00AD0ADC"/>
    <w:rsid w:val="00AD15FE"/>
    <w:rsid w:val="00AD22D3"/>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360"/>
    <w:rsid w:val="00B36529"/>
    <w:rsid w:val="00B36EDA"/>
    <w:rsid w:val="00B37547"/>
    <w:rsid w:val="00B37876"/>
    <w:rsid w:val="00B37F5D"/>
    <w:rsid w:val="00B401A0"/>
    <w:rsid w:val="00B40A2E"/>
    <w:rsid w:val="00B4117A"/>
    <w:rsid w:val="00B42362"/>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1CED"/>
    <w:rsid w:val="00BA2155"/>
    <w:rsid w:val="00BA2157"/>
    <w:rsid w:val="00BA21E8"/>
    <w:rsid w:val="00BA2B72"/>
    <w:rsid w:val="00BA3186"/>
    <w:rsid w:val="00BA36F3"/>
    <w:rsid w:val="00BA371A"/>
    <w:rsid w:val="00BA4511"/>
    <w:rsid w:val="00BA468D"/>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3FE"/>
    <w:rsid w:val="00BB15AF"/>
    <w:rsid w:val="00BB15EB"/>
    <w:rsid w:val="00BB1930"/>
    <w:rsid w:val="00BB1A82"/>
    <w:rsid w:val="00BB2AAC"/>
    <w:rsid w:val="00BB31C7"/>
    <w:rsid w:val="00BB32E7"/>
    <w:rsid w:val="00BB3911"/>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C8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6A51"/>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9E9"/>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1D"/>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565"/>
    <w:rsid w:val="00CC174E"/>
    <w:rsid w:val="00CC179F"/>
    <w:rsid w:val="00CC1902"/>
    <w:rsid w:val="00CC1BCA"/>
    <w:rsid w:val="00CC1D56"/>
    <w:rsid w:val="00CC2EF1"/>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10"/>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3C1"/>
    <w:rsid w:val="00D16DBD"/>
    <w:rsid w:val="00D16DC8"/>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A76"/>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7E3"/>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2B6A"/>
    <w:rsid w:val="00DE36BA"/>
    <w:rsid w:val="00DE38C0"/>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CFE"/>
    <w:rsid w:val="00EE3F20"/>
    <w:rsid w:val="00EE3F83"/>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F26"/>
    <w:rsid w:val="00F031B8"/>
    <w:rsid w:val="00F0350F"/>
    <w:rsid w:val="00F0357F"/>
    <w:rsid w:val="00F03659"/>
    <w:rsid w:val="00F038E0"/>
    <w:rsid w:val="00F03AA0"/>
    <w:rsid w:val="00F04E6D"/>
    <w:rsid w:val="00F054F9"/>
    <w:rsid w:val="00F05CA7"/>
    <w:rsid w:val="00F07532"/>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5037"/>
    <w:rsid w:val="00F75095"/>
    <w:rsid w:val="00F750F5"/>
    <w:rsid w:val="00F756DF"/>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781"/>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19DD"/>
    <w:rsid w:val="00FC2520"/>
    <w:rsid w:val="00FC2664"/>
    <w:rsid w:val="00FC2C94"/>
    <w:rsid w:val="00FC2EA5"/>
    <w:rsid w:val="00FC33CD"/>
    <w:rsid w:val="00FC3837"/>
    <w:rsid w:val="00FC3CF2"/>
    <w:rsid w:val="00FC3DF0"/>
    <w:rsid w:val="00FC400B"/>
    <w:rsid w:val="00FC4318"/>
    <w:rsid w:val="00FC4B3A"/>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37E"/>
    <w:rsid w:val="00FF1422"/>
    <w:rsid w:val="00FF1C31"/>
    <w:rsid w:val="00FF2292"/>
    <w:rsid w:val="00FF270B"/>
    <w:rsid w:val="00FF27C2"/>
    <w:rsid w:val="00FF28F4"/>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2.png"/><Relationship Id="rId16" Type="http://schemas.openxmlformats.org/officeDocument/2006/relationships/hyperlink" Target="https://plutus-apps.readthedocs.io/en/latest/" TargetMode="External"/><Relationship Id="rId107" Type="http://schemas.openxmlformats.org/officeDocument/2006/relationships/footer" Target="footer1.xm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footer" Target="footer2.xm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header" Target="header1.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49.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hyperlink" Target="https://docs.cardano.org/plutus/learn-about-plutus"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hyperlink" Target="https://web.archive.org/web/20220704234049/https://docs.cardano.org/plutus/eutxo-explainer" TargetMode="Externa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72</Pages>
  <Words>16450</Words>
  <Characters>93768</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109999</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5786</cp:revision>
  <cp:lastPrinted>2022-05-07T16:23:00Z</cp:lastPrinted>
  <dcterms:created xsi:type="dcterms:W3CDTF">2016-09-08T06:05:00Z</dcterms:created>
  <dcterms:modified xsi:type="dcterms:W3CDTF">2023-03-17T09:48:00Z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