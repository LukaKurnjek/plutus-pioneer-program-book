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4149272E" w:rsidR="0009314B" w:rsidRPr="00AC0AC1" w:rsidRDefault="002564A4" w:rsidP="00FA181D">
      <w:pPr>
        <w:spacing w:after="0"/>
      </w:pPr>
      <w:r w:rsidRPr="00AC0AC1">
        <w:t xml:space="preserve">This book was prepared by </w:t>
      </w:r>
      <w:r w:rsidR="00891D1A">
        <w:t>IOGs education team</w:t>
      </w:r>
      <w:r w:rsidRPr="00AC0AC1">
        <w:t xml:space="preserve">. </w:t>
      </w:r>
      <w:r w:rsidR="004B7E95" w:rsidRPr="00AC0AC1">
        <w:t>M</w:t>
      </w:r>
      <w:r w:rsidRPr="00AC0AC1">
        <w:t>ajority of the text is taken from the Plutus pioneer program</w:t>
      </w:r>
      <w:r w:rsidR="00371944">
        <w:t xml:space="preserve"> </w:t>
      </w:r>
      <w:r w:rsidR="00891D1A">
        <w:t>4</w:t>
      </w:r>
      <w:r w:rsidR="00371944" w:rsidRPr="00371944">
        <w:rPr>
          <w:vertAlign w:val="superscript"/>
        </w:rPr>
        <w:t>rd</w:t>
      </w:r>
      <w:r w:rsidR="00371944">
        <w:t xml:space="preserve"> </w:t>
      </w:r>
      <w:r w:rsidR="00E56BBF">
        <w:t>iteration 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pioneer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F3DF46A" w:rsidR="00FF27C2" w:rsidRPr="00AC0AC1" w:rsidRDefault="00AF5D21" w:rsidP="00FA181D">
      <w:pPr>
        <w:spacing w:after="0"/>
      </w:pPr>
      <w:r w:rsidRPr="00AC0AC1">
        <w:t>All pictures in this book are the copyright of IO</w:t>
      </w:r>
      <w:r w:rsidR="004B2075">
        <w:t>G</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474F8BB6" w14:textId="42ED24B7" w:rsidR="006210E4"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29342425" w:history="1">
        <w:r w:rsidR="006210E4" w:rsidRPr="00C34CFF">
          <w:rPr>
            <w:rStyle w:val="Hyperlink"/>
            <w:noProof/>
          </w:rPr>
          <w:t>1 Plutus introduction</w:t>
        </w:r>
        <w:r w:rsidR="006210E4">
          <w:rPr>
            <w:noProof/>
            <w:webHidden/>
          </w:rPr>
          <w:tab/>
        </w:r>
        <w:r w:rsidR="006210E4">
          <w:rPr>
            <w:noProof/>
            <w:webHidden/>
          </w:rPr>
          <w:fldChar w:fldCharType="begin"/>
        </w:r>
        <w:r w:rsidR="006210E4">
          <w:rPr>
            <w:noProof/>
            <w:webHidden/>
          </w:rPr>
          <w:instrText xml:space="preserve"> PAGEREF _Toc129342425 \h </w:instrText>
        </w:r>
        <w:r w:rsidR="006210E4">
          <w:rPr>
            <w:noProof/>
            <w:webHidden/>
          </w:rPr>
        </w:r>
        <w:r w:rsidR="006210E4">
          <w:rPr>
            <w:noProof/>
            <w:webHidden/>
          </w:rPr>
          <w:fldChar w:fldCharType="separate"/>
        </w:r>
        <w:r w:rsidR="006210E4">
          <w:rPr>
            <w:noProof/>
            <w:webHidden/>
          </w:rPr>
          <w:t>5</w:t>
        </w:r>
        <w:r w:rsidR="006210E4">
          <w:rPr>
            <w:noProof/>
            <w:webHidden/>
          </w:rPr>
          <w:fldChar w:fldCharType="end"/>
        </w:r>
      </w:hyperlink>
    </w:p>
    <w:p w14:paraId="51AF9584" w14:textId="3A21CA8E" w:rsidR="006210E4" w:rsidRDefault="006210E4">
      <w:pPr>
        <w:pStyle w:val="TOC2"/>
        <w:tabs>
          <w:tab w:val="right" w:leader="dot" w:pos="9350"/>
        </w:tabs>
        <w:rPr>
          <w:rFonts w:asciiTheme="minorHAnsi" w:eastAsiaTheme="minorEastAsia" w:hAnsiTheme="minorHAnsi" w:cstheme="minorBidi"/>
          <w:noProof/>
          <w:sz w:val="22"/>
          <w:lang w:val="en-SI" w:eastAsia="en-SI"/>
        </w:rPr>
      </w:pPr>
      <w:hyperlink w:anchor="_Toc129342426" w:history="1">
        <w:r w:rsidRPr="00C34CFF">
          <w:rPr>
            <w:rStyle w:val="Hyperlink"/>
            <w:noProof/>
          </w:rPr>
          <w:t>1.1 Setting up your development environment</w:t>
        </w:r>
        <w:r>
          <w:rPr>
            <w:noProof/>
            <w:webHidden/>
          </w:rPr>
          <w:tab/>
        </w:r>
        <w:r>
          <w:rPr>
            <w:noProof/>
            <w:webHidden/>
          </w:rPr>
          <w:fldChar w:fldCharType="begin"/>
        </w:r>
        <w:r>
          <w:rPr>
            <w:noProof/>
            <w:webHidden/>
          </w:rPr>
          <w:instrText xml:space="preserve"> PAGEREF _Toc129342426 \h </w:instrText>
        </w:r>
        <w:r>
          <w:rPr>
            <w:noProof/>
            <w:webHidden/>
          </w:rPr>
        </w:r>
        <w:r>
          <w:rPr>
            <w:noProof/>
            <w:webHidden/>
          </w:rPr>
          <w:fldChar w:fldCharType="separate"/>
        </w:r>
        <w:r>
          <w:rPr>
            <w:noProof/>
            <w:webHidden/>
          </w:rPr>
          <w:t>5</w:t>
        </w:r>
        <w:r>
          <w:rPr>
            <w:noProof/>
            <w:webHidden/>
          </w:rPr>
          <w:fldChar w:fldCharType="end"/>
        </w:r>
      </w:hyperlink>
    </w:p>
    <w:p w14:paraId="5807BEF8" w14:textId="469B07E5" w:rsidR="006210E4" w:rsidRDefault="006210E4">
      <w:pPr>
        <w:pStyle w:val="TOC3"/>
        <w:rPr>
          <w:rFonts w:asciiTheme="minorHAnsi" w:eastAsiaTheme="minorEastAsia" w:hAnsiTheme="minorHAnsi" w:cstheme="minorBidi"/>
          <w:noProof/>
          <w:sz w:val="22"/>
          <w:lang w:val="en-SI" w:eastAsia="en-SI"/>
        </w:rPr>
      </w:pPr>
      <w:hyperlink w:anchor="_Toc129342427" w:history="1">
        <w:r w:rsidRPr="00C34CFF">
          <w:rPr>
            <w:rStyle w:val="Hyperlink"/>
            <w:noProof/>
          </w:rPr>
          <w:t>1.1.1 Using Demeter.run</w:t>
        </w:r>
        <w:r>
          <w:rPr>
            <w:noProof/>
            <w:webHidden/>
          </w:rPr>
          <w:tab/>
        </w:r>
        <w:r>
          <w:rPr>
            <w:noProof/>
            <w:webHidden/>
          </w:rPr>
          <w:fldChar w:fldCharType="begin"/>
        </w:r>
        <w:r>
          <w:rPr>
            <w:noProof/>
            <w:webHidden/>
          </w:rPr>
          <w:instrText xml:space="preserve"> PAGEREF _Toc129342427 \h </w:instrText>
        </w:r>
        <w:r>
          <w:rPr>
            <w:noProof/>
            <w:webHidden/>
          </w:rPr>
        </w:r>
        <w:r>
          <w:rPr>
            <w:noProof/>
            <w:webHidden/>
          </w:rPr>
          <w:fldChar w:fldCharType="separate"/>
        </w:r>
        <w:r>
          <w:rPr>
            <w:noProof/>
            <w:webHidden/>
          </w:rPr>
          <w:t>5</w:t>
        </w:r>
        <w:r>
          <w:rPr>
            <w:noProof/>
            <w:webHidden/>
          </w:rPr>
          <w:fldChar w:fldCharType="end"/>
        </w:r>
      </w:hyperlink>
    </w:p>
    <w:p w14:paraId="3C361E04" w14:textId="7CFB5B4C" w:rsidR="006210E4" w:rsidRDefault="006210E4">
      <w:pPr>
        <w:pStyle w:val="TOC3"/>
        <w:rPr>
          <w:rFonts w:asciiTheme="minorHAnsi" w:eastAsiaTheme="minorEastAsia" w:hAnsiTheme="minorHAnsi" w:cstheme="minorBidi"/>
          <w:noProof/>
          <w:sz w:val="22"/>
          <w:lang w:val="en-SI" w:eastAsia="en-SI"/>
        </w:rPr>
      </w:pPr>
      <w:hyperlink w:anchor="_Toc129342428" w:history="1">
        <w:r w:rsidRPr="00C34CFF">
          <w:rPr>
            <w:rStyle w:val="Hyperlink"/>
            <w:noProof/>
          </w:rPr>
          <w:t>1.1.2 Installing Docker and VSCode</w:t>
        </w:r>
        <w:r>
          <w:rPr>
            <w:noProof/>
            <w:webHidden/>
          </w:rPr>
          <w:tab/>
        </w:r>
        <w:r>
          <w:rPr>
            <w:noProof/>
            <w:webHidden/>
          </w:rPr>
          <w:fldChar w:fldCharType="begin"/>
        </w:r>
        <w:r>
          <w:rPr>
            <w:noProof/>
            <w:webHidden/>
          </w:rPr>
          <w:instrText xml:space="preserve"> PAGEREF _Toc129342428 \h </w:instrText>
        </w:r>
        <w:r>
          <w:rPr>
            <w:noProof/>
            <w:webHidden/>
          </w:rPr>
        </w:r>
        <w:r>
          <w:rPr>
            <w:noProof/>
            <w:webHidden/>
          </w:rPr>
          <w:fldChar w:fldCharType="separate"/>
        </w:r>
        <w:r>
          <w:rPr>
            <w:noProof/>
            <w:webHidden/>
          </w:rPr>
          <w:t>15</w:t>
        </w:r>
        <w:r>
          <w:rPr>
            <w:noProof/>
            <w:webHidden/>
          </w:rPr>
          <w:fldChar w:fldCharType="end"/>
        </w:r>
      </w:hyperlink>
    </w:p>
    <w:p w14:paraId="032A44D7" w14:textId="72D31FB6" w:rsidR="006210E4" w:rsidRDefault="006210E4">
      <w:pPr>
        <w:pStyle w:val="TOC3"/>
        <w:rPr>
          <w:rFonts w:asciiTheme="minorHAnsi" w:eastAsiaTheme="minorEastAsia" w:hAnsiTheme="minorHAnsi" w:cstheme="minorBidi"/>
          <w:noProof/>
          <w:sz w:val="22"/>
          <w:lang w:val="en-SI" w:eastAsia="en-SI"/>
        </w:rPr>
      </w:pPr>
      <w:hyperlink w:anchor="_Toc129342429" w:history="1">
        <w:r w:rsidRPr="00C34CFF">
          <w:rPr>
            <w:rStyle w:val="Hyperlink"/>
            <w:noProof/>
          </w:rPr>
          <w:t>1.1.3 Running the PPP Docker Container</w:t>
        </w:r>
        <w:r>
          <w:rPr>
            <w:noProof/>
            <w:webHidden/>
          </w:rPr>
          <w:tab/>
        </w:r>
        <w:r>
          <w:rPr>
            <w:noProof/>
            <w:webHidden/>
          </w:rPr>
          <w:fldChar w:fldCharType="begin"/>
        </w:r>
        <w:r>
          <w:rPr>
            <w:noProof/>
            <w:webHidden/>
          </w:rPr>
          <w:instrText xml:space="preserve"> PAGEREF _Toc129342429 \h </w:instrText>
        </w:r>
        <w:r>
          <w:rPr>
            <w:noProof/>
            <w:webHidden/>
          </w:rPr>
        </w:r>
        <w:r>
          <w:rPr>
            <w:noProof/>
            <w:webHidden/>
          </w:rPr>
          <w:fldChar w:fldCharType="separate"/>
        </w:r>
        <w:r>
          <w:rPr>
            <w:noProof/>
            <w:webHidden/>
          </w:rPr>
          <w:t>18</w:t>
        </w:r>
        <w:r>
          <w:rPr>
            <w:noProof/>
            <w:webHidden/>
          </w:rPr>
          <w:fldChar w:fldCharType="end"/>
        </w:r>
      </w:hyperlink>
    </w:p>
    <w:p w14:paraId="079FA73A" w14:textId="26E7DF62" w:rsidR="006210E4" w:rsidRDefault="006210E4">
      <w:pPr>
        <w:pStyle w:val="TOC3"/>
        <w:rPr>
          <w:rFonts w:asciiTheme="minorHAnsi" w:eastAsiaTheme="minorEastAsia" w:hAnsiTheme="minorHAnsi" w:cstheme="minorBidi"/>
          <w:noProof/>
          <w:sz w:val="22"/>
          <w:lang w:val="en-SI" w:eastAsia="en-SI"/>
        </w:rPr>
      </w:pPr>
      <w:hyperlink w:anchor="_Toc129342430" w:history="1">
        <w:r w:rsidRPr="00C34CFF">
          <w:rPr>
            <w:rStyle w:val="Hyperlink"/>
            <w:noProof/>
          </w:rPr>
          <w:t>1.1.4 Troubleshooting Guide</w:t>
        </w:r>
        <w:r>
          <w:rPr>
            <w:noProof/>
            <w:webHidden/>
          </w:rPr>
          <w:tab/>
        </w:r>
        <w:r>
          <w:rPr>
            <w:noProof/>
            <w:webHidden/>
          </w:rPr>
          <w:fldChar w:fldCharType="begin"/>
        </w:r>
        <w:r>
          <w:rPr>
            <w:noProof/>
            <w:webHidden/>
          </w:rPr>
          <w:instrText xml:space="preserve"> PAGEREF _Toc129342430 \h </w:instrText>
        </w:r>
        <w:r>
          <w:rPr>
            <w:noProof/>
            <w:webHidden/>
          </w:rPr>
        </w:r>
        <w:r>
          <w:rPr>
            <w:noProof/>
            <w:webHidden/>
          </w:rPr>
          <w:fldChar w:fldCharType="separate"/>
        </w:r>
        <w:r>
          <w:rPr>
            <w:noProof/>
            <w:webHidden/>
          </w:rPr>
          <w:t>21</w:t>
        </w:r>
        <w:r>
          <w:rPr>
            <w:noProof/>
            <w:webHidden/>
          </w:rPr>
          <w:fldChar w:fldCharType="end"/>
        </w:r>
      </w:hyperlink>
    </w:p>
    <w:p w14:paraId="12DF1B9D" w14:textId="34690DCE" w:rsidR="006210E4" w:rsidRDefault="006210E4">
      <w:pPr>
        <w:pStyle w:val="TOC2"/>
        <w:tabs>
          <w:tab w:val="right" w:leader="dot" w:pos="9350"/>
        </w:tabs>
        <w:rPr>
          <w:rFonts w:asciiTheme="minorHAnsi" w:eastAsiaTheme="minorEastAsia" w:hAnsiTheme="minorHAnsi" w:cstheme="minorBidi"/>
          <w:noProof/>
          <w:sz w:val="22"/>
          <w:lang w:val="en-SI" w:eastAsia="en-SI"/>
        </w:rPr>
      </w:pPr>
      <w:hyperlink w:anchor="_Toc129342431" w:history="1">
        <w:r w:rsidRPr="00C34CFF">
          <w:rPr>
            <w:rStyle w:val="Hyperlink"/>
            <w:noProof/>
          </w:rPr>
          <w:t>1.2 Kuber marketplace</w:t>
        </w:r>
        <w:r>
          <w:rPr>
            <w:noProof/>
            <w:webHidden/>
          </w:rPr>
          <w:tab/>
        </w:r>
        <w:r>
          <w:rPr>
            <w:noProof/>
            <w:webHidden/>
          </w:rPr>
          <w:fldChar w:fldCharType="begin"/>
        </w:r>
        <w:r>
          <w:rPr>
            <w:noProof/>
            <w:webHidden/>
          </w:rPr>
          <w:instrText xml:space="preserve"> PAGEREF _Toc129342431 \h </w:instrText>
        </w:r>
        <w:r>
          <w:rPr>
            <w:noProof/>
            <w:webHidden/>
          </w:rPr>
        </w:r>
        <w:r>
          <w:rPr>
            <w:noProof/>
            <w:webHidden/>
          </w:rPr>
          <w:fldChar w:fldCharType="separate"/>
        </w:r>
        <w:r>
          <w:rPr>
            <w:noProof/>
            <w:webHidden/>
          </w:rPr>
          <w:t>22</w:t>
        </w:r>
        <w:r>
          <w:rPr>
            <w:noProof/>
            <w:webHidden/>
          </w:rPr>
          <w:fldChar w:fldCharType="end"/>
        </w:r>
      </w:hyperlink>
    </w:p>
    <w:p w14:paraId="143321B5" w14:textId="46CBCDBE" w:rsidR="006210E4" w:rsidRDefault="006210E4">
      <w:pPr>
        <w:pStyle w:val="TOC2"/>
        <w:tabs>
          <w:tab w:val="right" w:leader="dot" w:pos="9350"/>
        </w:tabs>
        <w:rPr>
          <w:rFonts w:asciiTheme="minorHAnsi" w:eastAsiaTheme="minorEastAsia" w:hAnsiTheme="minorHAnsi" w:cstheme="minorBidi"/>
          <w:noProof/>
          <w:sz w:val="22"/>
          <w:lang w:val="en-SI" w:eastAsia="en-SI"/>
        </w:rPr>
      </w:pPr>
      <w:hyperlink w:anchor="_Toc129342432" w:history="1">
        <w:r w:rsidRPr="00C34CFF">
          <w:rPr>
            <w:rStyle w:val="Hyperlink"/>
            <w:noProof/>
          </w:rPr>
          <w:t>1.3 Hashing and digital signatures</w:t>
        </w:r>
        <w:r>
          <w:rPr>
            <w:noProof/>
            <w:webHidden/>
          </w:rPr>
          <w:tab/>
        </w:r>
        <w:r>
          <w:rPr>
            <w:noProof/>
            <w:webHidden/>
          </w:rPr>
          <w:fldChar w:fldCharType="begin"/>
        </w:r>
        <w:r>
          <w:rPr>
            <w:noProof/>
            <w:webHidden/>
          </w:rPr>
          <w:instrText xml:space="preserve"> PAGEREF _Toc129342432 \h </w:instrText>
        </w:r>
        <w:r>
          <w:rPr>
            <w:noProof/>
            <w:webHidden/>
          </w:rPr>
        </w:r>
        <w:r>
          <w:rPr>
            <w:noProof/>
            <w:webHidden/>
          </w:rPr>
          <w:fldChar w:fldCharType="separate"/>
        </w:r>
        <w:r>
          <w:rPr>
            <w:noProof/>
            <w:webHidden/>
          </w:rPr>
          <w:t>29</w:t>
        </w:r>
        <w:r>
          <w:rPr>
            <w:noProof/>
            <w:webHidden/>
          </w:rPr>
          <w:fldChar w:fldCharType="end"/>
        </w:r>
      </w:hyperlink>
    </w:p>
    <w:p w14:paraId="08A0D285" w14:textId="09636498" w:rsidR="006210E4" w:rsidRDefault="006210E4">
      <w:pPr>
        <w:pStyle w:val="TOC2"/>
        <w:tabs>
          <w:tab w:val="right" w:leader="dot" w:pos="9350"/>
        </w:tabs>
        <w:rPr>
          <w:rFonts w:asciiTheme="minorHAnsi" w:eastAsiaTheme="minorEastAsia" w:hAnsiTheme="minorHAnsi" w:cstheme="minorBidi"/>
          <w:noProof/>
          <w:sz w:val="22"/>
          <w:lang w:val="en-SI" w:eastAsia="en-SI"/>
        </w:rPr>
      </w:pPr>
      <w:hyperlink w:anchor="_Toc129342433" w:history="1">
        <w:r w:rsidRPr="00C34CFF">
          <w:rPr>
            <w:rStyle w:val="Hyperlink"/>
            <w:noProof/>
          </w:rPr>
          <w:t>1.4 The EUTxO model</w:t>
        </w:r>
        <w:r>
          <w:rPr>
            <w:noProof/>
            <w:webHidden/>
          </w:rPr>
          <w:tab/>
        </w:r>
        <w:r>
          <w:rPr>
            <w:noProof/>
            <w:webHidden/>
          </w:rPr>
          <w:fldChar w:fldCharType="begin"/>
        </w:r>
        <w:r>
          <w:rPr>
            <w:noProof/>
            <w:webHidden/>
          </w:rPr>
          <w:instrText xml:space="preserve"> PAGEREF _Toc129342433 \h </w:instrText>
        </w:r>
        <w:r>
          <w:rPr>
            <w:noProof/>
            <w:webHidden/>
          </w:rPr>
        </w:r>
        <w:r>
          <w:rPr>
            <w:noProof/>
            <w:webHidden/>
          </w:rPr>
          <w:fldChar w:fldCharType="separate"/>
        </w:r>
        <w:r>
          <w:rPr>
            <w:noProof/>
            <w:webHidden/>
          </w:rPr>
          <w:t>31</w:t>
        </w:r>
        <w:r>
          <w:rPr>
            <w:noProof/>
            <w:webHidden/>
          </w:rPr>
          <w:fldChar w:fldCharType="end"/>
        </w:r>
      </w:hyperlink>
    </w:p>
    <w:p w14:paraId="1CB8E52A" w14:textId="0A6AAA87" w:rsidR="006210E4" w:rsidRDefault="006210E4">
      <w:pPr>
        <w:pStyle w:val="TOC2"/>
        <w:tabs>
          <w:tab w:val="right" w:leader="dot" w:pos="9350"/>
        </w:tabs>
        <w:rPr>
          <w:rFonts w:asciiTheme="minorHAnsi" w:eastAsiaTheme="minorEastAsia" w:hAnsiTheme="minorHAnsi" w:cstheme="minorBidi"/>
          <w:noProof/>
          <w:sz w:val="22"/>
          <w:lang w:val="en-SI" w:eastAsia="en-SI"/>
        </w:rPr>
      </w:pPr>
      <w:hyperlink w:anchor="_Toc129342434" w:history="1">
        <w:r w:rsidRPr="00C34CFF">
          <w:rPr>
            <w:rStyle w:val="Hyperlink"/>
            <w:noProof/>
          </w:rPr>
          <w:t>1.5 Plutus code</w:t>
        </w:r>
        <w:r>
          <w:rPr>
            <w:noProof/>
            <w:webHidden/>
          </w:rPr>
          <w:tab/>
        </w:r>
        <w:r>
          <w:rPr>
            <w:noProof/>
            <w:webHidden/>
          </w:rPr>
          <w:fldChar w:fldCharType="begin"/>
        </w:r>
        <w:r>
          <w:rPr>
            <w:noProof/>
            <w:webHidden/>
          </w:rPr>
          <w:instrText xml:space="preserve"> PAGEREF _Toc129342434 \h </w:instrText>
        </w:r>
        <w:r>
          <w:rPr>
            <w:noProof/>
            <w:webHidden/>
          </w:rPr>
        </w:r>
        <w:r>
          <w:rPr>
            <w:noProof/>
            <w:webHidden/>
          </w:rPr>
          <w:fldChar w:fldCharType="separate"/>
        </w:r>
        <w:r>
          <w:rPr>
            <w:noProof/>
            <w:webHidden/>
          </w:rPr>
          <w:t>36</w:t>
        </w:r>
        <w:r>
          <w:rPr>
            <w:noProof/>
            <w:webHidden/>
          </w:rPr>
          <w:fldChar w:fldCharType="end"/>
        </w:r>
      </w:hyperlink>
    </w:p>
    <w:p w14:paraId="7C3C37DC" w14:textId="0AA64AB4" w:rsidR="006210E4" w:rsidRDefault="006210E4">
      <w:pPr>
        <w:pStyle w:val="TOC1"/>
        <w:rPr>
          <w:rFonts w:asciiTheme="minorHAnsi" w:eastAsiaTheme="minorEastAsia" w:hAnsiTheme="minorHAnsi" w:cstheme="minorBidi"/>
          <w:b w:val="0"/>
          <w:noProof/>
          <w:sz w:val="22"/>
          <w:lang w:val="en-SI" w:eastAsia="en-SI"/>
        </w:rPr>
      </w:pPr>
      <w:hyperlink w:anchor="_Toc129342435" w:history="1">
        <w:r w:rsidRPr="00C34CFF">
          <w:rPr>
            <w:rStyle w:val="Hyperlink"/>
            <w:noProof/>
          </w:rPr>
          <w:t>2 Simple validation scripts</w:t>
        </w:r>
        <w:r>
          <w:rPr>
            <w:noProof/>
            <w:webHidden/>
          </w:rPr>
          <w:tab/>
        </w:r>
        <w:r>
          <w:rPr>
            <w:noProof/>
            <w:webHidden/>
          </w:rPr>
          <w:fldChar w:fldCharType="begin"/>
        </w:r>
        <w:r>
          <w:rPr>
            <w:noProof/>
            <w:webHidden/>
          </w:rPr>
          <w:instrText xml:space="preserve"> PAGEREF _Toc129342435 \h </w:instrText>
        </w:r>
        <w:r>
          <w:rPr>
            <w:noProof/>
            <w:webHidden/>
          </w:rPr>
        </w:r>
        <w:r>
          <w:rPr>
            <w:noProof/>
            <w:webHidden/>
          </w:rPr>
          <w:fldChar w:fldCharType="separate"/>
        </w:r>
        <w:r>
          <w:rPr>
            <w:noProof/>
            <w:webHidden/>
          </w:rPr>
          <w:t>38</w:t>
        </w:r>
        <w:r>
          <w:rPr>
            <w:noProof/>
            <w:webHidden/>
          </w:rPr>
          <w:fldChar w:fldCharType="end"/>
        </w:r>
      </w:hyperlink>
    </w:p>
    <w:p w14:paraId="2D37F2F0" w14:textId="2207D82B" w:rsidR="006210E4" w:rsidRDefault="006210E4">
      <w:pPr>
        <w:pStyle w:val="TOC2"/>
        <w:tabs>
          <w:tab w:val="right" w:leader="dot" w:pos="9350"/>
        </w:tabs>
        <w:rPr>
          <w:rFonts w:asciiTheme="minorHAnsi" w:eastAsiaTheme="minorEastAsia" w:hAnsiTheme="minorHAnsi" w:cstheme="minorBidi"/>
          <w:noProof/>
          <w:sz w:val="22"/>
          <w:lang w:val="en-SI" w:eastAsia="en-SI"/>
        </w:rPr>
      </w:pPr>
      <w:hyperlink w:anchor="_Toc129342436" w:history="1">
        <w:r w:rsidRPr="00C34CFF">
          <w:rPr>
            <w:rStyle w:val="Hyperlink"/>
            <w:noProof/>
          </w:rPr>
          <w:t>2.1 Low-level untyped validation scripts</w:t>
        </w:r>
        <w:r>
          <w:rPr>
            <w:noProof/>
            <w:webHidden/>
          </w:rPr>
          <w:tab/>
        </w:r>
        <w:r>
          <w:rPr>
            <w:noProof/>
            <w:webHidden/>
          </w:rPr>
          <w:fldChar w:fldCharType="begin"/>
        </w:r>
        <w:r>
          <w:rPr>
            <w:noProof/>
            <w:webHidden/>
          </w:rPr>
          <w:instrText xml:space="preserve"> PAGEREF _Toc129342436 \h </w:instrText>
        </w:r>
        <w:r>
          <w:rPr>
            <w:noProof/>
            <w:webHidden/>
          </w:rPr>
        </w:r>
        <w:r>
          <w:rPr>
            <w:noProof/>
            <w:webHidden/>
          </w:rPr>
          <w:fldChar w:fldCharType="separate"/>
        </w:r>
        <w:r>
          <w:rPr>
            <w:noProof/>
            <w:webHidden/>
          </w:rPr>
          <w:t>38</w:t>
        </w:r>
        <w:r>
          <w:rPr>
            <w:noProof/>
            <w:webHidden/>
          </w:rPr>
          <w:fldChar w:fldCharType="end"/>
        </w:r>
      </w:hyperlink>
    </w:p>
    <w:p w14:paraId="566FB4BB" w14:textId="40D45A65" w:rsidR="006210E4" w:rsidRDefault="006210E4">
      <w:pPr>
        <w:pStyle w:val="TOC2"/>
        <w:tabs>
          <w:tab w:val="right" w:leader="dot" w:pos="9350"/>
        </w:tabs>
        <w:rPr>
          <w:rFonts w:asciiTheme="minorHAnsi" w:eastAsiaTheme="minorEastAsia" w:hAnsiTheme="minorHAnsi" w:cstheme="minorBidi"/>
          <w:noProof/>
          <w:sz w:val="22"/>
          <w:lang w:val="en-SI" w:eastAsia="en-SI"/>
        </w:rPr>
      </w:pPr>
      <w:hyperlink w:anchor="_Toc129342437" w:history="1">
        <w:r w:rsidRPr="00C34CFF">
          <w:rPr>
            <w:rStyle w:val="Hyperlink"/>
            <w:noProof/>
          </w:rPr>
          <w:t>2.2 Using the Cardano CLI to interact with Plutus</w:t>
        </w:r>
        <w:r>
          <w:rPr>
            <w:noProof/>
            <w:webHidden/>
          </w:rPr>
          <w:tab/>
        </w:r>
        <w:r>
          <w:rPr>
            <w:noProof/>
            <w:webHidden/>
          </w:rPr>
          <w:fldChar w:fldCharType="begin"/>
        </w:r>
        <w:r>
          <w:rPr>
            <w:noProof/>
            <w:webHidden/>
          </w:rPr>
          <w:instrText xml:space="preserve"> PAGEREF _Toc129342437 \h </w:instrText>
        </w:r>
        <w:r>
          <w:rPr>
            <w:noProof/>
            <w:webHidden/>
          </w:rPr>
        </w:r>
        <w:r>
          <w:rPr>
            <w:noProof/>
            <w:webHidden/>
          </w:rPr>
          <w:fldChar w:fldCharType="separate"/>
        </w:r>
        <w:r>
          <w:rPr>
            <w:noProof/>
            <w:webHidden/>
          </w:rPr>
          <w:t>43</w:t>
        </w:r>
        <w:r>
          <w:rPr>
            <w:noProof/>
            <w:webHidden/>
          </w:rPr>
          <w:fldChar w:fldCharType="end"/>
        </w:r>
      </w:hyperlink>
    </w:p>
    <w:p w14:paraId="16755815" w14:textId="559F29DF" w:rsidR="006210E4" w:rsidRDefault="006210E4">
      <w:pPr>
        <w:pStyle w:val="TOC2"/>
        <w:tabs>
          <w:tab w:val="right" w:leader="dot" w:pos="9350"/>
        </w:tabs>
        <w:rPr>
          <w:rFonts w:asciiTheme="minorHAnsi" w:eastAsiaTheme="minorEastAsia" w:hAnsiTheme="minorHAnsi" w:cstheme="minorBidi"/>
          <w:noProof/>
          <w:sz w:val="22"/>
          <w:lang w:val="en-SI" w:eastAsia="en-SI"/>
        </w:rPr>
      </w:pPr>
      <w:hyperlink w:anchor="_Toc129342438" w:history="1">
        <w:r w:rsidRPr="00C34CFF">
          <w:rPr>
            <w:rStyle w:val="Hyperlink"/>
            <w:noProof/>
          </w:rPr>
          <w:t>2.3 High-level typed validation scripts</w:t>
        </w:r>
        <w:r>
          <w:rPr>
            <w:noProof/>
            <w:webHidden/>
          </w:rPr>
          <w:tab/>
        </w:r>
        <w:r>
          <w:rPr>
            <w:noProof/>
            <w:webHidden/>
          </w:rPr>
          <w:fldChar w:fldCharType="begin"/>
        </w:r>
        <w:r>
          <w:rPr>
            <w:noProof/>
            <w:webHidden/>
          </w:rPr>
          <w:instrText xml:space="preserve"> PAGEREF _Toc129342438 \h </w:instrText>
        </w:r>
        <w:r>
          <w:rPr>
            <w:noProof/>
            <w:webHidden/>
          </w:rPr>
        </w:r>
        <w:r>
          <w:rPr>
            <w:noProof/>
            <w:webHidden/>
          </w:rPr>
          <w:fldChar w:fldCharType="separate"/>
        </w:r>
        <w:r>
          <w:rPr>
            <w:noProof/>
            <w:webHidden/>
          </w:rPr>
          <w:t>48</w:t>
        </w:r>
        <w:r>
          <w:rPr>
            <w:noProof/>
            <w:webHidden/>
          </w:rPr>
          <w:fldChar w:fldCharType="end"/>
        </w:r>
      </w:hyperlink>
    </w:p>
    <w:p w14:paraId="2EC0D18E" w14:textId="2D7F4CFD" w:rsidR="006210E4" w:rsidRDefault="006210E4">
      <w:pPr>
        <w:pStyle w:val="TOC2"/>
        <w:tabs>
          <w:tab w:val="right" w:leader="dot" w:pos="9350"/>
        </w:tabs>
        <w:rPr>
          <w:rFonts w:asciiTheme="minorHAnsi" w:eastAsiaTheme="minorEastAsia" w:hAnsiTheme="minorHAnsi" w:cstheme="minorBidi"/>
          <w:noProof/>
          <w:sz w:val="22"/>
          <w:lang w:val="en-SI" w:eastAsia="en-SI"/>
        </w:rPr>
      </w:pPr>
      <w:hyperlink w:anchor="_Toc129342439" w:history="1">
        <w:r w:rsidRPr="00C34CFF">
          <w:rPr>
            <w:rStyle w:val="Hyperlink"/>
            <w:noProof/>
          </w:rPr>
          <w:t>2.4 Homework</w:t>
        </w:r>
        <w:r>
          <w:rPr>
            <w:noProof/>
            <w:webHidden/>
          </w:rPr>
          <w:tab/>
        </w:r>
        <w:r>
          <w:rPr>
            <w:noProof/>
            <w:webHidden/>
          </w:rPr>
          <w:fldChar w:fldCharType="begin"/>
        </w:r>
        <w:r>
          <w:rPr>
            <w:noProof/>
            <w:webHidden/>
          </w:rPr>
          <w:instrText xml:space="preserve"> PAGEREF _Toc129342439 \h </w:instrText>
        </w:r>
        <w:r>
          <w:rPr>
            <w:noProof/>
            <w:webHidden/>
          </w:rPr>
        </w:r>
        <w:r>
          <w:rPr>
            <w:noProof/>
            <w:webHidden/>
          </w:rPr>
          <w:fldChar w:fldCharType="separate"/>
        </w:r>
        <w:r>
          <w:rPr>
            <w:noProof/>
            <w:webHidden/>
          </w:rPr>
          <w:t>55</w:t>
        </w:r>
        <w:r>
          <w:rPr>
            <w:noProof/>
            <w:webHidden/>
          </w:rPr>
          <w:fldChar w:fldCharType="end"/>
        </w:r>
      </w:hyperlink>
    </w:p>
    <w:p w14:paraId="363409B5" w14:textId="0DCBBF45" w:rsidR="006210E4" w:rsidRDefault="006210E4">
      <w:pPr>
        <w:pStyle w:val="TOC1"/>
        <w:rPr>
          <w:rFonts w:asciiTheme="minorHAnsi" w:eastAsiaTheme="minorEastAsia" w:hAnsiTheme="minorHAnsi" w:cstheme="minorBidi"/>
          <w:b w:val="0"/>
          <w:noProof/>
          <w:sz w:val="22"/>
          <w:lang w:val="en-SI" w:eastAsia="en-SI"/>
        </w:rPr>
      </w:pPr>
      <w:hyperlink w:anchor="_Toc129342440" w:history="1">
        <w:r w:rsidRPr="00C34CFF">
          <w:rPr>
            <w:rStyle w:val="Hyperlink"/>
            <w:noProof/>
          </w:rPr>
          <w:t>3 Script context, time and parameterized contracts</w:t>
        </w:r>
        <w:r>
          <w:rPr>
            <w:noProof/>
            <w:webHidden/>
          </w:rPr>
          <w:tab/>
        </w:r>
        <w:r>
          <w:rPr>
            <w:noProof/>
            <w:webHidden/>
          </w:rPr>
          <w:fldChar w:fldCharType="begin"/>
        </w:r>
        <w:r>
          <w:rPr>
            <w:noProof/>
            <w:webHidden/>
          </w:rPr>
          <w:instrText xml:space="preserve"> PAGEREF _Toc129342440 \h </w:instrText>
        </w:r>
        <w:r>
          <w:rPr>
            <w:noProof/>
            <w:webHidden/>
          </w:rPr>
        </w:r>
        <w:r>
          <w:rPr>
            <w:noProof/>
            <w:webHidden/>
          </w:rPr>
          <w:fldChar w:fldCharType="separate"/>
        </w:r>
        <w:r>
          <w:rPr>
            <w:noProof/>
            <w:webHidden/>
          </w:rPr>
          <w:t>58</w:t>
        </w:r>
        <w:r>
          <w:rPr>
            <w:noProof/>
            <w:webHidden/>
          </w:rPr>
          <w:fldChar w:fldCharType="end"/>
        </w:r>
      </w:hyperlink>
    </w:p>
    <w:p w14:paraId="0565256C" w14:textId="32EA3BF4" w:rsidR="006210E4" w:rsidRDefault="006210E4">
      <w:pPr>
        <w:pStyle w:val="TOC2"/>
        <w:tabs>
          <w:tab w:val="right" w:leader="dot" w:pos="9350"/>
        </w:tabs>
        <w:rPr>
          <w:rFonts w:asciiTheme="minorHAnsi" w:eastAsiaTheme="minorEastAsia" w:hAnsiTheme="minorHAnsi" w:cstheme="minorBidi"/>
          <w:noProof/>
          <w:sz w:val="22"/>
          <w:lang w:val="en-SI" w:eastAsia="en-SI"/>
        </w:rPr>
      </w:pPr>
      <w:hyperlink w:anchor="_Toc129342441" w:history="1">
        <w:r w:rsidRPr="00C34CFF">
          <w:rPr>
            <w:rStyle w:val="Hyperlink"/>
            <w:noProof/>
          </w:rPr>
          <w:t>3.1 Script context</w:t>
        </w:r>
        <w:r>
          <w:rPr>
            <w:noProof/>
            <w:webHidden/>
          </w:rPr>
          <w:tab/>
        </w:r>
        <w:r>
          <w:rPr>
            <w:noProof/>
            <w:webHidden/>
          </w:rPr>
          <w:fldChar w:fldCharType="begin"/>
        </w:r>
        <w:r>
          <w:rPr>
            <w:noProof/>
            <w:webHidden/>
          </w:rPr>
          <w:instrText xml:space="preserve"> PAGEREF _Toc129342441 \h </w:instrText>
        </w:r>
        <w:r>
          <w:rPr>
            <w:noProof/>
            <w:webHidden/>
          </w:rPr>
        </w:r>
        <w:r>
          <w:rPr>
            <w:noProof/>
            <w:webHidden/>
          </w:rPr>
          <w:fldChar w:fldCharType="separate"/>
        </w:r>
        <w:r>
          <w:rPr>
            <w:noProof/>
            <w:webHidden/>
          </w:rPr>
          <w:t>58</w:t>
        </w:r>
        <w:r>
          <w:rPr>
            <w:noProof/>
            <w:webHidden/>
          </w:rPr>
          <w:fldChar w:fldCharType="end"/>
        </w:r>
      </w:hyperlink>
    </w:p>
    <w:p w14:paraId="14594A59" w14:textId="76BE7E14" w:rsidR="006210E4" w:rsidRDefault="006210E4">
      <w:pPr>
        <w:pStyle w:val="TOC2"/>
        <w:tabs>
          <w:tab w:val="right" w:leader="dot" w:pos="9350"/>
        </w:tabs>
        <w:rPr>
          <w:rFonts w:asciiTheme="minorHAnsi" w:eastAsiaTheme="minorEastAsia" w:hAnsiTheme="minorHAnsi" w:cstheme="minorBidi"/>
          <w:noProof/>
          <w:sz w:val="22"/>
          <w:lang w:val="en-SI" w:eastAsia="en-SI"/>
        </w:rPr>
      </w:pPr>
      <w:hyperlink w:anchor="_Toc129342442" w:history="1">
        <w:r w:rsidRPr="00C34CFF">
          <w:rPr>
            <w:rStyle w:val="Hyperlink"/>
            <w:noProof/>
          </w:rPr>
          <w:t>3.2 Handling Time</w:t>
        </w:r>
        <w:r>
          <w:rPr>
            <w:noProof/>
            <w:webHidden/>
          </w:rPr>
          <w:tab/>
        </w:r>
        <w:r>
          <w:rPr>
            <w:noProof/>
            <w:webHidden/>
          </w:rPr>
          <w:fldChar w:fldCharType="begin"/>
        </w:r>
        <w:r>
          <w:rPr>
            <w:noProof/>
            <w:webHidden/>
          </w:rPr>
          <w:instrText xml:space="preserve"> PAGEREF _Toc129342442 \h </w:instrText>
        </w:r>
        <w:r>
          <w:rPr>
            <w:noProof/>
            <w:webHidden/>
          </w:rPr>
        </w:r>
        <w:r>
          <w:rPr>
            <w:noProof/>
            <w:webHidden/>
          </w:rPr>
          <w:fldChar w:fldCharType="separate"/>
        </w:r>
        <w:r>
          <w:rPr>
            <w:noProof/>
            <w:webHidden/>
          </w:rPr>
          <w:t>63</w:t>
        </w:r>
        <w:r>
          <w:rPr>
            <w:noProof/>
            <w:webHidden/>
          </w:rPr>
          <w:fldChar w:fldCharType="end"/>
        </w:r>
      </w:hyperlink>
    </w:p>
    <w:p w14:paraId="4085EEF4" w14:textId="540A661D" w:rsidR="006210E4" w:rsidRDefault="006210E4">
      <w:pPr>
        <w:pStyle w:val="TOC1"/>
        <w:rPr>
          <w:rFonts w:asciiTheme="minorHAnsi" w:eastAsiaTheme="minorEastAsia" w:hAnsiTheme="minorHAnsi" w:cstheme="minorBidi"/>
          <w:b w:val="0"/>
          <w:noProof/>
          <w:sz w:val="22"/>
          <w:lang w:val="en-SI" w:eastAsia="en-SI"/>
        </w:rPr>
      </w:pPr>
      <w:hyperlink w:anchor="_Toc129342443" w:history="1">
        <w:r w:rsidRPr="00C34CFF">
          <w:rPr>
            <w:rStyle w:val="Hyperlink"/>
            <w:noProof/>
          </w:rPr>
          <w:t>4 Resources</w:t>
        </w:r>
        <w:r>
          <w:rPr>
            <w:noProof/>
            <w:webHidden/>
          </w:rPr>
          <w:tab/>
        </w:r>
        <w:r>
          <w:rPr>
            <w:noProof/>
            <w:webHidden/>
          </w:rPr>
          <w:fldChar w:fldCharType="begin"/>
        </w:r>
        <w:r>
          <w:rPr>
            <w:noProof/>
            <w:webHidden/>
          </w:rPr>
          <w:instrText xml:space="preserve"> PAGEREF _Toc129342443 \h </w:instrText>
        </w:r>
        <w:r>
          <w:rPr>
            <w:noProof/>
            <w:webHidden/>
          </w:rPr>
        </w:r>
        <w:r>
          <w:rPr>
            <w:noProof/>
            <w:webHidden/>
          </w:rPr>
          <w:fldChar w:fldCharType="separate"/>
        </w:r>
        <w:r>
          <w:rPr>
            <w:noProof/>
            <w:webHidden/>
          </w:rPr>
          <w:t>64</w:t>
        </w:r>
        <w:r>
          <w:rPr>
            <w:noProof/>
            <w:webHidden/>
          </w:rPr>
          <w:fldChar w:fldCharType="end"/>
        </w:r>
      </w:hyperlink>
    </w:p>
    <w:p w14:paraId="1F936B69" w14:textId="6D2CF070" w:rsidR="00C300A1" w:rsidRPr="00AC0AC1" w:rsidRDefault="00C300A1" w:rsidP="00C300A1">
      <w:r w:rsidRPr="00AC0AC1">
        <w:fldChar w:fldCharType="end"/>
      </w:r>
    </w:p>
    <w:p w14:paraId="0DB6F8BE" w14:textId="77777777" w:rsidR="00C300A1" w:rsidRDefault="00C300A1" w:rsidP="00C300A1">
      <w:pPr>
        <w:spacing w:after="0"/>
        <w:rPr>
          <w:szCs w:val="24"/>
        </w:rPr>
      </w:pPr>
    </w:p>
    <w:p w14:paraId="6CA58DD6" w14:textId="77777777" w:rsidR="00ED3D89" w:rsidRDefault="00ED3D89" w:rsidP="00C300A1">
      <w:pPr>
        <w:spacing w:after="0"/>
        <w:rPr>
          <w:szCs w:val="24"/>
        </w:rPr>
      </w:pPr>
    </w:p>
    <w:p w14:paraId="263F3E35" w14:textId="77777777" w:rsidR="00ED3D89" w:rsidRDefault="00ED3D89" w:rsidP="00C300A1">
      <w:pPr>
        <w:spacing w:after="0"/>
        <w:rPr>
          <w:szCs w:val="24"/>
        </w:rPr>
      </w:pPr>
    </w:p>
    <w:p w14:paraId="63424DA5" w14:textId="77777777" w:rsidR="00ED3D89" w:rsidRDefault="00ED3D89" w:rsidP="00C300A1">
      <w:pPr>
        <w:spacing w:after="0"/>
        <w:rPr>
          <w:szCs w:val="24"/>
        </w:rPr>
      </w:pPr>
    </w:p>
    <w:p w14:paraId="01A99D58" w14:textId="77777777" w:rsidR="00ED3D89" w:rsidRDefault="00ED3D89" w:rsidP="00C300A1">
      <w:pPr>
        <w:spacing w:after="0"/>
        <w:rPr>
          <w:szCs w:val="24"/>
        </w:rPr>
      </w:pPr>
    </w:p>
    <w:p w14:paraId="6305E9BF" w14:textId="5E6BB664" w:rsidR="00ED3D89" w:rsidRDefault="00ED3D89" w:rsidP="00C300A1">
      <w:pPr>
        <w:spacing w:after="0"/>
        <w:rPr>
          <w:szCs w:val="24"/>
        </w:rPr>
      </w:pPr>
    </w:p>
    <w:p w14:paraId="6541065F" w14:textId="7414B9B6" w:rsidR="00995EE4" w:rsidRDefault="00995EE4" w:rsidP="00C300A1">
      <w:pPr>
        <w:spacing w:after="0"/>
        <w:rPr>
          <w:szCs w:val="24"/>
        </w:rPr>
      </w:pPr>
    </w:p>
    <w:p w14:paraId="06998CF6" w14:textId="77777777" w:rsidR="00995EE4" w:rsidRDefault="00995EE4" w:rsidP="00C300A1">
      <w:pPr>
        <w:spacing w:after="0"/>
        <w:rPr>
          <w:szCs w:val="24"/>
        </w:rPr>
      </w:pPr>
    </w:p>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66CE0406" w14:textId="338888F2" w:rsidR="00B02DA0"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B02DA0">
        <w:rPr>
          <w:noProof/>
        </w:rPr>
        <w:t>Figure 1 - Data type</w:t>
      </w:r>
      <w:r w:rsidR="00B02DA0">
        <w:rPr>
          <w:noProof/>
        </w:rPr>
        <w:tab/>
      </w:r>
      <w:r w:rsidR="00B02DA0">
        <w:rPr>
          <w:noProof/>
        </w:rPr>
        <w:fldChar w:fldCharType="begin"/>
      </w:r>
      <w:r w:rsidR="00B02DA0">
        <w:rPr>
          <w:noProof/>
        </w:rPr>
        <w:instrText xml:space="preserve"> PAGEREF _Toc129342324 \h </w:instrText>
      </w:r>
      <w:r w:rsidR="00B02DA0">
        <w:rPr>
          <w:noProof/>
        </w:rPr>
      </w:r>
      <w:r w:rsidR="00B02DA0">
        <w:rPr>
          <w:noProof/>
        </w:rPr>
        <w:fldChar w:fldCharType="separate"/>
      </w:r>
      <w:r w:rsidR="00B02DA0">
        <w:rPr>
          <w:noProof/>
        </w:rPr>
        <w:t>38</w:t>
      </w:r>
      <w:r w:rsidR="00B02DA0">
        <w:rPr>
          <w:noProof/>
        </w:rPr>
        <w:fldChar w:fldCharType="end"/>
      </w:r>
    </w:p>
    <w:p w14:paraId="087D5092" w14:textId="47D96EFD" w:rsidR="00B02DA0" w:rsidRDefault="00B02DA0">
      <w:pPr>
        <w:pStyle w:val="TableofFigures"/>
        <w:tabs>
          <w:tab w:val="right" w:leader="dot" w:pos="9350"/>
        </w:tabs>
        <w:rPr>
          <w:rFonts w:asciiTheme="minorHAnsi" w:eastAsiaTheme="minorEastAsia" w:hAnsiTheme="minorHAnsi" w:cstheme="minorBidi"/>
          <w:noProof/>
          <w:sz w:val="22"/>
          <w:lang w:val="en-SI" w:eastAsia="en-SI"/>
        </w:rPr>
      </w:pPr>
      <w:r>
        <w:rPr>
          <w:noProof/>
        </w:rPr>
        <w:t>Figure 2 - ScriptContext type</w:t>
      </w:r>
      <w:r>
        <w:rPr>
          <w:noProof/>
        </w:rPr>
        <w:tab/>
      </w:r>
      <w:r>
        <w:rPr>
          <w:noProof/>
        </w:rPr>
        <w:fldChar w:fldCharType="begin"/>
      </w:r>
      <w:r>
        <w:rPr>
          <w:noProof/>
        </w:rPr>
        <w:instrText xml:space="preserve"> PAGEREF _Toc129342325 \h </w:instrText>
      </w:r>
      <w:r>
        <w:rPr>
          <w:noProof/>
        </w:rPr>
      </w:r>
      <w:r>
        <w:rPr>
          <w:noProof/>
        </w:rPr>
        <w:fldChar w:fldCharType="separate"/>
      </w:r>
      <w:r>
        <w:rPr>
          <w:noProof/>
        </w:rPr>
        <w:t>58</w:t>
      </w:r>
      <w:r>
        <w:rPr>
          <w:noProof/>
        </w:rPr>
        <w:fldChar w:fldCharType="end"/>
      </w:r>
    </w:p>
    <w:p w14:paraId="4A88A437" w14:textId="239AB6C1" w:rsidR="00B02DA0" w:rsidRDefault="00B02DA0">
      <w:pPr>
        <w:pStyle w:val="TableofFigures"/>
        <w:tabs>
          <w:tab w:val="right" w:leader="dot" w:pos="9350"/>
        </w:tabs>
        <w:rPr>
          <w:rFonts w:asciiTheme="minorHAnsi" w:eastAsiaTheme="minorEastAsia" w:hAnsiTheme="minorHAnsi" w:cstheme="minorBidi"/>
          <w:noProof/>
          <w:sz w:val="22"/>
          <w:lang w:val="en-SI" w:eastAsia="en-SI"/>
        </w:rPr>
      </w:pPr>
      <w:r>
        <w:rPr>
          <w:noProof/>
        </w:rPr>
        <w:t>Figure 3 - ScriptPurpose type</w:t>
      </w:r>
      <w:r>
        <w:rPr>
          <w:noProof/>
        </w:rPr>
        <w:tab/>
      </w:r>
      <w:r>
        <w:rPr>
          <w:noProof/>
        </w:rPr>
        <w:fldChar w:fldCharType="begin"/>
      </w:r>
      <w:r>
        <w:rPr>
          <w:noProof/>
        </w:rPr>
        <w:instrText xml:space="preserve"> PAGEREF _Toc129342326 \h </w:instrText>
      </w:r>
      <w:r>
        <w:rPr>
          <w:noProof/>
        </w:rPr>
      </w:r>
      <w:r>
        <w:rPr>
          <w:noProof/>
        </w:rPr>
        <w:fldChar w:fldCharType="separate"/>
      </w:r>
      <w:r>
        <w:rPr>
          <w:noProof/>
        </w:rPr>
        <w:t>59</w:t>
      </w:r>
      <w:r>
        <w:rPr>
          <w:noProof/>
        </w:rPr>
        <w:fldChar w:fldCharType="end"/>
      </w:r>
    </w:p>
    <w:p w14:paraId="7710AE24" w14:textId="78B16DD5" w:rsidR="00B02DA0" w:rsidRDefault="00B02DA0">
      <w:pPr>
        <w:pStyle w:val="TableofFigures"/>
        <w:tabs>
          <w:tab w:val="right" w:leader="dot" w:pos="9350"/>
        </w:tabs>
        <w:rPr>
          <w:rFonts w:asciiTheme="minorHAnsi" w:eastAsiaTheme="minorEastAsia" w:hAnsiTheme="minorHAnsi" w:cstheme="minorBidi"/>
          <w:noProof/>
          <w:sz w:val="22"/>
          <w:lang w:val="en-SI" w:eastAsia="en-SI"/>
        </w:rPr>
      </w:pPr>
      <w:r>
        <w:rPr>
          <w:noProof/>
        </w:rPr>
        <w:t>Figure 4 - TxOutRef type</w:t>
      </w:r>
      <w:r>
        <w:rPr>
          <w:noProof/>
        </w:rPr>
        <w:tab/>
      </w:r>
      <w:r>
        <w:rPr>
          <w:noProof/>
        </w:rPr>
        <w:fldChar w:fldCharType="begin"/>
      </w:r>
      <w:r>
        <w:rPr>
          <w:noProof/>
        </w:rPr>
        <w:instrText xml:space="preserve"> PAGEREF _Toc129342327 \h </w:instrText>
      </w:r>
      <w:r>
        <w:rPr>
          <w:noProof/>
        </w:rPr>
      </w:r>
      <w:r>
        <w:rPr>
          <w:noProof/>
        </w:rPr>
        <w:fldChar w:fldCharType="separate"/>
      </w:r>
      <w:r>
        <w:rPr>
          <w:noProof/>
        </w:rPr>
        <w:t>59</w:t>
      </w:r>
      <w:r>
        <w:rPr>
          <w:noProof/>
        </w:rPr>
        <w:fldChar w:fldCharType="end"/>
      </w:r>
    </w:p>
    <w:p w14:paraId="55F584F3" w14:textId="7A63B3C7" w:rsidR="00B02DA0" w:rsidRDefault="00B02DA0">
      <w:pPr>
        <w:pStyle w:val="TableofFigures"/>
        <w:tabs>
          <w:tab w:val="right" w:leader="dot" w:pos="9350"/>
        </w:tabs>
        <w:rPr>
          <w:rFonts w:asciiTheme="minorHAnsi" w:eastAsiaTheme="minorEastAsia" w:hAnsiTheme="minorHAnsi" w:cstheme="minorBidi"/>
          <w:noProof/>
          <w:sz w:val="22"/>
          <w:lang w:val="en-SI" w:eastAsia="en-SI"/>
        </w:rPr>
      </w:pPr>
      <w:r>
        <w:rPr>
          <w:noProof/>
        </w:rPr>
        <w:t>Figure 5 - TxId type</w:t>
      </w:r>
      <w:r>
        <w:rPr>
          <w:noProof/>
        </w:rPr>
        <w:tab/>
      </w:r>
      <w:r>
        <w:rPr>
          <w:noProof/>
        </w:rPr>
        <w:fldChar w:fldCharType="begin"/>
      </w:r>
      <w:r>
        <w:rPr>
          <w:noProof/>
        </w:rPr>
        <w:instrText xml:space="preserve"> PAGEREF _Toc129342328 \h </w:instrText>
      </w:r>
      <w:r>
        <w:rPr>
          <w:noProof/>
        </w:rPr>
      </w:r>
      <w:r>
        <w:rPr>
          <w:noProof/>
        </w:rPr>
        <w:fldChar w:fldCharType="separate"/>
      </w:r>
      <w:r>
        <w:rPr>
          <w:noProof/>
        </w:rPr>
        <w:t>59</w:t>
      </w:r>
      <w:r>
        <w:rPr>
          <w:noProof/>
        </w:rPr>
        <w:fldChar w:fldCharType="end"/>
      </w:r>
    </w:p>
    <w:p w14:paraId="46FA5171" w14:textId="6B1E1506" w:rsidR="00B02DA0" w:rsidRDefault="00B02DA0">
      <w:pPr>
        <w:pStyle w:val="TableofFigures"/>
        <w:tabs>
          <w:tab w:val="right" w:leader="dot" w:pos="9350"/>
        </w:tabs>
        <w:rPr>
          <w:rFonts w:asciiTheme="minorHAnsi" w:eastAsiaTheme="minorEastAsia" w:hAnsiTheme="minorHAnsi" w:cstheme="minorBidi"/>
          <w:noProof/>
          <w:sz w:val="22"/>
          <w:lang w:val="en-SI" w:eastAsia="en-SI"/>
        </w:rPr>
      </w:pPr>
      <w:r>
        <w:rPr>
          <w:noProof/>
        </w:rPr>
        <w:t>Figure 6 - TxInfo type</w:t>
      </w:r>
      <w:r>
        <w:rPr>
          <w:noProof/>
        </w:rPr>
        <w:tab/>
      </w:r>
      <w:r>
        <w:rPr>
          <w:noProof/>
        </w:rPr>
        <w:fldChar w:fldCharType="begin"/>
      </w:r>
      <w:r>
        <w:rPr>
          <w:noProof/>
        </w:rPr>
        <w:instrText xml:space="preserve"> PAGEREF _Toc129342329 \h </w:instrText>
      </w:r>
      <w:r>
        <w:rPr>
          <w:noProof/>
        </w:rPr>
      </w:r>
      <w:r>
        <w:rPr>
          <w:noProof/>
        </w:rPr>
        <w:fldChar w:fldCharType="separate"/>
      </w:r>
      <w:r>
        <w:rPr>
          <w:noProof/>
        </w:rPr>
        <w:t>60</w:t>
      </w:r>
      <w:r>
        <w:rPr>
          <w:noProof/>
        </w:rPr>
        <w:fldChar w:fldCharType="end"/>
      </w:r>
    </w:p>
    <w:p w14:paraId="0C133CDD" w14:textId="7DE21087" w:rsidR="00B02DA0" w:rsidRDefault="00B02DA0">
      <w:pPr>
        <w:pStyle w:val="TableofFigures"/>
        <w:tabs>
          <w:tab w:val="right" w:leader="dot" w:pos="9350"/>
        </w:tabs>
        <w:rPr>
          <w:rFonts w:asciiTheme="minorHAnsi" w:eastAsiaTheme="minorEastAsia" w:hAnsiTheme="minorHAnsi" w:cstheme="minorBidi"/>
          <w:noProof/>
          <w:sz w:val="22"/>
          <w:lang w:val="en-SI" w:eastAsia="en-SI"/>
        </w:rPr>
      </w:pPr>
      <w:r>
        <w:rPr>
          <w:noProof/>
        </w:rPr>
        <w:t>Figure 7 - TxInInfo type</w:t>
      </w:r>
      <w:r>
        <w:rPr>
          <w:noProof/>
        </w:rPr>
        <w:tab/>
      </w:r>
      <w:r>
        <w:rPr>
          <w:noProof/>
        </w:rPr>
        <w:fldChar w:fldCharType="begin"/>
      </w:r>
      <w:r>
        <w:rPr>
          <w:noProof/>
        </w:rPr>
        <w:instrText xml:space="preserve"> PAGEREF _Toc129342330 \h </w:instrText>
      </w:r>
      <w:r>
        <w:rPr>
          <w:noProof/>
        </w:rPr>
      </w:r>
      <w:r>
        <w:rPr>
          <w:noProof/>
        </w:rPr>
        <w:fldChar w:fldCharType="separate"/>
      </w:r>
      <w:r>
        <w:rPr>
          <w:noProof/>
        </w:rPr>
        <w:t>60</w:t>
      </w:r>
      <w:r>
        <w:rPr>
          <w:noProof/>
        </w:rPr>
        <w:fldChar w:fldCharType="end"/>
      </w:r>
    </w:p>
    <w:p w14:paraId="59129179" w14:textId="56A4DDCE" w:rsidR="00B02DA0" w:rsidRDefault="00B02DA0">
      <w:pPr>
        <w:pStyle w:val="TableofFigures"/>
        <w:tabs>
          <w:tab w:val="right" w:leader="dot" w:pos="9350"/>
        </w:tabs>
        <w:rPr>
          <w:rFonts w:asciiTheme="minorHAnsi" w:eastAsiaTheme="minorEastAsia" w:hAnsiTheme="minorHAnsi" w:cstheme="minorBidi"/>
          <w:noProof/>
          <w:sz w:val="22"/>
          <w:lang w:val="en-SI" w:eastAsia="en-SI"/>
        </w:rPr>
      </w:pPr>
      <w:r>
        <w:rPr>
          <w:noProof/>
        </w:rPr>
        <w:t>Figure 8 - TxOut type</w:t>
      </w:r>
      <w:r>
        <w:rPr>
          <w:noProof/>
        </w:rPr>
        <w:tab/>
      </w:r>
      <w:r>
        <w:rPr>
          <w:noProof/>
        </w:rPr>
        <w:fldChar w:fldCharType="begin"/>
      </w:r>
      <w:r>
        <w:rPr>
          <w:noProof/>
        </w:rPr>
        <w:instrText xml:space="preserve"> PAGEREF _Toc129342331 \h </w:instrText>
      </w:r>
      <w:r>
        <w:rPr>
          <w:noProof/>
        </w:rPr>
      </w:r>
      <w:r>
        <w:rPr>
          <w:noProof/>
        </w:rPr>
        <w:fldChar w:fldCharType="separate"/>
      </w:r>
      <w:r>
        <w:rPr>
          <w:noProof/>
        </w:rPr>
        <w:t>61</w:t>
      </w:r>
      <w:r>
        <w:rPr>
          <w:noProof/>
        </w:rPr>
        <w:fldChar w:fldCharType="end"/>
      </w:r>
    </w:p>
    <w:p w14:paraId="3863A8B9" w14:textId="2DF239A4" w:rsidR="00B02DA0" w:rsidRDefault="00B02DA0">
      <w:pPr>
        <w:pStyle w:val="TableofFigures"/>
        <w:tabs>
          <w:tab w:val="right" w:leader="dot" w:pos="9350"/>
        </w:tabs>
        <w:rPr>
          <w:rFonts w:asciiTheme="minorHAnsi" w:eastAsiaTheme="minorEastAsia" w:hAnsiTheme="minorHAnsi" w:cstheme="minorBidi"/>
          <w:noProof/>
          <w:sz w:val="22"/>
          <w:lang w:val="en-SI" w:eastAsia="en-SI"/>
        </w:rPr>
      </w:pPr>
      <w:r>
        <w:rPr>
          <w:noProof/>
        </w:rPr>
        <w:t>Figure 9 - OutputDatum type</w:t>
      </w:r>
      <w:r>
        <w:rPr>
          <w:noProof/>
        </w:rPr>
        <w:tab/>
      </w:r>
      <w:r>
        <w:rPr>
          <w:noProof/>
        </w:rPr>
        <w:fldChar w:fldCharType="begin"/>
      </w:r>
      <w:r>
        <w:rPr>
          <w:noProof/>
        </w:rPr>
        <w:instrText xml:space="preserve"> PAGEREF _Toc129342332 \h </w:instrText>
      </w:r>
      <w:r>
        <w:rPr>
          <w:noProof/>
        </w:rPr>
      </w:r>
      <w:r>
        <w:rPr>
          <w:noProof/>
        </w:rPr>
        <w:fldChar w:fldCharType="separate"/>
      </w:r>
      <w:r>
        <w:rPr>
          <w:noProof/>
        </w:rPr>
        <w:t>61</w:t>
      </w:r>
      <w:r>
        <w:rPr>
          <w:noProof/>
        </w:rPr>
        <w:fldChar w:fldCharType="end"/>
      </w:r>
    </w:p>
    <w:p w14:paraId="624C8BE9" w14:textId="05C26B86" w:rsidR="00B02DA0" w:rsidRDefault="00B02DA0">
      <w:pPr>
        <w:pStyle w:val="TableofFigures"/>
        <w:tabs>
          <w:tab w:val="right" w:leader="dot" w:pos="9350"/>
        </w:tabs>
        <w:rPr>
          <w:rFonts w:asciiTheme="minorHAnsi" w:eastAsiaTheme="minorEastAsia" w:hAnsiTheme="minorHAnsi" w:cstheme="minorBidi"/>
          <w:noProof/>
          <w:sz w:val="22"/>
          <w:lang w:val="en-SI" w:eastAsia="en-SI"/>
        </w:rPr>
      </w:pPr>
      <w:r>
        <w:rPr>
          <w:noProof/>
        </w:rPr>
        <w:t>Figure 10 - DCert type</w:t>
      </w:r>
      <w:r>
        <w:rPr>
          <w:noProof/>
        </w:rPr>
        <w:tab/>
      </w:r>
      <w:r>
        <w:rPr>
          <w:noProof/>
        </w:rPr>
        <w:fldChar w:fldCharType="begin"/>
      </w:r>
      <w:r>
        <w:rPr>
          <w:noProof/>
        </w:rPr>
        <w:instrText xml:space="preserve"> PAGEREF _Toc129342333 \h </w:instrText>
      </w:r>
      <w:r>
        <w:rPr>
          <w:noProof/>
        </w:rPr>
      </w:r>
      <w:r>
        <w:rPr>
          <w:noProof/>
        </w:rPr>
        <w:fldChar w:fldCharType="separate"/>
      </w:r>
      <w:r>
        <w:rPr>
          <w:noProof/>
        </w:rPr>
        <w:t>62</w:t>
      </w:r>
      <w:r>
        <w:rPr>
          <w:noProof/>
        </w:rPr>
        <w:fldChar w:fldCharType="end"/>
      </w:r>
    </w:p>
    <w:p w14:paraId="3910E707" w14:textId="587BDA39"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29342425"/>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w:t>
      </w:r>
      <w:proofErr w:type="spellStart"/>
      <w:r w:rsidRPr="00AC0AC1">
        <w:rPr>
          <w:szCs w:val="24"/>
        </w:rPr>
        <w:t>Cardano</w:t>
      </w:r>
      <w:proofErr w:type="spellEnd"/>
      <w:r w:rsidRPr="00AC0AC1">
        <w:rPr>
          <w:szCs w:val="24"/>
        </w:rPr>
        <w:t xml:space="preserve">.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5B8FB13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and one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0325BFED" w14:textId="749F59FE" w:rsidR="00ED0F75" w:rsidRDefault="00ED0F75" w:rsidP="00ED0F75">
            <w:pPr>
              <w:spacing w:after="0"/>
              <w:rPr>
                <w:rFonts w:asciiTheme="minorHAnsi" w:hAnsiTheme="minorHAnsi" w:cstheme="minorHAnsi"/>
                <w:szCs w:val="24"/>
              </w:rPr>
            </w:pPr>
            <w:r w:rsidRPr="00ED0F75">
              <w:rPr>
                <w:rFonts w:asciiTheme="minorHAnsi" w:hAnsiTheme="minorHAnsi" w:cstheme="minorHAnsi"/>
                <w:szCs w:val="24"/>
              </w:rPr>
              <w:t>IOG provides its own Haskell course that is tailored to the needs of learning Marlowe</w:t>
            </w:r>
            <w:r w:rsidR="00604F0C">
              <w:rPr>
                <w:rFonts w:asciiTheme="minorHAnsi" w:hAnsiTheme="minorHAnsi" w:cstheme="minorHAnsi"/>
                <w:szCs w:val="24"/>
              </w:rPr>
              <w:t>, also a</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 Plutus. It can be found at IOGs GitHub page: </w:t>
            </w:r>
          </w:p>
          <w:p w14:paraId="7074539F" w14:textId="605C5221" w:rsidR="00ED0F75" w:rsidRPr="00ED0F75" w:rsidRDefault="00000000" w:rsidP="00ED0F75">
            <w:pPr>
              <w:spacing w:after="0"/>
              <w:rPr>
                <w:rFonts w:asciiTheme="minorHAnsi" w:hAnsiTheme="minorHAnsi" w:cstheme="minorHAnsi"/>
                <w:szCs w:val="24"/>
              </w:rPr>
            </w:pPr>
            <w:hyperlink r:id="rId14" w:history="1">
              <w:r w:rsidR="00ED0F75" w:rsidRPr="0024740E">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29342426"/>
      <w:r>
        <w:rPr>
          <w:lang w:val="en-US"/>
        </w:rPr>
        <w:t>Setting up your development</w:t>
      </w:r>
      <w:r w:rsidR="00C300A1" w:rsidRPr="00AC0AC1">
        <w:rPr>
          <w:lang w:val="en-US"/>
        </w:rPr>
        <w:t xml:space="preserve"> </w:t>
      </w:r>
      <w:r>
        <w:rPr>
          <w:lang w:val="en-US"/>
        </w:rPr>
        <w:t>environment</w:t>
      </w:r>
      <w:bookmarkEnd w:id="1"/>
    </w:p>
    <w:p w14:paraId="18303F4F" w14:textId="12E28973"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29342427"/>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w:t>
      </w:r>
      <w:proofErr w:type="spellStart"/>
      <w:r w:rsidRPr="00962036">
        <w:rPr>
          <w:szCs w:val="24"/>
          <w:lang w:val="en-SI"/>
        </w:rPr>
        <w:t>Cardano</w:t>
      </w:r>
      <w:proofErr w:type="spellEnd"/>
      <w:r w:rsidRPr="00962036">
        <w:rPr>
          <w:szCs w:val="24"/>
          <w:lang w:val="en-SI"/>
        </w:rPr>
        <w:t xml:space="preserve">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0AE95D62"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Pr="00811CB5">
        <w:rPr>
          <w:szCs w:val="24"/>
        </w:rPr>
        <w:t xml:space="preserve"> instructions </w:t>
      </w:r>
      <w:r>
        <w:rPr>
          <w:szCs w:val="24"/>
        </w:rPr>
        <w:t>below:</w:t>
      </w:r>
    </w:p>
    <w:p w14:paraId="35B02A5B" w14:textId="058DB4C6" w:rsidR="00811CB5" w:rsidRPr="00163917" w:rsidRDefault="00811CB5" w:rsidP="00163917">
      <w:pPr>
        <w:pStyle w:val="ListParagraph"/>
        <w:numPr>
          <w:ilvl w:val="0"/>
          <w:numId w:val="26"/>
        </w:numPr>
        <w:spacing w:after="0"/>
        <w:rPr>
          <w:szCs w:val="24"/>
        </w:rPr>
      </w:pPr>
      <w:r w:rsidRPr="00811CB5">
        <w:rPr>
          <w:szCs w:val="24"/>
        </w:rPr>
        <w:t xml:space="preserve">Open your browser and navigate to https://demeter.run/. You'll see the home page of </w:t>
      </w:r>
      <w:proofErr w:type="spellStart"/>
      <w:r w:rsidRPr="00811CB5">
        <w:rPr>
          <w:szCs w:val="24"/>
        </w:rPr>
        <w:t>demeter.run</w:t>
      </w:r>
      <w:proofErr w:type="spellEnd"/>
      <w:r w:rsidRPr="00811CB5">
        <w:rPr>
          <w:szCs w:val="24"/>
        </w:rPr>
        <w:t xml:space="preserve"> as the image below shows.</w:t>
      </w:r>
      <w:r w:rsidR="00163917">
        <w:rPr>
          <w:szCs w:val="24"/>
        </w:rPr>
        <w:t xml:space="preserve"> There </w:t>
      </w:r>
      <w:r w:rsidR="00163917" w:rsidRPr="00163917">
        <w:rPr>
          <w:szCs w:val="24"/>
        </w:rPr>
        <w:t>click on the "Login" option on the top navigation menu, as seen in the image below.</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350CED5" w14:textId="0F0A1929" w:rsidR="00163917" w:rsidRDefault="00163917" w:rsidP="00C73CE2">
      <w:pPr>
        <w:pStyle w:val="ListParagraph"/>
        <w:numPr>
          <w:ilvl w:val="0"/>
          <w:numId w:val="26"/>
        </w:numPr>
        <w:spacing w:after="0"/>
        <w:rPr>
          <w:szCs w:val="24"/>
          <w:lang w:val="en-SI"/>
        </w:rPr>
      </w:pPr>
      <w:r w:rsidRPr="00163917">
        <w:rPr>
          <w:szCs w:val="24"/>
          <w:lang w:val="en-SI"/>
        </w:rPr>
        <w:t>Next, you need to set up an account. As it's shown in the image below, you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39B4C063" w:rsidR="00163917" w:rsidRDefault="00A043F6" w:rsidP="00163917">
      <w:pPr>
        <w:pStyle w:val="ListParagraph"/>
        <w:numPr>
          <w:ilvl w:val="0"/>
          <w:numId w:val="26"/>
        </w:numPr>
        <w:spacing w:after="0"/>
        <w:rPr>
          <w:szCs w:val="24"/>
        </w:rPr>
      </w:pPr>
      <w:r w:rsidRPr="00A043F6">
        <w:rPr>
          <w:szCs w:val="24"/>
        </w:rPr>
        <w:lastRenderedPageBreak/>
        <w:t xml:space="preserve">After signing in, you're ready to use </w:t>
      </w:r>
      <w:proofErr w:type="spellStart"/>
      <w:r w:rsidRPr="00A043F6">
        <w:rPr>
          <w:szCs w:val="24"/>
        </w:rPr>
        <w:t>demeter.run</w:t>
      </w:r>
      <w:proofErr w:type="spellEnd"/>
      <w:r w:rsidRPr="00A043F6">
        <w:rPr>
          <w:szCs w:val="24"/>
        </w:rPr>
        <w:t>. As the image below shows, you'll see the "Projects" page.</w:t>
      </w:r>
      <w:r>
        <w:rPr>
          <w:szCs w:val="24"/>
        </w:rPr>
        <w:t xml:space="preserve"> There</w:t>
      </w:r>
      <w:r w:rsidR="00BF3DBF">
        <w:rPr>
          <w:szCs w:val="24"/>
        </w:rPr>
        <w:t>,</w:t>
      </w:r>
      <w:r>
        <w:rPr>
          <w:szCs w:val="24"/>
        </w:rPr>
        <w:t xml:space="preserve"> </w:t>
      </w:r>
      <w:r w:rsidRPr="00A043F6">
        <w:rPr>
          <w:szCs w:val="24"/>
        </w:rPr>
        <w:t>click on the "NEW PROJECT" button</w:t>
      </w:r>
      <w:r>
        <w:rPr>
          <w:szCs w:val="24"/>
        </w:rPr>
        <w:t>.</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623068B6" w14:textId="19ECCEEC" w:rsidR="00A043F6" w:rsidRDefault="00A043F6" w:rsidP="00A043F6">
      <w:pPr>
        <w:pStyle w:val="ListParagraph"/>
        <w:numPr>
          <w:ilvl w:val="0"/>
          <w:numId w:val="26"/>
        </w:numPr>
        <w:spacing w:after="0"/>
        <w:rPr>
          <w:szCs w:val="24"/>
        </w:rPr>
      </w:pPr>
      <w:r w:rsidRPr="00A043F6">
        <w:rPr>
          <w:szCs w:val="24"/>
        </w:rPr>
        <w:t xml:space="preserve">Next, you'll need to follow the required steps to set up a new project. First, you need to choose an organization where your project will reside. By default, an organization with your username exists. We'll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After choosing the organization, click on the "NEXT" button.</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87BE669" w14:textId="207FDF3C" w:rsidR="00A043F6" w:rsidRDefault="001834CF" w:rsidP="00A043F6">
      <w:pPr>
        <w:pStyle w:val="ListParagraph"/>
        <w:numPr>
          <w:ilvl w:val="0"/>
          <w:numId w:val="26"/>
        </w:numPr>
        <w:spacing w:after="0"/>
        <w:rPr>
          <w:szCs w:val="24"/>
        </w:rPr>
      </w:pPr>
      <w:r w:rsidRPr="001834CF">
        <w:rPr>
          <w:szCs w:val="24"/>
        </w:rPr>
        <w:lastRenderedPageBreak/>
        <w:t>In th</w:t>
      </w:r>
      <w:r>
        <w:rPr>
          <w:szCs w:val="24"/>
        </w:rPr>
        <w:t>is step</w:t>
      </w:r>
      <w:r w:rsidRPr="001834CF">
        <w:rPr>
          <w:szCs w:val="24"/>
        </w:rPr>
        <w:t xml:space="preserve"> you need to choose the location of the cluster that you'll use. As for now, only a US-based cluster exists. So, select the "US Central" cluster and click the "NEXT" button to continue, as the image below shows.</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7955BDEE" w:rsidR="004366B6" w:rsidRDefault="00DA061C" w:rsidP="004366B6">
      <w:pPr>
        <w:pStyle w:val="ListParagraph"/>
        <w:numPr>
          <w:ilvl w:val="0"/>
          <w:numId w:val="26"/>
        </w:numPr>
        <w:spacing w:after="0"/>
        <w:rPr>
          <w:szCs w:val="24"/>
        </w:rPr>
      </w:pPr>
      <w:r w:rsidRPr="00DA061C">
        <w:rPr>
          <w:szCs w:val="24"/>
        </w:rPr>
        <w:t>After choosing a cluster, the next step is to select a plan. For the purpose of the program, we will use the "Discover" plan that is available free of charge. So, select the "Discover" plan and click on the "NEXT" button to continue, as the image below shows.</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19994227"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we'll typically use the "Preview" networks. Select the "Preview" network and click the "NEXT" button to continue, as the image below shows.</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60C20F5E" w:rsidR="00DB7EC3" w:rsidRDefault="00DB7EC3" w:rsidP="00DB7EC3">
      <w:pPr>
        <w:pStyle w:val="ListParagraph"/>
        <w:numPr>
          <w:ilvl w:val="0"/>
          <w:numId w:val="26"/>
        </w:numPr>
        <w:spacing w:after="0"/>
        <w:rPr>
          <w:szCs w:val="24"/>
        </w:rPr>
      </w:pPr>
      <w:r w:rsidRPr="00DB7EC3">
        <w:rPr>
          <w:szCs w:val="24"/>
        </w:rPr>
        <w:t>The last step is to provide a name for your project. Also, in this step, you can review the project's details; be aware that you can have only one project in the Discover plan. In this demo, the project was named "PPP Demo." So, set a name for your project and click on the "CREATE PROJECT" button to finish, as the image below shows.</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5E2E059B" w:rsidR="00DB7EC3" w:rsidRDefault="00DB7EC3" w:rsidP="00DB7EC3">
      <w:pPr>
        <w:pStyle w:val="ListParagraph"/>
        <w:numPr>
          <w:ilvl w:val="0"/>
          <w:numId w:val="26"/>
        </w:numPr>
        <w:spacing w:after="0"/>
        <w:rPr>
          <w:szCs w:val="24"/>
        </w:rPr>
      </w:pPr>
      <w:r w:rsidRPr="00DB7EC3">
        <w:rPr>
          <w:szCs w:val="24"/>
        </w:rPr>
        <w:lastRenderedPageBreak/>
        <w:t>Once your project is created, it's ready to start building applications. You'll see a confirmation message, as the image below shows. Next, you can click the "OPEN" button to navigate the project's "Development Console."</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A7FB3D2" w:rsidR="005C35CF" w:rsidRPr="005C35CF" w:rsidRDefault="005C35CF" w:rsidP="005C35CF">
      <w:pPr>
        <w:pStyle w:val="ListParagraph"/>
        <w:numPr>
          <w:ilvl w:val="0"/>
          <w:numId w:val="26"/>
        </w:numPr>
        <w:spacing w:after="0"/>
        <w:rPr>
          <w:szCs w:val="24"/>
          <w:lang w:val="en-SI"/>
        </w:rPr>
      </w:pPr>
      <w:r>
        <w:rPr>
          <w:szCs w:val="24"/>
        </w:rPr>
        <w:t>After that you see the dashboard. You will need to create a workspace that is tailored to your needs of development tools. Click on Create new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2A504349" w:rsidR="005C35CF" w:rsidRPr="00B93991" w:rsidRDefault="005C35CF" w:rsidP="005C35CF">
      <w:pPr>
        <w:pStyle w:val="ListParagraph"/>
        <w:numPr>
          <w:ilvl w:val="0"/>
          <w:numId w:val="26"/>
        </w:numPr>
        <w:spacing w:after="0"/>
        <w:rPr>
          <w:szCs w:val="24"/>
        </w:rPr>
      </w:pPr>
      <w:r>
        <w:rPr>
          <w:szCs w:val="24"/>
        </w:rPr>
        <w:t xml:space="preserve">In the Create workspace section we click on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the input a link to your repo.</w:t>
      </w:r>
      <w:r w:rsidR="00FC4318">
        <w:rPr>
          <w:szCs w:val="24"/>
        </w:rPr>
        <w:t xml:space="preserve">  In the “Select coding stack” section choose the Plutus App option.</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62A0EE7B" w:rsidR="00FC4318" w:rsidRDefault="00AB4B64" w:rsidP="00FC4318">
      <w:pPr>
        <w:pStyle w:val="ListParagraph"/>
        <w:numPr>
          <w:ilvl w:val="0"/>
          <w:numId w:val="26"/>
        </w:numPr>
        <w:spacing w:after="0"/>
        <w:rPr>
          <w:szCs w:val="24"/>
        </w:rPr>
      </w:pPr>
      <w:r>
        <w:rPr>
          <w:szCs w:val="24"/>
        </w:rPr>
        <w:t>At the bottom of this page, you can select your workspace size. The bigger the size is the more credits it consumes. For our project we will choose medium size. You have 2.000.000 DCU (Demeter Computed Units) for free. For the network we select Preview and then click on the Create button at the end of the page.</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1F6262C3"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ou can click on the “</w:t>
      </w:r>
      <w:r w:rsidR="00331D21">
        <w:rPr>
          <w:szCs w:val="24"/>
        </w:rPr>
        <w:t>Pause</w:t>
      </w:r>
      <w:r>
        <w:rPr>
          <w:szCs w:val="24"/>
        </w:rPr>
        <w:t xml:space="preserve"> workspace” button on the right side</w:t>
      </w:r>
      <w:r w:rsidR="00331D21">
        <w:rPr>
          <w:szCs w:val="24"/>
        </w:rPr>
        <w:t xml:space="preserve"> to pause it and then click again on the same button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7DF2A157"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 xml:space="preserve">up you can click on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pioneer program</w:t>
      </w:r>
      <w:r>
        <w:rPr>
          <w:szCs w:val="24"/>
        </w:rPr>
        <w:t xml:space="preserve"> repository you inputted in the </w:t>
      </w:r>
      <w:r w:rsidR="009D2BFE">
        <w:rPr>
          <w:szCs w:val="24"/>
        </w:rPr>
        <w:t xml:space="preserve">step when </w:t>
      </w:r>
      <w:r>
        <w:rPr>
          <w:szCs w:val="24"/>
        </w:rPr>
        <w:t>creat</w:t>
      </w:r>
      <w:r w:rsidR="009D2BFE">
        <w:rPr>
          <w:szCs w:val="24"/>
        </w:rPr>
        <w:t xml:space="preserve">ing your </w:t>
      </w:r>
      <w:r>
        <w:rPr>
          <w:szCs w:val="24"/>
        </w:rPr>
        <w:t>workspace.</w:t>
      </w:r>
      <w:r w:rsidR="00480CB4">
        <w:rPr>
          <w:szCs w:val="24"/>
        </w:rPr>
        <w:t xml:space="preserve"> When it will ask you if you trust the authors of this project check the trust box and click on the Yes button.</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0168ABA4"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on Terminal -&gt; New Terminal. This will </w:t>
      </w:r>
      <w:r w:rsidR="00602EB8">
        <w:rPr>
          <w:szCs w:val="24"/>
        </w:rPr>
        <w:t>open</w:t>
      </w:r>
      <w:r>
        <w:rPr>
          <w:szCs w:val="24"/>
        </w:rPr>
        <w:t xml:space="preserve"> a terminal window in your workspace and certain command line tools will be available. </w:t>
      </w:r>
      <w:r w:rsidR="00602EB8">
        <w:rPr>
          <w:szCs w:val="24"/>
        </w:rPr>
        <w:t xml:space="preserve">The code for a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proofErr w:type="spellStart"/>
      <w:proofErr w:type="gramStart"/>
      <w:r>
        <w:rPr>
          <w:i/>
          <w:iCs/>
          <w:szCs w:val="24"/>
        </w:rPr>
        <w:t>f</w:t>
      </w:r>
      <w:r w:rsidRPr="00247393">
        <w:rPr>
          <w:i/>
          <w:iCs/>
          <w:szCs w:val="24"/>
        </w:rPr>
        <w:t>orty</w:t>
      </w:r>
      <w:r>
        <w:rPr>
          <w:i/>
          <w:iCs/>
          <w:szCs w:val="24"/>
        </w:rPr>
        <w:t>t</w:t>
      </w:r>
      <w:r w:rsidRPr="00247393">
        <w:rPr>
          <w:i/>
          <w:iCs/>
          <w:szCs w:val="24"/>
        </w:rPr>
        <w:t>wo.plutus</w:t>
      </w:r>
      <w:proofErr w:type="spellEnd"/>
      <w:proofErr w:type="gram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by checking out the #pioneers-questions channel.</w:t>
      </w:r>
      <w:r w:rsidR="00323AC9">
        <w:rPr>
          <w:szCs w:val="24"/>
        </w:rPr>
        <w:t xml:space="preserve"> </w:t>
      </w:r>
    </w:p>
    <w:p w14:paraId="1F51BB4A" w14:textId="5DA651C7" w:rsidR="00891FB0" w:rsidRDefault="00CA6F67" w:rsidP="00891FB0">
      <w:pPr>
        <w:pStyle w:val="Heading3"/>
      </w:pPr>
      <w:bookmarkStart w:id="5" w:name="_Toc129342428"/>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9F67915"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To ease setting up a local working environment for this course, the IOG Education 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5165BA59"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37" w:history="1">
        <w:r w:rsidRPr="009655A2">
          <w:rPr>
            <w:rStyle w:val="Hyperlink"/>
          </w:rPr>
          <w:t>https://www.docker.com</w:t>
        </w:r>
      </w:hyperlink>
      <w:r w:rsidRPr="00A06D91">
        <w:t xml:space="preserve">. Click the "Download Docker Desktop"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05F00FA4"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"Start Docker Desktop when you log in" 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6C00C1B6" w:rsidR="00D67EC1" w:rsidRDefault="00D67EC1" w:rsidP="00365806">
      <w:pPr>
        <w:spacing w:after="0"/>
        <w:rPr>
          <w:szCs w:val="24"/>
        </w:rPr>
      </w:pPr>
      <w:r w:rsidRPr="00D67EC1">
        <w:rPr>
          <w:szCs w:val="24"/>
        </w:rPr>
        <w:t>Don't install any Haskell extension in Visual Studio Code. If you have VS Code installed, you may see several prompts from VS Code asking for permission to install several Haskell extensions when you open the PPP repository. You don't need to install any of those, as the Docker container we deliver will install all the Haskell extensions that VS Code needs. Some Pioneers who installed additional Haskell extensions report issues in completing this install guide; also, IOG's Education Team members experienced problems while compiling Plutus scripts.</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363D35E"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 you to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BBABCCA"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"Manage" icon in the bottom left corner and choose the "Extensions" options </w:t>
      </w:r>
      <w:r w:rsidR="00A53492">
        <w:t>as</w:t>
      </w:r>
      <w:r>
        <w:t xml:space="preserve"> the image below shows.</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77777777" w:rsidR="00612B97" w:rsidRDefault="00612B97" w:rsidP="00726032">
      <w:pPr>
        <w:pStyle w:val="ListParagraph"/>
        <w:numPr>
          <w:ilvl w:val="0"/>
          <w:numId w:val="28"/>
        </w:numPr>
        <w:spacing w:after="0"/>
        <w:rPr>
          <w:szCs w:val="24"/>
        </w:rPr>
      </w:pPr>
      <w:r w:rsidRPr="00612B97">
        <w:rPr>
          <w:szCs w:val="24"/>
        </w:rPr>
        <w:t xml:space="preserve">Next, a window showing the "Extensions Marketplace" will appear on the left side of the VS Code UI. In the search box, type </w:t>
      </w:r>
      <w:r>
        <w:rPr>
          <w:szCs w:val="24"/>
        </w:rPr>
        <w:t>“</w:t>
      </w:r>
      <w:r w:rsidRPr="00612B97">
        <w:rPr>
          <w:szCs w:val="24"/>
        </w:rPr>
        <w:t>remote development</w:t>
      </w:r>
      <w:r>
        <w:rPr>
          <w:szCs w:val="24"/>
        </w:rPr>
        <w:t>”</w:t>
      </w:r>
      <w:r w:rsidRPr="00612B97">
        <w:rPr>
          <w:szCs w:val="24"/>
        </w:rPr>
        <w:t xml:space="preserve"> to look for the Remote Development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20989938" w:rsidR="004E09E3" w:rsidRDefault="00612B97" w:rsidP="00612B97">
      <w:pPr>
        <w:pStyle w:val="ListParagraph"/>
        <w:spacing w:after="0"/>
        <w:rPr>
          <w:szCs w:val="24"/>
        </w:rPr>
      </w:pPr>
      <w:r w:rsidRPr="00612B97">
        <w:rPr>
          <w:szCs w:val="24"/>
        </w:rPr>
        <w:t>Once the extension appears, click on it. As the image below shows, you should click on the "Install" button to install an extension.</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77777777" w:rsidR="00D0411C" w:rsidRDefault="00F71DA3" w:rsidP="00D0411C">
      <w:pPr>
        <w:spacing w:after="0"/>
      </w:pPr>
      <w:r>
        <w:t>After successfully installing the Remove Development extension, you'll note that an "Uninstall" button appears in the extension description tab, and the "Open a Remote Window" green icon will appear on the bottom left corner of the VS Code UI as you can see in the following image.</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29342429"/>
      <w:r>
        <w:t>Running the PPP Docker Container</w:t>
      </w:r>
      <w:bookmarkEnd w:id="6"/>
    </w:p>
    <w:p w14:paraId="51C4A0BF" w14:textId="30BCDF4C" w:rsidR="00CA6F67" w:rsidRDefault="00B74F03" w:rsidP="00CA6F67">
      <w:pPr>
        <w:pStyle w:val="BodyText"/>
      </w:pPr>
      <w:r>
        <w:t xml:space="preserve">Before moving forward into using the Docker container provided for this cohort of the PPP, you need to close VS Code. Next, please follow the next section, where we'll guide you on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05879A6D" w:rsidR="009016E6" w:rsidRDefault="009C3677" w:rsidP="00CA6F67">
      <w:pPr>
        <w:pStyle w:val="BodyText"/>
        <w:rPr>
          <w:lang w:val="sl-SI" w:eastAsia="zh-CN"/>
        </w:rPr>
      </w:pPr>
      <w:r>
        <w:rPr>
          <w:lang w:val="sl-SI" w:eastAsia="zh-CN"/>
        </w:rPr>
        <w:lastRenderedPageBreak/>
        <w:t xml:space="preserve">In either case you will need to clone a Plutus pioneer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3109CD5C" w:rsidR="00B11B0A" w:rsidRDefault="00B11B0A" w:rsidP="00CA6F67">
      <w:pPr>
        <w:pStyle w:val="BodyText"/>
        <w:rPr>
          <w:lang w:val="sl-SI" w:eastAsia="zh-CN"/>
        </w:rPr>
      </w:pPr>
      <w:r>
        <w:rPr>
          <w:lang w:val="sl-SI" w:eastAsia="zh-CN"/>
        </w:rPr>
        <w:t xml:space="preserve">Next open VSCode and in the File menu click on Open Folder and then select </w:t>
      </w:r>
      <w:r w:rsidR="00A4239E">
        <w:rPr>
          <w:lang w:val="sl-SI" w:eastAsia="zh-CN"/>
        </w:rPr>
        <w:t xml:space="preserve">the PPP folder you have cloned with git. </w:t>
      </w:r>
      <w:r w:rsidR="00A4239E" w:rsidRPr="00A4239E">
        <w:rPr>
          <w:lang w:val="sl-SI" w:eastAsia="zh-CN"/>
        </w:rPr>
        <w:t>When VS Code opens, the "Remote Development" extension will detect the Docker container. As shown in the image below, you'll see a message asking to reopen your project in the container. Click on the "Reopen in Container"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26A8A013" w:rsidR="00873CCE" w:rsidRDefault="00622BDA" w:rsidP="00CA6F67">
      <w:pPr>
        <w:pStyle w:val="BodyText"/>
      </w:pPr>
      <w:r>
        <w:t>After reopening your project in Container, the Docker container will be built. You can click on the "Starting Dev Container" message to view the log. Please look at the log to be aware of when the container is ready. The build may take some time.</w:t>
      </w:r>
      <w:r w:rsidR="00176FC5">
        <w:t xml:space="preserve"> After a few minutes, you will see a </w:t>
      </w:r>
      <w:r w:rsidR="00176FC5">
        <w:lastRenderedPageBreak/>
        <w:t xml:space="preserve">message in the log starting with the text </w:t>
      </w:r>
      <w:r w:rsidR="00176FC5">
        <w:rPr>
          <w:rStyle w:val="HTMLCode"/>
          <w:rFonts w:eastAsiaTheme="minorEastAsia"/>
        </w:rPr>
        <w:t>Start: Run in container</w:t>
      </w:r>
      <w:r w:rsidR="00176FC5">
        <w:t xml:space="preserve"> as you can see in the image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77777777" w:rsidR="00220B2E" w:rsidRDefault="00176FC5" w:rsidP="00CA6F67">
      <w:pPr>
        <w:pStyle w:val="BodyText"/>
      </w:pPr>
      <w:r>
        <w:t>You can safely close this terminal window by clicking on the trash can icon in the upper right corner of the terminal window.</w:t>
      </w:r>
      <w:r w:rsidR="00C97DE9">
        <w:t xml:space="preserve"> </w:t>
      </w:r>
      <w:r w:rsidR="00654417" w:rsidRPr="00654417">
        <w:t>Now, open a new terminal window into VS Code by clicking on the "Terminal" me</w:t>
      </w:r>
      <w:r w:rsidR="00654417">
        <w:t>nu and then “New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41FBDCE0" w:rsidR="00FD41CA" w:rsidRDefault="00FD41CA" w:rsidP="007415DC">
      <w:pPr>
        <w:pStyle w:val="BodyText"/>
      </w:pPr>
      <w:r>
        <w:t>In case you are wondering what the docker containe</w:t>
      </w:r>
      <w:r w:rsidR="007D56BF">
        <w:t>r</w:t>
      </w:r>
      <w:r>
        <w:t xml:space="preserve"> includes you can view the </w:t>
      </w:r>
      <w:proofErr w:type="spellStart"/>
      <w:r w:rsidRPr="007D56BF">
        <w:rPr>
          <w:i/>
          <w:iCs/>
        </w:rPr>
        <w:t>Dockerfile</w:t>
      </w:r>
      <w:proofErr w:type="spellEnd"/>
      <w:r>
        <w:t xml:space="preserve"> inside </w:t>
      </w:r>
      <w:proofErr w:type="gramStart"/>
      <w:r>
        <w:t xml:space="preserve">the </w:t>
      </w:r>
      <w:r w:rsidRPr="007D56BF">
        <w:rPr>
          <w:i/>
          <w:iCs/>
        </w:rPr>
        <w:t>.</w:t>
      </w:r>
      <w:proofErr w:type="spellStart"/>
      <w:r w:rsidRPr="007D56BF">
        <w:rPr>
          <w:i/>
          <w:iCs/>
        </w:rPr>
        <w:t>devcontainer</w:t>
      </w:r>
      <w:proofErr w:type="spellEnd"/>
      <w:proofErr w:type="gramEnd"/>
      <w:r>
        <w:t xml:space="preserve"> folder. The</w:t>
      </w:r>
      <w:r w:rsidR="007D56BF">
        <w:t xml:space="preserve">re you can also find the </w:t>
      </w:r>
      <w:proofErr w:type="spellStart"/>
      <w:r w:rsidRPr="007D56BF">
        <w:rPr>
          <w:i/>
          <w:iCs/>
        </w:rPr>
        <w:t>devcontainer.json</w:t>
      </w:r>
      <w:proofErr w:type="spellEnd"/>
      <w:r>
        <w:t xml:space="preserve"> </w:t>
      </w:r>
      <w:r w:rsidR="007D56BF">
        <w:t xml:space="preserve">file that </w:t>
      </w:r>
      <w:r>
        <w:t>specifies how the container is buil</w:t>
      </w:r>
      <w:r w:rsidR="00A53492">
        <w:t>t</w:t>
      </w:r>
      <w:r>
        <w:t xml:space="preserve">. If the “image” field is uncommented it pulls the image from </w:t>
      </w:r>
      <w:proofErr w:type="spellStart"/>
      <w:r>
        <w:t>DockerHub</w:t>
      </w:r>
      <w:proofErr w:type="spellEnd"/>
      <w:r>
        <w:t xml:space="preserve">. If the “build” field </w:t>
      </w:r>
      <w:r w:rsidR="00CA70D3">
        <w:t>is</w:t>
      </w:r>
      <w:r>
        <w:t xml:space="preserve"> uncommented the container is built from the local </w:t>
      </w:r>
      <w:proofErr w:type="spellStart"/>
      <w:r>
        <w:t>Dockerfile</w:t>
      </w:r>
      <w:proofErr w:type="spellEnd"/>
      <w:r>
        <w:t>.</w:t>
      </w:r>
      <w:r w:rsidR="007D56BF">
        <w:t xml:space="preserve"> </w:t>
      </w:r>
      <w:r w:rsidR="00A6081B">
        <w:t>Only one of them can be uncommented. If you</w:t>
      </w:r>
      <w:r w:rsidR="00531CCA">
        <w:t xml:space="preserve"> add or update the commands</w:t>
      </w:r>
      <w:r w:rsidR="00A6081B">
        <w:t xml:space="preserve"> in your </w:t>
      </w:r>
      <w:proofErr w:type="spellStart"/>
      <w:r w:rsidR="00A6081B">
        <w:t>Dockerfile</w:t>
      </w:r>
      <w:proofErr w:type="spellEnd"/>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proofErr w:type="spellStart"/>
      <w:r w:rsidR="00CA70D3">
        <w:t>C</w:t>
      </w:r>
      <w:r w:rsidR="00A6081B">
        <w:t>ardano</w:t>
      </w:r>
      <w:proofErr w:type="spellEnd"/>
      <w:r w:rsidR="00A6081B">
        <w:t xml:space="preserve"> node which is hardcoded in the </w:t>
      </w:r>
      <w:proofErr w:type="spellStart"/>
      <w:r w:rsidR="00A6081B">
        <w:t>Dockerfile</w:t>
      </w:r>
      <w:proofErr w:type="spellEnd"/>
      <w:r w:rsidR="00A6081B">
        <w:t xml:space="preserve"> to 1.35.5.</w:t>
      </w:r>
      <w:r w:rsidR="007D56BF">
        <w:t xml:space="preserve">  </w:t>
      </w:r>
    </w:p>
    <w:p w14:paraId="4AFE25FC" w14:textId="5221E2F4" w:rsidR="000844C3" w:rsidRDefault="006E69FB" w:rsidP="006E69FB">
      <w:pPr>
        <w:pStyle w:val="Heading3"/>
      </w:pPr>
      <w:bookmarkStart w:id="7" w:name="_Toc129342430"/>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2C31FCD1" w:rsidR="00B859A1" w:rsidRDefault="00B859A1" w:rsidP="00757B50">
      <w:pPr>
        <w:pStyle w:val="BodyText"/>
        <w:ind w:left="720"/>
      </w:pPr>
      <w:r w:rsidRPr="00B859A1">
        <w:t>If while opening the Docker container in VS Code, you get an error message that says</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1D8A39AB" w:rsidR="00B859A1" w:rsidRDefault="00B859A1" w:rsidP="00B859A1">
      <w:pPr>
        <w:pStyle w:val="BodyText"/>
        <w:ind w:left="720"/>
      </w:pPr>
      <w:r w:rsidRPr="00B859A1">
        <w:t>You may uninstall VS Code and install the Insiders version. You can download this version from this page</w:t>
      </w:r>
      <w:r>
        <w:t xml:space="preserve">: </w:t>
      </w:r>
      <w:hyperlink r:id="rId51" w:history="1">
        <w:r w:rsidRPr="00E23044">
          <w:rPr>
            <w:rStyle w:val="Hyperlink"/>
          </w:rPr>
          <w:t>https://code.visualstudio.com/insiders/</w:t>
        </w:r>
      </w:hyperlink>
      <w:r w:rsidRPr="00B859A1">
        <w:t>. To learn more about why this issue may happen, please read the Using Proposed API article</w:t>
      </w:r>
      <w:r>
        <w:t xml:space="preserve"> </w:t>
      </w:r>
      <w:hyperlink r:id="rId52" w:history="1">
        <w:r w:rsidRPr="00E23044">
          <w:rPr>
            <w:rStyle w:val="Hyperlink"/>
          </w:rPr>
          <w:t>https://code.visualstudio.com/api/advanced-topics/using-proposed-api</w:t>
        </w:r>
      </w:hyperlink>
      <w:r>
        <w:t xml:space="preserve"> </w:t>
      </w:r>
      <w:r w:rsidRPr="00B859A1">
        <w:t>from the Visual Studio Code documentation.</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7C329A7B" w:rsidR="00757B50" w:rsidRDefault="006C003A" w:rsidP="00757B50">
      <w:pPr>
        <w:pStyle w:val="BodyText"/>
        <w:ind w:left="720"/>
      </w:pPr>
      <w:r w:rsidRPr="006C003A">
        <w:t xml:space="preserve">If you have installed Docker Desktop before joining the PPP, you may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29342431"/>
      <w:r w:rsidRPr="009E01DA">
        <w:t>Kuber marketplace</w:t>
      </w:r>
      <w:bookmarkEnd w:id="8"/>
      <w:bookmarkEnd w:id="9"/>
    </w:p>
    <w:p w14:paraId="5C1CF2BA" w14:textId="30C89FEB"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w:t>
      </w:r>
      <w:proofErr w:type="spellStart"/>
      <w:r w:rsidR="00FF74DF">
        <w:rPr>
          <w:szCs w:val="24"/>
        </w:rPr>
        <w:t>Kuber</w:t>
      </w:r>
      <w:proofErr w:type="spellEnd"/>
      <w:r w:rsidR="00FF74DF">
        <w:rPr>
          <w:szCs w:val="24"/>
        </w:rPr>
        <w:t xml:space="preserve"> library. </w:t>
      </w:r>
      <w:proofErr w:type="spellStart"/>
      <w:r w:rsidR="00FF74DF" w:rsidRPr="00FF74DF">
        <w:rPr>
          <w:szCs w:val="24"/>
        </w:rPr>
        <w:t>Kuber</w:t>
      </w:r>
      <w:proofErr w:type="spellEnd"/>
      <w:r w:rsidR="00FF74DF" w:rsidRPr="00FF74DF">
        <w:rPr>
          <w:szCs w:val="24"/>
        </w:rPr>
        <w:t xml:space="preserve">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w:t>
      </w:r>
      <w:proofErr w:type="spellStart"/>
      <w:r w:rsidR="00FF74DF" w:rsidRPr="00FF74DF">
        <w:rPr>
          <w:szCs w:val="24"/>
        </w:rPr>
        <w:t>Cardano</w:t>
      </w:r>
      <w:proofErr w:type="spellEnd"/>
      <w:r w:rsidR="00FF74DF" w:rsidRPr="00FF74DF">
        <w:rPr>
          <w:szCs w:val="24"/>
        </w:rPr>
        <w:t xml:space="preserve">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Pr>
          <w:szCs w:val="24"/>
        </w:rPr>
        <w:t>cardano</w:t>
      </w:r>
      <w:proofErr w:type="spellEnd"/>
      <w:r w:rsidR="00647D75">
        <w:rPr>
          <w:szCs w:val="24"/>
        </w:rPr>
        <w:t xml:space="preserve">-marketplace and can be found at </w:t>
      </w:r>
      <w:proofErr w:type="spellStart"/>
      <w:r w:rsidR="00647D75">
        <w:rPr>
          <w:szCs w:val="24"/>
        </w:rPr>
        <w:t>dQuadrants</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2E6621F7"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easy route and deploy a front-end for it. </w:t>
      </w:r>
      <w:r w:rsidR="004D0FFE">
        <w:rPr>
          <w:szCs w:val="24"/>
        </w:rPr>
        <w:t>The front-end does the following things:</w:t>
      </w:r>
    </w:p>
    <w:p w14:paraId="30EFFEAB" w14:textId="331ABFD0" w:rsidR="004D0FFE" w:rsidRPr="004D0FFE" w:rsidRDefault="004D0FFE" w:rsidP="004D0FFE">
      <w:pPr>
        <w:pStyle w:val="ListParagraph"/>
        <w:numPr>
          <w:ilvl w:val="0"/>
          <w:numId w:val="29"/>
        </w:numPr>
        <w:spacing w:after="0"/>
        <w:rPr>
          <w:szCs w:val="24"/>
        </w:rPr>
      </w:pPr>
      <w:r>
        <w:t xml:space="preserve">It connects to an existing </w:t>
      </w:r>
      <w:proofErr w:type="spellStart"/>
      <w:r>
        <w:t>Kuber</w:t>
      </w:r>
      <w:proofErr w:type="spellEnd"/>
      <w:r>
        <w:t xml:space="preserve"> server to construct transactions.</w:t>
      </w:r>
    </w:p>
    <w:p w14:paraId="379DADB0" w14:textId="57877B40" w:rsidR="004D0FFE" w:rsidRPr="004D0FFE" w:rsidRDefault="004D0FFE" w:rsidP="004D0FFE">
      <w:pPr>
        <w:pStyle w:val="ListParagraph"/>
        <w:numPr>
          <w:ilvl w:val="0"/>
          <w:numId w:val="29"/>
        </w:numPr>
        <w:spacing w:after="0"/>
        <w:rPr>
          <w:szCs w:val="24"/>
        </w:rPr>
      </w:pPr>
      <w:r>
        <w:t xml:space="preserve">It lists tokens for sale using </w:t>
      </w:r>
      <w:proofErr w:type="spellStart"/>
      <w:r>
        <w:t>blockfrost</w:t>
      </w:r>
      <w:proofErr w:type="spellEnd"/>
      <w:r>
        <w:t xml:space="preserve"> APIs.</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5BFC43AC" w:rsidR="004D0FFE" w:rsidRDefault="008F5F4C" w:rsidP="004D0FFE">
      <w:pPr>
        <w:spacing w:after="0"/>
        <w:rPr>
          <w:szCs w:val="24"/>
        </w:rPr>
      </w:pPr>
      <w:r>
        <w:rPr>
          <w:szCs w:val="24"/>
        </w:rPr>
        <w:lastRenderedPageBreak/>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these steps go to the chapter and follow the instructions up to creating a workspace. </w:t>
      </w:r>
      <w:r w:rsidR="00396421">
        <w:rPr>
          <w:szCs w:val="24"/>
        </w:rPr>
        <w:t xml:space="preserve">Then click on </w:t>
      </w:r>
      <w:r w:rsidR="00106F78">
        <w:rPr>
          <w:szCs w:val="24"/>
        </w:rPr>
        <w:t xml:space="preserve">Create New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20A8A6E2"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w:t>
      </w:r>
      <w:proofErr w:type="spellStart"/>
      <w:r w:rsidR="00B85722">
        <w:rPr>
          <w:szCs w:val="24"/>
        </w:rPr>
        <w:t>Kuber</w:t>
      </w:r>
      <w:proofErr w:type="spellEnd"/>
      <w:r w:rsidR="00B85722">
        <w:rPr>
          <w:szCs w:val="24"/>
        </w:rPr>
        <w:t xml:space="preserve"> API to connect with the </w:t>
      </w:r>
      <w:proofErr w:type="spellStart"/>
      <w:r w:rsidR="00B85722">
        <w:rPr>
          <w:szCs w:val="24"/>
        </w:rPr>
        <w:t>cardano</w:t>
      </w:r>
      <w:proofErr w:type="spellEnd"/>
      <w:r w:rsidR="00B85722">
        <w:rPr>
          <w:szCs w:val="24"/>
        </w:rPr>
        <w:t xml:space="preserve"> network we will connect the </w:t>
      </w:r>
      <w:proofErr w:type="spellStart"/>
      <w:r w:rsidR="00B85722">
        <w:rPr>
          <w:szCs w:val="24"/>
        </w:rPr>
        <w:t>Kuber</w:t>
      </w:r>
      <w:proofErr w:type="spellEnd"/>
      <w:r w:rsidR="00B85722">
        <w:rPr>
          <w:szCs w:val="24"/>
        </w:rPr>
        <w:t xml:space="preserve"> extension to our workspace. We click on </w:t>
      </w:r>
      <w:r w:rsidR="000543DA">
        <w:rPr>
          <w:szCs w:val="24"/>
        </w:rPr>
        <w:t xml:space="preserve">the </w:t>
      </w:r>
      <w:r w:rsidR="00B85722">
        <w:rPr>
          <w:szCs w:val="24"/>
        </w:rPr>
        <w:t xml:space="preserve">Browse extension in the Connected extensions section and choose </w:t>
      </w:r>
      <w:proofErr w:type="spellStart"/>
      <w:r w:rsidR="008F1E50">
        <w:rPr>
          <w:szCs w:val="24"/>
        </w:rPr>
        <w:t>Cardano</w:t>
      </w:r>
      <w:proofErr w:type="spellEnd"/>
      <w:r w:rsidR="008F1E50">
        <w:rPr>
          <w:szCs w:val="24"/>
        </w:rPr>
        <w:t xml:space="preserve"> </w:t>
      </w:r>
      <w:proofErr w:type="spellStart"/>
      <w:r w:rsidR="00B85722">
        <w:rPr>
          <w:szCs w:val="24"/>
        </w:rPr>
        <w:t>Kube</w:t>
      </w:r>
      <w:r w:rsidR="00885D17">
        <w:rPr>
          <w:szCs w:val="24"/>
        </w:rPr>
        <w:t>r</w:t>
      </w:r>
      <w:proofErr w:type="spellEnd"/>
      <w:r w:rsidR="00885D17">
        <w:rPr>
          <w:szCs w:val="24"/>
        </w:rPr>
        <w:t xml:space="preserve">. </w:t>
      </w:r>
      <w:r w:rsidR="00216D82">
        <w:rPr>
          <w:szCs w:val="24"/>
        </w:rPr>
        <w:t xml:space="preserve">Next under the Shared instances section we turn on the Preprod net and click the arrow on the right side. </w:t>
      </w:r>
    </w:p>
    <w:p w14:paraId="48E36365" w14:textId="447E68B8" w:rsidR="0002064D" w:rsidRDefault="0002064D" w:rsidP="004D0FFE">
      <w:pPr>
        <w:spacing w:after="0"/>
        <w:rPr>
          <w:szCs w:val="24"/>
        </w:rPr>
      </w:pPr>
      <w:r>
        <w:rPr>
          <w:szCs w:val="24"/>
        </w:rPr>
        <w:t xml:space="preserve">In the </w:t>
      </w:r>
      <w:r w:rsidR="004929E6">
        <w:rPr>
          <w:szCs w:val="24"/>
        </w:rPr>
        <w:t>access</w:t>
      </w:r>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go back </w:t>
      </w:r>
      <w:r w:rsidR="002E7B0E">
        <w:rPr>
          <w:szCs w:val="24"/>
        </w:rPr>
        <w:lastRenderedPageBreak/>
        <w:t xml:space="preserve">to the dashboard by clicking on the top of the page Instance selection -&gt; Extensions -&gt; Dashboard. We can then enter our workspace by clicking on the </w:t>
      </w:r>
      <w:proofErr w:type="spellStart"/>
      <w:r w:rsidR="002E7B0E">
        <w:rPr>
          <w:szCs w:val="24"/>
        </w:rPr>
        <w:t>VSCode</w:t>
      </w:r>
      <w:proofErr w:type="spellEnd"/>
      <w:r w:rsidR="002E7B0E">
        <w:rPr>
          <w:szCs w:val="24"/>
        </w:rPr>
        <w:t xml:space="preserv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7989E8F6" w:rsidR="00E504F0" w:rsidRDefault="00394863" w:rsidP="004D0FFE">
      <w:pPr>
        <w:spacing w:after="0"/>
        <w:rPr>
          <w:szCs w:val="24"/>
        </w:rPr>
      </w:pPr>
      <w:r>
        <w:rPr>
          <w:szCs w:val="24"/>
        </w:rPr>
        <w:lastRenderedPageBreak/>
        <w:t xml:space="preserve">Before we build the frontend, we need to configure it first.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such that we enter:</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83712B2" w:rsidR="00B13F15" w:rsidRDefault="005B61A7" w:rsidP="003E7CFF">
      <w:pPr>
        <w:spacing w:after="0"/>
        <w:rPr>
          <w:szCs w:val="24"/>
        </w:rPr>
      </w:pPr>
      <w:r>
        <w:rPr>
          <w:szCs w:val="24"/>
        </w:rPr>
        <w:t xml:space="preserve">The link under the </w:t>
      </w:r>
      <w:proofErr w:type="spellStart"/>
      <w:r>
        <w:rPr>
          <w:szCs w:val="24"/>
        </w:rPr>
        <w:t>kuberApiUrl</w:t>
      </w:r>
      <w:proofErr w:type="spellEnd"/>
      <w:r>
        <w:rPr>
          <w:szCs w:val="24"/>
        </w:rPr>
        <w:t xml:space="preserve"> is the one we copied before when we exposed the http port. </w:t>
      </w:r>
      <w:r w:rsidR="003E7CFF">
        <w:rPr>
          <w:szCs w:val="24"/>
        </w:rPr>
        <w:t xml:space="preserve">We also change the URLs to </w:t>
      </w:r>
      <w:proofErr w:type="spellStart"/>
      <w:r w:rsidR="003E7CFF">
        <w:rPr>
          <w:szCs w:val="24"/>
        </w:rPr>
        <w:t>Cardano</w:t>
      </w:r>
      <w:proofErr w:type="spellEnd"/>
      <w:r w:rsidR="003E7CFF">
        <w:rPr>
          <w:szCs w:val="24"/>
        </w:rPr>
        <w:t xml:space="preserve"> pre</w:t>
      </w:r>
      <w:r w:rsidR="000543DA">
        <w:rPr>
          <w:szCs w:val="24"/>
        </w:rPr>
        <w:t>-</w:t>
      </w:r>
      <w:r w:rsidR="003E7CFF">
        <w:rPr>
          <w:szCs w:val="24"/>
        </w:rPr>
        <w:t xml:space="preserve">production network. And under 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w:t>
      </w:r>
      <w:proofErr w:type="spellStart"/>
      <w:r w:rsidR="0034540C">
        <w:rPr>
          <w:szCs w:val="24"/>
        </w:rPr>
        <w:t>Cardano</w:t>
      </w:r>
      <w:proofErr w:type="spellEnd"/>
      <w:r w:rsidR="0034540C">
        <w:rPr>
          <w:szCs w:val="24"/>
        </w:rPr>
        <w:t xml:space="preserve"> preprod network and click on Save project.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592AB4BD"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p>
    <w:p w14:paraId="56648A94" w14:textId="27A34188" w:rsidR="0034540C" w:rsidRDefault="0034540C" w:rsidP="004D0FFE">
      <w:pPr>
        <w:spacing w:after="0"/>
        <w:rPr>
          <w:szCs w:val="24"/>
        </w:rPr>
      </w:pPr>
      <w:r>
        <w:rPr>
          <w:noProof/>
        </w:rPr>
        <w:drawing>
          <wp:inline distT="0" distB="0" distL="0" distR="0" wp14:anchorId="62EF510C" wp14:editId="7A10C9A4">
            <wp:extent cx="5943600" cy="1803400"/>
            <wp:effectExtent l="0" t="0" r="0" b="635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665" b="66595"/>
                    <a:stretch/>
                  </pic:blipFill>
                  <pic:spPr bwMode="auto">
                    <a:xfrm>
                      <a:off x="0" y="0"/>
                      <a:ext cx="5943600" cy="180340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23D52F27" w:rsidR="00245F7D" w:rsidRDefault="001D37E1" w:rsidP="004D0FFE">
      <w:pPr>
        <w:spacing w:after="0"/>
        <w:rPr>
          <w:szCs w:val="24"/>
        </w:rPr>
      </w:pPr>
      <w:r>
        <w:rPr>
          <w:szCs w:val="24"/>
        </w:rPr>
        <w:t xml:space="preserve">Then we got to the menu Terminal -&gt; Open Terminal and in the opened terminal we cd into the frontend directory and install the frontend with the </w:t>
      </w:r>
      <w:proofErr w:type="spellStart"/>
      <w:r>
        <w:rPr>
          <w:szCs w:val="24"/>
        </w:rPr>
        <w:t>npm</w:t>
      </w:r>
      <w:proofErr w:type="spellEnd"/>
      <w:r>
        <w:rPr>
          <w:szCs w:val="24"/>
        </w:rPr>
        <w:t xml:space="preserve"> command:</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62271922"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Exposed ports click on Expose port. Under name you can type in Marketplace and under port type in 3000 and click on Expose.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4EC19AD6"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have to be connected to the preproduction network</w:t>
      </w:r>
      <w:r w:rsidR="008E2FA3">
        <w:t>.</w:t>
      </w:r>
      <w:r w:rsidR="00A6247E">
        <w:t xml:space="preserve"> From the Nami wallet you can click on </w:t>
      </w:r>
      <w:r w:rsidR="00AC3B3B">
        <w:t xml:space="preserve">the </w:t>
      </w:r>
      <w:proofErr w:type="spellStart"/>
      <w:r w:rsidR="00A6247E">
        <w:t>MintNFT</w:t>
      </w:r>
      <w:proofErr w:type="spellEnd"/>
      <w:r w:rsidR="00A6247E">
        <w:t xml:space="preserve"> button and input your token name, artist name and image URL. It will prompt you to sign a transaction. You will of-course need some test </w:t>
      </w:r>
      <w:r w:rsidR="00F174C3">
        <w:t>ADA</w:t>
      </w:r>
      <w:r w:rsidR="00A6247E">
        <w:t xml:space="preserve"> at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1C3747F6" w:rsidR="00A6247E" w:rsidRDefault="00A6247E" w:rsidP="00271284">
      <w:pPr>
        <w:pStyle w:val="BodyText"/>
      </w:pPr>
      <w:r>
        <w:t xml:space="preserve">To receive test </w:t>
      </w:r>
      <w:proofErr w:type="gramStart"/>
      <w:r>
        <w:t>ADA</w:t>
      </w:r>
      <w:proofErr w:type="gramEnd"/>
      <w:r>
        <w:t xml:space="preserve"> you can go to the </w:t>
      </w:r>
      <w:proofErr w:type="spellStart"/>
      <w:r>
        <w:t>Cardano</w:t>
      </w:r>
      <w:proofErr w:type="spellEnd"/>
      <w:r>
        <w:t xml:space="preserve"> </w:t>
      </w:r>
      <w:proofErr w:type="spellStart"/>
      <w:r>
        <w:t>Testnet</w:t>
      </w:r>
      <w:proofErr w:type="spellEnd"/>
      <w:r>
        <w:t xml:space="preserve"> faucet and request some ADA for the Preprod </w:t>
      </w:r>
      <w:proofErr w:type="spellStart"/>
      <w:r>
        <w:t>testnet</w:t>
      </w:r>
      <w:proofErr w:type="spellEnd"/>
      <w:r>
        <w:t xml:space="preserve">: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699BBD69" w:rsidR="004F4F67" w:rsidRDefault="004F4F67" w:rsidP="00271284">
      <w:pPr>
        <w:pStyle w:val="BodyText"/>
      </w:pPr>
      <w:r>
        <w:t xml:space="preserve">You can then input </w:t>
      </w:r>
      <w:r w:rsidR="00637F1A">
        <w:t xml:space="preserve">for </w:t>
      </w:r>
      <w:r>
        <w:t>how much ADA you want to sell it and click on the Sell button</w:t>
      </w:r>
      <w:r w:rsidR="00B52987">
        <w:t xml:space="preserve"> and sign again the transaction that will put the NFT on the marketplace</w:t>
      </w:r>
      <w:r>
        <w:t>.</w:t>
      </w:r>
      <w:r w:rsidR="00B52987">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42D71E9B"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on the Buy button and choose </w:t>
      </w:r>
      <w:r w:rsidR="006713DE">
        <w:t>your</w:t>
      </w:r>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26BAC28"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w:t>
      </w:r>
      <w:proofErr w:type="gramStart"/>
      <w:r w:rsidR="007C3F92">
        <w:rPr>
          <w:rFonts w:ascii="Calibri" w:hAnsi="Calibri" w:cs="Calibri"/>
          <w:color w:val="000000"/>
        </w:rPr>
        <w:t>processed</w:t>
      </w:r>
      <w:proofErr w:type="gramEnd"/>
      <w:r w:rsidR="007C3F92">
        <w:rPr>
          <w:rFonts w:ascii="Calibri" w:hAnsi="Calibri" w:cs="Calibri"/>
          <w:color w:val="000000"/>
        </w:rPr>
        <w:t xml:space="preserve"> we can </w:t>
      </w:r>
      <w:r>
        <w:t xml:space="preserve">see that we get the NFT in our </w:t>
      </w:r>
      <w:proofErr w:type="spellStart"/>
      <w:r>
        <w:t>Eternl</w:t>
      </w:r>
      <w:proofErr w:type="spellEnd"/>
      <w:r>
        <w:t xml:space="preserve"> wallet and the ADA amount for which we were selling the NFT will be sent to our Nami wallet. </w:t>
      </w:r>
    </w:p>
    <w:p w14:paraId="5DB47BC7" w14:textId="22CABFA8" w:rsidR="00E84F28" w:rsidRDefault="00E84F28" w:rsidP="00E84F28">
      <w:pPr>
        <w:pStyle w:val="Heading2"/>
      </w:pPr>
      <w:bookmarkStart w:id="10" w:name="_Toc129342432"/>
      <w:r>
        <w:t>Hashing and digital signatures</w:t>
      </w:r>
      <w:bookmarkEnd w:id="10"/>
    </w:p>
    <w:p w14:paraId="75313197" w14:textId="572F28A6"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w:t>
      </w:r>
      <w:proofErr w:type="spellStart"/>
      <w:r>
        <w:rPr>
          <w:szCs w:val="24"/>
        </w:rPr>
        <w:t>Cardano</w:t>
      </w:r>
      <w:proofErr w:type="spellEnd"/>
      <w:r>
        <w:rPr>
          <w:szCs w:val="24"/>
        </w:rPr>
        <w:t xml:space="preserve"> and blockchain</w:t>
      </w:r>
      <w:r w:rsidR="00247FEA">
        <w:rPr>
          <w:szCs w:val="24"/>
        </w:rPr>
        <w:t xml:space="preserve"> technology</w:t>
      </w:r>
      <w:r>
        <w:rPr>
          <w:szCs w:val="24"/>
        </w:rPr>
        <w:t xml:space="preserve"> in general.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 xml:space="preserve">A hashing algorithm takes this hex byte-string and produces another byte-string as output. </w:t>
      </w:r>
    </w:p>
    <w:p w14:paraId="0EA433AC" w14:textId="2432B688" w:rsidR="00D424BF" w:rsidRDefault="000F6470" w:rsidP="00C300A1">
      <w:pPr>
        <w:spacing w:after="0"/>
        <w:rPr>
          <w:szCs w:val="24"/>
        </w:rPr>
      </w:pPr>
      <w:r>
        <w:rPr>
          <w:szCs w:val="24"/>
        </w:rPr>
        <w:lastRenderedPageBreak/>
        <w:t xml:space="preserve">The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747DE5FC" w14:textId="6E5B1841" w:rsidR="00D424BF" w:rsidRDefault="00473144" w:rsidP="00473144">
      <w:pPr>
        <w:spacing w:after="0"/>
        <w:jc w:val="center"/>
        <w:rPr>
          <w:szCs w:val="24"/>
        </w:rPr>
      </w:pPr>
      <w:r>
        <w:rPr>
          <w:noProof/>
        </w:rPr>
        <w:drawing>
          <wp:inline distT="0" distB="0" distL="0" distR="0" wp14:anchorId="37BE6376" wp14:editId="0EB0EEE8">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0DC0DCD7" w14:textId="2548A8ED"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that </w:t>
      </w:r>
      <w:proofErr w:type="spellStart"/>
      <w:r w:rsidR="009F4ED3">
        <w:rPr>
          <w:szCs w:val="24"/>
        </w:rPr>
        <w:t>Cardano</w:t>
      </w:r>
      <w:proofErr w:type="spellEnd"/>
      <w:r w:rsidR="009F4ED3">
        <w:rPr>
          <w:szCs w:val="24"/>
        </w:rPr>
        <w:t xml:space="preserve"> and other blockchain technology critically reli</w:t>
      </w:r>
      <w:r w:rsidR="00244C8A">
        <w:rPr>
          <w:szCs w:val="24"/>
        </w:rPr>
        <w:t>es</w:t>
      </w:r>
      <w:r w:rsidR="009F4ED3">
        <w:rPr>
          <w:szCs w:val="24"/>
        </w:rPr>
        <w:t xml:space="preserve"> on.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42F04811" w:rsidR="001622E3" w:rsidRDefault="00244230" w:rsidP="00C300A1">
      <w:pPr>
        <w:spacing w:after="0"/>
        <w:rPr>
          <w:szCs w:val="24"/>
        </w:rPr>
      </w:pPr>
      <w:r>
        <w:rPr>
          <w:szCs w:val="24"/>
        </w:rPr>
        <w:t xml:space="preserve">Now let’s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w:t>
      </w:r>
      <w:proofErr w:type="spellStart"/>
      <w:r w:rsidR="00F92BAD">
        <w:rPr>
          <w:szCs w:val="24"/>
        </w:rPr>
        <w:t>Cardano</w:t>
      </w:r>
      <w:proofErr w:type="spellEnd"/>
      <w:r w:rsidR="00F92BAD">
        <w:rPr>
          <w:szCs w:val="24"/>
        </w:rPr>
        <w:t xml:space="preserve">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29342433"/>
      <w:r w:rsidRPr="009F7BE6">
        <w:rPr>
          <w:sz w:val="24"/>
          <w:szCs w:val="24"/>
        </w:rPr>
        <w:t>The EUT</w:t>
      </w:r>
      <w:r w:rsidR="00FB2745">
        <w:rPr>
          <w:sz w:val="24"/>
          <w:szCs w:val="24"/>
        </w:rPr>
        <w:t>x</w:t>
      </w:r>
      <w:r w:rsidRPr="009F7BE6">
        <w:rPr>
          <w:sz w:val="24"/>
          <w:szCs w:val="24"/>
        </w:rPr>
        <w:t>O model</w:t>
      </w:r>
      <w:bookmarkEnd w:id="11"/>
    </w:p>
    <w:p w14:paraId="349639B8" w14:textId="0D45F346" w:rsidR="00F0357F" w:rsidRDefault="00C300A1" w:rsidP="00C300A1">
      <w:pPr>
        <w:spacing w:after="0"/>
        <w:rPr>
          <w:szCs w:val="24"/>
        </w:rPr>
      </w:pPr>
      <w:r w:rsidRPr="00AC0AC1">
        <w:rPr>
          <w:szCs w:val="24"/>
        </w:rPr>
        <w:t xml:space="preserve">The </w:t>
      </w:r>
      <w:proofErr w:type="spellStart"/>
      <w:r w:rsidRPr="00AC0AC1">
        <w:rPr>
          <w:szCs w:val="24"/>
        </w:rPr>
        <w:t>Cardano</w:t>
      </w:r>
      <w:proofErr w:type="spellEnd"/>
      <w:r w:rsidRPr="00AC0AC1">
        <w:rPr>
          <w:szCs w:val="24"/>
        </w:rPr>
        <w:t xml:space="preserve"> blockchain uses</w:t>
      </w:r>
      <w:r w:rsidR="00A6766F" w:rsidRPr="00AC0AC1">
        <w:rPr>
          <w:szCs w:val="24"/>
        </w:rPr>
        <w:t xml:space="preserve"> the </w:t>
      </w:r>
      <w:r w:rsidR="00EE189E" w:rsidRPr="00AC0AC1">
        <w:rPr>
          <w:szCs w:val="24"/>
        </w:rPr>
        <w:t>Extended</w:t>
      </w:r>
      <w:r w:rsidR="00A6766F" w:rsidRPr="00AC0AC1">
        <w:rPr>
          <w:szCs w:val="24"/>
        </w:rPr>
        <w:t xml:space="preserve"> UTXO model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587B06A3" w:rsidR="00F0357F" w:rsidRDefault="009D2DA0" w:rsidP="00C300A1">
      <w:pPr>
        <w:spacing w:after="0"/>
        <w:rPr>
          <w:szCs w:val="24"/>
        </w:rPr>
      </w:pPr>
      <w:r w:rsidRPr="00AC0AC1">
        <w:rPr>
          <w:szCs w:val="24"/>
        </w:rPr>
        <w:t>T</w:t>
      </w:r>
      <w:r w:rsidR="00F0357F" w:rsidRPr="00AC0AC1">
        <w:rPr>
          <w:szCs w:val="24"/>
        </w:rPr>
        <w:t>here are other models</w:t>
      </w:r>
      <w:r w:rsidR="00417E00" w:rsidRPr="00AC0AC1">
        <w:rPr>
          <w:szCs w:val="24"/>
        </w:rPr>
        <w:t xml:space="preserve"> than UTX</w:t>
      </w:r>
      <w:r w:rsidR="00F0357F" w:rsidRPr="00AC0AC1">
        <w:rPr>
          <w:szCs w:val="24"/>
        </w:rPr>
        <w:t>O. Ethereum, for example, uses a so-called 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 xml:space="preserve">Let’s say Alice has 100 ADA and wants to send Bob 10 ADA. After that she wants to send to Charlie 55 ADA and in the same transaction also Bob wants to send Charlie 55 ADA.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50AA1311"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ADA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ADA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ADA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ADA for the </w:t>
      </w:r>
      <w:proofErr w:type="spellStart"/>
      <w:r w:rsidR="00BA5D95" w:rsidRPr="00AC0AC1">
        <w:rPr>
          <w:szCs w:val="24"/>
        </w:rPr>
        <w:t>Cardano</w:t>
      </w:r>
      <w:proofErr w:type="spellEnd"/>
      <w:r w:rsidR="00BA5D95" w:rsidRPr="00AC0AC1">
        <w:rPr>
          <w:szCs w:val="24"/>
        </w:rPr>
        <w:t xml:space="preserve"> blockchain.</w:t>
      </w:r>
      <w:r w:rsidR="00BA5D95">
        <w:rPr>
          <w:szCs w:val="24"/>
        </w:rPr>
        <w:t xml:space="preserve"> </w:t>
      </w:r>
    </w:p>
    <w:p w14:paraId="03239684" w14:textId="429F9943"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beside the amount of ADA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660D2171"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first send ADA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ADA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21A1D13D" w:rsidR="00AE41C5" w:rsidRDefault="003017FB" w:rsidP="00C300A1">
      <w:pPr>
        <w:spacing w:after="0"/>
        <w:rPr>
          <w:szCs w:val="24"/>
        </w:rPr>
      </w:pPr>
      <w:r>
        <w:rPr>
          <w:szCs w:val="24"/>
        </w:rPr>
        <w:t xml:space="preserve">Let’s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49BFA697"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proofErr w:type="spellStart"/>
      <w:r w:rsidR="00FF4E67">
        <w:rPr>
          <w:szCs w:val="24"/>
        </w:rPr>
        <w:t>then</w:t>
      </w:r>
      <w:proofErr w:type="spellEnd"/>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w:t>
      </w:r>
      <w:proofErr w:type="spellStart"/>
      <w:r w:rsidR="00836B43">
        <w:rPr>
          <w:szCs w:val="24"/>
        </w:rPr>
        <w:t>cardano</w:t>
      </w:r>
      <w:proofErr w:type="spellEnd"/>
      <w:r w:rsidR="00836B43">
        <w:rPr>
          <w:szCs w:val="24"/>
        </w:rPr>
        <w:t xml:space="preserve"> node sees the statement value during validation but the forgets its value. </w:t>
      </w:r>
      <w:proofErr w:type="gramStart"/>
      <w:r w:rsidR="00A01834">
        <w:rPr>
          <w:szCs w:val="24"/>
        </w:rPr>
        <w:t>So</w:t>
      </w:r>
      <w:proofErr w:type="gramEnd"/>
      <w:r w:rsidR="00836B43">
        <w:rPr>
          <w:szCs w:val="24"/>
        </w:rPr>
        <w:t xml:space="preserve">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Since the Vasil hard fork there is also the third option where the output itself contains the datum. In this case we call it 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B02D17">
        <w:rPr>
          <w:szCs w:val="24"/>
        </w:rPr>
        <w:t>The also the consuming transaction does not have to provide the datum</w:t>
      </w:r>
      <w:r w:rsidR="00D30124">
        <w:rPr>
          <w:szCs w:val="24"/>
        </w:rPr>
        <w:t xml:space="preserve"> and it becomes smaller and cheaper</w:t>
      </w:r>
      <w:r w:rsidR="00B02D17">
        <w:rPr>
          <w:szCs w:val="24"/>
        </w:rPr>
        <w:t>.</w:t>
      </w:r>
      <w:r w:rsidR="00D30124">
        <w:rPr>
          <w:szCs w:val="24"/>
        </w:rPr>
        <w:t xml:space="preserve"> </w:t>
      </w:r>
    </w:p>
    <w:p w14:paraId="3BC0D516" w14:textId="77777777" w:rsidR="00C45302" w:rsidRDefault="000F4F02" w:rsidP="00C300A1">
      <w:pPr>
        <w:spacing w:after="0"/>
        <w:rPr>
          <w:szCs w:val="24"/>
        </w:rPr>
      </w:pPr>
      <w:r>
        <w:rPr>
          <w:szCs w:val="24"/>
        </w:rPr>
        <w:t xml:space="preserve">Let’s also now look at </w:t>
      </w:r>
      <w:proofErr w:type="spellStart"/>
      <w:r>
        <w:rPr>
          <w:szCs w:val="24"/>
        </w:rPr>
        <w:t>Cardano</w:t>
      </w:r>
      <w:proofErr w:type="spellEnd"/>
      <w:r>
        <w:rPr>
          <w:szCs w:val="24"/>
        </w:rPr>
        <w:t xml:space="preserve"> addresses in detail. </w:t>
      </w:r>
      <w:r w:rsidR="000C1207">
        <w:rPr>
          <w:szCs w:val="24"/>
        </w:rPr>
        <w:t xml:space="preserve">A </w:t>
      </w:r>
      <w:proofErr w:type="spellStart"/>
      <w:r w:rsidR="008D247E">
        <w:rPr>
          <w:szCs w:val="24"/>
        </w:rPr>
        <w:t>C</w:t>
      </w:r>
      <w:r w:rsidR="000C1207">
        <w:rPr>
          <w:szCs w:val="24"/>
        </w:rPr>
        <w:t>ardano</w:t>
      </w:r>
      <w:proofErr w:type="spellEnd"/>
      <w:r w:rsidR="000C1207">
        <w:rPr>
          <w:szCs w:val="24"/>
        </w:rPr>
        <w:t xml:space="preserve"> address has two parts. The payment part and optionally also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proofErr w:type="spellStart"/>
      <w:r w:rsidR="00371551">
        <w:rPr>
          <w:szCs w:val="24"/>
        </w:rPr>
        <w:t>plutus</w:t>
      </w:r>
      <w:proofErr w:type="spellEnd"/>
      <w:r w:rsidR="00371551">
        <w:rPr>
          <w:szCs w:val="24"/>
        </w:rPr>
        <w:t xml:space="preserve"> </w:t>
      </w:r>
      <w:r w:rsidR="004A31DC">
        <w:rPr>
          <w:szCs w:val="24"/>
        </w:rPr>
        <w:t xml:space="preserve">script. </w:t>
      </w:r>
      <w:r w:rsidR="00D54008">
        <w:rPr>
          <w:szCs w:val="24"/>
        </w:rPr>
        <w:t xml:space="preserve">In </w:t>
      </w:r>
      <w:proofErr w:type="spellStart"/>
      <w:r w:rsidR="00D54008">
        <w:rPr>
          <w:szCs w:val="24"/>
        </w:rPr>
        <w:t>Cardano</w:t>
      </w:r>
      <w:proofErr w:type="spellEnd"/>
      <w:r w:rsidR="00D54008">
        <w:rPr>
          <w:szCs w:val="24"/>
        </w:rPr>
        <w:t xml:space="preserve">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16796CB"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proofErr w:type="gramStart"/>
      <w:r w:rsidR="003C75E3">
        <w:rPr>
          <w:szCs w:val="24"/>
        </w:rPr>
        <w:t>hash</w:t>
      </w:r>
      <w:proofErr w:type="gramEnd"/>
      <w:r w:rsidR="003C75E3">
        <w:rPr>
          <w:szCs w:val="24"/>
        </w:rPr>
        <w:t xml:space="preserve"> then the owner of the corresponding private key is entitled to staking rewards. </w:t>
      </w:r>
      <w:r w:rsidR="008868AC">
        <w:rPr>
          <w:szCs w:val="24"/>
        </w:rPr>
        <w:t xml:space="preserve">If it is a script hash, then the corresponding </w:t>
      </w:r>
      <w:proofErr w:type="spellStart"/>
      <w:r w:rsidR="008868AC">
        <w:rPr>
          <w:szCs w:val="24"/>
        </w:rPr>
        <w:t>plutus</w:t>
      </w:r>
      <w:proofErr w:type="spellEnd"/>
      <w:r w:rsidR="008868AC">
        <w:rPr>
          <w:szCs w:val="24"/>
        </w:rPr>
        <w:t xml:space="preserve">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38AAC01B" w:rsidR="000428B2" w:rsidRDefault="0052338D" w:rsidP="00C300A1">
      <w:pPr>
        <w:spacing w:after="0"/>
        <w:rPr>
          <w:szCs w:val="24"/>
        </w:rPr>
      </w:pPr>
      <w:r>
        <w:rPr>
          <w:szCs w:val="24"/>
        </w:rPr>
        <w:t>Finally</w:t>
      </w:r>
      <w:r w:rsidR="00832583">
        <w:rPr>
          <w:szCs w:val="24"/>
        </w:rPr>
        <w:t xml:space="preserve"> let’s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w:t>
      </w:r>
      <w:proofErr w:type="spellStart"/>
      <w:r w:rsidR="00BF2755">
        <w:rPr>
          <w:szCs w:val="24"/>
        </w:rPr>
        <w:t>plutus</w:t>
      </w:r>
      <w:proofErr w:type="spellEnd"/>
      <w:r w:rsidR="00BF2755">
        <w:rPr>
          <w:szCs w:val="24"/>
        </w:rPr>
        <w:t xml:space="preserve">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w:t>
      </w:r>
      <w:proofErr w:type="spellStart"/>
      <w:r w:rsidR="00AA5C09">
        <w:rPr>
          <w:szCs w:val="24"/>
        </w:rPr>
        <w:t>cardano</w:t>
      </w:r>
      <w:proofErr w:type="spellEnd"/>
      <w:r w:rsidR="00AA5C09">
        <w:rPr>
          <w:szCs w:val="24"/>
        </w:rPr>
        <w:t xml:space="preserve">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w:t>
      </w:r>
      <w:proofErr w:type="spellStart"/>
      <w:r>
        <w:rPr>
          <w:szCs w:val="24"/>
        </w:rPr>
        <w:t>Cardano</w:t>
      </w:r>
      <w:proofErr w:type="spellEnd"/>
      <w:r>
        <w:rPr>
          <w:szCs w:val="24"/>
        </w:rPr>
        <w:t xml:space="preserve">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29342434"/>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w:t>
      </w:r>
      <w:proofErr w:type="spellStart"/>
      <w:r w:rsidR="000771D5" w:rsidRPr="00AC0AC1">
        <w:rPr>
          <w:szCs w:val="24"/>
        </w:rPr>
        <w:t>Cardano</w:t>
      </w:r>
      <w:proofErr w:type="spellEnd"/>
      <w:r w:rsidR="000771D5" w:rsidRPr="00AC0AC1">
        <w:rPr>
          <w:szCs w:val="24"/>
        </w:rPr>
        <w:t xml:space="preserve">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 xml:space="preserve">ore is the scripting language used by </w:t>
      </w:r>
      <w:proofErr w:type="spellStart"/>
      <w:r w:rsidRPr="00AC0AC1">
        <w:rPr>
          <w:szCs w:val="24"/>
        </w:rPr>
        <w:t>Cardano</w:t>
      </w:r>
      <w:proofErr w:type="spellEnd"/>
      <w:r w:rsidRPr="00AC0AC1">
        <w:rPr>
          <w:szCs w:val="24"/>
        </w:rPr>
        <w:t xml:space="preserve">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67147A0B"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w:t>
      </w:r>
      <w:proofErr w:type="spellStart"/>
      <w:r w:rsidR="00367BDB">
        <w:rPr>
          <w:szCs w:val="24"/>
        </w:rPr>
        <w:t>Cardano</w:t>
      </w:r>
      <w:proofErr w:type="spellEnd"/>
      <w:r w:rsidR="00367BDB">
        <w:rPr>
          <w:szCs w:val="24"/>
        </w:rPr>
        <w:t xml:space="preserve">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29342435"/>
      <w:r w:rsidRPr="00AC0AC1">
        <w:rPr>
          <w:lang w:val="en-US"/>
        </w:rPr>
        <w:lastRenderedPageBreak/>
        <w:t>Simple validation scripts</w:t>
      </w:r>
      <w:bookmarkEnd w:id="13"/>
      <w:bookmarkEnd w:id="14"/>
    </w:p>
    <w:p w14:paraId="3354B251" w14:textId="4AD68FC1"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We said earlier that a</w:t>
      </w:r>
      <w:r w:rsidR="00D2122A">
        <w:rPr>
          <w:szCs w:val="24"/>
        </w:rPr>
        <w:t xml:space="preserve"> validation script</w:t>
      </w:r>
      <w:r w:rsidR="001D4F86" w:rsidRPr="00AC0AC1">
        <w:rPr>
          <w:szCs w:val="24"/>
        </w:rPr>
        <w:t xml:space="preserve"> takes in 3 parameters: the datum, the redeemer and the transaction context, which </w:t>
      </w:r>
      <w:r w:rsidR="00AD6999">
        <w:rPr>
          <w:szCs w:val="24"/>
        </w:rPr>
        <w:t xml:space="preserve">tells us information about </w:t>
      </w:r>
      <w:r w:rsidR="001D4F86" w:rsidRPr="00AC0AC1">
        <w:rPr>
          <w:szCs w:val="24"/>
        </w:rPr>
        <w:t xml:space="preserve">the submitted transaction </w:t>
      </w:r>
      <w:r w:rsidR="00AD6999">
        <w:rPr>
          <w:szCs w:val="24"/>
        </w:rPr>
        <w:t>as what are</w:t>
      </w:r>
      <w:r w:rsidR="001D4F86" w:rsidRPr="00AC0AC1">
        <w:rPr>
          <w:szCs w:val="24"/>
        </w:rPr>
        <w:t xml:space="preserve"> all the inputs and outputs. </w:t>
      </w:r>
      <w:r w:rsidR="00446AF6">
        <w:rPr>
          <w:szCs w:val="24"/>
        </w:rPr>
        <w:t xml:space="preserve">Depending on what is the type of these three parameters we have to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call the low-level validation scripts also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29342436"/>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proofErr w:type="spellStart"/>
      <w:r w:rsidRPr="00AC0AC1">
        <w:rPr>
          <w:i/>
          <w:szCs w:val="24"/>
        </w:rPr>
        <w:t>BuiltinData</w:t>
      </w:r>
      <w:proofErr w:type="spellEnd"/>
      <w:r w:rsidRPr="00AC0AC1">
        <w:rPr>
          <w:szCs w:val="24"/>
        </w:rPr>
        <w:t xml:space="preserve">. It contains two conversion functions </w:t>
      </w:r>
      <w:proofErr w:type="spellStart"/>
      <w:r w:rsidRPr="00AC0AC1">
        <w:rPr>
          <w:i/>
          <w:szCs w:val="24"/>
        </w:rPr>
        <w:t>builtinDataToData</w:t>
      </w:r>
      <w:proofErr w:type="spellEnd"/>
      <w:r w:rsidRPr="00AC0AC1">
        <w:rPr>
          <w:szCs w:val="24"/>
        </w:rPr>
        <w:t xml:space="preserve"> and </w:t>
      </w:r>
      <w:proofErr w:type="spellStart"/>
      <w:r w:rsidRPr="00AC0AC1">
        <w:rPr>
          <w:i/>
          <w:szCs w:val="24"/>
        </w:rPr>
        <w:t>dataToBuiltinData</w:t>
      </w:r>
      <w:proofErr w:type="spellEnd"/>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6C607E45" w:rsidR="0067272E" w:rsidRDefault="0067272E" w:rsidP="0067272E">
      <w:pPr>
        <w:pStyle w:val="Caption"/>
        <w:spacing w:before="0"/>
        <w:rPr>
          <w:szCs w:val="24"/>
        </w:rPr>
      </w:pPr>
      <w:bookmarkStart w:id="17" w:name="_Toc129342324"/>
      <w:r>
        <w:t xml:space="preserve">Figure </w:t>
      </w:r>
      <w:r>
        <w:fldChar w:fldCharType="begin"/>
      </w:r>
      <w:r>
        <w:instrText xml:space="preserve"> SEQ Figure \* ARABIC </w:instrText>
      </w:r>
      <w:r>
        <w:fldChar w:fldCharType="separate"/>
      </w:r>
      <w:r w:rsidR="00786C04">
        <w:rPr>
          <w:noProof/>
        </w:rPr>
        <w:t>1</w:t>
      </w:r>
      <w:r>
        <w:fldChar w:fldCharType="end"/>
      </w:r>
      <w:r>
        <w:t xml:space="preserve"> - Data type</w:t>
      </w:r>
      <w:bookmarkEnd w:id="17"/>
    </w:p>
    <w:p w14:paraId="3F512577" w14:textId="6E700052"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w:t>
      </w:r>
      <w:proofErr w:type="spellStart"/>
      <w:r>
        <w:rPr>
          <w:rStyle w:val="pl-s"/>
        </w:rPr>
        <w:t>VSCode</w:t>
      </w:r>
      <w:proofErr w:type="spellEnd"/>
      <w:r>
        <w:rPr>
          <w:rStyle w:val="pl-s"/>
        </w:rPr>
        <w:t>.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http://localhost:8000</w:t>
        </w:r>
      </w:hyperlink>
      <w:r>
        <w:rPr>
          <w:rStyle w:val="HTMLCode"/>
          <w:rFonts w:eastAsiaTheme="minorEastAsia"/>
        </w:rPr>
        <w:t xml:space="preserve"> </w:t>
      </w:r>
      <w:r>
        <w:rPr>
          <w:szCs w:val="24"/>
        </w:rPr>
        <w:t xml:space="preserve">but you will need to use Chrome or Edge web browser, since issues have been reported by Firefox users.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Exposed ports.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proofErr w:type="spellStart"/>
      <w:r w:rsidR="00916537" w:rsidRPr="00AC0AC1">
        <w:rPr>
          <w:i/>
          <w:szCs w:val="24"/>
        </w:rPr>
        <w:t>BuiltinData</w:t>
      </w:r>
      <w:proofErr w:type="spellEnd"/>
      <w:r w:rsidR="00916537">
        <w:rPr>
          <w:szCs w:val="24"/>
        </w:rPr>
        <w:t xml:space="preserve"> type you get several search results. At the top </w:t>
      </w:r>
      <w:r w:rsidR="00916537">
        <w:rPr>
          <w:szCs w:val="24"/>
        </w:rPr>
        <w:lastRenderedPageBreak/>
        <w:t xml:space="preserve">of each section the name of the module that contains this function is stated. For us the module </w:t>
      </w:r>
      <w:r w:rsidR="00916537" w:rsidRPr="00916537">
        <w:rPr>
          <w:i/>
          <w:iCs/>
          <w:szCs w:val="24"/>
        </w:rPr>
        <w:t>Plutus.V</w:t>
      </w:r>
      <w:proofErr w:type="gramStart"/>
      <w:r w:rsidR="00916537" w:rsidRPr="00916537">
        <w:rPr>
          <w:i/>
          <w:iCs/>
          <w:szCs w:val="24"/>
        </w:rPr>
        <w:t>2.Ledger.Api</w:t>
      </w:r>
      <w:proofErr w:type="gramEnd"/>
      <w:r w:rsidR="00916537">
        <w:rPr>
          <w:szCs w:val="24"/>
        </w:rPr>
        <w:t xml:space="preserve"> is important because it contains the updates of the Vasil hard fork. Out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2"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0B2BC026"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w:t>
      </w:r>
      <w:proofErr w:type="spellStart"/>
      <w:r>
        <w:rPr>
          <w:szCs w:val="24"/>
        </w:rPr>
        <w:t>plutus</w:t>
      </w:r>
      <w:proofErr w:type="spellEnd"/>
      <w:r>
        <w:rPr>
          <w:szCs w:val="24"/>
        </w:rPr>
        <w:t>-apps repository</w:t>
      </w:r>
      <w:r w:rsidR="00A54F63">
        <w:rPr>
          <w:szCs w:val="24"/>
        </w:rPr>
        <w:t>, checkout the latest Tag version</w:t>
      </w:r>
      <w:r>
        <w:rPr>
          <w:szCs w:val="24"/>
        </w:rPr>
        <w:t xml:space="preserve"> and run the nix build command:</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54AB075F" w:rsidR="00361F1E" w:rsidRDefault="00A54F63" w:rsidP="00916537">
      <w:pPr>
        <w:pStyle w:val="BodyText"/>
        <w:rPr>
          <w:szCs w:val="24"/>
        </w:rPr>
      </w:pPr>
      <w:r>
        <w:rPr>
          <w:szCs w:val="24"/>
        </w:rPr>
        <w:t>To find the latest Tag go to the GitHub page, click on the branch drop-down box and click on the Tag tab. There</w:t>
      </w:r>
      <w:r w:rsidR="00EC35C6">
        <w:rPr>
          <w:szCs w:val="24"/>
        </w:rPr>
        <w:t>,</w:t>
      </w:r>
      <w:r>
        <w:rPr>
          <w:szCs w:val="24"/>
        </w:rPr>
        <w:t xml:space="preserve"> ignore the tags that start with a date. Look only at tags that contain numbers as v1.1.0. </w:t>
      </w:r>
      <w:r w:rsidR="00361F1E">
        <w:rPr>
          <w:szCs w:val="24"/>
        </w:rPr>
        <w:t xml:space="preserve">The documentation will be built inside the </w:t>
      </w:r>
      <w:proofErr w:type="spellStart"/>
      <w:r w:rsidR="00361F1E">
        <w:rPr>
          <w:szCs w:val="24"/>
        </w:rPr>
        <w:t>plutus</w:t>
      </w:r>
      <w:proofErr w:type="spellEnd"/>
      <w:r w:rsidR="00361F1E">
        <w:rPr>
          <w:szCs w:val="24"/>
        </w:rPr>
        <w:t>-apps/result folder.</w:t>
      </w:r>
      <w:r w:rsidR="00B47738">
        <w:rPr>
          <w:szCs w:val="24"/>
        </w:rPr>
        <w:t xml:space="preserve"> The build may take a while.</w:t>
      </w:r>
      <w:r w:rsidR="00361F1E">
        <w:rPr>
          <w:szCs w:val="24"/>
        </w:rPr>
        <w:t xml:space="preserve"> You can then start a webserver with the command:</w:t>
      </w:r>
    </w:p>
    <w:p w14:paraId="162B2EE6" w14:textId="58A997FE" w:rsidR="00361F1E" w:rsidRDefault="00361F1E" w:rsidP="00361F1E">
      <w:pPr>
        <w:pStyle w:val="SourceCode"/>
      </w:pPr>
      <w:r>
        <w:t xml:space="preserve">$ </w:t>
      </w:r>
      <w:r>
        <w:rPr>
          <w:rStyle w:val="pl-s"/>
        </w:rPr>
        <w:t>python3 -m http.server -d /path/to/haddock/</w:t>
      </w:r>
    </w:p>
    <w:p w14:paraId="0DB1CEC5" w14:textId="7D38E34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w:t>
      </w:r>
      <w:proofErr w:type="gramStart"/>
      <w:r w:rsidR="00252999">
        <w:rPr>
          <w:szCs w:val="24"/>
        </w:rPr>
        <w:t xml:space="preserve">REPL </w:t>
      </w:r>
      <w:r w:rsidR="00252999">
        <w:rPr>
          <w:rStyle w:val="HTMLCode"/>
          <w:rFonts w:eastAsiaTheme="minorEastAsia"/>
        </w:rPr>
        <w:t>:doc</w:t>
      </w:r>
      <w:proofErr w:type="gramEnd"/>
      <w:r w:rsidR="00252999">
        <w:rPr>
          <w:rStyle w:val="HTMLCode"/>
          <w:rFonts w:eastAsiaTheme="minorEastAsia"/>
        </w:rPr>
        <w:t xml:space="preserve">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 xml:space="preserve">we cannot do this for Plutus types. The reason for that is </w:t>
      </w:r>
      <w:r w:rsidR="00CB30EE">
        <w:rPr>
          <w:szCs w:val="24"/>
        </w:rPr>
        <w:t xml:space="preserve">when we write Plutus code and compile it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 xml:space="preserve">The Plutus libraries are also not hosted on </w:t>
      </w:r>
      <w:proofErr w:type="spellStart"/>
      <w:r w:rsidR="001070F4">
        <w:rPr>
          <w:szCs w:val="24"/>
        </w:rPr>
        <w:t>Hackage</w:t>
      </w:r>
      <w:proofErr w:type="spellEnd"/>
      <w:r>
        <w:rPr>
          <w:szCs w:val="24"/>
        </w:rPr>
        <w:t>, which means the only way to access the</w:t>
      </w:r>
      <w:r w:rsidR="004E0782">
        <w:rPr>
          <w:szCs w:val="24"/>
        </w:rPr>
        <w:t xml:space="preserve"> haddock</w:t>
      </w:r>
      <w:r>
        <w:rPr>
          <w:szCs w:val="24"/>
        </w:rPr>
        <w:t xml:space="preserve"> documentation is</w:t>
      </w:r>
      <w:r w:rsidR="004E0782">
        <w:rPr>
          <w:szCs w:val="24"/>
        </w:rPr>
        <w:t xml:space="preserve"> in the procedure described above. </w:t>
      </w:r>
      <w:r>
        <w:rPr>
          <w:szCs w:val="24"/>
        </w:rPr>
        <w:t xml:space="preserve"> </w:t>
      </w:r>
      <w:r w:rsidR="001070F4">
        <w:rPr>
          <w:szCs w:val="24"/>
        </w:rPr>
        <w:t xml:space="preserve"> </w:t>
      </w:r>
    </w:p>
    <w:p w14:paraId="2757A92E" w14:textId="47453385"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proofErr w:type="gramStart"/>
      <w:r>
        <w:rPr>
          <w:szCs w:val="24"/>
        </w:rPr>
        <w:t>type</w:t>
      </w:r>
      <w:proofErr w:type="gramEnd"/>
      <w:r>
        <w:rPr>
          <w:szCs w:val="24"/>
        </w:rPr>
        <w:t xml:space="preserve"> we can do this by going to Week02 folder in the </w:t>
      </w:r>
      <w:proofErr w:type="spellStart"/>
      <w:r>
        <w:rPr>
          <w:szCs w:val="24"/>
        </w:rPr>
        <w:t>VSCode</w:t>
      </w:r>
      <w:proofErr w:type="spellEnd"/>
      <w:r>
        <w:rPr>
          <w:szCs w:val="24"/>
        </w:rPr>
        <w:t xml:space="preserv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3AF1AAC" w:rsidR="0096654A" w:rsidRPr="00232988" w:rsidRDefault="003B1511" w:rsidP="00232988">
      <w:pPr>
        <w:pStyle w:val="BodyText"/>
        <w:rPr>
          <w:lang w:eastAsia="zh-CN"/>
        </w:rPr>
      </w:pPr>
      <w:r w:rsidRPr="00AC0AC1">
        <w:rPr>
          <w:lang w:eastAsia="zh-CN"/>
        </w:rPr>
        <w:t xml:space="preserve">Let’s look at the code from the </w:t>
      </w:r>
      <w:proofErr w:type="spellStart"/>
      <w:r w:rsidRPr="00AC0AC1">
        <w:rPr>
          <w:i/>
          <w:lang w:eastAsia="zh-CN"/>
        </w:rPr>
        <w:t>Gift.hs</w:t>
      </w:r>
      <w:proofErr w:type="spellEnd"/>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DataKinds</w:t>
      </w:r>
      <w:proofErr w:type="spellEnd"/>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ImportQualifiedPost</w:t>
      </w:r>
      <w:proofErr w:type="spellEnd"/>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NoImplicitPrelude</w:t>
      </w:r>
      <w:proofErr w:type="spellEnd"/>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TemplateHaskell</w:t>
      </w:r>
      <w:proofErr w:type="spellEnd"/>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proofErr w:type="gramStart"/>
      <w:r w:rsidRPr="0096654A">
        <w:rPr>
          <w:rFonts w:ascii="Consolas" w:eastAsia="Times New Roman" w:hAnsi="Consolas"/>
          <w:color w:val="994CC3"/>
          <w:sz w:val="21"/>
          <w:szCs w:val="21"/>
          <w:lang w:val="en-SI" w:eastAsia="en-SI"/>
        </w:rPr>
        <w:t>where</w:t>
      </w:r>
      <w:proofErr w:type="gramEnd"/>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w:t>
      </w:r>
      <w:proofErr w:type="gramStart"/>
      <w:r w:rsidRPr="0096654A">
        <w:rPr>
          <w:rFonts w:ascii="Consolas" w:eastAsia="Times New Roman" w:hAnsi="Consolas"/>
          <w:color w:val="403F53"/>
          <w:sz w:val="21"/>
          <w:szCs w:val="21"/>
          <w:lang w:val="en-SI" w:eastAsia="en-SI"/>
        </w:rPr>
        <w:t>2.Ledger.Api</w:t>
      </w:r>
      <w:proofErr w:type="gram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PlutusTx</w:t>
      </w:r>
      <w:proofErr w:type="spellEnd"/>
      <w:r w:rsidRPr="0096654A">
        <w:rPr>
          <w:rFonts w:ascii="Consolas" w:eastAsia="Times New Roman" w:hAnsi="Consolas"/>
          <w:color w:val="403F53"/>
          <w:sz w:val="21"/>
          <w:szCs w:val="21"/>
          <w:lang w:val="en-SI" w:eastAsia="en-SI"/>
        </w:rPr>
        <w:t xml:space="preserve">          </w:t>
      </w:r>
      <w:proofErr w:type="gramStart"/>
      <w:r w:rsidRPr="0096654A">
        <w:rPr>
          <w:rFonts w:ascii="Consolas" w:eastAsia="Times New Roman" w:hAnsi="Consolas"/>
          <w:color w:val="403F53"/>
          <w:sz w:val="21"/>
          <w:szCs w:val="21"/>
          <w:lang w:val="en-SI" w:eastAsia="en-SI"/>
        </w:rPr>
        <w:t xml:space="preserve">   (</w:t>
      </w:r>
      <w:proofErr w:type="spellStart"/>
      <w:proofErr w:type="gramEnd"/>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proofErr w:type="gramStart"/>
      <w:r w:rsidRPr="0096654A">
        <w:rPr>
          <w:rFonts w:ascii="Consolas" w:eastAsia="Times New Roman" w:hAnsi="Consolas"/>
          <w:color w:val="403F53"/>
          <w:sz w:val="21"/>
          <w:szCs w:val="21"/>
          <w:lang w:val="en-SI" w:eastAsia="en-SI"/>
        </w:rPr>
        <w:t>   (</w:t>
      </w:r>
      <w:proofErr w:type="gramEnd"/>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proofErr w:type="gramStart"/>
      <w:r w:rsidRPr="0096654A">
        <w:rPr>
          <w:rFonts w:ascii="Consolas" w:eastAsia="Times New Roman" w:hAnsi="Consolas"/>
          <w:color w:val="403F53"/>
          <w:sz w:val="21"/>
          <w:szCs w:val="21"/>
          <w:lang w:val="en-SI" w:eastAsia="en-SI"/>
        </w:rPr>
        <w:t>   (</w:t>
      </w:r>
      <w:proofErr w:type="spellStart"/>
      <w:proofErr w:type="gramEnd"/>
      <w:r w:rsidRPr="0096654A">
        <w:rPr>
          <w:rFonts w:ascii="Consolas" w:eastAsia="Times New Roman" w:hAnsi="Consolas"/>
          <w:i/>
          <w:iCs/>
          <w:color w:val="4876D6"/>
          <w:sz w:val="21"/>
          <w:szCs w:val="21"/>
          <w:lang w:val="en-SI" w:eastAsia="en-SI"/>
        </w:rPr>
        <w:t>writeValidatorToFile</w:t>
      </w:r>
      <w:proofErr w:type="spellEnd"/>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w:t>
      </w:r>
      <w:proofErr w:type="spellStart"/>
      <w:r w:rsidRPr="0096654A">
        <w:rPr>
          <w:rFonts w:ascii="Consolas" w:eastAsia="Times New Roman" w:hAnsi="Consolas"/>
          <w:i/>
          <w:iCs/>
          <w:color w:val="989FB1"/>
          <w:sz w:val="21"/>
          <w:szCs w:val="21"/>
          <w:lang w:val="en-SI" w:eastAsia="en-SI"/>
        </w:rPr>
        <w:t>ScriptContext</w:t>
      </w:r>
      <w:proofErr w:type="spellEnd"/>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6654A">
        <w:rPr>
          <w:rFonts w:ascii="Consolas" w:eastAsia="Times New Roman" w:hAnsi="Consolas"/>
          <w:i/>
          <w:iCs/>
          <w:color w:val="4876D6"/>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w:t>
      </w:r>
      <w:proofErr w:type="spellStart"/>
      <w:r w:rsidRPr="0096654A">
        <w:rPr>
          <w:rFonts w:ascii="Consolas" w:eastAsia="Times New Roman" w:hAnsi="Consolas"/>
          <w:color w:val="403F53"/>
          <w:sz w:val="21"/>
          <w:szCs w:val="21"/>
          <w:lang w:val="en-SI" w:eastAsia="en-SI"/>
        </w:rPr>
        <w:t>PlutusTx.compile</w:t>
      </w:r>
      <w:proofErr w:type="spellEnd"/>
      <w:r w:rsidRPr="0096654A">
        <w:rPr>
          <w:rFonts w:ascii="Consolas" w:eastAsia="Times New Roman" w:hAnsi="Consolas"/>
          <w:color w:val="403F53"/>
          <w:sz w:val="21"/>
          <w:szCs w:val="21"/>
          <w:lang w:val="en-SI" w:eastAsia="en-SI"/>
        </w:rPr>
        <w:t xml:space="preserv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w:t>
      </w:r>
      <w:proofErr w:type="spellStart"/>
      <w:r w:rsidR="0096654A" w:rsidRPr="0096654A">
        <w:rPr>
          <w:rFonts w:ascii="Consolas" w:eastAsia="Times New Roman" w:hAnsi="Consolas"/>
          <w:color w:val="403F53"/>
          <w:sz w:val="21"/>
          <w:szCs w:val="21"/>
          <w:lang w:val="en-SI" w:eastAsia="en-SI"/>
        </w:rPr>
        <w:t>mkGiftValidator</w:t>
      </w:r>
      <w:proofErr w:type="spellEnd"/>
      <w:r w:rsidR="0096654A" w:rsidRPr="0096654A">
        <w:rPr>
          <w:rFonts w:ascii="Consolas" w:eastAsia="Times New Roman" w:hAnsi="Consolas"/>
          <w:color w:val="403F53"/>
          <w:sz w:val="21"/>
          <w:szCs w:val="21"/>
          <w:lang w:val="en-SI"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6654A">
        <w:rPr>
          <w:rFonts w:ascii="Consolas" w:eastAsia="Times New Roman" w:hAnsi="Consolas"/>
          <w:i/>
          <w:iCs/>
          <w:color w:val="4876D6"/>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writeValidatorToFile</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w:t>
      </w:r>
      <w:proofErr w:type="spellStart"/>
      <w:r w:rsidRPr="0096654A">
        <w:rPr>
          <w:rFonts w:ascii="Consolas" w:eastAsia="Times New Roman" w:hAnsi="Consolas"/>
          <w:color w:val="C96765"/>
          <w:sz w:val="21"/>
          <w:szCs w:val="21"/>
          <w:lang w:val="en-SI" w:eastAsia="en-SI"/>
        </w:rPr>
        <w:t>gift.plutus</w:t>
      </w:r>
      <w:proofErr w:type="spellEnd"/>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1D4F86">
      <w:pPr>
        <w:spacing w:after="0"/>
        <w:rPr>
          <w:szCs w:val="24"/>
          <w:lang w:val="en-SI"/>
        </w:rPr>
      </w:pPr>
    </w:p>
    <w:p w14:paraId="6E818817" w14:textId="56AD7444" w:rsidR="00084C44" w:rsidRDefault="00657CE2" w:rsidP="001D4F86">
      <w:pPr>
        <w:spacing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proofErr w:type="spellStart"/>
      <w:r w:rsidR="00FE06D1" w:rsidRPr="0096654A">
        <w:rPr>
          <w:rFonts w:ascii="Consolas" w:eastAsia="Times New Roman" w:hAnsi="Consolas"/>
          <w:color w:val="994CC3"/>
          <w:sz w:val="21"/>
          <w:szCs w:val="21"/>
          <w:lang w:val="en-SI" w:eastAsia="en-SI"/>
        </w:rPr>
        <w:t>NoImplicitPrelude</w:t>
      </w:r>
      <w:proofErr w:type="spellEnd"/>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proofErr w:type="spellStart"/>
      <w:r w:rsidRPr="00326540">
        <w:rPr>
          <w:rFonts w:asciiTheme="minorHAnsi" w:hAnsiTheme="minorHAnsi" w:cstheme="minorHAnsi"/>
          <w:i/>
          <w:iCs/>
          <w:color w:val="000000" w:themeColor="text1"/>
          <w:szCs w:val="24"/>
        </w:rPr>
        <w:t>PlutusTx.Prelude</w:t>
      </w:r>
      <w:proofErr w:type="spellEnd"/>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w:t>
      </w:r>
      <w:r>
        <w:rPr>
          <w:rFonts w:asciiTheme="minorHAnsi" w:hAnsiTheme="minorHAnsi" w:cstheme="minorHAnsi"/>
          <w:color w:val="000000" w:themeColor="text1"/>
          <w:szCs w:val="24"/>
        </w:rPr>
        <w:lastRenderedPageBreak/>
        <w:t xml:space="preserve">type. </w:t>
      </w:r>
      <w:r w:rsidR="00FE06D1">
        <w:rPr>
          <w:rFonts w:asciiTheme="minorHAnsi" w:hAnsiTheme="minorHAnsi" w:cstheme="minorHAnsi"/>
          <w:color w:val="000000" w:themeColor="text1"/>
          <w:szCs w:val="24"/>
        </w:rPr>
        <w:t xml:space="preserve">Then we define our validator function that we call </w:t>
      </w:r>
      <w:proofErr w:type="spellStart"/>
      <w:r w:rsidR="00FE06D1" w:rsidRPr="0096654A">
        <w:rPr>
          <w:rFonts w:ascii="Consolas" w:eastAsia="Times New Roman" w:hAnsi="Consolas"/>
          <w:i/>
          <w:iCs/>
          <w:color w:val="4876D6"/>
          <w:sz w:val="21"/>
          <w:szCs w:val="21"/>
          <w:lang w:val="en-SI" w:eastAsia="en-SI"/>
        </w:rPr>
        <w:t>mkGiftValidator</w:t>
      </w:r>
      <w:proofErr w:type="spellEnd"/>
      <w:r w:rsidR="00FE06D1">
        <w:rPr>
          <w:rFonts w:asciiTheme="minorHAnsi" w:hAnsiTheme="minorHAnsi" w:cstheme="minorHAnsi"/>
          <w:color w:val="000000" w:themeColor="text1"/>
          <w:szCs w:val="24"/>
        </w:rPr>
        <w:t xml:space="preserve">. The validator takes in the datum, the redeemer and the script context which are all of type </w:t>
      </w:r>
      <w:proofErr w:type="spellStart"/>
      <w:r w:rsidR="00FE06D1" w:rsidRPr="0096654A">
        <w:rPr>
          <w:rFonts w:ascii="Consolas" w:eastAsia="Times New Roman" w:hAnsi="Consolas"/>
          <w:color w:val="994CC3"/>
          <w:sz w:val="21"/>
          <w:szCs w:val="21"/>
          <w:lang w:val="en-SI" w:eastAsia="en-SI"/>
        </w:rPr>
        <w:t>BuiltinData</w:t>
      </w:r>
      <w:proofErr w:type="spellEnd"/>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w:t>
      </w:r>
      <w:proofErr w:type="spellStart"/>
      <w:r w:rsidRPr="00AC0AC1">
        <w:rPr>
          <w:lang w:eastAsia="zh-CN"/>
        </w:rPr>
        <w:t>Bool</w:t>
      </w:r>
      <w:proofErr w:type="spellEnd"/>
      <w:r w:rsidRPr="00AC0AC1">
        <w:rPr>
          <w:lang w:eastAsia="zh-CN"/>
        </w:rPr>
        <w:t xml:space="preserve">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proofErr w:type="spellStart"/>
      <w:r w:rsidR="00D17775" w:rsidRPr="0096654A">
        <w:rPr>
          <w:rFonts w:ascii="Consolas" w:eastAsia="Times New Roman" w:hAnsi="Consolas"/>
          <w:color w:val="403F53"/>
          <w:sz w:val="21"/>
          <w:szCs w:val="21"/>
          <w:lang w:val="en-SI" w:eastAsia="en-SI"/>
        </w:rPr>
        <w:t>PlutusTx.compile</w:t>
      </w:r>
      <w:proofErr w:type="spellEnd"/>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w:t>
      </w:r>
      <w:proofErr w:type="spellStart"/>
      <w:r w:rsidR="00013D2D" w:rsidRPr="0096654A">
        <w:rPr>
          <w:rFonts w:ascii="Consolas" w:eastAsia="Times New Roman" w:hAnsi="Consolas"/>
          <w:color w:val="403F53"/>
          <w:sz w:val="21"/>
          <w:szCs w:val="21"/>
          <w:lang w:val="en-SI" w:eastAsia="en-SI"/>
        </w:rPr>
        <w:t>mkGiftValidator</w:t>
      </w:r>
      <w:proofErr w:type="spellEnd"/>
      <w:r w:rsidR="00013D2D" w:rsidRPr="0096654A">
        <w:rPr>
          <w:rFonts w:ascii="Consolas" w:eastAsia="Times New Roman" w:hAnsi="Consolas"/>
          <w:color w:val="403F53"/>
          <w:sz w:val="21"/>
          <w:szCs w:val="21"/>
          <w:lang w:val="en-SI" w:eastAsia="en-SI"/>
        </w:rPr>
        <w:t xml:space="preserve">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proofErr w:type="spellStart"/>
      <w:r w:rsidR="00013D2D" w:rsidRPr="0096654A">
        <w:rPr>
          <w:rFonts w:ascii="Consolas" w:eastAsia="Times New Roman" w:hAnsi="Consolas"/>
          <w:color w:val="403F53"/>
          <w:sz w:val="21"/>
          <w:szCs w:val="21"/>
          <w:lang w:val="en-SI" w:eastAsia="en-SI"/>
        </w:rPr>
        <w:t>mkValidatorScript</w:t>
      </w:r>
      <w:proofErr w:type="spellEnd"/>
      <w:r w:rsidRPr="00AC0AC1">
        <w:rPr>
          <w:szCs w:val="24"/>
        </w:rPr>
        <w:t xml:space="preserve"> function. </w:t>
      </w:r>
      <w:r w:rsidR="00EC43EF">
        <w:rPr>
          <w:szCs w:val="24"/>
        </w:rPr>
        <w:t xml:space="preserve">The splice operator and the oxford brackets can be used because we added the </w:t>
      </w:r>
      <w:proofErr w:type="spellStart"/>
      <w:r w:rsidR="00EC43EF" w:rsidRPr="0096654A">
        <w:rPr>
          <w:rFonts w:ascii="Consolas" w:eastAsia="Times New Roman" w:hAnsi="Consolas"/>
          <w:color w:val="994CC3"/>
          <w:sz w:val="21"/>
          <w:szCs w:val="21"/>
          <w:lang w:val="en-SI" w:eastAsia="en-SI"/>
        </w:rPr>
        <w:t>TemplateHaskell</w:t>
      </w:r>
      <w:proofErr w:type="spellEnd"/>
      <w:r w:rsidR="00EC43EF">
        <w:rPr>
          <w:szCs w:val="24"/>
        </w:rPr>
        <w:t xml:space="preserve"> language pragma. </w:t>
      </w:r>
    </w:p>
    <w:p w14:paraId="53919849" w14:textId="22895E1B" w:rsidR="006D647A" w:rsidRDefault="006D647A" w:rsidP="00B15585">
      <w:pPr>
        <w:spacing w:after="0"/>
        <w:rPr>
          <w:szCs w:val="24"/>
        </w:rPr>
      </w:pPr>
      <w:r>
        <w:rPr>
          <w:szCs w:val="24"/>
        </w:rPr>
        <w:t xml:space="preserve">An important thing to mention is that normally in the oxford brackets you </w:t>
      </w:r>
      <w:proofErr w:type="spellStart"/>
      <w:r w:rsidR="00B97255">
        <w:rPr>
          <w:szCs w:val="24"/>
        </w:rPr>
        <w:t>can not</w:t>
      </w:r>
      <w:proofErr w:type="spellEnd"/>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w:t>
      </w:r>
      <w:proofErr w:type="spellStart"/>
      <w:r w:rsidR="00326497">
        <w:rPr>
          <w:szCs w:val="24"/>
        </w:rPr>
        <w:t>inlinable</w:t>
      </w:r>
      <w:proofErr w:type="spellEnd"/>
      <w:r w:rsidR="00326497">
        <w:rPr>
          <w:szCs w:val="24"/>
        </w:rPr>
        <w:t xml:space="preserv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lastRenderedPageBreak/>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proofErr w:type="spellStart"/>
      <w:r w:rsidR="00BE58EC" w:rsidRPr="00BE58EC">
        <w:rPr>
          <w:i/>
          <w:iCs/>
        </w:rPr>
        <w:t>unScript</w:t>
      </w:r>
      <w:proofErr w:type="spellEnd"/>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w:t>
      </w:r>
      <w:proofErr w:type="gramStart"/>
      <w:r w:rsidRPr="00BE58EC">
        <w:rPr>
          <w:rFonts w:ascii="Consolas" w:hAnsi="Consolas"/>
          <w:sz w:val="20"/>
          <w:szCs w:val="20"/>
        </w:rPr>
        <w:t>1.Ledger.Scripts</w:t>
      </w:r>
      <w:proofErr w:type="gramEnd"/>
      <w:r>
        <w:rPr>
          <w:szCs w:val="24"/>
        </w:rPr>
        <w:t xml:space="preserve"> module so we could use the </w:t>
      </w:r>
      <w:proofErr w:type="spellStart"/>
      <w:r w:rsidRPr="001C4934">
        <w:rPr>
          <w:i/>
          <w:iCs/>
          <w:szCs w:val="24"/>
        </w:rPr>
        <w:t>unScript</w:t>
      </w:r>
      <w:proofErr w:type="spellEnd"/>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proofErr w:type="spellStart"/>
      <w:r w:rsidR="00B121E1" w:rsidRPr="0096654A">
        <w:rPr>
          <w:rFonts w:ascii="Consolas" w:eastAsia="Times New Roman" w:hAnsi="Consolas"/>
          <w:color w:val="403F53"/>
          <w:sz w:val="21"/>
          <w:szCs w:val="21"/>
          <w:lang w:val="en-SI" w:eastAsia="en-SI"/>
        </w:rPr>
        <w:t>writeValidatorToFile</w:t>
      </w:r>
      <w:proofErr w:type="spellEnd"/>
      <w:r w:rsidR="00B121E1">
        <w:rPr>
          <w:szCs w:val="24"/>
        </w:rPr>
        <w:t xml:space="preserve"> that is not a standard Plutus function. It was defined for the purpose of this course and can be found in the </w:t>
      </w:r>
      <w:r w:rsidR="00B121E1" w:rsidRPr="00B121E1">
        <w:rPr>
          <w:i/>
          <w:iCs/>
          <w:szCs w:val="24"/>
        </w:rPr>
        <w:t>Week02/Utilities/</w:t>
      </w:r>
      <w:proofErr w:type="spellStart"/>
      <w:r w:rsidR="00B121E1" w:rsidRPr="00B121E1">
        <w:rPr>
          <w:i/>
          <w:iCs/>
          <w:szCs w:val="24"/>
        </w:rPr>
        <w:t>src</w:t>
      </w:r>
      <w:proofErr w:type="spellEnd"/>
      <w:r w:rsidR="00B121E1" w:rsidRPr="00B121E1">
        <w:rPr>
          <w:i/>
          <w:iCs/>
          <w:szCs w:val="24"/>
        </w:rPr>
        <w:t>/Utilities</w:t>
      </w:r>
      <w:r w:rsidR="00787F0D">
        <w:rPr>
          <w:i/>
          <w:iCs/>
          <w:szCs w:val="24"/>
        </w:rPr>
        <w:t>/</w:t>
      </w:r>
      <w:proofErr w:type="spellStart"/>
      <w:r w:rsidR="00787F0D">
        <w:rPr>
          <w:i/>
          <w:iCs/>
          <w:szCs w:val="24"/>
        </w:rPr>
        <w:t>Serialize.hs</w:t>
      </w:r>
      <w:proofErr w:type="spellEnd"/>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w:t>
      </w:r>
      <w:proofErr w:type="spellStart"/>
      <w:r w:rsidR="00214935">
        <w:rPr>
          <w:szCs w:val="24"/>
        </w:rPr>
        <w:t>ByteString</w:t>
      </w:r>
      <w:proofErr w:type="spellEnd"/>
      <w:r w:rsidR="00214935">
        <w:rPr>
          <w:szCs w:val="24"/>
        </w:rPr>
        <w:t xml:space="preserve"> manipulation and serialization. </w:t>
      </w:r>
      <w:r w:rsidR="00A21CF3">
        <w:rPr>
          <w:szCs w:val="24"/>
        </w:rPr>
        <w:t xml:space="preserve">This function takes a file path and a </w:t>
      </w:r>
      <w:proofErr w:type="spellStart"/>
      <w:r w:rsidR="00A21CF3">
        <w:rPr>
          <w:szCs w:val="24"/>
        </w:rPr>
        <w:t>plutus</w:t>
      </w:r>
      <w:proofErr w:type="spellEnd"/>
      <w:r w:rsidR="00A21CF3">
        <w:rPr>
          <w:szCs w:val="24"/>
        </w:rPr>
        <w:t xml:space="preserve"> validator, then serializes the validator and writes it to a file. </w:t>
      </w:r>
      <w:r w:rsidR="00BB43DD">
        <w:rPr>
          <w:szCs w:val="24"/>
        </w:rPr>
        <w:t xml:space="preserve">We write the validator to the file </w:t>
      </w:r>
      <w:r w:rsidR="00BB43DD" w:rsidRPr="00BB43DD">
        <w:rPr>
          <w:i/>
          <w:iCs/>
          <w:szCs w:val="24"/>
        </w:rPr>
        <w:t>./</w:t>
      </w:r>
      <w:proofErr w:type="spellStart"/>
      <w:r w:rsidR="00BB43DD" w:rsidRPr="00BB43DD">
        <w:rPr>
          <w:i/>
          <w:iCs/>
          <w:szCs w:val="24"/>
        </w:rPr>
        <w:t>assests</w:t>
      </w:r>
      <w:proofErr w:type="spellEnd"/>
      <w:r w:rsidR="00BB43DD" w:rsidRPr="00BB43DD">
        <w:rPr>
          <w:i/>
          <w:iCs/>
          <w:szCs w:val="24"/>
        </w:rPr>
        <w:t>/</w:t>
      </w:r>
      <w:proofErr w:type="spellStart"/>
      <w:r w:rsidR="00BB43DD" w:rsidRPr="00BB43DD">
        <w:rPr>
          <w:i/>
          <w:iCs/>
          <w:szCs w:val="24"/>
        </w:rPr>
        <w:t>gift.plutus</w:t>
      </w:r>
      <w:proofErr w:type="spellEnd"/>
      <w:r w:rsidR="00BB43DD">
        <w:rPr>
          <w:szCs w:val="24"/>
        </w:rPr>
        <w:t xml:space="preserve">. To create this </w:t>
      </w:r>
      <w:r w:rsidR="00260E28">
        <w:rPr>
          <w:szCs w:val="24"/>
        </w:rPr>
        <w:t>file,</w:t>
      </w:r>
      <w:r w:rsidR="00BB43DD">
        <w:rPr>
          <w:szCs w:val="24"/>
        </w:rPr>
        <w:t xml:space="preserve"> we can simply run the </w:t>
      </w:r>
      <w:proofErr w:type="spellStart"/>
      <w:r w:rsidR="00BB43DD" w:rsidRPr="0096654A">
        <w:rPr>
          <w:rFonts w:ascii="Consolas" w:eastAsia="Times New Roman" w:hAnsi="Consolas"/>
          <w:i/>
          <w:iCs/>
          <w:color w:val="4876D6"/>
          <w:sz w:val="21"/>
          <w:szCs w:val="21"/>
          <w:lang w:val="en-SI" w:eastAsia="en-SI"/>
        </w:rPr>
        <w:t>saveVal</w:t>
      </w:r>
      <w:proofErr w:type="spellEnd"/>
      <w:r w:rsidR="00BB43DD">
        <w:rPr>
          <w:szCs w:val="24"/>
        </w:rPr>
        <w:t xml:space="preserve"> function from the REPL and then we can look at the </w:t>
      </w:r>
      <w:proofErr w:type="spellStart"/>
      <w:r w:rsidR="00BB43DD">
        <w:rPr>
          <w:szCs w:val="24"/>
        </w:rPr>
        <w:t>plutus</w:t>
      </w:r>
      <w:proofErr w:type="spellEnd"/>
      <w:r w:rsidR="00BB43DD">
        <w:rPr>
          <w:szCs w:val="24"/>
        </w:rPr>
        <w:t xml:space="preserve">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62878BFA" w:rsidR="00BB43DD" w:rsidRDefault="00260E28" w:rsidP="001D4F86">
      <w:pPr>
        <w:spacing w:after="0"/>
        <w:rPr>
          <w:szCs w:val="24"/>
        </w:rPr>
      </w:pPr>
      <w:r>
        <w:rPr>
          <w:szCs w:val="24"/>
        </w:rPr>
        <w:t xml:space="preserve">It’s in a nice textual format. </w:t>
      </w:r>
      <w:r w:rsidR="00343FC8">
        <w:rPr>
          <w:szCs w:val="24"/>
        </w:rPr>
        <w:t>It tells us it’s a Plutus version 2 script. And under</w:t>
      </w:r>
      <w:r w:rsidR="00A735A6">
        <w:rPr>
          <w:szCs w:val="24"/>
        </w:rPr>
        <w:t xml:space="preserve"> the</w:t>
      </w:r>
      <w:r w:rsidR="00343FC8">
        <w:rPr>
          <w:szCs w:val="24"/>
        </w:rPr>
        <w:t xml:space="preserve"> </w:t>
      </w:r>
      <w:proofErr w:type="spellStart"/>
      <w:r w:rsidR="00343FC8" w:rsidRPr="00327DC9">
        <w:rPr>
          <w:i/>
          <w:iCs/>
          <w:szCs w:val="24"/>
        </w:rPr>
        <w:t>cborHex</w:t>
      </w:r>
      <w:proofErr w:type="spellEnd"/>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w:t>
      </w:r>
      <w:proofErr w:type="spellStart"/>
      <w:r w:rsidR="00183D49">
        <w:rPr>
          <w:szCs w:val="24"/>
        </w:rPr>
        <w:t>Burn</w:t>
      </w:r>
      <w:r w:rsidR="00081C3C">
        <w:rPr>
          <w:szCs w:val="24"/>
        </w:rPr>
        <w:t>.hs</w:t>
      </w:r>
      <w:proofErr w:type="spellEnd"/>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DataKinds</w:t>
      </w:r>
      <w:proofErr w:type="spellEnd"/>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NoImplicitPrelude</w:t>
      </w:r>
      <w:proofErr w:type="spellEnd"/>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OverloadedStrings</w:t>
      </w:r>
      <w:proofErr w:type="spellEnd"/>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TemplateHaskell</w:t>
      </w:r>
      <w:proofErr w:type="spellEnd"/>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proofErr w:type="gramStart"/>
      <w:r w:rsidRPr="00AC39FA">
        <w:rPr>
          <w:rFonts w:ascii="Consolas" w:eastAsia="Times New Roman" w:hAnsi="Consolas"/>
          <w:color w:val="994CC3"/>
          <w:sz w:val="21"/>
          <w:szCs w:val="21"/>
          <w:lang w:val="en-SI" w:eastAsia="en-SI"/>
        </w:rPr>
        <w:t>where</w:t>
      </w:r>
      <w:proofErr w:type="gramEnd"/>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w:t>
      </w:r>
      <w:proofErr w:type="gramStart"/>
      <w:r w:rsidRPr="00AC39FA">
        <w:rPr>
          <w:rFonts w:ascii="Consolas" w:eastAsia="Times New Roman" w:hAnsi="Consolas"/>
          <w:color w:val="403F53"/>
          <w:sz w:val="21"/>
          <w:szCs w:val="21"/>
          <w:lang w:val="en-SI" w:eastAsia="en-SI"/>
        </w:rPr>
        <w:t>2.Ledger.Api</w:t>
      </w:r>
      <w:proofErr w:type="gram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w:t>
      </w:r>
      <w:proofErr w:type="spellEnd"/>
      <w:r w:rsidRPr="00AC39FA">
        <w:rPr>
          <w:rFonts w:ascii="Consolas" w:eastAsia="Times New Roman" w:hAnsi="Consolas"/>
          <w:color w:val="403F53"/>
          <w:sz w:val="21"/>
          <w:szCs w:val="21"/>
          <w:lang w:val="en-SI" w:eastAsia="en-SI"/>
        </w:rPr>
        <w:t xml:space="preserve">          </w:t>
      </w:r>
      <w:proofErr w:type="gramStart"/>
      <w:r w:rsidRPr="00AC39FA">
        <w:rPr>
          <w:rFonts w:ascii="Consolas" w:eastAsia="Times New Roman" w:hAnsi="Consolas"/>
          <w:color w:val="403F53"/>
          <w:sz w:val="21"/>
          <w:szCs w:val="21"/>
          <w:lang w:val="en-SI" w:eastAsia="en-SI"/>
        </w:rPr>
        <w:t xml:space="preserve">   (</w:t>
      </w:r>
      <w:proofErr w:type="spellStart"/>
      <w:proofErr w:type="gramEnd"/>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PlutusTx.Prelude</w:t>
      </w:r>
      <w:proofErr w:type="spellEnd"/>
      <w:r w:rsidRPr="00AC39FA">
        <w:rPr>
          <w:rFonts w:ascii="Consolas" w:eastAsia="Times New Roman" w:hAnsi="Consolas"/>
          <w:color w:val="403F53"/>
          <w:sz w:val="21"/>
          <w:szCs w:val="21"/>
          <w:lang w:val="en-SI" w:eastAsia="en-SI"/>
        </w:rPr>
        <w:t xml:space="preserve">  </w:t>
      </w:r>
      <w:proofErr w:type="gramStart"/>
      <w:r w:rsidRPr="00AC39FA">
        <w:rPr>
          <w:rFonts w:ascii="Consolas" w:eastAsia="Times New Roman" w:hAnsi="Consolas"/>
          <w:color w:val="403F53"/>
          <w:sz w:val="21"/>
          <w:szCs w:val="21"/>
          <w:lang w:val="en-SI" w:eastAsia="en-SI"/>
        </w:rPr>
        <w:t xml:space="preserve">   (</w:t>
      </w:r>
      <w:proofErr w:type="spellStart"/>
      <w:proofErr w:type="gramEnd"/>
      <w:r w:rsidRPr="00AC39FA">
        <w:rPr>
          <w:rFonts w:ascii="Consolas" w:eastAsia="Times New Roman" w:hAnsi="Consolas"/>
          <w:i/>
          <w:iCs/>
          <w:color w:val="4876D6"/>
          <w:sz w:val="21"/>
          <w:szCs w:val="21"/>
          <w:lang w:val="en-SI" w:eastAsia="en-SI"/>
        </w:rPr>
        <w:t>traceError</w:t>
      </w:r>
      <w:proofErr w:type="spellEnd"/>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proofErr w:type="gramStart"/>
      <w:r w:rsidRPr="00AC39FA">
        <w:rPr>
          <w:rFonts w:ascii="Consolas" w:eastAsia="Times New Roman" w:hAnsi="Consolas"/>
          <w:color w:val="403F53"/>
          <w:sz w:val="21"/>
          <w:szCs w:val="21"/>
          <w:lang w:val="en-SI" w:eastAsia="en-SI"/>
        </w:rPr>
        <w:t>   (</w:t>
      </w:r>
      <w:proofErr w:type="gramEnd"/>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proofErr w:type="gramStart"/>
      <w:r w:rsidRPr="00AC39FA">
        <w:rPr>
          <w:rFonts w:ascii="Consolas" w:eastAsia="Times New Roman" w:hAnsi="Consolas"/>
          <w:color w:val="403F53"/>
          <w:sz w:val="21"/>
          <w:szCs w:val="21"/>
          <w:lang w:val="en-SI" w:eastAsia="en-SI"/>
        </w:rPr>
        <w:t>   (</w:t>
      </w:r>
      <w:proofErr w:type="spellStart"/>
      <w:proofErr w:type="gramEnd"/>
      <w:r w:rsidRPr="00AC39FA">
        <w:rPr>
          <w:rFonts w:ascii="Consolas" w:eastAsia="Times New Roman" w:hAnsi="Consolas"/>
          <w:i/>
          <w:iCs/>
          <w:color w:val="4876D6"/>
          <w:sz w:val="21"/>
          <w:szCs w:val="21"/>
          <w:lang w:val="en-SI" w:eastAsia="en-SI"/>
        </w:rPr>
        <w:t>writeValidatorToFile</w:t>
      </w:r>
      <w:proofErr w:type="spellEnd"/>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w:t>
      </w:r>
      <w:proofErr w:type="spellStart"/>
      <w:r w:rsidRPr="00AC39FA">
        <w:rPr>
          <w:rFonts w:ascii="Consolas" w:eastAsia="Times New Roman" w:hAnsi="Consolas"/>
          <w:i/>
          <w:iCs/>
          <w:color w:val="989FB1"/>
          <w:sz w:val="21"/>
          <w:szCs w:val="21"/>
          <w:lang w:val="en-SI" w:eastAsia="en-SI"/>
        </w:rPr>
        <w:t>ScriptContext</w:t>
      </w:r>
      <w:proofErr w:type="spellEnd"/>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C39FA">
        <w:rPr>
          <w:rFonts w:ascii="Consolas" w:eastAsia="Times New Roman" w:hAnsi="Consolas"/>
          <w:i/>
          <w:iCs/>
          <w:color w:val="4876D6"/>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traceError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roofErr w:type="spellStart"/>
      <w:r w:rsidRPr="00AC39FA">
        <w:rPr>
          <w:rFonts w:ascii="Consolas" w:eastAsia="Times New Roman" w:hAnsi="Consolas"/>
          <w:color w:val="403F53"/>
          <w:sz w:val="21"/>
          <w:szCs w:val="21"/>
          <w:lang w:val="en-SI" w:eastAsia="en-SI"/>
        </w:rPr>
        <w:t>PlutusTx.compile</w:t>
      </w:r>
      <w:proofErr w:type="spellEnd"/>
      <w:r w:rsidRPr="00AC39FA">
        <w:rPr>
          <w:rFonts w:ascii="Consolas" w:eastAsia="Times New Roman" w:hAnsi="Consolas"/>
          <w:color w:val="403F53"/>
          <w:sz w:val="21"/>
          <w:szCs w:val="21"/>
          <w:lang w:val="en-SI" w:eastAsia="en-SI"/>
        </w:rPr>
        <w:t xml:space="preserv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w:t>
      </w:r>
      <w:proofErr w:type="spellStart"/>
      <w:r w:rsidR="00AC39FA" w:rsidRPr="00AC39FA">
        <w:rPr>
          <w:rFonts w:ascii="Consolas" w:eastAsia="Times New Roman" w:hAnsi="Consolas"/>
          <w:color w:val="403F53"/>
          <w:sz w:val="21"/>
          <w:szCs w:val="21"/>
          <w:lang w:val="en-SI" w:eastAsia="en-SI"/>
        </w:rPr>
        <w:t>mkBurnValidator</w:t>
      </w:r>
      <w:proofErr w:type="spellEnd"/>
      <w:r w:rsidR="00AC39FA" w:rsidRPr="00AC39FA">
        <w:rPr>
          <w:rFonts w:ascii="Consolas" w:eastAsia="Times New Roman" w:hAnsi="Consolas"/>
          <w:color w:val="403F53"/>
          <w:sz w:val="21"/>
          <w:szCs w:val="21"/>
          <w:lang w:val="en-SI"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C39FA">
        <w:rPr>
          <w:rFonts w:ascii="Consolas" w:eastAsia="Times New Roman" w:hAnsi="Consolas"/>
          <w:i/>
          <w:iCs/>
          <w:color w:val="4876D6"/>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writeValidatorToFile</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w:t>
      </w:r>
      <w:proofErr w:type="spellStart"/>
      <w:r w:rsidRPr="00AC39FA">
        <w:rPr>
          <w:rFonts w:ascii="Consolas" w:eastAsia="Times New Roman" w:hAnsi="Consolas"/>
          <w:color w:val="C96765"/>
          <w:sz w:val="21"/>
          <w:szCs w:val="21"/>
          <w:lang w:val="en-SI" w:eastAsia="en-SI"/>
        </w:rPr>
        <w:t>burn.plutus</w:t>
      </w:r>
      <w:proofErr w:type="spellEnd"/>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1D4F86">
      <w:pPr>
        <w:spacing w:after="0"/>
        <w:rPr>
          <w:szCs w:val="24"/>
          <w:lang w:val="en-SI"/>
        </w:rPr>
      </w:pPr>
    </w:p>
    <w:p w14:paraId="6EA7239F" w14:textId="0204A5A6" w:rsidR="005326FA" w:rsidRDefault="00E67735" w:rsidP="001D4F86">
      <w:pPr>
        <w:spacing w:after="0"/>
        <w:rPr>
          <w:szCs w:val="24"/>
        </w:rPr>
      </w:pPr>
      <w:r>
        <w:rPr>
          <w:szCs w:val="24"/>
        </w:rPr>
        <w:t xml:space="preserve">We see that all of the code is the same except the body of the </w:t>
      </w:r>
      <w:proofErr w:type="spellStart"/>
      <w:r w:rsidRPr="00AC39FA">
        <w:rPr>
          <w:rFonts w:ascii="Consolas" w:eastAsia="Times New Roman" w:hAnsi="Consolas"/>
          <w:i/>
          <w:iCs/>
          <w:color w:val="4876D6"/>
          <w:sz w:val="21"/>
          <w:szCs w:val="21"/>
          <w:lang w:val="en-SI" w:eastAsia="en-SI"/>
        </w:rPr>
        <w:t>mkBurnValidator</w:t>
      </w:r>
      <w:proofErr w:type="spellEnd"/>
      <w:r>
        <w:rPr>
          <w:szCs w:val="24"/>
        </w:rPr>
        <w:t xml:space="preserve"> function.</w:t>
      </w:r>
      <w:r w:rsidR="0079543D">
        <w:rPr>
          <w:szCs w:val="24"/>
        </w:rPr>
        <w:t xml:space="preserve"> </w:t>
      </w:r>
      <w:r w:rsidR="0039349A">
        <w:rPr>
          <w:szCs w:val="24"/>
        </w:rPr>
        <w:t xml:space="preserve">In the body of the validator function we again ignore the datum, redeemer and script context and raise a trace error with an error message. This means that the validation will fail no matter the impost.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proofErr w:type="spellStart"/>
      <w:r w:rsidR="009E37AB" w:rsidRPr="009E37AB">
        <w:rPr>
          <w:i/>
          <w:iCs/>
          <w:szCs w:val="24"/>
        </w:rPr>
        <w:t>traceError</w:t>
      </w:r>
      <w:proofErr w:type="spellEnd"/>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proofErr w:type="spellStart"/>
      <w:r w:rsidR="00216DBC">
        <w:rPr>
          <w:szCs w:val="24"/>
        </w:rPr>
        <w:t>can not</w:t>
      </w:r>
      <w:proofErr w:type="spellEnd"/>
      <w:r w:rsidR="00216DBC">
        <w:rPr>
          <w:szCs w:val="24"/>
        </w:rPr>
        <w:t xml:space="preserve"> be declared </w:t>
      </w:r>
      <w:proofErr w:type="spellStart"/>
      <w:r w:rsidR="00216DBC">
        <w:rPr>
          <w:szCs w:val="24"/>
        </w:rPr>
        <w:t>inlinable</w:t>
      </w:r>
      <w:proofErr w:type="spellEnd"/>
      <w:r w:rsidR="00216DBC">
        <w:rPr>
          <w:szCs w:val="24"/>
        </w:rPr>
        <w:t>,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29342437"/>
      <w:r>
        <w:rPr>
          <w:lang w:val="en-US"/>
        </w:rPr>
        <w:t xml:space="preserve">Using the </w:t>
      </w:r>
      <w:proofErr w:type="spellStart"/>
      <w:r>
        <w:rPr>
          <w:lang w:val="en-US"/>
        </w:rPr>
        <w:t>Cardano</w:t>
      </w:r>
      <w:proofErr w:type="spellEnd"/>
      <w:r>
        <w:rPr>
          <w:lang w:val="en-US"/>
        </w:rPr>
        <w:t xml:space="preserve"> CLI to interact with Plutus</w:t>
      </w:r>
      <w:bookmarkEnd w:id="18"/>
    </w:p>
    <w:p w14:paraId="5EC26A84" w14:textId="2D4C7ACC" w:rsidR="00C25AD8" w:rsidRDefault="00A15D92" w:rsidP="001D4F86">
      <w:pPr>
        <w:spacing w:after="0"/>
        <w:rPr>
          <w:szCs w:val="24"/>
        </w:rPr>
      </w:pPr>
      <w:r>
        <w:rPr>
          <w:szCs w:val="24"/>
        </w:rPr>
        <w:t xml:space="preserve">Now that we have 2 examples of smart contracts in Plutus let’s interact with them. </w:t>
      </w:r>
      <w:r w:rsidR="007D586C">
        <w:rPr>
          <w:szCs w:val="24"/>
        </w:rPr>
        <w:t xml:space="preserve">The easiest way to do this is with the </w:t>
      </w:r>
      <w:proofErr w:type="spellStart"/>
      <w:r w:rsidR="007D586C">
        <w:rPr>
          <w:szCs w:val="24"/>
        </w:rPr>
        <w:t>Cardano</w:t>
      </w:r>
      <w:proofErr w:type="spellEnd"/>
      <w:r w:rsidR="007D586C">
        <w:rPr>
          <w:szCs w:val="24"/>
        </w:rPr>
        <w:t xml:space="preserve"> CLI which is a command line tool. </w:t>
      </w:r>
      <w:r w:rsidR="009A7F9B">
        <w:rPr>
          <w:szCs w:val="24"/>
        </w:rPr>
        <w:t xml:space="preserve">This tool comes installed with the installation of the </w:t>
      </w:r>
      <w:proofErr w:type="spellStart"/>
      <w:r w:rsidR="009A7F9B">
        <w:rPr>
          <w:szCs w:val="24"/>
        </w:rPr>
        <w:t>Cardano</w:t>
      </w:r>
      <w:proofErr w:type="spellEnd"/>
      <w:r w:rsidR="009A7F9B">
        <w:rPr>
          <w:szCs w:val="24"/>
        </w:rPr>
        <w:t xml:space="preserve"> node</w:t>
      </w:r>
      <w:r w:rsidR="00AD15FE">
        <w:rPr>
          <w:szCs w:val="24"/>
        </w:rPr>
        <w:t xml:space="preserve"> that is included on the Demeter platform and in the </w:t>
      </w:r>
      <w:proofErr w:type="gramStart"/>
      <w:r w:rsidR="00AD15FE">
        <w:rPr>
          <w:szCs w:val="24"/>
        </w:rPr>
        <w:t>container</w:t>
      </w:r>
      <w:proofErr w:type="gramEnd"/>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w:t>
      </w:r>
      <w:proofErr w:type="spellStart"/>
      <w:proofErr w:type="gramStart"/>
      <w:r w:rsidR="00756177">
        <w:rPr>
          <w:szCs w:val="24"/>
        </w:rPr>
        <w:t>Cardano</w:t>
      </w:r>
      <w:proofErr w:type="spellEnd"/>
      <w:r w:rsidR="00756177">
        <w:rPr>
          <w:szCs w:val="24"/>
        </w:rPr>
        <w:t xml:space="preserve"> CLI</w:t>
      </w:r>
      <w:proofErr w:type="gramEnd"/>
      <w:r w:rsidR="00756177">
        <w:rPr>
          <w:szCs w:val="24"/>
        </w:rPr>
        <w:t xml:space="preserve"> the node has to </w:t>
      </w:r>
      <w:r w:rsidR="00756177">
        <w:rPr>
          <w:szCs w:val="24"/>
        </w:rPr>
        <w:lastRenderedPageBreak/>
        <w:t xml:space="preserve">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w:t>
      </w:r>
      <w:proofErr w:type="spellStart"/>
      <w:r>
        <w:rPr>
          <w:szCs w:val="24"/>
        </w:rPr>
        <w:t>cardano</w:t>
      </w:r>
      <w:proofErr w:type="spellEnd"/>
      <w:r>
        <w:rPr>
          <w:szCs w:val="24"/>
        </w:rPr>
        <w:t xml:space="preserve"> node on the preview </w:t>
      </w:r>
      <w:proofErr w:type="spellStart"/>
      <w:r>
        <w:rPr>
          <w:szCs w:val="24"/>
        </w:rPr>
        <w:t>testnet</w:t>
      </w:r>
      <w:proofErr w:type="spellEnd"/>
      <w:r>
        <w:rPr>
          <w:szCs w:val="24"/>
        </w:rPr>
        <w:t xml:space="preserve">. </w:t>
      </w:r>
      <w:r w:rsidR="0089321B">
        <w:rPr>
          <w:szCs w:val="24"/>
        </w:rPr>
        <w:t xml:space="preserve">There is also a pre-production </w:t>
      </w:r>
      <w:proofErr w:type="spellStart"/>
      <w:r w:rsidR="0089321B">
        <w:rPr>
          <w:szCs w:val="24"/>
        </w:rPr>
        <w:t>testnet</w:t>
      </w:r>
      <w:proofErr w:type="spellEnd"/>
      <w:r w:rsidR="0089321B">
        <w:rPr>
          <w:szCs w:val="24"/>
        </w:rPr>
        <w:t xml:space="preserve"> that is used to test polished software. In comparison to the preview </w:t>
      </w:r>
      <w:proofErr w:type="spellStart"/>
      <w:r w:rsidR="0089321B">
        <w:rPr>
          <w:szCs w:val="24"/>
        </w:rPr>
        <w:t>testnet</w:t>
      </w:r>
      <w:proofErr w:type="spellEnd"/>
      <w:r w:rsidR="0089321B">
        <w:rPr>
          <w:szCs w:val="24"/>
        </w:rPr>
        <w:t xml:space="preserve"> where things may possibly break on the pre-production </w:t>
      </w:r>
      <w:proofErr w:type="spellStart"/>
      <w:r w:rsidR="0089321B">
        <w:rPr>
          <w:szCs w:val="24"/>
        </w:rPr>
        <w:t>testnet</w:t>
      </w:r>
      <w:proofErr w:type="spellEnd"/>
      <w:r w:rsidR="0089321B">
        <w:rPr>
          <w:szCs w:val="24"/>
        </w:rPr>
        <w:t xml:space="preserve">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w:t>
      </w:r>
      <w:proofErr w:type="spellStart"/>
      <w:r>
        <w:rPr>
          <w:szCs w:val="24"/>
        </w:rPr>
        <w:t>VSCode</w:t>
      </w:r>
      <w:proofErr w:type="spellEnd"/>
      <w:r>
        <w:rPr>
          <w:szCs w:val="24"/>
        </w:rPr>
        <w:t xml:space="preserve"> and we can run the </w:t>
      </w:r>
      <w:proofErr w:type="spellStart"/>
      <w:r>
        <w:rPr>
          <w:szCs w:val="24"/>
        </w:rPr>
        <w:t>cardano</w:t>
      </w:r>
      <w:proofErr w:type="spellEnd"/>
      <w:r>
        <w:rPr>
          <w:szCs w:val="24"/>
        </w:rPr>
        <w:t xml:space="preserve">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proofErr w:type="spellStart"/>
      <w:r w:rsidRPr="00796934">
        <w:rPr>
          <w:i/>
          <w:iCs/>
          <w:szCs w:val="24"/>
        </w:rPr>
        <w:t>testnet</w:t>
      </w:r>
      <w:proofErr w:type="spellEnd"/>
      <w:r w:rsidRPr="00796934">
        <w:rPr>
          <w:i/>
          <w:iCs/>
          <w:szCs w:val="24"/>
        </w:rPr>
        <w: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proofErr w:type="spellStart"/>
      <w:r w:rsidRPr="00796934">
        <w:rPr>
          <w:i/>
          <w:iCs/>
          <w:szCs w:val="24"/>
        </w:rPr>
        <w:t>mainnet</w:t>
      </w:r>
      <w:proofErr w:type="spellEnd"/>
      <w:r>
        <w:rPr>
          <w:szCs w:val="24"/>
        </w:rPr>
        <w:t xml:space="preserve"> instead of </w:t>
      </w:r>
      <w:proofErr w:type="spellStart"/>
      <w:r w:rsidRPr="00796934">
        <w:rPr>
          <w:i/>
          <w:iCs/>
          <w:szCs w:val="24"/>
        </w:rPr>
        <w:t>testnet</w:t>
      </w:r>
      <w:proofErr w:type="spellEnd"/>
      <w:r w:rsidRPr="00796934">
        <w:rPr>
          <w:i/>
          <w:iCs/>
          <w:szCs w:val="24"/>
        </w:rPr>
        <w: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proofErr w:type="spellStart"/>
      <w:r w:rsidRPr="00AD42C5">
        <w:rPr>
          <w:i/>
          <w:iCs/>
          <w:szCs w:val="24"/>
        </w:rPr>
        <w:t>syncProgress</w:t>
      </w:r>
      <w:proofErr w:type="spellEnd"/>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 xml:space="preserve">The </w:t>
      </w:r>
      <w:proofErr w:type="spellStart"/>
      <w:r w:rsidR="0005621A">
        <w:rPr>
          <w:szCs w:val="24"/>
        </w:rPr>
        <w:t>cardano</w:t>
      </w:r>
      <w:proofErr w:type="spellEnd"/>
      <w:r w:rsidR="0005621A">
        <w:rPr>
          <w:szCs w:val="24"/>
        </w:rPr>
        <w:t xml:space="preserve">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lastRenderedPageBreak/>
        <w:t xml:space="preserve">The </w:t>
      </w:r>
      <w:r w:rsidRPr="0005621A">
        <w:rPr>
          <w:i/>
          <w:iCs/>
          <w:szCs w:val="24"/>
        </w:rPr>
        <w:t>$skey, $</w:t>
      </w:r>
      <w:proofErr w:type="spellStart"/>
      <w:r w:rsidRPr="0005621A">
        <w:rPr>
          <w:i/>
          <w:iCs/>
          <w:szCs w:val="24"/>
        </w:rPr>
        <w:t>vkey</w:t>
      </w:r>
      <w:proofErr w:type="spellEnd"/>
      <w:r w:rsidRPr="0005621A">
        <w:rPr>
          <w:i/>
          <w:iCs/>
          <w:szCs w:val="24"/>
        </w:rPr>
        <w:t xml:space="preserve"> </w:t>
      </w:r>
      <w:r w:rsidRPr="0005621A">
        <w:rPr>
          <w:szCs w:val="24"/>
        </w:rPr>
        <w:t>and</w:t>
      </w:r>
      <w:r w:rsidRPr="0005621A">
        <w:rPr>
          <w:i/>
          <w:iCs/>
          <w:szCs w:val="24"/>
        </w:rPr>
        <w:t xml:space="preserve"> $</w:t>
      </w:r>
      <w:proofErr w:type="spellStart"/>
      <w:r w:rsidRPr="0005621A">
        <w:rPr>
          <w:i/>
          <w:iCs/>
          <w:szCs w:val="24"/>
        </w:rPr>
        <w:t>addr</w:t>
      </w:r>
      <w:proofErr w:type="spellEnd"/>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will be created in the 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4283661B" w:rsidR="00B27466" w:rsidRDefault="00B27466" w:rsidP="001D4F86">
      <w:pPr>
        <w:spacing w:after="0"/>
        <w:rPr>
          <w:szCs w:val="24"/>
        </w:rPr>
      </w:pPr>
      <w:r>
        <w:rPr>
          <w:szCs w:val="24"/>
        </w:rPr>
        <w:t xml:space="preserve">Of course, if we query our newly created address there won’t be any funds. We can use the </w:t>
      </w:r>
      <w:proofErr w:type="spellStart"/>
      <w:r>
        <w:rPr>
          <w:szCs w:val="24"/>
        </w:rPr>
        <w:t>testnet</w:t>
      </w:r>
      <w:proofErr w:type="spellEnd"/>
      <w:r>
        <w:rPr>
          <w:szCs w:val="24"/>
        </w:rPr>
        <w:t xml:space="preserve"> faucet to send some test ADA to our address. It can be found at the following web page:</w:t>
      </w:r>
    </w:p>
    <w:p w14:paraId="45F0FF30" w14:textId="5B76C8E2" w:rsidR="00B27466" w:rsidRDefault="00000000" w:rsidP="001D4F86">
      <w:pPr>
        <w:spacing w:after="0"/>
        <w:rPr>
          <w:szCs w:val="24"/>
        </w:rPr>
      </w:pPr>
      <w:hyperlink r:id="rId84" w:history="1">
        <w:r w:rsidR="00B27466" w:rsidRPr="00B22FC4">
          <w:rPr>
            <w:rStyle w:val="Hyperlink"/>
            <w:szCs w:val="24"/>
          </w:rPr>
          <w:t>https://docs.cardano.org/cardano-testnet/tools/faucet</w:t>
        </w:r>
      </w:hyperlink>
      <w:r w:rsidR="00B27466">
        <w:rPr>
          <w:szCs w:val="24"/>
        </w:rPr>
        <w:t xml:space="preserve"> </w:t>
      </w:r>
    </w:p>
    <w:p w14:paraId="39C6F5F0" w14:textId="123C51CE"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ADA sitting at our address</w:t>
      </w:r>
      <w:r>
        <w:rPr>
          <w:szCs w:val="24"/>
        </w:rPr>
        <w:t>:</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46C8F735"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p>
    <w:p w14:paraId="2244621F" w14:textId="16446D6B" w:rsidR="00F3788A" w:rsidRDefault="00E80831" w:rsidP="001D4F86">
      <w:pPr>
        <w:spacing w:after="0"/>
        <w:rPr>
          <w:szCs w:val="24"/>
        </w:rPr>
      </w:pPr>
      <w:r>
        <w:rPr>
          <w:szCs w:val="24"/>
        </w:rPr>
        <w:t xml:space="preserve">You can only request test ADA every 24h or so, so in order to request funds for another address we can send some funds from our first address to the second one. We will show how to do this in a later chapter. Let’s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w:t>
      </w:r>
      <w:proofErr w:type="gramStart"/>
      <w:r w:rsidR="00332773">
        <w:rPr>
          <w:szCs w:val="24"/>
        </w:rPr>
        <w:t xml:space="preserve">a </w:t>
      </w:r>
      <w:r w:rsidR="00332773" w:rsidRPr="00332773">
        <w:rPr>
          <w:i/>
          <w:iCs/>
          <w:szCs w:val="24"/>
        </w:rPr>
        <w:t>.</w:t>
      </w:r>
      <w:proofErr w:type="spellStart"/>
      <w:r w:rsidR="00332773" w:rsidRPr="00332773">
        <w:rPr>
          <w:i/>
          <w:iCs/>
          <w:szCs w:val="24"/>
        </w:rPr>
        <w:t>plutus</w:t>
      </w:r>
      <w:proofErr w:type="spellEnd"/>
      <w:proofErr w:type="gramEnd"/>
      <w:r w:rsidR="00332773">
        <w:rPr>
          <w:szCs w:val="24"/>
        </w:rPr>
        <w:t xml:space="preserve"> script file that we have learned how to produce it in the previous chapter. The output is the </w:t>
      </w:r>
      <w:proofErr w:type="spellStart"/>
      <w:r w:rsidR="00332773" w:rsidRPr="00332773">
        <w:rPr>
          <w:i/>
          <w:iCs/>
          <w:szCs w:val="24"/>
        </w:rPr>
        <w:t>gift.addr</w:t>
      </w:r>
      <w:proofErr w:type="spellEnd"/>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lastRenderedPageBreak/>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w:t>
      </w:r>
      <w:proofErr w:type="spellStart"/>
      <w:r w:rsidR="00FA1370">
        <w:rPr>
          <w:szCs w:val="24"/>
        </w:rPr>
        <w:t>Cardano</w:t>
      </w:r>
      <w:proofErr w:type="spellEnd"/>
      <w:r w:rsidR="00FA1370">
        <w:rPr>
          <w:szCs w:val="24"/>
        </w:rPr>
        <w:t xml:space="preserve">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w:t>
      </w:r>
      <w:proofErr w:type="spellStart"/>
      <w:r w:rsidR="00FF3D9F">
        <w:rPr>
          <w:szCs w:val="24"/>
        </w:rPr>
        <w:t>testnet</w:t>
      </w:r>
      <w:proofErr w:type="spellEnd"/>
      <w:r w:rsidR="00FF3D9F">
        <w:rPr>
          <w:szCs w:val="24"/>
        </w:rPr>
        <w:t xml:space="preserve"> magic number. </w:t>
      </w:r>
      <w:r w:rsidR="004E4AEF">
        <w:rPr>
          <w:szCs w:val="24"/>
        </w:rPr>
        <w:t>Again,</w:t>
      </w:r>
      <w:r w:rsidR="00FF3D9F">
        <w:rPr>
          <w:szCs w:val="24"/>
        </w:rPr>
        <w:t xml:space="preserve"> here we state that running this command for the </w:t>
      </w:r>
      <w:proofErr w:type="spellStart"/>
      <w:r w:rsidR="00FF3D9F">
        <w:rPr>
          <w:szCs w:val="24"/>
        </w:rPr>
        <w:t>mainnet</w:t>
      </w:r>
      <w:proofErr w:type="spellEnd"/>
      <w:r w:rsidR="00FF3D9F">
        <w:rPr>
          <w:szCs w:val="24"/>
        </w:rPr>
        <w:t xml:space="preserve"> would change this option to      </w:t>
      </w:r>
      <w:r w:rsidR="00FF3D9F" w:rsidRPr="00FF3D9F">
        <w:rPr>
          <w:i/>
          <w:iCs/>
          <w:szCs w:val="24"/>
        </w:rPr>
        <w:t>--</w:t>
      </w:r>
      <w:proofErr w:type="spellStart"/>
      <w:r w:rsidR="00FF3D9F" w:rsidRPr="00FF3D9F">
        <w:rPr>
          <w:i/>
          <w:iCs/>
          <w:szCs w:val="24"/>
        </w:rPr>
        <w:t>mainnet</w:t>
      </w:r>
      <w:proofErr w:type="spellEnd"/>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0EF0544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w:t>
      </w:r>
      <w:proofErr w:type="spellStart"/>
      <w:r>
        <w:rPr>
          <w:szCs w:val="24"/>
        </w:rPr>
        <w:t>lovelace</w:t>
      </w:r>
      <w:proofErr w:type="spellEnd"/>
      <w:r>
        <w:rPr>
          <w:szCs w:val="24"/>
        </w:rPr>
        <w:t xml:space="preserve"> for us. </w:t>
      </w:r>
      <w:r w:rsidR="00966816">
        <w:rPr>
          <w:szCs w:val="24"/>
        </w:rPr>
        <w:t>As a side</w:t>
      </w:r>
      <w:r w:rsidR="00AF20C5">
        <w:rPr>
          <w:szCs w:val="24"/>
        </w:rPr>
        <w:t xml:space="preserve"> </w:t>
      </w:r>
      <w:r w:rsidR="00966816">
        <w:rPr>
          <w:szCs w:val="24"/>
        </w:rPr>
        <w:t xml:space="preserve">note we state that 1 ADA is a 1.000.000 </w:t>
      </w:r>
      <w:proofErr w:type="spellStart"/>
      <w:r w:rsidR="00966816">
        <w:rPr>
          <w:szCs w:val="24"/>
        </w:rPr>
        <w:t>lovelace</w:t>
      </w:r>
      <w:proofErr w:type="spellEnd"/>
      <w:r w:rsidR="00966816">
        <w:rPr>
          <w:szCs w:val="24"/>
        </w:rPr>
        <w:t xml:space="preserv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w:t>
      </w:r>
      <w:proofErr w:type="spellStart"/>
      <w:r w:rsidR="00F136C9">
        <w:rPr>
          <w:szCs w:val="24"/>
        </w:rPr>
        <w:t>EUTxO</w:t>
      </w:r>
      <w:proofErr w:type="spellEnd"/>
      <w:r w:rsidR="00F136C9">
        <w:rPr>
          <w:szCs w:val="24"/>
        </w:rPr>
        <w:t xml:space="preserve">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proofErr w:type="spellStart"/>
      <w:r w:rsidR="00F136C9" w:rsidRPr="00F136C9">
        <w:rPr>
          <w:i/>
          <w:iCs/>
          <w:szCs w:val="24"/>
        </w:rPr>
        <w:t>unit.json</w:t>
      </w:r>
      <w:proofErr w:type="spellEnd"/>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lastRenderedPageBreak/>
        <w:t xml:space="preserve">The sign command takes in the body file, our signing key, the </w:t>
      </w:r>
      <w:proofErr w:type="spellStart"/>
      <w:r>
        <w:rPr>
          <w:szCs w:val="24"/>
        </w:rPr>
        <w:t>testnet</w:t>
      </w:r>
      <w:proofErr w:type="spellEnd"/>
      <w:r>
        <w:rPr>
          <w:szCs w:val="24"/>
        </w:rPr>
        <w:t xml:space="preserve"> magic number and the name of the output file which will be the signed transaction. </w:t>
      </w:r>
      <w:r w:rsidR="00D11234">
        <w:rPr>
          <w:szCs w:val="24"/>
        </w:rPr>
        <w:t xml:space="preserve">At the end we use the transaction submit command to submit the transaction to the preview </w:t>
      </w:r>
      <w:proofErr w:type="spellStart"/>
      <w:r w:rsidR="00D11234">
        <w:rPr>
          <w:szCs w:val="24"/>
        </w:rPr>
        <w:t>testnet</w:t>
      </w:r>
      <w:proofErr w:type="spellEnd"/>
      <w:r w:rsidR="00D11234">
        <w:rPr>
          <w:szCs w:val="24"/>
        </w:rPr>
        <w:t>.</w:t>
      </w:r>
      <w:r w:rsidR="00E30BFF">
        <w:rPr>
          <w:szCs w:val="24"/>
        </w:rPr>
        <w:t xml:space="preserve"> There we only need to input the </w:t>
      </w:r>
      <w:proofErr w:type="spellStart"/>
      <w:r w:rsidR="00E30BFF">
        <w:rPr>
          <w:szCs w:val="24"/>
        </w:rPr>
        <w:t>testnet</w:t>
      </w:r>
      <w:proofErr w:type="spellEnd"/>
      <w:r w:rsidR="00E30BFF">
        <w:rPr>
          <w:szCs w:val="24"/>
        </w:rPr>
        <w:t xml:space="preserve">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710A734" w:rsidR="000927CA" w:rsidRDefault="00726AA5" w:rsidP="001D4F86">
      <w:pPr>
        <w:spacing w:after="0"/>
        <w:rPr>
          <w:szCs w:val="24"/>
        </w:rPr>
      </w:pPr>
      <w:r>
        <w:rPr>
          <w:szCs w:val="24"/>
        </w:rPr>
        <w:t xml:space="preserve">As a side note we say there is also the command </w:t>
      </w:r>
      <w:r w:rsidRPr="000969C8">
        <w:rPr>
          <w:i/>
          <w:iCs/>
          <w:szCs w:val="24"/>
        </w:rPr>
        <w:t>transaction build raw</w:t>
      </w:r>
      <w:r>
        <w:rPr>
          <w:szCs w:val="24"/>
        </w:rPr>
        <w:t xml:space="preserve"> that gives you more control but you have to take care of more parameters. Now that we have submitted the </w:t>
      </w:r>
      <w:r w:rsidR="00A9773E">
        <w:rPr>
          <w:szCs w:val="24"/>
        </w:rPr>
        <w:t>transaction,</w:t>
      </w:r>
      <w:r>
        <w:rPr>
          <w:szCs w:val="24"/>
        </w:rPr>
        <w:t xml:space="preserve"> w</w:t>
      </w:r>
      <w:r w:rsidR="000927CA">
        <w:rPr>
          <w:szCs w:val="24"/>
        </w:rPr>
        <w:t xml:space="preserve">e </w:t>
      </w:r>
      <w:r w:rsidR="00A46DB7">
        <w:rPr>
          <w:szCs w:val="24"/>
        </w:rPr>
        <w:t>can use the transaction ID command to get the transaction hash.</w:t>
      </w:r>
      <w:r>
        <w:rPr>
          <w:szCs w:val="24"/>
        </w:rPr>
        <w:t xml:space="preserve"> </w:t>
      </w:r>
    </w:p>
    <w:p w14:paraId="2994EBC8" w14:textId="1DA29202" w:rsidR="00A46DB7" w:rsidRDefault="00A46DB7" w:rsidP="00A46DB7">
      <w:pPr>
        <w:pStyle w:val="SourceCode"/>
      </w:pPr>
      <w:r w:rsidRPr="00A46DB7">
        <w:t>cardano-cli transaction txid --tx-file "$tx"</w:t>
      </w:r>
    </w:p>
    <w:p w14:paraId="1A594007" w14:textId="26EB043C"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r w:rsidR="00000000">
        <w:fldChar w:fldCharType="begin"/>
      </w:r>
      <w:r w:rsidR="00000000">
        <w:instrText>HYPERLINK "https://preview.cardanoscan.io/transaction/%3ctxid"</w:instrText>
      </w:r>
      <w:r w:rsidR="00000000">
        <w:fldChar w:fldCharType="separate"/>
      </w:r>
      <w:r w:rsidR="00725C89" w:rsidRPr="00532978">
        <w:rPr>
          <w:rStyle w:val="Hyperlink"/>
        </w:rPr>
        <w:t>https://preview.cardanoscan.io/transaction/&lt;txid</w:t>
      </w:r>
      <w:r w:rsidR="00000000">
        <w:rPr>
          <w:rStyle w:val="Hyperlink"/>
        </w:rPr>
        <w:fldChar w:fldCharType="end"/>
      </w:r>
      <w:r w:rsidR="00725C89">
        <w:rPr>
          <w:rStyle w:val="pl-s"/>
        </w:rPr>
        <w:t xml:space="preserve">&gt; where the </w:t>
      </w:r>
      <w:r w:rsidR="00725C89" w:rsidRPr="00F36222">
        <w:rPr>
          <w:rStyle w:val="pl-s"/>
          <w:i/>
          <w:iCs/>
        </w:rPr>
        <w:t>&lt;</w:t>
      </w:r>
      <w:proofErr w:type="spellStart"/>
      <w:r w:rsidR="00725C89" w:rsidRPr="00F36222">
        <w:rPr>
          <w:rStyle w:val="pl-s"/>
          <w:i/>
          <w:iCs/>
        </w:rPr>
        <w:t>txid</w:t>
      </w:r>
      <w:proofErr w:type="spellEnd"/>
      <w:r w:rsidR="00725C89" w:rsidRPr="00F36222">
        <w:rPr>
          <w:rStyle w:val="pl-s"/>
          <w:i/>
          <w:iCs/>
        </w:rPr>
        <w:t>&gt;</w:t>
      </w:r>
      <w:r w:rsidR="00725C89">
        <w:rPr>
          <w:rStyle w:val="pl-s"/>
        </w:rPr>
        <w:t xml:space="preserve"> is the id we get with the transaction </w:t>
      </w:r>
      <w:proofErr w:type="spellStart"/>
      <w:r w:rsidR="00725C89">
        <w:rPr>
          <w:rStyle w:val="pl-s"/>
        </w:rPr>
        <w:t>txid</w:t>
      </w:r>
      <w:proofErr w:type="spellEnd"/>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ADA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5239B08A"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746377D2"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the the </w:t>
      </w:r>
      <w:r w:rsidR="00FA3860" w:rsidRPr="00413A86">
        <w:rPr>
          <w:i/>
          <w:iCs/>
          <w:szCs w:val="24"/>
          <w:lang w:val="sl-SI"/>
        </w:rPr>
        <w:t>cborHex</w:t>
      </w:r>
      <w:r w:rsidR="00FA3860">
        <w:rPr>
          <w:szCs w:val="24"/>
          <w:lang w:val="sl-SI"/>
        </w:rPr>
        <w:t xml:space="preserve"> paramter </w:t>
      </w:r>
      <w:r w:rsidR="00FA3860">
        <w:rPr>
          <w:szCs w:val="24"/>
          <w:lang w:val="sl-SI"/>
        </w:rPr>
        <w:lastRenderedPageBreak/>
        <w:t>in the script file gets longer are the validation logic of the scripts gets longer. So this hex makes it possible to read out the validation logic and perform it for a given node. In that sense it is 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ADA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432573E6"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29342438"/>
      <w:r w:rsidRPr="00AC0AC1">
        <w:rPr>
          <w:lang w:val="en-US"/>
        </w:rPr>
        <w:t>High</w:t>
      </w:r>
      <w:r w:rsidR="0070201B">
        <w:rPr>
          <w:lang w:val="en-US"/>
        </w:rPr>
        <w:t>-l</w:t>
      </w:r>
      <w:r w:rsidRPr="00AC0AC1">
        <w:rPr>
          <w:lang w:val="en-US"/>
        </w:rPr>
        <w:t>evel typed validation scripts</w:t>
      </w:r>
      <w:bookmarkEnd w:id="19"/>
      <w:bookmarkEnd w:id="20"/>
    </w:p>
    <w:p w14:paraId="50D3A49D" w14:textId="7917B0CC" w:rsidR="005326FA" w:rsidRDefault="00EB0418" w:rsidP="001D4F86">
      <w:pPr>
        <w:spacing w:after="0"/>
        <w:rPr>
          <w:szCs w:val="24"/>
        </w:rPr>
      </w:pPr>
      <w:r>
        <w:rPr>
          <w:szCs w:val="24"/>
        </w:rPr>
        <w:t>First let’s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proofErr w:type="spellStart"/>
      <w:r w:rsidRPr="00EB0418">
        <w:rPr>
          <w:i/>
          <w:iCs/>
          <w:szCs w:val="24"/>
        </w:rPr>
        <w:t>FortyTwo.hs</w:t>
      </w:r>
      <w:proofErr w:type="spellEnd"/>
      <w:r>
        <w:rPr>
          <w:szCs w:val="24"/>
        </w:rPr>
        <w:t xml:space="preserve">. </w:t>
      </w:r>
    </w:p>
    <w:p w14:paraId="411AE616" w14:textId="77777777" w:rsidR="00EB0418" w:rsidRDefault="00EB0418" w:rsidP="001D4F86">
      <w:pPr>
        <w:spacing w:after="0"/>
        <w:rPr>
          <w:szCs w:val="24"/>
        </w:rPr>
      </w:pP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DataKinds</w:t>
      </w:r>
      <w:proofErr w:type="spellEnd"/>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ImportQualifiedPost</w:t>
      </w:r>
      <w:proofErr w:type="spellEnd"/>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NoImplicitPrelude</w:t>
      </w:r>
      <w:proofErr w:type="spellEnd"/>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OverloadedStrings</w:t>
      </w:r>
      <w:proofErr w:type="spellEnd"/>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TemplateHaskell</w:t>
      </w:r>
      <w:proofErr w:type="spellEnd"/>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FortyTwo</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994CC3"/>
          <w:sz w:val="21"/>
          <w:szCs w:val="21"/>
          <w:lang w:val="en-SI" w:eastAsia="en-SI"/>
        </w:rPr>
        <w:t>where</w:t>
      </w:r>
      <w:proofErr w:type="gramEnd"/>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w:t>
      </w:r>
      <w:proofErr w:type="gramStart"/>
      <w:r w:rsidRPr="00A15047">
        <w:rPr>
          <w:rFonts w:ascii="Consolas" w:eastAsia="Times New Roman" w:hAnsi="Consolas"/>
          <w:color w:val="403F53"/>
          <w:sz w:val="21"/>
          <w:szCs w:val="21"/>
          <w:lang w:val="en-SI" w:eastAsia="en-SI"/>
        </w:rPr>
        <w:t>2.Ledger.Api</w:t>
      </w:r>
      <w:proofErr w:type="gram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403F53"/>
          <w:sz w:val="21"/>
          <w:szCs w:val="21"/>
          <w:lang w:val="en-SI" w:eastAsia="en-SI"/>
        </w:rPr>
        <w:t xml:space="preserve">   (</w:t>
      </w:r>
      <w:proofErr w:type="spellStart"/>
      <w:proofErr w:type="gramEnd"/>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PlutusTx.Builtins</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mkI</w:t>
      </w:r>
      <w:proofErr w:type="spellEnd"/>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PlutusTx.Prelude</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403F53"/>
          <w:sz w:val="21"/>
          <w:szCs w:val="21"/>
          <w:lang w:val="en-SI" w:eastAsia="en-SI"/>
        </w:rPr>
        <w:t xml:space="preserve">   (</w:t>
      </w:r>
      <w:proofErr w:type="gramEnd"/>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traceError</w:t>
      </w:r>
      <w:proofErr w:type="spellEnd"/>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proofErr w:type="gramStart"/>
      <w:r w:rsidRPr="00A15047">
        <w:rPr>
          <w:rFonts w:ascii="Consolas" w:eastAsia="Times New Roman" w:hAnsi="Consolas"/>
          <w:color w:val="403F53"/>
          <w:sz w:val="21"/>
          <w:szCs w:val="21"/>
          <w:lang w:val="en-SI" w:eastAsia="en-SI"/>
        </w:rPr>
        <w:t>   (</w:t>
      </w:r>
      <w:proofErr w:type="gramEnd"/>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proofErr w:type="gramStart"/>
      <w:r w:rsidRPr="00A15047">
        <w:rPr>
          <w:rFonts w:ascii="Consolas" w:eastAsia="Times New Roman" w:hAnsi="Consolas"/>
          <w:color w:val="403F53"/>
          <w:sz w:val="21"/>
          <w:szCs w:val="21"/>
          <w:lang w:val="en-SI" w:eastAsia="en-SI"/>
        </w:rPr>
        <w:t>   (</w:t>
      </w:r>
      <w:proofErr w:type="spellStart"/>
      <w:proofErr w:type="gramEnd"/>
      <w:r w:rsidRPr="00A15047">
        <w:rPr>
          <w:rFonts w:ascii="Consolas" w:eastAsia="Times New Roman" w:hAnsi="Consolas"/>
          <w:i/>
          <w:iCs/>
          <w:color w:val="4876D6"/>
          <w:sz w:val="21"/>
          <w:szCs w:val="21"/>
          <w:lang w:val="en-SI" w:eastAsia="en-SI"/>
        </w:rPr>
        <w:t>writeValidatorToFile</w:t>
      </w:r>
      <w:proofErr w:type="spellEnd"/>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w:t>
      </w:r>
      <w:proofErr w:type="spellStart"/>
      <w:r w:rsidRPr="00A15047">
        <w:rPr>
          <w:rFonts w:ascii="Consolas" w:eastAsia="Times New Roman" w:hAnsi="Consolas"/>
          <w:i/>
          <w:iCs/>
          <w:color w:val="989FB1"/>
          <w:sz w:val="21"/>
          <w:szCs w:val="21"/>
          <w:lang w:val="en-SI" w:eastAsia="en-SI"/>
        </w:rPr>
        <w:t>ScriptContext</w:t>
      </w:r>
      <w:proofErr w:type="spellEnd"/>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w:t>
      </w:r>
      <w:proofErr w:type="gramStart"/>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Builtins.mkI</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traceError</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roofErr w:type="spellStart"/>
      <w:r w:rsidRPr="00A15047">
        <w:rPr>
          <w:rFonts w:ascii="Consolas" w:eastAsia="Times New Roman" w:hAnsi="Consolas"/>
          <w:color w:val="403F53"/>
          <w:sz w:val="21"/>
          <w:szCs w:val="21"/>
          <w:lang w:val="en-SI" w:eastAsia="en-SI"/>
        </w:rPr>
        <w:t>PlutusTx.compile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15047">
        <w:rPr>
          <w:rFonts w:ascii="Consolas" w:eastAsia="Times New Roman" w:hAnsi="Consolas"/>
          <w:i/>
          <w:iCs/>
          <w:color w:val="4876D6"/>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color w:val="403F53"/>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writeValidatorToFile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w:t>
      </w:r>
      <w:proofErr w:type="spellStart"/>
      <w:r w:rsidRPr="00A15047">
        <w:rPr>
          <w:rFonts w:ascii="Consolas" w:eastAsia="Times New Roman" w:hAnsi="Consolas"/>
          <w:color w:val="C96765"/>
          <w:sz w:val="21"/>
          <w:szCs w:val="21"/>
          <w:lang w:val="en-SI" w:eastAsia="en-SI"/>
        </w:rPr>
        <w:t>fortytwo.plutus</w:t>
      </w:r>
      <w:proofErr w:type="spellEnd"/>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1D4F86">
      <w:pPr>
        <w:spacing w:after="0"/>
        <w:rPr>
          <w:szCs w:val="24"/>
          <w:lang w:val="en-SI"/>
        </w:rPr>
      </w:pPr>
    </w:p>
    <w:p w14:paraId="2B11D459" w14:textId="01D979BF" w:rsidR="005F7622" w:rsidRDefault="00EB0418" w:rsidP="001D4F86">
      <w:pPr>
        <w:spacing w:after="0"/>
        <w:rPr>
          <w:szCs w:val="24"/>
        </w:rPr>
      </w:pPr>
      <w:r>
        <w:rPr>
          <w:szCs w:val="24"/>
        </w:rPr>
        <w:t xml:space="preserve">In the body of the validator function we say that </w:t>
      </w:r>
      <w:proofErr w:type="gramStart"/>
      <w:r>
        <w:rPr>
          <w:szCs w:val="24"/>
        </w:rPr>
        <w:t>If</w:t>
      </w:r>
      <w:proofErr w:type="gramEnd"/>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proofErr w:type="spellStart"/>
      <w:r w:rsidR="00452A5D" w:rsidRPr="00A15047">
        <w:rPr>
          <w:rFonts w:ascii="Consolas" w:eastAsia="Times New Roman" w:hAnsi="Consolas"/>
          <w:color w:val="994CC3"/>
          <w:sz w:val="21"/>
          <w:szCs w:val="21"/>
          <w:lang w:val="en-SI" w:eastAsia="en-SI"/>
        </w:rPr>
        <w:t>BuiltinData</w:t>
      </w:r>
      <w:proofErr w:type="spellEnd"/>
      <w:r w:rsidR="00452A5D">
        <w:rPr>
          <w:szCs w:val="24"/>
        </w:rPr>
        <w:t xml:space="preserve"> type out of the number 42 we use the function </w:t>
      </w:r>
      <w:proofErr w:type="spellStart"/>
      <w:r w:rsidR="00452A5D" w:rsidRPr="00A15047">
        <w:rPr>
          <w:rFonts w:ascii="Consolas" w:eastAsia="Times New Roman" w:hAnsi="Consolas"/>
          <w:color w:val="403F53"/>
          <w:sz w:val="21"/>
          <w:szCs w:val="21"/>
          <w:lang w:val="en-SI" w:eastAsia="en-SI"/>
        </w:rPr>
        <w:t>Builtins.mkI</w:t>
      </w:r>
      <w:proofErr w:type="spellEnd"/>
      <w:r w:rsidR="00452A5D">
        <w:rPr>
          <w:szCs w:val="24"/>
        </w:rPr>
        <w:t>.</w:t>
      </w:r>
      <w:r w:rsidR="00A74BCD">
        <w:rPr>
          <w:szCs w:val="24"/>
        </w:rPr>
        <w:t xml:space="preserve"> </w:t>
      </w:r>
      <w:r w:rsidR="00F2517C">
        <w:rPr>
          <w:szCs w:val="24"/>
        </w:rPr>
        <w:t xml:space="preserve">Now the reason why it would be an advantage to use proper types instead of </w:t>
      </w:r>
      <w:proofErr w:type="spellStart"/>
      <w:r w:rsidR="00F2517C" w:rsidRPr="00A15047">
        <w:rPr>
          <w:rFonts w:ascii="Consolas" w:eastAsia="Times New Roman" w:hAnsi="Consolas"/>
          <w:color w:val="994CC3"/>
          <w:sz w:val="21"/>
          <w:szCs w:val="21"/>
          <w:lang w:val="en-SI" w:eastAsia="en-SI"/>
        </w:rPr>
        <w:t>BuiltinData</w:t>
      </w:r>
      <w:proofErr w:type="spellEnd"/>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proofErr w:type="gramStart"/>
      <w:r w:rsidR="00957E6C">
        <w:rPr>
          <w:szCs w:val="24"/>
        </w:rPr>
        <w:t>So</w:t>
      </w:r>
      <w:proofErr w:type="gramEnd"/>
      <w:r w:rsidR="00957E6C">
        <w:rPr>
          <w:szCs w:val="24"/>
        </w:rPr>
        <w:t xml:space="preserve"> let’s look now at the typed version of this validator function. The code can be found in the </w:t>
      </w:r>
      <w:proofErr w:type="spellStart"/>
      <w:r w:rsidR="00957E6C" w:rsidRPr="00EB0418">
        <w:rPr>
          <w:i/>
          <w:iCs/>
          <w:szCs w:val="24"/>
        </w:rPr>
        <w:t>FortyTwo</w:t>
      </w:r>
      <w:r w:rsidR="00957E6C">
        <w:rPr>
          <w:i/>
          <w:iCs/>
          <w:szCs w:val="24"/>
        </w:rPr>
        <w:t>Typed</w:t>
      </w:r>
      <w:r w:rsidR="00957E6C" w:rsidRPr="00EB0418">
        <w:rPr>
          <w:i/>
          <w:iCs/>
          <w:szCs w:val="24"/>
        </w:rPr>
        <w:t>.hs</w:t>
      </w:r>
      <w:proofErr w:type="spellEnd"/>
      <w:r w:rsidR="00957E6C">
        <w:rPr>
          <w:szCs w:val="24"/>
        </w:rPr>
        <w:t xml:space="preserve"> file.</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DataKinds</w:t>
      </w:r>
      <w:proofErr w:type="spellEnd"/>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ImportQualifiedPost</w:t>
      </w:r>
      <w:proofErr w:type="spellEnd"/>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NoImplicitPrelude</w:t>
      </w:r>
      <w:proofErr w:type="spellEnd"/>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OverloadedStrings</w:t>
      </w:r>
      <w:proofErr w:type="spellEnd"/>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TemplateHaskell</w:t>
      </w:r>
      <w:proofErr w:type="spellEnd"/>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FortyTwoTyped</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994CC3"/>
          <w:sz w:val="21"/>
          <w:szCs w:val="21"/>
          <w:lang w:val="en-SI" w:eastAsia="en-SI"/>
        </w:rPr>
        <w:t>where</w:t>
      </w:r>
      <w:proofErr w:type="gramEnd"/>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w:t>
      </w:r>
      <w:proofErr w:type="gramStart"/>
      <w:r w:rsidRPr="00F219E1">
        <w:rPr>
          <w:rFonts w:ascii="Consolas" w:eastAsia="Times New Roman" w:hAnsi="Consolas"/>
          <w:color w:val="403F53"/>
          <w:sz w:val="21"/>
          <w:szCs w:val="21"/>
          <w:lang w:val="en-SI" w:eastAsia="en-SI"/>
        </w:rPr>
        <w:t>2.Ledger.Api</w:t>
      </w:r>
      <w:proofErr w:type="gram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403F53"/>
          <w:sz w:val="21"/>
          <w:szCs w:val="21"/>
          <w:lang w:val="en-SI" w:eastAsia="en-SI"/>
        </w:rPr>
        <w:t xml:space="preserve">   (</w:t>
      </w:r>
      <w:proofErr w:type="gramEnd"/>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PlutusTx.Prelude</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403F53"/>
          <w:sz w:val="21"/>
          <w:szCs w:val="21"/>
          <w:lang w:val="en-SI" w:eastAsia="en-SI"/>
        </w:rPr>
        <w:t xml:space="preserve">   (</w:t>
      </w:r>
      <w:proofErr w:type="gramEnd"/>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traceIfFalse</w:t>
      </w:r>
      <w:proofErr w:type="spellEnd"/>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proofErr w:type="gramStart"/>
      <w:r w:rsidRPr="00F219E1">
        <w:rPr>
          <w:rFonts w:ascii="Consolas" w:eastAsia="Times New Roman" w:hAnsi="Consolas"/>
          <w:color w:val="403F53"/>
          <w:sz w:val="21"/>
          <w:szCs w:val="21"/>
          <w:lang w:val="en-SI" w:eastAsia="en-SI"/>
        </w:rPr>
        <w:t>   (</w:t>
      </w:r>
      <w:proofErr w:type="gramEnd"/>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proofErr w:type="gramStart"/>
      <w:r w:rsidRPr="00F219E1">
        <w:rPr>
          <w:rFonts w:ascii="Consolas" w:eastAsia="Times New Roman" w:hAnsi="Consolas"/>
          <w:color w:val="403F53"/>
          <w:sz w:val="21"/>
          <w:szCs w:val="21"/>
          <w:lang w:val="en-SI" w:eastAsia="en-SI"/>
        </w:rPr>
        <w:t>   (</w:t>
      </w:r>
      <w:proofErr w:type="gramEnd"/>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writeValidatorToFile</w:t>
      </w:r>
      <w:proofErr w:type="spellEnd"/>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w:t>
      </w:r>
      <w:proofErr w:type="gramStart"/>
      <w:r w:rsidRPr="00F219E1">
        <w:rPr>
          <w:rFonts w:ascii="Consolas" w:eastAsia="Times New Roman" w:hAnsi="Consolas"/>
          <w:i/>
          <w:iCs/>
          <w:color w:val="989FB1"/>
          <w:sz w:val="21"/>
          <w:szCs w:val="21"/>
          <w:lang w:val="en-SI" w:eastAsia="en-SI"/>
        </w:rPr>
        <w:t>Datum  Redeemer</w:t>
      </w:r>
      <w:proofErr w:type="gramEnd"/>
      <w:r w:rsidRPr="00F219E1">
        <w:rPr>
          <w:rFonts w:ascii="Consolas" w:eastAsia="Times New Roman" w:hAnsi="Consolas"/>
          <w:i/>
          <w:iCs/>
          <w:color w:val="989FB1"/>
          <w:sz w:val="21"/>
          <w:szCs w:val="21"/>
          <w:lang w:val="en-SI" w:eastAsia="en-SI"/>
        </w:rPr>
        <w:t xml:space="preserve">        </w:t>
      </w:r>
      <w:proofErr w:type="spellStart"/>
      <w:r w:rsidRPr="00F219E1">
        <w:rPr>
          <w:rFonts w:ascii="Consolas" w:eastAsia="Times New Roman" w:hAnsi="Consolas"/>
          <w:i/>
          <w:iCs/>
          <w:color w:val="989FB1"/>
          <w:sz w:val="21"/>
          <w:szCs w:val="21"/>
          <w:lang w:val="en-SI" w:eastAsia="en-SI"/>
        </w:rPr>
        <w:t>ScriptContext</w:t>
      </w:r>
      <w:proofErr w:type="spellEnd"/>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w:t>
      </w:r>
      <w:proofErr w:type="gramStart"/>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traceIfFalse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w:t>
      </w:r>
      <w:proofErr w:type="spellStart"/>
      <w:r w:rsidRPr="00F219E1">
        <w:rPr>
          <w:rFonts w:ascii="Consolas" w:eastAsia="Times New Roman" w:hAnsi="Consolas"/>
          <w:color w:val="403F53"/>
          <w:sz w:val="21"/>
          <w:szCs w:val="21"/>
          <w:lang w:val="en-SI" w:eastAsia="en-SI"/>
        </w:rPr>
        <w:t>PlutusTx.compile</w:t>
      </w:r>
      <w:proofErr w:type="spellEnd"/>
      <w:r w:rsidRPr="00F219E1">
        <w:rPr>
          <w:rFonts w:ascii="Consolas" w:eastAsia="Times New Roman" w:hAnsi="Consolas"/>
          <w:color w:val="403F53"/>
          <w:sz w:val="21"/>
          <w:szCs w:val="21"/>
          <w:lang w:val="en-SI" w:eastAsia="en-SI"/>
        </w:rPr>
        <w:t xml:space="preserv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219E1">
        <w:rPr>
          <w:rFonts w:ascii="Consolas" w:eastAsia="Times New Roman" w:hAnsi="Consolas"/>
          <w:i/>
          <w:iCs/>
          <w:color w:val="4876D6"/>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color w:val="403F53"/>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writeValidatorToFile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w:t>
      </w:r>
      <w:proofErr w:type="spellStart"/>
      <w:r w:rsidRPr="00F219E1">
        <w:rPr>
          <w:rFonts w:ascii="Consolas" w:eastAsia="Times New Roman" w:hAnsi="Consolas"/>
          <w:color w:val="C96765"/>
          <w:sz w:val="21"/>
          <w:szCs w:val="21"/>
          <w:lang w:val="en-SI" w:eastAsia="en-SI"/>
        </w:rPr>
        <w:t>fortytwotyped.plutus</w:t>
      </w:r>
      <w:proofErr w:type="spellEnd"/>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1D4F86">
      <w:pPr>
        <w:spacing w:after="0"/>
        <w:rPr>
          <w:szCs w:val="24"/>
          <w:lang w:val="en-SI"/>
        </w:rPr>
      </w:pPr>
    </w:p>
    <w:p w14:paraId="32406103" w14:textId="277A7BFB" w:rsidR="00546AE5" w:rsidRDefault="00BF02D3" w:rsidP="00AE5D2D">
      <w:pPr>
        <w:rPr>
          <w:szCs w:val="24"/>
        </w:rPr>
      </w:pPr>
      <w:r>
        <w:rPr>
          <w:szCs w:val="24"/>
        </w:rPr>
        <w:t xml:space="preserve">We see that the imported language pragmas and the </w:t>
      </w:r>
      <w:proofErr w:type="spellStart"/>
      <w:r w:rsidRPr="00F219E1">
        <w:rPr>
          <w:rFonts w:ascii="Consolas" w:eastAsia="Times New Roman" w:hAnsi="Consolas"/>
          <w:i/>
          <w:iCs/>
          <w:color w:val="4876D6"/>
          <w:sz w:val="21"/>
          <w:szCs w:val="21"/>
          <w:lang w:val="en-SI" w:eastAsia="en-SI"/>
        </w:rPr>
        <w:t>saveVal</w:t>
      </w:r>
      <w:proofErr w:type="spellEnd"/>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proofErr w:type="gramStart"/>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w:t>
      </w:r>
      <w:proofErr w:type="gramEnd"/>
      <w:r w:rsidR="002C4BCC">
        <w:rPr>
          <w:szCs w:val="24"/>
        </w:rPr>
        <w:t xml:space="preserve"> for the script context, which can be only of this type when writing typed validators. </w:t>
      </w:r>
      <w:r w:rsidR="007F1BB8">
        <w:rPr>
          <w:szCs w:val="24"/>
        </w:rPr>
        <w:t xml:space="preserve">In the body of the validator function we use the </w:t>
      </w:r>
      <w:proofErr w:type="spellStart"/>
      <w:r w:rsidR="007F1BB8" w:rsidRPr="00F219E1">
        <w:rPr>
          <w:rFonts w:ascii="Consolas" w:eastAsia="Times New Roman" w:hAnsi="Consolas"/>
          <w:color w:val="403F53"/>
          <w:sz w:val="21"/>
          <w:szCs w:val="21"/>
          <w:lang w:val="en-SI" w:eastAsia="en-SI"/>
        </w:rPr>
        <w:t>traceIfFalse</w:t>
      </w:r>
      <w:proofErr w:type="spellEnd"/>
      <w:r w:rsidR="007F1BB8">
        <w:rPr>
          <w:szCs w:val="24"/>
        </w:rPr>
        <w:t xml:space="preserve"> function that takes in an error message and a </w:t>
      </w:r>
      <w:proofErr w:type="spellStart"/>
      <w:r w:rsidR="00B00954">
        <w:rPr>
          <w:szCs w:val="24"/>
        </w:rPr>
        <w:t>b</w:t>
      </w:r>
      <w:r w:rsidR="007F1BB8">
        <w:rPr>
          <w:szCs w:val="24"/>
        </w:rPr>
        <w:t>oolean</w:t>
      </w:r>
      <w:proofErr w:type="spellEnd"/>
      <w:r w:rsidR="007F1BB8">
        <w:rPr>
          <w:szCs w:val="24"/>
        </w:rPr>
        <w:t xml:space="preserve"> expression. It returns unit in case the </w:t>
      </w:r>
      <w:proofErr w:type="spellStart"/>
      <w:r w:rsidR="00B00954">
        <w:rPr>
          <w:szCs w:val="24"/>
        </w:rPr>
        <w:t>boolean</w:t>
      </w:r>
      <w:proofErr w:type="spellEnd"/>
      <w:r w:rsidR="007F1BB8">
        <w:rPr>
          <w:szCs w:val="24"/>
        </w:rPr>
        <w:t xml:space="preserve"> expression is True or raises an error with the input message in case it is false. </w:t>
      </w:r>
      <w:r w:rsidR="00452174">
        <w:rPr>
          <w:szCs w:val="24"/>
        </w:rPr>
        <w:t xml:space="preserve">And in the </w:t>
      </w:r>
      <w:proofErr w:type="spellStart"/>
      <w:r w:rsidR="00452174">
        <w:rPr>
          <w:szCs w:val="24"/>
        </w:rPr>
        <w:t>boolean</w:t>
      </w:r>
      <w:proofErr w:type="spellEnd"/>
      <w:r w:rsidR="00452174">
        <w:rPr>
          <w:szCs w:val="24"/>
        </w:rPr>
        <w:t xml:space="preserve"> expression we can simply compare the value of the redeemer to the integer </w:t>
      </w:r>
      <w:r w:rsidR="00452174">
        <w:rPr>
          <w:szCs w:val="24"/>
        </w:rPr>
        <w:lastRenderedPageBreak/>
        <w:t xml:space="preserve">number 42. </w:t>
      </w:r>
      <w:r w:rsidR="000B6391">
        <w:rPr>
          <w:szCs w:val="24"/>
        </w:rPr>
        <w:t xml:space="preserve">The problem now we have is that the </w:t>
      </w:r>
      <w:proofErr w:type="spellStart"/>
      <w:r w:rsidR="000B6391" w:rsidRPr="00F219E1">
        <w:rPr>
          <w:rFonts w:ascii="Consolas" w:eastAsia="Times New Roman" w:hAnsi="Consolas"/>
          <w:color w:val="403F53"/>
          <w:sz w:val="21"/>
          <w:szCs w:val="21"/>
          <w:lang w:val="en-SI" w:eastAsia="en-SI"/>
        </w:rPr>
        <w:t>PlutusTx.compile</w:t>
      </w:r>
      <w:proofErr w:type="spellEnd"/>
      <w:r w:rsidR="000B6391">
        <w:rPr>
          <w:szCs w:val="24"/>
        </w:rPr>
        <w:t xml:space="preserve"> function still expects a function that takes in three parameters of type </w:t>
      </w:r>
      <w:proofErr w:type="spellStart"/>
      <w:r w:rsidR="000B6391" w:rsidRPr="00A15047">
        <w:rPr>
          <w:rFonts w:ascii="Consolas" w:eastAsia="Times New Roman" w:hAnsi="Consolas"/>
          <w:color w:val="994CC3"/>
          <w:sz w:val="21"/>
          <w:szCs w:val="21"/>
          <w:lang w:val="en-SI" w:eastAsia="en-SI"/>
        </w:rPr>
        <w:t>BuiltinData</w:t>
      </w:r>
      <w:proofErr w:type="spellEnd"/>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proofErr w:type="spellStart"/>
      <w:r w:rsidR="00AE5D2D" w:rsidRPr="00AE5D2D">
        <w:rPr>
          <w:i/>
          <w:iCs/>
          <w:szCs w:val="24"/>
        </w:rPr>
        <w:t>PlutusTx</w:t>
      </w:r>
      <w:proofErr w:type="spellEnd"/>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NoImplicitPrelude</w:t>
      </w:r>
      <w:proofErr w:type="spellEnd"/>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RankNTypes</w:t>
      </w:r>
      <w:proofErr w:type="spellEnd"/>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Utilities.PlutusTx</w:t>
      </w:r>
      <w:proofErr w:type="spellEnd"/>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wrap</w:t>
      </w:r>
      <w:proofErr w:type="gramEnd"/>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proofErr w:type="gramStart"/>
      <w:r w:rsidRPr="005B5379">
        <w:rPr>
          <w:rFonts w:ascii="Consolas" w:eastAsia="Times New Roman" w:hAnsi="Consolas"/>
          <w:color w:val="994CC3"/>
          <w:sz w:val="21"/>
          <w:szCs w:val="21"/>
          <w:lang w:val="en-SI" w:eastAsia="en-SI"/>
        </w:rPr>
        <w:t>where</w:t>
      </w:r>
      <w:proofErr w:type="gramEnd"/>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w:t>
      </w:r>
      <w:proofErr w:type="gramStart"/>
      <w:r w:rsidRPr="005B5379">
        <w:rPr>
          <w:rFonts w:ascii="Consolas" w:eastAsia="Times New Roman" w:hAnsi="Consolas"/>
          <w:color w:val="403F53"/>
          <w:sz w:val="21"/>
          <w:szCs w:val="21"/>
          <w:lang w:val="en-SI" w:eastAsia="en-SI"/>
        </w:rPr>
        <w:t>2.Ledger.Api</w:t>
      </w:r>
      <w:proofErr w:type="gram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i/>
          <w:iCs/>
          <w:color w:val="4876D6"/>
          <w:sz w:val="21"/>
          <w:szCs w:val="21"/>
          <w:lang w:val="en-SI" w:eastAsia="en-SI"/>
        </w:rPr>
        <w:t>unsafeFromBuiltinData</w:t>
      </w:r>
      <w:proofErr w:type="spellEnd"/>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PlutusTx.Prelude</w:t>
      </w:r>
      <w:proofErr w:type="spellEnd"/>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proofErr w:type="gramEnd"/>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roofErr w:type="gramEnd"/>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forall</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proofErr w:type="gram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w:t>
      </w:r>
    </w:p>
    <w:p w14:paraId="525FAE4D" w14:textId="3BAE9DDC" w:rsidR="005B5379" w:rsidRDefault="005B5379" w:rsidP="001D4F86">
      <w:pPr>
        <w:spacing w:after="0"/>
        <w:rPr>
          <w:szCs w:val="24"/>
        </w:rPr>
      </w:pPr>
    </w:p>
    <w:p w14:paraId="34EACB40" w14:textId="6CA8578C" w:rsidR="005B5379" w:rsidRDefault="00623FCA" w:rsidP="001D4F86">
      <w:pPr>
        <w:spacing w:after="0"/>
        <w:rPr>
          <w:szCs w:val="24"/>
        </w:rPr>
      </w:pPr>
      <w:r>
        <w:rPr>
          <w:szCs w:val="24"/>
        </w:rPr>
        <w:t xml:space="preserve">We see that the wrap function takes in the type signature of a typed validator function and returns the type signature of an untyped validator function. To convert the custom types to the </w:t>
      </w:r>
      <w:proofErr w:type="spellStart"/>
      <w:r w:rsidRPr="005B5379">
        <w:rPr>
          <w:rFonts w:ascii="Consolas" w:eastAsia="Times New Roman" w:hAnsi="Consolas"/>
          <w:color w:val="994CC3"/>
          <w:sz w:val="21"/>
          <w:szCs w:val="21"/>
          <w:lang w:val="en-SI" w:eastAsia="en-SI"/>
        </w:rPr>
        <w:t>BuiltinData</w:t>
      </w:r>
      <w:proofErr w:type="spellEnd"/>
      <w:r>
        <w:rPr>
          <w:szCs w:val="24"/>
        </w:rPr>
        <w:t xml:space="preserve"> type we use the conversion function </w:t>
      </w:r>
      <w:proofErr w:type="spellStart"/>
      <w:r w:rsidRPr="005B5379">
        <w:rPr>
          <w:rFonts w:ascii="Consolas" w:eastAsia="Times New Roman" w:hAnsi="Consolas"/>
          <w:color w:val="403F53"/>
          <w:sz w:val="21"/>
          <w:szCs w:val="21"/>
          <w:lang w:val="en-SI" w:eastAsia="en-SI"/>
        </w:rPr>
        <w:t>unsafeFromBuiltinData</w:t>
      </w:r>
      <w:proofErr w:type="spellEnd"/>
      <w:r>
        <w:rPr>
          <w:szCs w:val="24"/>
        </w:rPr>
        <w:t xml:space="preserve">. </w:t>
      </w:r>
      <w:r w:rsidR="00B45895">
        <w:rPr>
          <w:szCs w:val="24"/>
        </w:rPr>
        <w:t xml:space="preserve">To be able to apply this function to the types a and b they both need to have an instance of the </w:t>
      </w:r>
      <w:proofErr w:type="spellStart"/>
      <w:r w:rsidR="00B45895" w:rsidRPr="005B5379">
        <w:rPr>
          <w:rFonts w:ascii="Consolas" w:eastAsia="Times New Roman" w:hAnsi="Consolas"/>
          <w:color w:val="994CC3"/>
          <w:sz w:val="21"/>
          <w:szCs w:val="21"/>
          <w:lang w:val="en-SI" w:eastAsia="en-SI"/>
        </w:rPr>
        <w:t>UnsafeFromData</w:t>
      </w:r>
      <w:proofErr w:type="spellEnd"/>
      <w:r w:rsidR="00B45895">
        <w:rPr>
          <w:szCs w:val="24"/>
        </w:rPr>
        <w:t xml:space="preserve"> type class. </w:t>
      </w:r>
      <w:r w:rsidR="00E22AE7">
        <w:rPr>
          <w:szCs w:val="24"/>
        </w:rPr>
        <w:t xml:space="preserve">If we look at this type class it has the single method </w:t>
      </w:r>
      <w:proofErr w:type="spellStart"/>
      <w:r w:rsidR="00E22AE7" w:rsidRPr="005B5379">
        <w:rPr>
          <w:rFonts w:ascii="Consolas" w:eastAsia="Times New Roman" w:hAnsi="Consolas"/>
          <w:color w:val="403F53"/>
          <w:sz w:val="21"/>
          <w:szCs w:val="21"/>
          <w:lang w:val="en-SI" w:eastAsia="en-SI"/>
        </w:rPr>
        <w:t>unsafeFromBuiltinData</w:t>
      </w:r>
      <w:proofErr w:type="spellEnd"/>
      <w:r w:rsidR="00E22AE7">
        <w:rPr>
          <w:szCs w:val="24"/>
        </w:rPr>
        <w:t>.</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20FB2CFA" w:rsidR="000B6391" w:rsidRDefault="00862B2E" w:rsidP="001D4F86">
      <w:pPr>
        <w:spacing w:after="0"/>
        <w:rPr>
          <w:szCs w:val="24"/>
        </w:rPr>
      </w:pPr>
      <w:r>
        <w:rPr>
          <w:szCs w:val="24"/>
        </w:rPr>
        <w:lastRenderedPageBreak/>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proofErr w:type="spellStart"/>
      <w:r w:rsidR="00BF2D50" w:rsidRPr="005B5379">
        <w:rPr>
          <w:rFonts w:ascii="Consolas" w:eastAsia="Times New Roman" w:hAnsi="Consolas"/>
          <w:color w:val="994CC3"/>
          <w:sz w:val="21"/>
          <w:szCs w:val="21"/>
          <w:lang w:val="en-SI" w:eastAsia="en-SI"/>
        </w:rPr>
        <w:t>BuiltinData</w:t>
      </w:r>
      <w:proofErr w:type="spellEnd"/>
      <w:r w:rsidR="00BF2D50">
        <w:rPr>
          <w:szCs w:val="24"/>
        </w:rPr>
        <w:t xml:space="preserve"> type to an integer. But for this we need to also say that we expect an integer number by adding a type annotation at the end of the expression. </w:t>
      </w:r>
    </w:p>
    <w:p w14:paraId="43CAB322" w14:textId="30C3D732" w:rsidR="00BF2D50" w:rsidRDefault="00BF2D50" w:rsidP="00BF2D50">
      <w:pPr>
        <w:pStyle w:val="SourceCode"/>
      </w:pPr>
      <w:r>
        <w:t>Prelude Plutus.V2.Ledger.Api PlutusTx.Builtins&gt; unsafeFromBuiltinData (mkI 42) :: Integer</w:t>
      </w:r>
    </w:p>
    <w:p w14:paraId="47064922" w14:textId="5246FFC9" w:rsidR="00BF2D50" w:rsidRDefault="00BF2D50" w:rsidP="00BF2D50">
      <w:pPr>
        <w:pStyle w:val="SourceCode"/>
      </w:pPr>
      <w:r>
        <w:t>42</w:t>
      </w:r>
    </w:p>
    <w:p w14:paraId="7964E3F4" w14:textId="0F46D76C"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proofErr w:type="spellStart"/>
      <w:r w:rsidR="009C7690" w:rsidRPr="009C7690">
        <w:rPr>
          <w:i/>
          <w:iCs/>
          <w:szCs w:val="24"/>
        </w:rPr>
        <w:t>ByteString</w:t>
      </w:r>
      <w:proofErr w:type="spellEnd"/>
      <w:r w:rsidR="009C7690">
        <w:rPr>
          <w:szCs w:val="24"/>
        </w:rPr>
        <w:t xml:space="preserve"> if we add the appropriate language pragma.</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0980EA62" w:rsidR="009C7690" w:rsidRDefault="00413A86" w:rsidP="001D4F86">
      <w:pPr>
        <w:spacing w:after="0"/>
        <w:rPr>
          <w:szCs w:val="24"/>
        </w:rPr>
      </w:pPr>
      <w:r>
        <w:rPr>
          <w:szCs w:val="24"/>
        </w:rPr>
        <w:t xml:space="preserve">As said before there is a performance advantage for the untyped version. If you look at the files </w:t>
      </w:r>
      <w:proofErr w:type="spellStart"/>
      <w:proofErr w:type="gramStart"/>
      <w:r w:rsidRPr="00413A86">
        <w:rPr>
          <w:i/>
          <w:iCs/>
          <w:szCs w:val="24"/>
        </w:rPr>
        <w:t>fortytwo.plutus</w:t>
      </w:r>
      <w:proofErr w:type="spellEnd"/>
      <w:proofErr w:type="gramEnd"/>
      <w:r>
        <w:rPr>
          <w:szCs w:val="24"/>
        </w:rPr>
        <w:t xml:space="preserve"> and </w:t>
      </w:r>
      <w:proofErr w:type="spellStart"/>
      <w:r w:rsidRPr="00413A86">
        <w:rPr>
          <w:i/>
          <w:iCs/>
          <w:szCs w:val="24"/>
        </w:rPr>
        <w:t>fortytwo</w:t>
      </w:r>
      <w:r>
        <w:rPr>
          <w:i/>
          <w:iCs/>
          <w:szCs w:val="24"/>
        </w:rPr>
        <w:t>typed</w:t>
      </w:r>
      <w:r w:rsidRPr="00413A86">
        <w:rPr>
          <w:i/>
          <w:iCs/>
          <w:szCs w:val="24"/>
        </w:rPr>
        <w:t>.plutus</w:t>
      </w:r>
      <w:proofErr w:type="spellEnd"/>
      <w:r>
        <w:rPr>
          <w:szCs w:val="24"/>
        </w:rPr>
        <w:t xml:space="preserve"> you see that in the </w:t>
      </w:r>
      <w:proofErr w:type="spellStart"/>
      <w:r w:rsidRPr="00664F8F">
        <w:rPr>
          <w:i/>
          <w:iCs/>
          <w:szCs w:val="24"/>
        </w:rPr>
        <w:t>cborHex</w:t>
      </w:r>
      <w:proofErr w:type="spellEnd"/>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are tools that can optimize your Plutus core script in order for it to be more performant. </w:t>
      </w:r>
    </w:p>
    <w:p w14:paraId="31AC6215" w14:textId="6A8A41BD" w:rsidR="007D28F2" w:rsidRDefault="007D28F2" w:rsidP="001D4F86">
      <w:pPr>
        <w:spacing w:after="0"/>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proofErr w:type="spellStart"/>
      <w:r w:rsidR="007A5348" w:rsidRPr="005B5379">
        <w:rPr>
          <w:rFonts w:ascii="Consolas" w:eastAsia="Times New Roman" w:hAnsi="Consolas"/>
          <w:color w:val="994CC3"/>
          <w:sz w:val="21"/>
          <w:szCs w:val="21"/>
          <w:lang w:val="en-SI" w:eastAsia="en-SI"/>
        </w:rPr>
        <w:t>UnsafeFromData</w:t>
      </w:r>
      <w:proofErr w:type="spellEnd"/>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 xml:space="preserve">Let’s look now at the code from the </w:t>
      </w:r>
      <w:proofErr w:type="spellStart"/>
      <w:r w:rsidR="00292658" w:rsidRPr="00292658">
        <w:rPr>
          <w:i/>
          <w:iCs/>
          <w:szCs w:val="24"/>
        </w:rPr>
        <w:t>CustomTypes.hs</w:t>
      </w:r>
      <w:proofErr w:type="spellEnd"/>
      <w:r w:rsidR="00292658">
        <w:rPr>
          <w:szCs w:val="24"/>
        </w:rPr>
        <w:t xml:space="preserve"> file.</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DataKinds</w:t>
      </w:r>
      <w:proofErr w:type="spellEnd"/>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ImportQualifiedPost</w:t>
      </w:r>
      <w:proofErr w:type="spellEnd"/>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NoImplicitPrelude</w:t>
      </w:r>
      <w:proofErr w:type="spellEnd"/>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OverloadedStrings</w:t>
      </w:r>
      <w:proofErr w:type="spellEnd"/>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TemplateHaskell</w:t>
      </w:r>
      <w:proofErr w:type="spellEnd"/>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CustomTypes</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994CC3"/>
          <w:sz w:val="21"/>
          <w:szCs w:val="21"/>
          <w:lang w:val="en-SI" w:eastAsia="en-SI"/>
        </w:rPr>
        <w:t>where</w:t>
      </w:r>
      <w:proofErr w:type="gramEnd"/>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w:t>
      </w:r>
      <w:proofErr w:type="gramStart"/>
      <w:r w:rsidRPr="00292658">
        <w:rPr>
          <w:rFonts w:ascii="Consolas" w:eastAsia="Times New Roman" w:hAnsi="Consolas"/>
          <w:color w:val="403F53"/>
          <w:sz w:val="21"/>
          <w:szCs w:val="21"/>
          <w:lang w:val="en-SI" w:eastAsia="en-SI"/>
        </w:rPr>
        <w:t>2.Ledger.Api</w:t>
      </w:r>
      <w:proofErr w:type="gram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403F53"/>
          <w:sz w:val="21"/>
          <w:szCs w:val="21"/>
          <w:lang w:val="en-SI" w:eastAsia="en-SI"/>
        </w:rPr>
        <w:t xml:space="preserve">   (</w:t>
      </w:r>
      <w:proofErr w:type="spellStart"/>
      <w:proofErr w:type="gramEnd"/>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unstableMakeIsData</w:t>
      </w:r>
      <w:proofErr w:type="spellEnd"/>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PlutusTx.Prelude</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403F53"/>
          <w:sz w:val="21"/>
          <w:szCs w:val="21"/>
          <w:lang w:val="en-SI" w:eastAsia="en-SI"/>
        </w:rPr>
        <w:t xml:space="preserve">   (</w:t>
      </w:r>
      <w:proofErr w:type="gramEnd"/>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traceIfFalse</w:t>
      </w:r>
      <w:proofErr w:type="spellEnd"/>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proofErr w:type="gramStart"/>
      <w:r w:rsidRPr="00292658">
        <w:rPr>
          <w:rFonts w:ascii="Consolas" w:eastAsia="Times New Roman" w:hAnsi="Consolas"/>
          <w:color w:val="403F53"/>
          <w:sz w:val="21"/>
          <w:szCs w:val="21"/>
          <w:lang w:val="en-SI" w:eastAsia="en-SI"/>
        </w:rPr>
        <w:t>   (</w:t>
      </w:r>
      <w:proofErr w:type="gramEnd"/>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proofErr w:type="gramStart"/>
      <w:r w:rsidRPr="00292658">
        <w:rPr>
          <w:rFonts w:ascii="Consolas" w:eastAsia="Times New Roman" w:hAnsi="Consolas"/>
          <w:color w:val="403F53"/>
          <w:sz w:val="21"/>
          <w:szCs w:val="21"/>
          <w:lang w:val="en-SI" w:eastAsia="en-SI"/>
        </w:rPr>
        <w:t>   (</w:t>
      </w:r>
      <w:proofErr w:type="gramEnd"/>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writeValidatorToFile</w:t>
      </w:r>
      <w:proofErr w:type="spellEnd"/>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lastRenderedPageBreak/>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w:t>
      </w:r>
      <w:proofErr w:type="spellStart"/>
      <w:r w:rsidRPr="00292658">
        <w:rPr>
          <w:rFonts w:ascii="Consolas" w:eastAsia="Times New Roman" w:hAnsi="Consolas"/>
          <w:i/>
          <w:iCs/>
          <w:color w:val="989FB1"/>
          <w:sz w:val="21"/>
          <w:szCs w:val="21"/>
          <w:lang w:val="en-SI" w:eastAsia="en-SI"/>
        </w:rPr>
        <w:t>IsData</w:t>
      </w:r>
      <w:proofErr w:type="spellEnd"/>
      <w:r w:rsidRPr="00292658">
        <w:rPr>
          <w:rFonts w:ascii="Consolas" w:eastAsia="Times New Roman" w:hAnsi="Consolas"/>
          <w:i/>
          <w:iCs/>
          <w:color w:val="989FB1"/>
          <w:sz w:val="21"/>
          <w:szCs w:val="21"/>
          <w:lang w:val="en-SI" w:eastAsia="en-SI"/>
        </w:rPr>
        <w:t>.</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w:t>
      </w:r>
      <w:proofErr w:type="spellStart"/>
      <w:r w:rsidRPr="00292658">
        <w:rPr>
          <w:rFonts w:ascii="Consolas" w:eastAsia="Times New Roman" w:hAnsi="Consolas"/>
          <w:i/>
          <w:iCs/>
          <w:color w:val="989FB1"/>
          <w:sz w:val="21"/>
          <w:szCs w:val="21"/>
          <w:lang w:val="en-SI" w:eastAsia="en-SI"/>
        </w:rPr>
        <w:t>MkMySillyRedeemer</w:t>
      </w:r>
      <w:proofErr w:type="spellEnd"/>
      <w:r w:rsidRPr="00292658">
        <w:rPr>
          <w:rFonts w:ascii="Consolas" w:eastAsia="Times New Roman" w:hAnsi="Consolas"/>
          <w:i/>
          <w:iCs/>
          <w:color w:val="989FB1"/>
          <w:sz w:val="21"/>
          <w:szCs w:val="21"/>
          <w:lang w:val="en-SI" w:eastAsia="en-SI"/>
        </w:rPr>
        <w:t xml:space="preserve">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w:t>
      </w:r>
      <w:proofErr w:type="spellStart"/>
      <w:r w:rsidRPr="00292658">
        <w:rPr>
          <w:rFonts w:ascii="Consolas" w:eastAsia="Times New Roman" w:hAnsi="Consolas"/>
          <w:i/>
          <w:iCs/>
          <w:color w:val="989FB1"/>
          <w:sz w:val="21"/>
          <w:szCs w:val="21"/>
          <w:lang w:val="en-SI" w:eastAsia="en-SI"/>
        </w:rPr>
        <w:t>ScriptContext</w:t>
      </w:r>
      <w:proofErr w:type="spellEnd"/>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_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traceIfFalse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w:t>
      </w:r>
      <w:proofErr w:type="spellStart"/>
      <w:r w:rsidRPr="00292658">
        <w:rPr>
          <w:rFonts w:ascii="Consolas" w:eastAsia="Times New Roman" w:hAnsi="Consolas"/>
          <w:color w:val="403F53"/>
          <w:sz w:val="21"/>
          <w:szCs w:val="21"/>
          <w:lang w:val="en-SI" w:eastAsia="en-SI"/>
        </w:rPr>
        <w:t>mkCTValidator</w:t>
      </w:r>
      <w:proofErr w:type="spellEnd"/>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roofErr w:type="spellStart"/>
      <w:r w:rsidRPr="00292658">
        <w:rPr>
          <w:rFonts w:ascii="Consolas" w:eastAsia="Times New Roman" w:hAnsi="Consolas"/>
          <w:color w:val="403F53"/>
          <w:sz w:val="21"/>
          <w:szCs w:val="21"/>
          <w:lang w:val="en-SI" w:eastAsia="en-SI"/>
        </w:rPr>
        <w:t>PlutusTx.compile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writeValidatorToFile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w:t>
      </w:r>
      <w:proofErr w:type="spellStart"/>
      <w:r w:rsidRPr="00292658">
        <w:rPr>
          <w:rFonts w:ascii="Consolas" w:eastAsia="Times New Roman" w:hAnsi="Consolas"/>
          <w:color w:val="C96765"/>
          <w:sz w:val="21"/>
          <w:szCs w:val="21"/>
          <w:lang w:val="en-SI" w:eastAsia="en-SI"/>
        </w:rPr>
        <w:t>customtypes.plutus</w:t>
      </w:r>
      <w:proofErr w:type="spellEnd"/>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1D4F86">
      <w:pPr>
        <w:spacing w:after="0"/>
        <w:rPr>
          <w:szCs w:val="24"/>
          <w:lang w:val="en-SI"/>
        </w:rPr>
      </w:pPr>
    </w:p>
    <w:p w14:paraId="49613536" w14:textId="78E927C7" w:rsidR="00E22AE7" w:rsidRDefault="005F027B" w:rsidP="001D4F86">
      <w:pPr>
        <w:spacing w:after="0"/>
        <w:rPr>
          <w:szCs w:val="24"/>
        </w:rPr>
      </w:pPr>
      <w:r>
        <w:rPr>
          <w:szCs w:val="24"/>
        </w:rPr>
        <w:t>We define in the code a new type called</w:t>
      </w:r>
      <w:r w:rsidRPr="005F027B">
        <w:rPr>
          <w:rFonts w:ascii="Consolas" w:eastAsia="Times New Roman" w:hAnsi="Consolas"/>
          <w:color w:val="994CC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which is just a wrapper for an integer. </w:t>
      </w:r>
      <w:r w:rsidR="00292F9E">
        <w:rPr>
          <w:szCs w:val="24"/>
        </w:rPr>
        <w:t xml:space="preserve">We will use this type as redeemer and again validate that the integer it holds is equal to 42. </w:t>
      </w:r>
      <w:r w:rsidR="005A35AA">
        <w:rPr>
          <w:szCs w:val="24"/>
        </w:rPr>
        <w:t xml:space="preserve">We can use the </w:t>
      </w:r>
      <w:proofErr w:type="spellStart"/>
      <w:r w:rsidR="005A35AA" w:rsidRPr="00292658">
        <w:rPr>
          <w:rFonts w:ascii="Consolas" w:eastAsia="Times New Roman" w:hAnsi="Consolas"/>
          <w:color w:val="403F53"/>
          <w:sz w:val="21"/>
          <w:szCs w:val="21"/>
          <w:lang w:val="en-SI" w:eastAsia="en-SI"/>
        </w:rPr>
        <w:t>PlutusTx.unstableMakeIsData</w:t>
      </w:r>
      <w:proofErr w:type="spellEnd"/>
      <w:r w:rsidR="005A35AA">
        <w:rPr>
          <w:szCs w:val="24"/>
        </w:rPr>
        <w:t xml:space="preserve"> to define an </w:t>
      </w:r>
      <w:proofErr w:type="spellStart"/>
      <w:r w:rsidR="005A35AA" w:rsidRPr="005B5379">
        <w:rPr>
          <w:rFonts w:ascii="Consolas" w:eastAsia="Times New Roman" w:hAnsi="Consolas"/>
          <w:color w:val="994CC3"/>
          <w:sz w:val="21"/>
          <w:szCs w:val="21"/>
          <w:lang w:val="en-SI" w:eastAsia="en-SI"/>
        </w:rPr>
        <w:t>UnsafeFromData</w:t>
      </w:r>
      <w:proofErr w:type="spellEnd"/>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proofErr w:type="spellStart"/>
      <w:r w:rsidR="002033C9" w:rsidRPr="002033C9">
        <w:rPr>
          <w:i/>
          <w:iCs/>
          <w:szCs w:val="24"/>
        </w:rPr>
        <w:t>toData</w:t>
      </w:r>
      <w:proofErr w:type="spellEnd"/>
      <w:r w:rsidR="002033C9">
        <w:rPr>
          <w:szCs w:val="24"/>
        </w:rPr>
        <w:t xml:space="preserve"> and </w:t>
      </w:r>
      <w:proofErr w:type="spellStart"/>
      <w:r w:rsidR="002033C9" w:rsidRPr="002033C9">
        <w:rPr>
          <w:i/>
          <w:iCs/>
          <w:szCs w:val="24"/>
        </w:rPr>
        <w:t>fromData</w:t>
      </w:r>
      <w:proofErr w:type="spellEnd"/>
      <w:r w:rsidR="002033C9">
        <w:rPr>
          <w:szCs w:val="24"/>
        </w:rPr>
        <w:t xml:space="preserve"> instances. </w:t>
      </w:r>
      <w:r w:rsidR="00634E6A">
        <w:rPr>
          <w:szCs w:val="24"/>
        </w:rPr>
        <w:t xml:space="preserve">If we import from the REPL </w:t>
      </w:r>
      <w:proofErr w:type="spellStart"/>
      <w:r w:rsidR="00634E6A" w:rsidRPr="00634E6A">
        <w:rPr>
          <w:i/>
          <w:iCs/>
          <w:szCs w:val="24"/>
        </w:rPr>
        <w:t>PlutusTx</w:t>
      </w:r>
      <w:proofErr w:type="spellEnd"/>
      <w:r w:rsidR="00634E6A">
        <w:rPr>
          <w:szCs w:val="24"/>
        </w:rPr>
        <w:t xml:space="preserve"> we can then lookup this type.</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lastRenderedPageBreak/>
        <w:t>instance UnsafeFromData MySillyRedeemer -- Defined in `CustomTypes'</w:t>
      </w:r>
    </w:p>
    <w:p w14:paraId="25AB7156" w14:textId="172D930F" w:rsidR="002033C9" w:rsidRDefault="00F66016" w:rsidP="001D4F86">
      <w:pPr>
        <w:spacing w:after="0"/>
        <w:rPr>
          <w:szCs w:val="24"/>
        </w:rPr>
      </w:pPr>
      <w:r>
        <w:rPr>
          <w:szCs w:val="24"/>
        </w:rPr>
        <w:t xml:space="preserve">If we check those two </w:t>
      </w:r>
      <w:r w:rsidR="00E50EC0">
        <w:rPr>
          <w:szCs w:val="24"/>
        </w:rPr>
        <w:t>classes,</w:t>
      </w:r>
      <w:r>
        <w:rPr>
          <w:szCs w:val="24"/>
        </w:rPr>
        <w:t xml:space="preserve"> we can see that</w:t>
      </w:r>
      <w:r w:rsidR="00E50EC0">
        <w:rPr>
          <w:szCs w:val="24"/>
        </w:rPr>
        <w:t xml:space="preserve"> they define the functions </w:t>
      </w:r>
      <w:proofErr w:type="spellStart"/>
      <w:r w:rsidR="00E50EC0" w:rsidRPr="00E50EC0">
        <w:rPr>
          <w:rFonts w:ascii="Consolas" w:hAnsi="Consolas"/>
          <w:sz w:val="20"/>
          <w:szCs w:val="20"/>
        </w:rPr>
        <w:t>fromBuiltinData</w:t>
      </w:r>
      <w:proofErr w:type="spellEnd"/>
      <w:r w:rsidR="00E50EC0">
        <w:rPr>
          <w:szCs w:val="24"/>
        </w:rPr>
        <w:t xml:space="preserve"> and </w:t>
      </w:r>
      <w:proofErr w:type="spellStart"/>
      <w:r w:rsidR="00E50EC0" w:rsidRPr="00E50EC0">
        <w:rPr>
          <w:rFonts w:ascii="Consolas" w:hAnsi="Consolas"/>
          <w:sz w:val="20"/>
          <w:szCs w:val="20"/>
        </w:rPr>
        <w:t>toBuiltinData</w:t>
      </w:r>
      <w:proofErr w:type="spellEnd"/>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proofErr w:type="spellStart"/>
      <w:r w:rsidR="00335B14" w:rsidRPr="00CF6E3C">
        <w:rPr>
          <w:rFonts w:ascii="Consolas" w:hAnsi="Consolas"/>
          <w:sz w:val="20"/>
          <w:szCs w:val="20"/>
        </w:rPr>
        <w:t>BuiltinData</w:t>
      </w:r>
      <w:proofErr w:type="spellEnd"/>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proofErr w:type="spellStart"/>
      <w:r w:rsidRPr="00967500">
        <w:rPr>
          <w:rFonts w:ascii="Consolas" w:hAnsi="Consolas"/>
          <w:sz w:val="20"/>
          <w:szCs w:val="20"/>
        </w:rPr>
        <w:t>UnsafeFromData</w:t>
      </w:r>
      <w:proofErr w:type="spellEnd"/>
      <w:r>
        <w:t xml:space="preserve"> type class define</w:t>
      </w:r>
      <w:r w:rsidR="00395B4E">
        <w:t>s</w:t>
      </w:r>
      <w:r>
        <w:t xml:space="preserve"> the </w:t>
      </w:r>
      <w:proofErr w:type="spellStart"/>
      <w:r w:rsidRPr="00967500">
        <w:rPr>
          <w:rFonts w:ascii="Consolas" w:hAnsi="Consolas"/>
          <w:sz w:val="20"/>
          <w:szCs w:val="20"/>
        </w:rPr>
        <w:t>unsafeFromBuiltinData</w:t>
      </w:r>
      <w:proofErr w:type="spellEnd"/>
      <w:r>
        <w:t xml:space="preserve"> </w:t>
      </w:r>
      <w:r w:rsidR="00395B4E">
        <w:t xml:space="preserve">function. </w:t>
      </w:r>
      <w:r w:rsidR="00E9188F">
        <w:t xml:space="preserve">The difference to the </w:t>
      </w:r>
      <w:proofErr w:type="spellStart"/>
      <w:r w:rsidR="00E9188F" w:rsidRPr="00E50EC0">
        <w:rPr>
          <w:rFonts w:ascii="Consolas" w:hAnsi="Consolas"/>
          <w:sz w:val="20"/>
          <w:szCs w:val="20"/>
        </w:rPr>
        <w:t>fromBuiltinData</w:t>
      </w:r>
      <w:proofErr w:type="spellEnd"/>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w:t>
      </w:r>
      <w:proofErr w:type="spellStart"/>
      <w:r>
        <w:t>cardano</w:t>
      </w:r>
      <w:proofErr w:type="spellEnd"/>
      <w:r>
        <w:t xml:space="preserve">-cli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proofErr w:type="spellStart"/>
      <w:r w:rsidR="00867905" w:rsidRPr="00867905">
        <w:rPr>
          <w:rFonts w:ascii="Consolas" w:hAnsi="Consolas"/>
          <w:sz w:val="20"/>
          <w:szCs w:val="20"/>
        </w:rPr>
        <w:t>Utilities.Serialise</w:t>
      </w:r>
      <w:proofErr w:type="spellEnd"/>
      <w:r w:rsidR="00867905">
        <w:t xml:space="preserve"> module and is called </w:t>
      </w:r>
      <w:proofErr w:type="spellStart"/>
      <w:r w:rsidR="00867905" w:rsidRPr="00867905">
        <w:rPr>
          <w:rFonts w:ascii="Consolas" w:hAnsi="Consolas"/>
          <w:i/>
          <w:iCs/>
          <w:color w:val="4876D6"/>
          <w:sz w:val="21"/>
          <w:szCs w:val="21"/>
          <w:lang w:val="en-SI" w:eastAsia="en-SI"/>
        </w:rPr>
        <w:t>writeDataToFile</w:t>
      </w:r>
      <w:proofErr w:type="spellEnd"/>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F35BA">
        <w:rPr>
          <w:rFonts w:ascii="Consolas" w:eastAsia="Times New Roman" w:hAnsi="Consolas"/>
          <w:i/>
          <w:iCs/>
          <w:color w:val="4876D6"/>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roofErr w:type="gramEnd"/>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ToData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color w:val="403F53"/>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scriptDataToJsonDetailedSchema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fromPlutusData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writeFileJSON</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displayError</w:t>
      </w:r>
      <w:proofErr w:type="spellEnd"/>
      <w:r w:rsidRPr="00CF35BA">
        <w:rPr>
          <w:rFonts w:ascii="Consolas" w:eastAsia="Times New Roman" w:hAnsi="Consolas"/>
          <w:color w:val="403F53"/>
          <w:sz w:val="21"/>
          <w:szCs w:val="21"/>
          <w:lang w:val="en-SI" w:eastAsia="en-SI"/>
        </w:rPr>
        <w:t xml:space="preserve">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printf</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w:t>
      </w:r>
      <w:proofErr w:type="spellStart"/>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proofErr w:type="spellEnd"/>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prettyPrintJSON</w:t>
      </w:r>
      <w:proofErr w:type="spellEnd"/>
      <w:r w:rsidRPr="00CF35BA">
        <w:rPr>
          <w:rFonts w:ascii="Consolas" w:eastAsia="Times New Roman" w:hAnsi="Consolas"/>
          <w:color w:val="403F53"/>
          <w:sz w:val="21"/>
          <w:szCs w:val="21"/>
          <w:lang w:val="en-SI" w:eastAsia="en-SI"/>
        </w:rPr>
        <w:t xml:space="preserve"> v</w:t>
      </w:r>
    </w:p>
    <w:p w14:paraId="190EBF4D" w14:textId="61CC3F2B" w:rsidR="00CF35BA" w:rsidRDefault="00CF35BA" w:rsidP="00867905">
      <w:pPr>
        <w:pStyle w:val="BodyText"/>
        <w:rPr>
          <w:lang w:val="en-SI"/>
        </w:rPr>
      </w:pPr>
    </w:p>
    <w:p w14:paraId="73A042EA" w14:textId="11643F20" w:rsidR="00CF35BA" w:rsidRDefault="00975ACA" w:rsidP="00867905">
      <w:pPr>
        <w:pStyle w:val="BodyText"/>
      </w:pPr>
      <w:r>
        <w:t xml:space="preserve">We can use this function to write arbitrary data to a JSON file. </w:t>
      </w:r>
      <w:r w:rsidR="00265C60">
        <w:t xml:space="preserve">It takes in a file path which will be the file we write to and a polymorphic type which needs to have an instance of the </w:t>
      </w:r>
      <w:proofErr w:type="spellStart"/>
      <w:r w:rsidR="00265C60" w:rsidRPr="00265C60">
        <w:rPr>
          <w:rFonts w:ascii="Consolas" w:hAnsi="Consolas"/>
          <w:sz w:val="20"/>
          <w:szCs w:val="20"/>
        </w:rPr>
        <w:t>ToData</w:t>
      </w:r>
      <w:proofErr w:type="spellEnd"/>
      <w:r w:rsidR="00265C60">
        <w:t xml:space="preserve"> </w:t>
      </w:r>
      <w:r w:rsidR="00265C60">
        <w:lastRenderedPageBreak/>
        <w:t xml:space="preserve">type class, such that the conversion to the </w:t>
      </w:r>
      <w:proofErr w:type="spellStart"/>
      <w:r w:rsidR="00265C60" w:rsidRPr="00265C60">
        <w:rPr>
          <w:rFonts w:ascii="Consolas" w:hAnsi="Consolas"/>
          <w:sz w:val="20"/>
          <w:szCs w:val="20"/>
        </w:rPr>
        <w:t>BuiltinData</w:t>
      </w:r>
      <w:proofErr w:type="spellEnd"/>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09B02F56" w:rsidR="00E5264C" w:rsidRDefault="00B2412E" w:rsidP="00867905">
      <w:pPr>
        <w:pStyle w:val="BodyText"/>
      </w:pPr>
      <w:r>
        <w:t xml:space="preserve">We see that the JSON object becomes quite complex to write by hand for a simple tuple. </w:t>
      </w:r>
      <w:proofErr w:type="gramStart"/>
      <w:r>
        <w:t>So</w:t>
      </w:r>
      <w:proofErr w:type="gramEnd"/>
      <w:r>
        <w:t xml:space="preserve"> this function and other</w:t>
      </w:r>
      <w:r w:rsidR="003250D5">
        <w:t>s</w:t>
      </w:r>
      <w:r>
        <w:t xml:space="preserve"> in the Utilities module come very handy. </w:t>
      </w:r>
    </w:p>
    <w:p w14:paraId="54E4769A" w14:textId="6D582089" w:rsidR="00157952" w:rsidRPr="00975ACA" w:rsidRDefault="00B52D02" w:rsidP="00B52D02">
      <w:pPr>
        <w:pStyle w:val="Heading2"/>
        <w:rPr>
          <w:lang w:val="en-US"/>
        </w:rPr>
      </w:pPr>
      <w:bookmarkStart w:id="21" w:name="_Toc129342439"/>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DataKinds</w:t>
      </w:r>
      <w:proofErr w:type="spellEnd"/>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lastRenderedPageBreak/>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ImportQualifiedPost</w:t>
      </w:r>
      <w:proofErr w:type="spellEnd"/>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NoImplicitPrelude</w:t>
      </w:r>
      <w:proofErr w:type="spellEnd"/>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TemplateHaskell</w:t>
      </w:r>
      <w:proofErr w:type="spellEnd"/>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proofErr w:type="gramStart"/>
      <w:r w:rsidRPr="00AF4E8B">
        <w:rPr>
          <w:rFonts w:ascii="Consolas" w:eastAsia="Times New Roman" w:hAnsi="Consolas"/>
          <w:color w:val="994CC3"/>
          <w:sz w:val="21"/>
          <w:szCs w:val="21"/>
          <w:lang w:val="en-SI" w:eastAsia="en-SI"/>
        </w:rPr>
        <w:t>where</w:t>
      </w:r>
      <w:proofErr w:type="gramEnd"/>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w:t>
      </w:r>
      <w:proofErr w:type="gramStart"/>
      <w:r w:rsidRPr="00AF4E8B">
        <w:rPr>
          <w:rFonts w:ascii="Consolas" w:eastAsia="Times New Roman" w:hAnsi="Consolas"/>
          <w:color w:val="403F53"/>
          <w:sz w:val="21"/>
          <w:szCs w:val="21"/>
          <w:lang w:val="en-SI" w:eastAsia="en-SI"/>
        </w:rPr>
        <w:t>2.Ledger.Api</w:t>
      </w:r>
      <w:proofErr w:type="gram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w:t>
      </w:r>
      <w:proofErr w:type="spellEnd"/>
      <w:r w:rsidRPr="00AF4E8B">
        <w:rPr>
          <w:rFonts w:ascii="Consolas" w:eastAsia="Times New Roman" w:hAnsi="Consolas"/>
          <w:color w:val="403F53"/>
          <w:sz w:val="21"/>
          <w:szCs w:val="21"/>
          <w:lang w:val="en-SI" w:eastAsia="en-SI"/>
        </w:rPr>
        <w:t xml:space="preserve">          </w:t>
      </w:r>
      <w:proofErr w:type="gramStart"/>
      <w:r w:rsidRPr="00AF4E8B">
        <w:rPr>
          <w:rFonts w:ascii="Consolas" w:eastAsia="Times New Roman" w:hAnsi="Consolas"/>
          <w:color w:val="403F53"/>
          <w:sz w:val="21"/>
          <w:szCs w:val="21"/>
          <w:lang w:val="en-SI" w:eastAsia="en-SI"/>
        </w:rPr>
        <w:t xml:space="preserve">   (</w:t>
      </w:r>
      <w:proofErr w:type="gramEnd"/>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PlutusTx.Prelude</w:t>
      </w:r>
      <w:proofErr w:type="spellEnd"/>
      <w:r w:rsidRPr="00AF4E8B">
        <w:rPr>
          <w:rFonts w:ascii="Consolas" w:eastAsia="Times New Roman" w:hAnsi="Consolas"/>
          <w:color w:val="403F53"/>
          <w:sz w:val="21"/>
          <w:szCs w:val="21"/>
          <w:lang w:val="en-SI" w:eastAsia="en-SI"/>
        </w:rPr>
        <w:t xml:space="preserve">  </w:t>
      </w:r>
      <w:proofErr w:type="gramStart"/>
      <w:r w:rsidRPr="00AF4E8B">
        <w:rPr>
          <w:rFonts w:ascii="Consolas" w:eastAsia="Times New Roman" w:hAnsi="Consolas"/>
          <w:color w:val="403F53"/>
          <w:sz w:val="21"/>
          <w:szCs w:val="21"/>
          <w:lang w:val="en-SI" w:eastAsia="en-SI"/>
        </w:rPr>
        <w:t xml:space="preserve">   (</w:t>
      </w:r>
      <w:proofErr w:type="gramEnd"/>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proofErr w:type="gramStart"/>
      <w:r w:rsidRPr="00AF4E8B">
        <w:rPr>
          <w:rFonts w:ascii="Consolas" w:eastAsia="Times New Roman" w:hAnsi="Consolas"/>
          <w:color w:val="403F53"/>
          <w:sz w:val="21"/>
          <w:szCs w:val="21"/>
          <w:lang w:val="en-SI" w:eastAsia="en-SI"/>
        </w:rPr>
        <w:t>   (</w:t>
      </w:r>
      <w:proofErr w:type="gramEnd"/>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F4E8B">
        <w:rPr>
          <w:rFonts w:ascii="Consolas" w:eastAsia="Times New Roman" w:hAnsi="Consolas"/>
          <w:i/>
          <w:iCs/>
          <w:color w:val="4876D6"/>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F4E8B">
        <w:rPr>
          <w:rFonts w:ascii="Consolas" w:eastAsia="Times New Roman" w:hAnsi="Consolas"/>
          <w:i/>
          <w:iCs/>
          <w:color w:val="4876D6"/>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w:t>
      </w:r>
      <w:proofErr w:type="spellStart"/>
      <w:r w:rsidRPr="00AF4E8B">
        <w:rPr>
          <w:rFonts w:ascii="Consolas" w:eastAsia="Times New Roman" w:hAnsi="Consolas"/>
          <w:color w:val="403F53"/>
          <w:sz w:val="21"/>
          <w:szCs w:val="21"/>
          <w:lang w:val="en-SI" w:eastAsia="en-SI"/>
        </w:rPr>
        <w:t>mkValidator</w:t>
      </w:r>
      <w:proofErr w:type="spellEnd"/>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roofErr w:type="spellStart"/>
      <w:r w:rsidRPr="00AF4E8B">
        <w:rPr>
          <w:rFonts w:ascii="Consolas" w:eastAsia="Times New Roman" w:hAnsi="Consolas"/>
          <w:color w:val="403F53"/>
          <w:sz w:val="21"/>
          <w:szCs w:val="21"/>
          <w:lang w:val="en-SI" w:eastAsia="en-SI"/>
        </w:rPr>
        <w:t>PlutusTx.compile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1D4F86">
      <w:pPr>
        <w:spacing w:after="0"/>
        <w:rPr>
          <w:szCs w:val="24"/>
          <w:lang w:val="en-SI"/>
        </w:rPr>
      </w:pPr>
    </w:p>
    <w:p w14:paraId="42FCE3F9" w14:textId="0889053B" w:rsidR="00AF4E8B" w:rsidRDefault="00B40A2E" w:rsidP="001D4F86">
      <w:pPr>
        <w:spacing w:after="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proofErr w:type="spellStart"/>
      <w:r w:rsidR="00197B9C" w:rsidRPr="00B40A2E">
        <w:rPr>
          <w:rFonts w:ascii="Consolas" w:eastAsia="Times New Roman" w:hAnsi="Consolas"/>
          <w:color w:val="994CC3"/>
          <w:sz w:val="21"/>
          <w:szCs w:val="21"/>
          <w:lang w:val="en-SI" w:eastAsia="en-SI"/>
        </w:rPr>
        <w:t>MyRedeemer</w:t>
      </w:r>
      <w:proofErr w:type="spellEnd"/>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proofErr w:type="spellStart"/>
      <w:r w:rsidR="00922DBF" w:rsidRPr="00B40A2E">
        <w:rPr>
          <w:rFonts w:ascii="Consolas" w:eastAsia="Times New Roman" w:hAnsi="Consolas"/>
          <w:i/>
          <w:iCs/>
          <w:color w:val="4876D6"/>
          <w:sz w:val="21"/>
          <w:szCs w:val="21"/>
          <w:lang w:val="en-SI" w:eastAsia="en-SI"/>
        </w:rPr>
        <w:t>wrappedVal</w:t>
      </w:r>
      <w:proofErr w:type="spellEnd"/>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DataKinds</w:t>
      </w:r>
      <w:proofErr w:type="spellEnd"/>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DeriveAnyClass</w:t>
      </w:r>
      <w:proofErr w:type="spellEnd"/>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DeriveGeneric</w:t>
      </w:r>
      <w:proofErr w:type="spellEnd"/>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ImportQualifiedPost</w:t>
      </w:r>
      <w:proofErr w:type="spellEnd"/>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NoImplicitPrelude</w:t>
      </w:r>
      <w:proofErr w:type="spellEnd"/>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TemplateHaskell</w:t>
      </w:r>
      <w:proofErr w:type="spellEnd"/>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proofErr w:type="gramStart"/>
      <w:r w:rsidRPr="00B40A2E">
        <w:rPr>
          <w:rFonts w:ascii="Consolas" w:eastAsia="Times New Roman" w:hAnsi="Consolas"/>
          <w:color w:val="994CC3"/>
          <w:sz w:val="21"/>
          <w:szCs w:val="21"/>
          <w:lang w:val="en-SI" w:eastAsia="en-SI"/>
        </w:rPr>
        <w:t>where</w:t>
      </w:r>
      <w:proofErr w:type="gramEnd"/>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w:t>
      </w:r>
      <w:proofErr w:type="gramStart"/>
      <w:r w:rsidRPr="00B40A2E">
        <w:rPr>
          <w:rFonts w:ascii="Consolas" w:eastAsia="Times New Roman" w:hAnsi="Consolas"/>
          <w:color w:val="403F53"/>
          <w:sz w:val="21"/>
          <w:szCs w:val="21"/>
          <w:lang w:val="en-SI" w:eastAsia="en-SI"/>
        </w:rPr>
        <w:t>2.Ledger.Api</w:t>
      </w:r>
      <w:proofErr w:type="gram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w:t>
      </w:r>
      <w:proofErr w:type="spellEnd"/>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proofErr w:type="spellStart"/>
      <w:proofErr w:type="gramEnd"/>
      <w:r w:rsidRPr="00B40A2E">
        <w:rPr>
          <w:rFonts w:ascii="Consolas" w:eastAsia="Times New Roman" w:hAnsi="Consolas"/>
          <w:i/>
          <w:iCs/>
          <w:color w:val="4876D6"/>
          <w:sz w:val="21"/>
          <w:szCs w:val="21"/>
          <w:lang w:val="en-SI" w:eastAsia="en-SI"/>
        </w:rPr>
        <w:t>unstableMakeIsData</w:t>
      </w:r>
      <w:proofErr w:type="spellEnd"/>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PlutusTx.Prelude</w:t>
      </w:r>
      <w:proofErr w:type="spellEnd"/>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proofErr w:type="gramEnd"/>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proofErr w:type="gramStart"/>
      <w:r w:rsidRPr="00B40A2E">
        <w:rPr>
          <w:rFonts w:ascii="Consolas" w:eastAsia="Times New Roman" w:hAnsi="Consolas"/>
          <w:color w:val="403F53"/>
          <w:sz w:val="21"/>
          <w:szCs w:val="21"/>
          <w:lang w:val="en-SI" w:eastAsia="en-SI"/>
        </w:rPr>
        <w:t>   (</w:t>
      </w:r>
      <w:proofErr w:type="gramEnd"/>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import           Utilities         </w:t>
      </w:r>
      <w:proofErr w:type="gramStart"/>
      <w:r w:rsidRPr="00B40A2E">
        <w:rPr>
          <w:rFonts w:ascii="Consolas" w:eastAsia="Times New Roman" w:hAnsi="Consolas"/>
          <w:i/>
          <w:iCs/>
          <w:color w:val="989FB1"/>
          <w:sz w:val="21"/>
          <w:szCs w:val="21"/>
          <w:lang w:val="en-SI" w:eastAsia="en-SI"/>
        </w:rPr>
        <w:t>   (</w:t>
      </w:r>
      <w:proofErr w:type="gramEnd"/>
      <w:r w:rsidRPr="00B40A2E">
        <w:rPr>
          <w:rFonts w:ascii="Consolas" w:eastAsia="Times New Roman" w:hAnsi="Consolas"/>
          <w:i/>
          <w:iCs/>
          <w:color w:val="989FB1"/>
          <w:sz w:val="21"/>
          <w:szCs w:val="21"/>
          <w:lang w:val="en-SI" w:eastAsia="en-SI"/>
        </w:rPr>
        <w:t>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876D6"/>
          <w:sz w:val="21"/>
          <w:szCs w:val="21"/>
          <w:lang w:val="en-SI" w:eastAsia="en-SI"/>
        </w:rPr>
        <w:t>MyRedeemer</w:t>
      </w:r>
      <w:proofErr w:type="spellEnd"/>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4876D6"/>
          <w:sz w:val="21"/>
          <w:szCs w:val="21"/>
          <w:lang w:val="en-SI" w:eastAsia="en-SI"/>
        </w:rPr>
        <w:t>flag</w:t>
      </w:r>
      <w:proofErr w:type="gramEnd"/>
      <w:r w:rsidRPr="00B40A2E">
        <w:rPr>
          <w:rFonts w:ascii="Consolas" w:eastAsia="Times New Roman" w:hAnsi="Consolas"/>
          <w:color w:val="4876D6"/>
          <w:sz w:val="21"/>
          <w:szCs w:val="21"/>
          <w:lang w:val="en-SI" w:eastAsia="en-SI"/>
        </w:rPr>
        <w:t>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w:t>
      </w:r>
      <w:proofErr w:type="gramStart"/>
      <w:r w:rsidRPr="00B40A2E">
        <w:rPr>
          <w:rFonts w:ascii="Consolas" w:eastAsia="Times New Roman" w:hAnsi="Consolas"/>
          <w:color w:val="4876D6"/>
          <w:sz w:val="21"/>
          <w:szCs w:val="21"/>
          <w:lang w:val="en-SI" w:eastAsia="en-SI"/>
        </w:rPr>
        <w:t>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PlutusTx.unstableMakeIsData</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MyRedeemer</w:t>
      </w:r>
      <w:proofErr w:type="spellEnd"/>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w:t>
      </w:r>
      <w:proofErr w:type="spellStart"/>
      <w:r w:rsidRPr="00B40A2E">
        <w:rPr>
          <w:rFonts w:ascii="Consolas" w:eastAsia="Times New Roman" w:hAnsi="Consolas"/>
          <w:i/>
          <w:iCs/>
          <w:color w:val="989FB1"/>
          <w:sz w:val="21"/>
          <w:szCs w:val="21"/>
          <w:lang w:val="en-SI" w:eastAsia="en-SI"/>
        </w:rPr>
        <w:t>MyRedemeer's</w:t>
      </w:r>
      <w:proofErr w:type="spellEnd"/>
      <w:r w:rsidRPr="00B40A2E">
        <w:rPr>
          <w:rFonts w:ascii="Consolas" w:eastAsia="Times New Roman" w:hAnsi="Consolas"/>
          <w:i/>
          <w:iCs/>
          <w:color w:val="989FB1"/>
          <w:sz w:val="21"/>
          <w:szCs w:val="21"/>
          <w:lang w:val="en-SI" w:eastAsia="en-SI"/>
        </w:rPr>
        <w:t xml:space="preserve">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40A2E">
        <w:rPr>
          <w:rFonts w:ascii="Consolas" w:eastAsia="Times New Roman" w:hAnsi="Consolas"/>
          <w:i/>
          <w:iCs/>
          <w:color w:val="4876D6"/>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40A2E">
        <w:rPr>
          <w:rFonts w:ascii="Consolas" w:eastAsia="Times New Roman" w:hAnsi="Consolas"/>
          <w:i/>
          <w:iCs/>
          <w:color w:val="4876D6"/>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1D4F86">
      <w:pPr>
        <w:spacing w:after="0"/>
        <w:rPr>
          <w:szCs w:val="24"/>
        </w:rPr>
      </w:pPr>
    </w:p>
    <w:p w14:paraId="4AC829F9" w14:textId="0963A5FD" w:rsidR="00B55BB2" w:rsidRDefault="00B55BB2" w:rsidP="001D4F86">
      <w:pPr>
        <w:spacing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1872D0DF" w:rsidR="00F52A36" w:rsidRDefault="0069509C" w:rsidP="001D4F86">
      <w:pPr>
        <w:spacing w:after="0"/>
        <w:rPr>
          <w:szCs w:val="24"/>
        </w:rPr>
      </w:pPr>
      <w:r>
        <w:rPr>
          <w:szCs w:val="24"/>
        </w:rPr>
        <w:t xml:space="preserve">You will get an output that lets you know how many tests have passed the validation. </w:t>
      </w: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29342440"/>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175A2BE3" w:rsidR="008964BB" w:rsidRDefault="00C94ABA" w:rsidP="001D4F86">
      <w:pPr>
        <w:spacing w:after="0"/>
        <w:rPr>
          <w:szCs w:val="24"/>
        </w:rPr>
      </w:pPr>
      <w:r>
        <w:rPr>
          <w:szCs w:val="24"/>
        </w:rPr>
        <w:t xml:space="preserve">In this chapter we will look at the data type that defines the script context of </w:t>
      </w:r>
      <w:proofErr w:type="gramStart"/>
      <w:r>
        <w:rPr>
          <w:szCs w:val="24"/>
        </w:rPr>
        <w:t>an</w:t>
      </w:r>
      <w:proofErr w:type="gramEnd"/>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proofErr w:type="gramStart"/>
      <w:r>
        <w:rPr>
          <w:szCs w:val="24"/>
        </w:rPr>
        <w:t>end</w:t>
      </w:r>
      <w:proofErr w:type="gramEnd"/>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29342441"/>
      <w:r>
        <w:t>Script context</w:t>
      </w:r>
      <w:bookmarkEnd w:id="24"/>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proofErr w:type="spellStart"/>
      <w:r w:rsidR="001B1062">
        <w:rPr>
          <w:szCs w:val="24"/>
        </w:rPr>
        <w:t>Cardano</w:t>
      </w:r>
      <w:proofErr w:type="spellEnd"/>
      <w:r w:rsidR="001B1062">
        <w:rPr>
          <w:szCs w:val="24"/>
        </w:rPr>
        <w:t xml:space="preserve"> chooses a middle way </w:t>
      </w:r>
      <w:r w:rsidR="00A32FE2">
        <w:rPr>
          <w:szCs w:val="24"/>
        </w:rPr>
        <w:t xml:space="preserve">where the script context is the transaction being validated. </w:t>
      </w:r>
      <w:proofErr w:type="gramStart"/>
      <w:r w:rsidR="004777EF">
        <w:rPr>
          <w:szCs w:val="24"/>
        </w:rPr>
        <w:t>So</w:t>
      </w:r>
      <w:proofErr w:type="gramEnd"/>
      <w:r w:rsidR="004777EF">
        <w:rPr>
          <w:szCs w:val="24"/>
        </w:rPr>
        <w:t xml:space="preserve">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proofErr w:type="spellStart"/>
      <w:r w:rsidR="0017627D" w:rsidRPr="0017627D">
        <w:rPr>
          <w:rFonts w:ascii="Consolas" w:hAnsi="Consolas"/>
          <w:sz w:val="20"/>
          <w:szCs w:val="20"/>
        </w:rPr>
        <w:t>ScriptContext</w:t>
      </w:r>
      <w:proofErr w:type="spellEnd"/>
      <w:r w:rsidR="0017627D" w:rsidRPr="0017627D">
        <w:rPr>
          <w:rFonts w:ascii="Consolas" w:hAnsi="Consolas"/>
          <w:sz w:val="20"/>
          <w:szCs w:val="20"/>
        </w:rPr>
        <w:t xml:space="preserve"> </w:t>
      </w:r>
      <w:r w:rsidR="0017627D">
        <w:rPr>
          <w:szCs w:val="24"/>
        </w:rPr>
        <w:t xml:space="preserve">type which </w:t>
      </w:r>
      <w:r w:rsidR="00663654">
        <w:rPr>
          <w:szCs w:val="24"/>
        </w:rPr>
        <w:t xml:space="preserve">is defined in the </w:t>
      </w:r>
      <w:proofErr w:type="gramStart"/>
      <w:r w:rsidR="00663654" w:rsidRPr="00663654">
        <w:rPr>
          <w:i/>
          <w:iCs/>
          <w:szCs w:val="24"/>
        </w:rPr>
        <w:t>Plutus.Script.Utils.V</w:t>
      </w:r>
      <w:proofErr w:type="gramEnd"/>
      <w:r w:rsidR="00663654" w:rsidRPr="00663654">
        <w:rPr>
          <w:i/>
          <w:iCs/>
          <w:szCs w:val="24"/>
        </w:rPr>
        <w:t>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88602" cy="1622175"/>
                    </a:xfrm>
                    <a:prstGeom prst="rect">
                      <a:avLst/>
                    </a:prstGeom>
                  </pic:spPr>
                </pic:pic>
              </a:graphicData>
            </a:graphic>
          </wp:inline>
        </w:drawing>
      </w:r>
    </w:p>
    <w:p w14:paraId="5C16262F" w14:textId="44C1E5B5" w:rsidR="0017627D" w:rsidRDefault="0017627D" w:rsidP="0017627D">
      <w:pPr>
        <w:pStyle w:val="Caption"/>
        <w:spacing w:before="0"/>
        <w:rPr>
          <w:szCs w:val="24"/>
        </w:rPr>
      </w:pPr>
      <w:bookmarkStart w:id="25" w:name="_Toc129342325"/>
      <w:r>
        <w:t xml:space="preserve">Figure </w:t>
      </w:r>
      <w:r>
        <w:fldChar w:fldCharType="begin"/>
      </w:r>
      <w:r>
        <w:instrText xml:space="preserve"> SEQ Figure \* ARABIC </w:instrText>
      </w:r>
      <w:r>
        <w:fldChar w:fldCharType="separate"/>
      </w:r>
      <w:r w:rsidR="00786C04">
        <w:rPr>
          <w:noProof/>
        </w:rPr>
        <w:t>2</w:t>
      </w:r>
      <w:r>
        <w:fldChar w:fldCharType="end"/>
      </w:r>
      <w:r>
        <w:t xml:space="preserve"> - ScriptContext type</w:t>
      </w:r>
      <w:bookmarkEnd w:id="25"/>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proofErr w:type="spellStart"/>
      <w:r w:rsidR="00BB1A82" w:rsidRPr="00BB1A82">
        <w:rPr>
          <w:i/>
          <w:iCs/>
          <w:szCs w:val="24"/>
        </w:rPr>
        <w:t>TxOutRef</w:t>
      </w:r>
      <w:proofErr w:type="spellEnd"/>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w:t>
      </w:r>
      <w:proofErr w:type="spellStart"/>
      <w:r w:rsidR="00802895">
        <w:rPr>
          <w:szCs w:val="24"/>
        </w:rPr>
        <w:t>cardano</w:t>
      </w:r>
      <w:proofErr w:type="spellEnd"/>
      <w:r w:rsidR="00802895">
        <w:rPr>
          <w:szCs w:val="24"/>
        </w:rPr>
        <w:t xml:space="preserve">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74614" cy="2183412"/>
                    </a:xfrm>
                    <a:prstGeom prst="rect">
                      <a:avLst/>
                    </a:prstGeom>
                  </pic:spPr>
                </pic:pic>
              </a:graphicData>
            </a:graphic>
          </wp:inline>
        </w:drawing>
      </w:r>
    </w:p>
    <w:p w14:paraId="58B25890" w14:textId="388B784B" w:rsidR="00D5741C" w:rsidRDefault="00D5741C" w:rsidP="00D5741C">
      <w:pPr>
        <w:pStyle w:val="Caption"/>
        <w:spacing w:before="0"/>
        <w:rPr>
          <w:szCs w:val="24"/>
        </w:rPr>
      </w:pPr>
      <w:bookmarkStart w:id="26" w:name="_Toc129342326"/>
      <w:r>
        <w:t xml:space="preserve">Figure </w:t>
      </w:r>
      <w:r>
        <w:fldChar w:fldCharType="begin"/>
      </w:r>
      <w:r>
        <w:instrText xml:space="preserve"> SEQ Figure \* ARABIC </w:instrText>
      </w:r>
      <w:r>
        <w:fldChar w:fldCharType="separate"/>
      </w:r>
      <w:r w:rsidR="00786C04">
        <w:rPr>
          <w:noProof/>
        </w:rPr>
        <w:t>3</w:t>
      </w:r>
      <w:r>
        <w:fldChar w:fldCharType="end"/>
      </w:r>
      <w:r>
        <w:t xml:space="preserve"> - ScriptPurpose type</w:t>
      </w:r>
      <w:bookmarkEnd w:id="26"/>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65326" cy="2387522"/>
                    </a:xfrm>
                    <a:prstGeom prst="rect">
                      <a:avLst/>
                    </a:prstGeom>
                  </pic:spPr>
                </pic:pic>
              </a:graphicData>
            </a:graphic>
          </wp:inline>
        </w:drawing>
      </w:r>
    </w:p>
    <w:p w14:paraId="14E8805A" w14:textId="50909BE1" w:rsidR="00CF792E" w:rsidRDefault="00CF792E" w:rsidP="00CF792E">
      <w:pPr>
        <w:pStyle w:val="Caption"/>
        <w:spacing w:before="0"/>
        <w:rPr>
          <w:szCs w:val="24"/>
        </w:rPr>
      </w:pPr>
      <w:bookmarkStart w:id="27" w:name="_Toc129342327"/>
      <w:r>
        <w:t xml:space="preserve">Figure </w:t>
      </w:r>
      <w:r>
        <w:fldChar w:fldCharType="begin"/>
      </w:r>
      <w:r>
        <w:instrText xml:space="preserve"> SEQ Figure \* ARABIC </w:instrText>
      </w:r>
      <w:r>
        <w:fldChar w:fldCharType="separate"/>
      </w:r>
      <w:r w:rsidR="00786C04">
        <w:rPr>
          <w:noProof/>
        </w:rPr>
        <w:t>4</w:t>
      </w:r>
      <w:r>
        <w:fldChar w:fldCharType="end"/>
      </w:r>
      <w:r>
        <w:t xml:space="preserve"> - TxOutRef type</w:t>
      </w:r>
      <w:bookmarkEnd w:id="27"/>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94809" cy="1582728"/>
                    </a:xfrm>
                    <a:prstGeom prst="rect">
                      <a:avLst/>
                    </a:prstGeom>
                  </pic:spPr>
                </pic:pic>
              </a:graphicData>
            </a:graphic>
          </wp:inline>
        </w:drawing>
      </w:r>
    </w:p>
    <w:p w14:paraId="1FB6CFBA" w14:textId="67A22D70" w:rsidR="004760A7" w:rsidRDefault="004760A7" w:rsidP="004760A7">
      <w:pPr>
        <w:pStyle w:val="Caption"/>
        <w:spacing w:before="0"/>
        <w:rPr>
          <w:szCs w:val="24"/>
        </w:rPr>
      </w:pPr>
      <w:bookmarkStart w:id="28" w:name="_Toc129342328"/>
      <w:r>
        <w:t xml:space="preserve">Figure </w:t>
      </w:r>
      <w:r>
        <w:fldChar w:fldCharType="begin"/>
      </w:r>
      <w:r>
        <w:instrText xml:space="preserve"> SEQ Figure \* ARABIC </w:instrText>
      </w:r>
      <w:r>
        <w:fldChar w:fldCharType="separate"/>
      </w:r>
      <w:r w:rsidR="00786C04">
        <w:rPr>
          <w:noProof/>
        </w:rPr>
        <w:t>5</w:t>
      </w:r>
      <w:r>
        <w:fldChar w:fldCharType="end"/>
      </w:r>
      <w:r>
        <w:t xml:space="preserve"> - TxId type</w:t>
      </w:r>
      <w:bookmarkEnd w:id="28"/>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proofErr w:type="spellStart"/>
      <w:r w:rsidRPr="00CA7AA1">
        <w:rPr>
          <w:i/>
          <w:iCs/>
          <w:szCs w:val="24"/>
        </w:rPr>
        <w:t>TxInfo</w:t>
      </w:r>
      <w:proofErr w:type="spellEnd"/>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78381" cy="4872720"/>
                    </a:xfrm>
                    <a:prstGeom prst="rect">
                      <a:avLst/>
                    </a:prstGeom>
                  </pic:spPr>
                </pic:pic>
              </a:graphicData>
            </a:graphic>
          </wp:inline>
        </w:drawing>
      </w:r>
    </w:p>
    <w:p w14:paraId="1B1B8619" w14:textId="376D2B15" w:rsidR="00CA7AA1" w:rsidRDefault="00CA7AA1" w:rsidP="00CA7AA1">
      <w:pPr>
        <w:pStyle w:val="Caption"/>
        <w:spacing w:before="0"/>
        <w:rPr>
          <w:szCs w:val="24"/>
        </w:rPr>
      </w:pPr>
      <w:bookmarkStart w:id="29" w:name="_Toc129342329"/>
      <w:r>
        <w:t xml:space="preserve">Figure </w:t>
      </w:r>
      <w:r>
        <w:fldChar w:fldCharType="begin"/>
      </w:r>
      <w:r>
        <w:instrText xml:space="preserve"> SEQ Figure \* ARABIC </w:instrText>
      </w:r>
      <w:r>
        <w:fldChar w:fldCharType="separate"/>
      </w:r>
      <w:r w:rsidR="00786C04">
        <w:rPr>
          <w:noProof/>
        </w:rPr>
        <w:t>6</w:t>
      </w:r>
      <w:r>
        <w:fldChar w:fldCharType="end"/>
      </w:r>
      <w:r>
        <w:t xml:space="preserve"> - TxInfo type</w:t>
      </w:r>
      <w:bookmarkEnd w:id="29"/>
    </w:p>
    <w:p w14:paraId="78C23AE4" w14:textId="2B720B77" w:rsidR="00CA7AA1" w:rsidRDefault="000008A6" w:rsidP="001D4F86">
      <w:pPr>
        <w:spacing w:after="0"/>
        <w:rPr>
          <w:szCs w:val="24"/>
        </w:rPr>
      </w:pPr>
      <w:r>
        <w:rPr>
          <w:szCs w:val="24"/>
        </w:rPr>
        <w:t xml:space="preserve">First it defines the </w:t>
      </w:r>
      <w:proofErr w:type="spellStart"/>
      <w:r w:rsidRPr="000008A6">
        <w:rPr>
          <w:i/>
          <w:iCs/>
        </w:rPr>
        <w:t>txInfoInputs</w:t>
      </w:r>
      <w:proofErr w:type="spellEnd"/>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75370" cy="1817622"/>
                    </a:xfrm>
                    <a:prstGeom prst="rect">
                      <a:avLst/>
                    </a:prstGeom>
                  </pic:spPr>
                </pic:pic>
              </a:graphicData>
            </a:graphic>
          </wp:inline>
        </w:drawing>
      </w:r>
    </w:p>
    <w:p w14:paraId="61FC28C2" w14:textId="30AC5DE6" w:rsidR="005B67E6" w:rsidRDefault="005B67E6" w:rsidP="005B67E6">
      <w:pPr>
        <w:pStyle w:val="Caption"/>
        <w:spacing w:before="0"/>
        <w:rPr>
          <w:szCs w:val="24"/>
        </w:rPr>
      </w:pPr>
      <w:bookmarkStart w:id="30" w:name="_Toc129342330"/>
      <w:r>
        <w:t xml:space="preserve">Figure </w:t>
      </w:r>
      <w:r>
        <w:fldChar w:fldCharType="begin"/>
      </w:r>
      <w:r>
        <w:instrText xml:space="preserve"> SEQ Figure \* ARABIC </w:instrText>
      </w:r>
      <w:r>
        <w:fldChar w:fldCharType="separate"/>
      </w:r>
      <w:r w:rsidR="00786C04">
        <w:rPr>
          <w:noProof/>
        </w:rPr>
        <w:t>7</w:t>
      </w:r>
      <w:r>
        <w:fldChar w:fldCharType="end"/>
      </w:r>
      <w:r>
        <w:t xml:space="preserve"> - TxInInfo type</w:t>
      </w:r>
      <w:bookmarkEnd w:id="30"/>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proofErr w:type="spellStart"/>
      <w:r w:rsidR="008C4DAE" w:rsidRPr="008C4DAE">
        <w:rPr>
          <w:i/>
          <w:iCs/>
          <w:szCs w:val="24"/>
        </w:rPr>
        <w:t>TxOut</w:t>
      </w:r>
      <w:proofErr w:type="spellEnd"/>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70991" cy="2429323"/>
                    </a:xfrm>
                    <a:prstGeom prst="rect">
                      <a:avLst/>
                    </a:prstGeom>
                  </pic:spPr>
                </pic:pic>
              </a:graphicData>
            </a:graphic>
          </wp:inline>
        </w:drawing>
      </w:r>
    </w:p>
    <w:p w14:paraId="35DCFDE4" w14:textId="48F3D4E3" w:rsidR="001B2A0E" w:rsidRDefault="008C4DAE" w:rsidP="008C4DAE">
      <w:pPr>
        <w:pStyle w:val="Caption"/>
        <w:spacing w:before="0"/>
        <w:rPr>
          <w:szCs w:val="24"/>
        </w:rPr>
      </w:pPr>
      <w:bookmarkStart w:id="31" w:name="_Toc129342331"/>
      <w:r>
        <w:t xml:space="preserve">Figure </w:t>
      </w:r>
      <w:r>
        <w:fldChar w:fldCharType="begin"/>
      </w:r>
      <w:r>
        <w:instrText xml:space="preserve"> SEQ Figure \* ARABIC </w:instrText>
      </w:r>
      <w:r>
        <w:fldChar w:fldCharType="separate"/>
      </w:r>
      <w:r w:rsidR="00786C04">
        <w:rPr>
          <w:noProof/>
        </w:rPr>
        <w:t>8</w:t>
      </w:r>
      <w:r>
        <w:fldChar w:fldCharType="end"/>
      </w:r>
      <w:r>
        <w:t xml:space="preserve"> - TxOut type</w:t>
      </w:r>
      <w:bookmarkEnd w:id="31"/>
    </w:p>
    <w:p w14:paraId="347865C1" w14:textId="0AA58E7B"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which can be ADA,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proofErr w:type="spellStart"/>
      <w:r w:rsidR="00A20AB6" w:rsidRPr="00A20AB6">
        <w:rPr>
          <w:i/>
          <w:iCs/>
          <w:szCs w:val="24"/>
        </w:rPr>
        <w:t>DatumHash</w:t>
      </w:r>
      <w:proofErr w:type="spellEnd"/>
      <w:r w:rsidR="00A20AB6">
        <w:rPr>
          <w:szCs w:val="24"/>
        </w:rPr>
        <w:t xml:space="preserve"> is a wrapper around a </w:t>
      </w:r>
      <w:hyperlink r:id="rId92" w:anchor="t:BuiltinByteString" w:tooltip="Plutus.V1.Ledger.Api" w:history="1">
        <w:proofErr w:type="spellStart"/>
        <w:r w:rsidR="00A20AB6" w:rsidRPr="0092048D">
          <w:rPr>
            <w:rStyle w:val="Hyperlink"/>
            <w:rFonts w:ascii="Courier New" w:hAnsi="Courier New" w:cs="Courier New"/>
            <w:b/>
            <w:bCs/>
            <w:color w:val="9E358F"/>
            <w:sz w:val="21"/>
            <w:szCs w:val="21"/>
            <w:u w:val="none"/>
          </w:rPr>
          <w:t>BuiltinByteString</w:t>
        </w:r>
        <w:proofErr w:type="spellEnd"/>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3" w:anchor="t:BuiltinData" w:tooltip="Plutus.V1.Ledger.Api" w:history="1">
        <w:proofErr w:type="spellStart"/>
        <w:r w:rsidR="00A20AB6" w:rsidRPr="00896095">
          <w:rPr>
            <w:rStyle w:val="Hyperlink"/>
            <w:rFonts w:ascii="Courier New" w:hAnsi="Courier New" w:cs="Courier New"/>
            <w:b/>
            <w:bCs/>
            <w:color w:val="9E358F"/>
            <w:sz w:val="21"/>
            <w:szCs w:val="21"/>
            <w:u w:val="none"/>
          </w:rPr>
          <w:t>BuiltinData</w:t>
        </w:r>
        <w:proofErr w:type="spellEnd"/>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 xml:space="preserve">Maybe </w:t>
      </w:r>
      <w:proofErr w:type="spellStart"/>
      <w:r w:rsidR="00A20AB6" w:rsidRPr="00A20AB6">
        <w:rPr>
          <w:i/>
          <w:iCs/>
          <w:szCs w:val="24"/>
        </w:rPr>
        <w:t>ScriptHash</w:t>
      </w:r>
      <w:proofErr w:type="spellEnd"/>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proofErr w:type="spellStart"/>
      <w:r w:rsidR="00A20AB6" w:rsidRPr="00A20AB6">
        <w:rPr>
          <w:i/>
          <w:iCs/>
          <w:szCs w:val="24"/>
        </w:rPr>
        <w:t>ScriptHash</w:t>
      </w:r>
      <w:proofErr w:type="spellEnd"/>
      <w:r w:rsidR="00A20AB6">
        <w:rPr>
          <w:szCs w:val="24"/>
        </w:rPr>
        <w:t xml:space="preserve"> is </w:t>
      </w:r>
      <w:r w:rsidR="00074481">
        <w:rPr>
          <w:szCs w:val="24"/>
        </w:rPr>
        <w:t>a</w:t>
      </w:r>
      <w:r w:rsidR="00074481" w:rsidRPr="0092048D">
        <w:rPr>
          <w:szCs w:val="24"/>
        </w:rPr>
        <w:t xml:space="preserve"> </w:t>
      </w:r>
      <w:hyperlink r:id="rId94" w:anchor="t:BuiltinByteString" w:tooltip="Plutus.V1.Ledger.Api" w:history="1">
        <w:proofErr w:type="spellStart"/>
        <w:r w:rsidR="00074481" w:rsidRPr="0092048D">
          <w:rPr>
            <w:rStyle w:val="Hyperlink"/>
            <w:rFonts w:ascii="Courier New" w:hAnsi="Courier New" w:cs="Courier New"/>
            <w:b/>
            <w:bCs/>
            <w:color w:val="9E358F"/>
            <w:sz w:val="21"/>
            <w:szCs w:val="21"/>
            <w:u w:val="none"/>
          </w:rPr>
          <w:t>BuiltinByteString</w:t>
        </w:r>
        <w:proofErr w:type="spellEnd"/>
      </w:hyperlink>
      <w:r w:rsidR="00074481">
        <w:rPr>
          <w:szCs w:val="24"/>
        </w:rPr>
        <w:t xml:space="preserve"> type</w:t>
      </w:r>
      <w:r w:rsidR="00896095">
        <w:rPr>
          <w:szCs w:val="24"/>
        </w:rPr>
        <w:t xml:space="preserve"> same as the </w:t>
      </w:r>
      <w:proofErr w:type="spellStart"/>
      <w:r w:rsidR="00896095" w:rsidRPr="00896095">
        <w:rPr>
          <w:i/>
          <w:iCs/>
          <w:szCs w:val="24"/>
        </w:rPr>
        <w:t>DatumHash</w:t>
      </w:r>
      <w:proofErr w:type="spellEnd"/>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88554" cy="2016489"/>
                    </a:xfrm>
                    <a:prstGeom prst="rect">
                      <a:avLst/>
                    </a:prstGeom>
                  </pic:spPr>
                </pic:pic>
              </a:graphicData>
            </a:graphic>
          </wp:inline>
        </w:drawing>
      </w:r>
    </w:p>
    <w:p w14:paraId="6217EFDE" w14:textId="1264BEE3" w:rsidR="00282A30" w:rsidRDefault="00282A30" w:rsidP="00282A30">
      <w:pPr>
        <w:pStyle w:val="Caption"/>
        <w:spacing w:before="0"/>
        <w:rPr>
          <w:szCs w:val="24"/>
        </w:rPr>
      </w:pPr>
      <w:bookmarkStart w:id="32" w:name="_Toc129342332"/>
      <w:r>
        <w:t xml:space="preserve">Figure </w:t>
      </w:r>
      <w:r>
        <w:fldChar w:fldCharType="begin"/>
      </w:r>
      <w:r>
        <w:instrText xml:space="preserve"> SEQ Figure \* ARABIC </w:instrText>
      </w:r>
      <w:r>
        <w:fldChar w:fldCharType="separate"/>
      </w:r>
      <w:r w:rsidR="00786C04">
        <w:rPr>
          <w:noProof/>
        </w:rPr>
        <w:t>9</w:t>
      </w:r>
      <w:r>
        <w:fldChar w:fldCharType="end"/>
      </w:r>
      <w:r>
        <w:t xml:space="preserve"> - OutputDatum type</w:t>
      </w:r>
      <w:bookmarkEnd w:id="32"/>
    </w:p>
    <w:p w14:paraId="556F701F" w14:textId="31DA2B58" w:rsidR="00282A30" w:rsidRDefault="00F707EF" w:rsidP="001D4F86">
      <w:pPr>
        <w:spacing w:after="0"/>
        <w:rPr>
          <w:szCs w:val="24"/>
        </w:rPr>
      </w:pPr>
      <w:r>
        <w:rPr>
          <w:szCs w:val="24"/>
        </w:rPr>
        <w:t xml:space="preserve">The next data type in the </w:t>
      </w:r>
      <w:proofErr w:type="spellStart"/>
      <w:r w:rsidRPr="00F707EF">
        <w:rPr>
          <w:i/>
          <w:iCs/>
          <w:szCs w:val="24"/>
        </w:rPr>
        <w:t>TxOut</w:t>
      </w:r>
      <w:proofErr w:type="spellEnd"/>
      <w:r>
        <w:rPr>
          <w:szCs w:val="24"/>
        </w:rPr>
        <w:t xml:space="preserve"> type is </w:t>
      </w:r>
      <w:proofErr w:type="spellStart"/>
      <w:r w:rsidRPr="00F707EF">
        <w:rPr>
          <w:i/>
          <w:iCs/>
          <w:szCs w:val="24"/>
        </w:rPr>
        <w:t>txInfoReferenceInputs</w:t>
      </w:r>
      <w:proofErr w:type="spellEnd"/>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16BE5509" w:rsidR="009C0519" w:rsidRDefault="0074651B" w:rsidP="001D4F86">
      <w:pPr>
        <w:spacing w:after="0"/>
        <w:rPr>
          <w:szCs w:val="24"/>
        </w:rPr>
      </w:pPr>
      <w:r>
        <w:rPr>
          <w:szCs w:val="24"/>
        </w:rPr>
        <w:t xml:space="preserve">After the reference inputs come the outputs of a transaction which is a list of </w:t>
      </w:r>
      <w:proofErr w:type="spellStart"/>
      <w:r w:rsidRPr="0074651B">
        <w:rPr>
          <w:i/>
          <w:iCs/>
          <w:szCs w:val="24"/>
        </w:rPr>
        <w:t>TxOut</w:t>
      </w:r>
      <w:proofErr w:type="spellEnd"/>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w:t>
      </w:r>
      <w:r w:rsidR="00FF53B0">
        <w:rPr>
          <w:szCs w:val="24"/>
        </w:rPr>
        <w:t>attached</w:t>
      </w:r>
      <w:r w:rsidR="00FF53B0">
        <w:rPr>
          <w:szCs w:val="24"/>
        </w:rPr>
        <w:t xml:space="preserve"> to the UTXO</w:t>
      </w:r>
      <w:r w:rsidR="00A21CF9">
        <w:rPr>
          <w:szCs w:val="24"/>
        </w:rPr>
        <w:t xml:space="preserve">. </w:t>
      </w:r>
      <w:r w:rsidR="002D29E8">
        <w:rPr>
          <w:szCs w:val="24"/>
        </w:rPr>
        <w:t>Next is the transaction fee (</w:t>
      </w:r>
      <w:proofErr w:type="spellStart"/>
      <w:r w:rsidR="002D29E8" w:rsidRPr="002D29E8">
        <w:rPr>
          <w:i/>
          <w:iCs/>
          <w:szCs w:val="24"/>
        </w:rPr>
        <w:t>txInfoFee</w:t>
      </w:r>
      <w:proofErr w:type="spellEnd"/>
      <w:r w:rsidR="002D29E8">
        <w:rPr>
          <w:szCs w:val="24"/>
        </w:rPr>
        <w:t xml:space="preserve">) that is of type value. </w:t>
      </w:r>
      <w:r w:rsidR="00053D66">
        <w:rPr>
          <w:szCs w:val="24"/>
        </w:rPr>
        <w:t xml:space="preserve">At the moment transaction fees on </w:t>
      </w:r>
      <w:proofErr w:type="spellStart"/>
      <w:r w:rsidR="00053D66">
        <w:rPr>
          <w:szCs w:val="24"/>
        </w:rPr>
        <w:t>Cardano</w:t>
      </w:r>
      <w:proofErr w:type="spellEnd"/>
      <w:r w:rsidR="00053D66">
        <w:rPr>
          <w:szCs w:val="24"/>
        </w:rPr>
        <w:t xml:space="preserve"> are always denominated in ADA but it could happen in the future that they it will also be possible to pay them with native tokens. </w:t>
      </w:r>
      <w:r w:rsidR="00943DF1">
        <w:rPr>
          <w:szCs w:val="24"/>
        </w:rPr>
        <w:t xml:space="preserve">The </w:t>
      </w:r>
      <w:proofErr w:type="spellStart"/>
      <w:r w:rsidR="00943DF1" w:rsidRPr="00943DF1">
        <w:rPr>
          <w:i/>
          <w:iCs/>
          <w:szCs w:val="24"/>
        </w:rPr>
        <w:t>txInfoMint</w:t>
      </w:r>
      <w:proofErr w:type="spellEnd"/>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proofErr w:type="spellStart"/>
      <w:r w:rsidR="009C0519" w:rsidRPr="009C0519">
        <w:rPr>
          <w:i/>
          <w:iCs/>
        </w:rPr>
        <w:t>txInfoDCert</w:t>
      </w:r>
      <w:proofErr w:type="spellEnd"/>
      <w:r w:rsidR="009C0519">
        <w:t xml:space="preserve"> field that </w:t>
      </w:r>
      <w:r w:rsidR="00255569">
        <w:t>holds</w:t>
      </w:r>
      <w:r w:rsidR="009C0519">
        <w:t xml:space="preserve"> data about digital certificates. </w:t>
      </w:r>
      <w:r w:rsidR="00255569">
        <w:t xml:space="preserve">A certificate is represented with the </w:t>
      </w:r>
      <w:proofErr w:type="spellStart"/>
      <w:r w:rsidR="00255569" w:rsidRPr="00255569">
        <w:rPr>
          <w:i/>
          <w:iCs/>
        </w:rPr>
        <w:t>DCert</w:t>
      </w:r>
      <w:proofErr w:type="spellEnd"/>
      <w:r w:rsidR="00255569">
        <w:t xml:space="preserve"> type.</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80975" cy="4010322"/>
                    </a:xfrm>
                    <a:prstGeom prst="rect">
                      <a:avLst/>
                    </a:prstGeom>
                  </pic:spPr>
                </pic:pic>
              </a:graphicData>
            </a:graphic>
          </wp:inline>
        </w:drawing>
      </w:r>
    </w:p>
    <w:p w14:paraId="6CEE5AB7" w14:textId="227191A9" w:rsidR="009C0519" w:rsidRDefault="009C0519" w:rsidP="009C0519">
      <w:pPr>
        <w:pStyle w:val="Caption"/>
        <w:spacing w:before="0"/>
        <w:rPr>
          <w:szCs w:val="24"/>
        </w:rPr>
      </w:pPr>
      <w:bookmarkStart w:id="33" w:name="_Toc129342333"/>
      <w:r>
        <w:t xml:space="preserve">Figure </w:t>
      </w:r>
      <w:r>
        <w:fldChar w:fldCharType="begin"/>
      </w:r>
      <w:r>
        <w:instrText xml:space="preserve"> SEQ Figure \* ARABIC </w:instrText>
      </w:r>
      <w:r>
        <w:fldChar w:fldCharType="separate"/>
      </w:r>
      <w:r w:rsidR="00786C04">
        <w:rPr>
          <w:noProof/>
        </w:rPr>
        <w:t>10</w:t>
      </w:r>
      <w:r>
        <w:fldChar w:fldCharType="end"/>
      </w:r>
      <w:r>
        <w:t xml:space="preserve"> - DCert type</w:t>
      </w:r>
      <w:bookmarkEnd w:id="33"/>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5DB55388"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97" w:history="1">
        <w:r w:rsidR="00926901" w:rsidRPr="00B4440A">
          <w:rPr>
            <w:rStyle w:val="Hyperlink"/>
            <w:szCs w:val="24"/>
          </w:rPr>
          <w:t>https://projectcatalyst.io/</w:t>
        </w:r>
      </w:hyperlink>
      <w:r w:rsidR="00926901">
        <w:rPr>
          <w:szCs w:val="24"/>
        </w:rPr>
        <w:t>.</w:t>
      </w:r>
      <w:r w:rsidR="002D2EDC">
        <w:rPr>
          <w:szCs w:val="24"/>
        </w:rPr>
        <w:t xml:space="preserve"> The Mir stands for move instantaneous rewards. This field is rarely used. </w:t>
      </w:r>
    </w:p>
    <w:p w14:paraId="10527235" w14:textId="006BD645"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proofErr w:type="spellStart"/>
      <w:r w:rsidR="00D3365B" w:rsidRPr="00D3365B">
        <w:rPr>
          <w:i/>
          <w:iCs/>
          <w:szCs w:val="24"/>
        </w:rPr>
        <w:t>ScriptPurpose</w:t>
      </w:r>
      <w:proofErr w:type="spellEnd"/>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proofErr w:type="spellStart"/>
      <w:r w:rsidR="00D3365B" w:rsidRPr="00D3365B">
        <w:rPr>
          <w:i/>
          <w:iCs/>
          <w:szCs w:val="24"/>
        </w:rPr>
        <w:t>BuiltinData</w:t>
      </w:r>
      <w:proofErr w:type="spellEnd"/>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proofErr w:type="spellStart"/>
      <w:r w:rsidR="00A078E3" w:rsidRPr="00A078E3">
        <w:rPr>
          <w:i/>
          <w:iCs/>
          <w:szCs w:val="24"/>
        </w:rPr>
        <w:t>txInfoData</w:t>
      </w:r>
      <w:proofErr w:type="spellEnd"/>
      <w:r w:rsidR="00A078E3">
        <w:rPr>
          <w:szCs w:val="24"/>
        </w:rPr>
        <w:t xml:space="preserve"> field. </w:t>
      </w:r>
      <w:r w:rsidR="001076C3">
        <w:rPr>
          <w:szCs w:val="24"/>
        </w:rPr>
        <w:t xml:space="preserve">At the end comes the transaction ID of type </w:t>
      </w:r>
      <w:proofErr w:type="spellStart"/>
      <w:r w:rsidR="001076C3" w:rsidRPr="001076C3">
        <w:rPr>
          <w:i/>
          <w:iCs/>
          <w:szCs w:val="24"/>
        </w:rPr>
        <w:t>TxId</w:t>
      </w:r>
      <w:proofErr w:type="spellEnd"/>
      <w:r w:rsidR="001076C3">
        <w:rPr>
          <w:szCs w:val="24"/>
        </w:rPr>
        <w:t xml:space="preserve"> that we said already before is a wrapper for a </w:t>
      </w:r>
      <w:proofErr w:type="spellStart"/>
      <w:r w:rsidR="001076C3" w:rsidRPr="001076C3">
        <w:rPr>
          <w:i/>
          <w:iCs/>
          <w:szCs w:val="24"/>
        </w:rPr>
        <w:t>BuiltingByteString</w:t>
      </w:r>
      <w:proofErr w:type="spellEnd"/>
      <w:r w:rsidR="001076C3">
        <w:rPr>
          <w:szCs w:val="24"/>
        </w:rPr>
        <w:t xml:space="preserve"> and gets assigned to every transaction. </w:t>
      </w:r>
    </w:p>
    <w:p w14:paraId="4ABEEE03" w14:textId="3A38BEFA" w:rsidR="000B71F9" w:rsidRDefault="000B71F9" w:rsidP="000B71F9">
      <w:pPr>
        <w:pStyle w:val="Heading2"/>
      </w:pPr>
      <w:bookmarkStart w:id="34" w:name="_Toc129342442"/>
      <w:r>
        <w:t>Handling Time</w:t>
      </w:r>
      <w:bookmarkEnd w:id="34"/>
    </w:p>
    <w:p w14:paraId="44D3873B" w14:textId="57A2CC2F" w:rsidR="00F054F9" w:rsidRDefault="00955EDF" w:rsidP="001D4F86">
      <w:pPr>
        <w:spacing w:after="0"/>
        <w:rPr>
          <w:szCs w:val="24"/>
        </w:rPr>
      </w:pPr>
      <w:r>
        <w:rPr>
          <w:szCs w:val="24"/>
        </w:rPr>
        <w:t xml:space="preserve">As we stated before the advantage of </w:t>
      </w:r>
      <w:proofErr w:type="spellStart"/>
      <w:r>
        <w:rPr>
          <w:szCs w:val="24"/>
        </w:rPr>
        <w:t>Cardano</w:t>
      </w:r>
      <w:proofErr w:type="spellEnd"/>
      <w:r>
        <w:rPr>
          <w:szCs w:val="24"/>
        </w:rPr>
        <w:t xml:space="preserve">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thing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w:t>
      </w:r>
      <w:r w:rsidR="00CD3B5B">
        <w:rPr>
          <w:szCs w:val="24"/>
        </w:rPr>
        <w:t>there should be a way t</w:t>
      </w:r>
      <w:r w:rsidR="00CD3B5B">
        <w:rPr>
          <w:szCs w:val="24"/>
        </w:rPr>
        <w:t>o address this time issue</w:t>
      </w:r>
      <w:r w:rsidR="00BA6196">
        <w:rPr>
          <w:szCs w:val="24"/>
        </w:rPr>
        <w:t xml:space="preserve">. The way </w:t>
      </w:r>
      <w:proofErr w:type="spellStart"/>
      <w:r w:rsidR="00BA6196">
        <w:rPr>
          <w:szCs w:val="24"/>
        </w:rPr>
        <w:t>Cardano</w:t>
      </w:r>
      <w:proofErr w:type="spellEnd"/>
      <w:r w:rsidR="00BA6196">
        <w:rPr>
          <w:szCs w:val="24"/>
        </w:rPr>
        <w:t xml:space="preserve"> solves this is by adding the </w:t>
      </w:r>
      <w:r w:rsidR="00CD3B5B">
        <w:rPr>
          <w:szCs w:val="24"/>
        </w:rPr>
        <w:t>POSIX</w:t>
      </w:r>
      <w:r w:rsidR="00BA6196">
        <w:rPr>
          <w:szCs w:val="24"/>
        </w:rPr>
        <w:t xml:space="preserve"> time range filed to the transaction info (</w:t>
      </w:r>
      <w:proofErr w:type="spellStart"/>
      <w:r w:rsidR="00BA6196" w:rsidRPr="00BA6196">
        <w:rPr>
          <w:i/>
          <w:iCs/>
          <w:szCs w:val="24"/>
        </w:rPr>
        <w:t>TxInfo</w:t>
      </w:r>
      <w:proofErr w:type="spellEnd"/>
      <w:r w:rsidR="00BA6196">
        <w:rPr>
          <w:szCs w:val="24"/>
        </w:rPr>
        <w:t xml:space="preserve">) data type. </w:t>
      </w:r>
      <w:r w:rsidR="00C25640">
        <w:rPr>
          <w:szCs w:val="24"/>
        </w:rPr>
        <w:t xml:space="preserve">The </w:t>
      </w:r>
      <w:proofErr w:type="spellStart"/>
      <w:r w:rsidR="00C25640">
        <w:rPr>
          <w:szCs w:val="24"/>
        </w:rPr>
        <w:t>POSIXTimeRange</w:t>
      </w:r>
      <w:proofErr w:type="spellEnd"/>
      <w:r w:rsidR="00C25640">
        <w:rPr>
          <w:szCs w:val="24"/>
        </w:rPr>
        <w:t xml:space="preserve"> type gives a valid time interval for the transaction. </w:t>
      </w:r>
      <w:r w:rsidR="00540540">
        <w:rPr>
          <w:szCs w:val="24"/>
        </w:rPr>
        <w:t xml:space="preserve">So before validation on the network the time range of the transaction is checked with the help of this field. </w:t>
      </w:r>
      <w:r w:rsidR="004B5E1E">
        <w:rPr>
          <w:szCs w:val="24"/>
        </w:rPr>
        <w:t>So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0CC178F4"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not matter the time they arrive. </w:t>
      </w:r>
      <w:r w:rsidR="00FE4051">
        <w:rPr>
          <w:szCs w:val="24"/>
        </w:rPr>
        <w:t xml:space="preserve">Ouroboros the consensus algorithm of </w:t>
      </w:r>
      <w:proofErr w:type="spellStart"/>
      <w:r w:rsidR="00FE4051">
        <w:rPr>
          <w:szCs w:val="24"/>
        </w:rPr>
        <w:t>Cardano</w:t>
      </w:r>
      <w:proofErr w:type="spellEnd"/>
      <w:r w:rsidR="00FE4051">
        <w:rPr>
          <w:szCs w:val="24"/>
        </w:rPr>
        <w:t xml:space="preserve"> uses slots instead of POSIX time. </w:t>
      </w:r>
      <w:r w:rsidR="005326EE">
        <w:rPr>
          <w:szCs w:val="24"/>
        </w:rPr>
        <w:t xml:space="preserve">Each slot a slot leader is determined that can produce a block. </w:t>
      </w:r>
      <w:r w:rsidR="007C4562">
        <w:rPr>
          <w:szCs w:val="24"/>
        </w:rPr>
        <w:t>So,</w:t>
      </w:r>
      <w:r w:rsidR="00F0276A">
        <w:rPr>
          <w:szCs w:val="24"/>
        </w:rPr>
        <w:t xml:space="preserve"> slot</w:t>
      </w:r>
      <w:r w:rsidR="00EE696F">
        <w:rPr>
          <w:szCs w:val="24"/>
        </w:rPr>
        <w:t>s</w:t>
      </w:r>
      <w:r w:rsidR="00F0276A">
        <w:rPr>
          <w:szCs w:val="24"/>
        </w:rPr>
        <w:t xml:space="preserve"> </w:t>
      </w:r>
      <w:r w:rsidR="00EE696F">
        <w:rPr>
          <w:szCs w:val="24"/>
        </w:rPr>
        <w:t>are</w:t>
      </w:r>
      <w:r w:rsidR="00F0276A">
        <w:rPr>
          <w:szCs w:val="24"/>
        </w:rPr>
        <w:t xml:space="preserve"> the native measure of time in </w:t>
      </w:r>
      <w:proofErr w:type="spellStart"/>
      <w:r w:rsidR="00F0276A">
        <w:rPr>
          <w:szCs w:val="24"/>
        </w:rPr>
        <w:t>Cardano</w:t>
      </w:r>
      <w:proofErr w:type="spellEnd"/>
      <w:r w:rsidR="00F0276A">
        <w:rPr>
          <w:szCs w:val="24"/>
        </w:rPr>
        <w:t xml:space="preserve">. </w:t>
      </w:r>
      <w:r w:rsidR="00CF4A63">
        <w:rPr>
          <w:szCs w:val="24"/>
        </w:rPr>
        <w:t>But Plutus uses real time</w:t>
      </w:r>
      <w:r w:rsidR="003B0DEB">
        <w:rPr>
          <w:szCs w:val="24"/>
        </w:rPr>
        <w:t xml:space="preserve"> so we need to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36789" cy="823761"/>
                    </a:xfrm>
                    <a:prstGeom prst="rect">
                      <a:avLst/>
                    </a:prstGeom>
                  </pic:spPr>
                </pic:pic>
              </a:graphicData>
            </a:graphic>
          </wp:inline>
        </w:drawing>
      </w:r>
    </w:p>
    <w:p w14:paraId="7E30E369" w14:textId="3EB5D7C0" w:rsidR="00132FAA" w:rsidRDefault="007D2BC5" w:rsidP="007D2BC5">
      <w:pPr>
        <w:pStyle w:val="Caption"/>
        <w:spacing w:before="0"/>
        <w:rPr>
          <w:szCs w:val="24"/>
        </w:rPr>
      </w:pPr>
      <w:r>
        <w:t xml:space="preserve">Figure </w:t>
      </w:r>
      <w:r>
        <w:fldChar w:fldCharType="begin"/>
      </w:r>
      <w:r>
        <w:instrText xml:space="preserve"> SEQ Figure \* ARABIC </w:instrText>
      </w:r>
      <w:r>
        <w:fldChar w:fldCharType="separate"/>
      </w:r>
      <w:r w:rsidR="00786C04">
        <w:rPr>
          <w:noProof/>
        </w:rPr>
        <w:t>11</w:t>
      </w:r>
      <w:r>
        <w:fldChar w:fldCharType="end"/>
      </w:r>
      <w:r>
        <w:t xml:space="preserve"> - POSIXTimeRange type</w:t>
      </w:r>
    </w:p>
    <w:p w14:paraId="2E399559" w14:textId="19D8A251"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proofErr w:type="spellStart"/>
      <w:r w:rsidRPr="007D2BC5">
        <w:rPr>
          <w:i/>
          <w:iCs/>
          <w:szCs w:val="24"/>
        </w:rPr>
        <w:t>POSIXTime</w:t>
      </w:r>
      <w:proofErr w:type="spellEnd"/>
      <w:r>
        <w:rPr>
          <w:szCs w:val="24"/>
        </w:rPr>
        <w:t xml:space="preserve"> type, that is just a wrapper for an integer number that states the number of </w:t>
      </w:r>
      <w:proofErr w:type="spellStart"/>
      <w:r w:rsidR="00CB7A19">
        <w:rPr>
          <w:szCs w:val="24"/>
        </w:rPr>
        <w:t>mili</w:t>
      </w:r>
      <w:r>
        <w:rPr>
          <w:szCs w:val="24"/>
        </w:rPr>
        <w:t>seconds</w:t>
      </w:r>
      <w:proofErr w:type="spellEnd"/>
      <w:r>
        <w:rPr>
          <w:szCs w:val="24"/>
        </w:rPr>
        <w:t xml:space="preserve"> which have passed</w:t>
      </w:r>
      <w:r w:rsidR="00760F8D">
        <w:rPr>
          <w:szCs w:val="24"/>
        </w:rPr>
        <w:t xml:space="preserve"> </w:t>
      </w:r>
      <w:r w:rsidR="00760F8D">
        <w:rPr>
          <w:szCs w:val="24"/>
        </w:rPr>
        <w:t>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20620" cy="2712555"/>
                    </a:xfrm>
                    <a:prstGeom prst="rect">
                      <a:avLst/>
                    </a:prstGeom>
                  </pic:spPr>
                </pic:pic>
              </a:graphicData>
            </a:graphic>
          </wp:inline>
        </w:drawing>
      </w:r>
    </w:p>
    <w:p w14:paraId="518DF73E" w14:textId="47DB70E2" w:rsidR="007D2BC5" w:rsidRDefault="007D2BC5" w:rsidP="007D2BC5">
      <w:pPr>
        <w:pStyle w:val="Caption"/>
        <w:spacing w:before="0"/>
        <w:rPr>
          <w:szCs w:val="24"/>
        </w:rPr>
      </w:pPr>
      <w:r>
        <w:t xml:space="preserve">Figure </w:t>
      </w:r>
      <w:r>
        <w:fldChar w:fldCharType="begin"/>
      </w:r>
      <w:r>
        <w:instrText xml:space="preserve"> SEQ Figure \* ARABIC </w:instrText>
      </w:r>
      <w:r>
        <w:fldChar w:fldCharType="separate"/>
      </w:r>
      <w:r w:rsidR="00786C04">
        <w:rPr>
          <w:noProof/>
        </w:rPr>
        <w:t>12</w:t>
      </w:r>
      <w:r>
        <w:fldChar w:fldCharType="end"/>
      </w:r>
      <w:r>
        <w:t xml:space="preserve"> - Interval type</w:t>
      </w:r>
    </w:p>
    <w:p w14:paraId="4DA3F627" w14:textId="6D7C24D8"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weather the bound is included in the interval or not. The extended type has three possible constructor values which represent negative infinity, positive infinity or a finite bound that is parameterized by the type a, which is for us of type </w:t>
      </w:r>
      <w:proofErr w:type="spellStart"/>
      <w:r w:rsidR="00D826D8" w:rsidRPr="00D826D8">
        <w:rPr>
          <w:i/>
          <w:iCs/>
          <w:szCs w:val="24"/>
        </w:rPr>
        <w:t>POSIXTime</w:t>
      </w:r>
      <w:proofErr w:type="spellEnd"/>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39140" cy="1551594"/>
                    </a:xfrm>
                    <a:prstGeom prst="rect">
                      <a:avLst/>
                    </a:prstGeom>
                  </pic:spPr>
                </pic:pic>
              </a:graphicData>
            </a:graphic>
          </wp:inline>
        </w:drawing>
      </w:r>
    </w:p>
    <w:p w14:paraId="5AA8BE46" w14:textId="33372391" w:rsidR="0036265B" w:rsidRDefault="0036265B" w:rsidP="0036265B">
      <w:pPr>
        <w:pStyle w:val="Caption"/>
        <w:spacing w:before="0"/>
        <w:rPr>
          <w:szCs w:val="24"/>
        </w:rPr>
      </w:pPr>
      <w:r>
        <w:t xml:space="preserve">Figure </w:t>
      </w:r>
      <w:r>
        <w:fldChar w:fldCharType="begin"/>
      </w:r>
      <w:r>
        <w:instrText xml:space="preserve"> SEQ Figure \* ARABIC </w:instrText>
      </w:r>
      <w:r>
        <w:fldChar w:fldCharType="separate"/>
      </w:r>
      <w:r w:rsidR="00786C04">
        <w:rPr>
          <w:noProof/>
        </w:rPr>
        <w:t>13</w:t>
      </w:r>
      <w:r>
        <w:fldChar w:fldCharType="end"/>
      </w:r>
      <w:r>
        <w:t xml:space="preserve"> - LowerBound type</w:t>
      </w:r>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70474" cy="1970877"/>
                    </a:xfrm>
                    <a:prstGeom prst="rect">
                      <a:avLst/>
                    </a:prstGeom>
                  </pic:spPr>
                </pic:pic>
              </a:graphicData>
            </a:graphic>
          </wp:inline>
        </w:drawing>
      </w:r>
    </w:p>
    <w:p w14:paraId="459D9761" w14:textId="6089AE3F" w:rsidR="000B71F9" w:rsidRDefault="00786C04" w:rsidP="00786C04">
      <w:pPr>
        <w:pStyle w:val="Caption"/>
        <w:spacing w:before="0"/>
        <w:rPr>
          <w:szCs w:val="24"/>
        </w:rPr>
      </w:pPr>
      <w:r>
        <w:t xml:space="preserve">Figure </w:t>
      </w:r>
      <w:r>
        <w:fldChar w:fldCharType="begin"/>
      </w:r>
      <w:r>
        <w:instrText xml:space="preserve"> SEQ Figure \* ARABIC </w:instrText>
      </w:r>
      <w:r>
        <w:fldChar w:fldCharType="separate"/>
      </w:r>
      <w:r>
        <w:rPr>
          <w:noProof/>
        </w:rPr>
        <w:t>14</w:t>
      </w:r>
      <w:r>
        <w:fldChar w:fldCharType="end"/>
      </w:r>
      <w:r>
        <w:t xml:space="preserve"> - Extended type</w:t>
      </w:r>
    </w:p>
    <w:p w14:paraId="5FABAF56" w14:textId="070A8CBC" w:rsidR="00786C04" w:rsidRDefault="00D9202C" w:rsidP="001D4F86">
      <w:pPr>
        <w:spacing w:after="0"/>
        <w:rPr>
          <w:szCs w:val="24"/>
        </w:rPr>
      </w:pPr>
      <w:r>
        <w:rPr>
          <w:szCs w:val="24"/>
        </w:rPr>
        <w:t>T</w:t>
      </w:r>
      <w:r w:rsidR="00FF6844">
        <w:rPr>
          <w:szCs w:val="24"/>
        </w:rPr>
        <w:t xml:space="preserve">he </w:t>
      </w:r>
      <w:proofErr w:type="spellStart"/>
      <w:r w:rsidR="00FF6844" w:rsidRPr="00FF6844">
        <w:rPr>
          <w:i/>
          <w:iCs/>
          <w:szCs w:val="24"/>
        </w:rPr>
        <w:t>UpperBound</w:t>
      </w:r>
      <w:proofErr w:type="spellEnd"/>
      <w:r w:rsidR="00FF6844">
        <w:rPr>
          <w:szCs w:val="24"/>
        </w:rPr>
        <w:t xml:space="preserve"> type is defined</w:t>
      </w:r>
      <w:r>
        <w:rPr>
          <w:szCs w:val="24"/>
        </w:rPr>
        <w:t xml:space="preserve"> the same way as the </w:t>
      </w:r>
      <w:proofErr w:type="spellStart"/>
      <w:r w:rsidRPr="00D9202C">
        <w:rPr>
          <w:i/>
          <w:iCs/>
          <w:szCs w:val="24"/>
        </w:rPr>
        <w:t>LowerBound</w:t>
      </w:r>
      <w:proofErr w:type="spellEnd"/>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w:t>
      </w:r>
      <w:proofErr w:type="gramStart"/>
      <w:r w:rsidR="00061EAE" w:rsidRPr="006D566F">
        <w:rPr>
          <w:i/>
          <w:iCs/>
          <w:szCs w:val="24"/>
        </w:rPr>
        <w:t>1.Ledger.Interval</w:t>
      </w:r>
      <w:proofErr w:type="gramEnd"/>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proofErr w:type="spellStart"/>
      <w:proofErr w:type="gramStart"/>
      <w:r w:rsidRPr="00660EF2">
        <w:rPr>
          <w:i/>
          <w:iCs/>
          <w:szCs w:val="24"/>
        </w:rPr>
        <w:t>a</w:t>
      </w:r>
      <w:proofErr w:type="spellEnd"/>
      <w:proofErr w:type="gramEnd"/>
      <w:r w:rsidRPr="00660EF2">
        <w:rPr>
          <w:i/>
          <w:iCs/>
          <w:szCs w:val="24"/>
        </w:rPr>
        <w:t xml:space="preserve">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proofErr w:type="spellStart"/>
      <w:proofErr w:type="gramStart"/>
      <w:r w:rsidR="00DE2B6A" w:rsidRPr="00660EF2">
        <w:rPr>
          <w:i/>
          <w:iCs/>
          <w:szCs w:val="24"/>
        </w:rPr>
        <w:t>a</w:t>
      </w:r>
      <w:proofErr w:type="spellEnd"/>
      <w:proofErr w:type="gramEnd"/>
      <w:r w:rsidR="00DE2B6A" w:rsidRPr="00660EF2">
        <w:rPr>
          <w:i/>
          <w:iCs/>
          <w:szCs w:val="24"/>
        </w:rPr>
        <w:t xml:space="preserve">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5B719F5"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weather two intervals have a value in common and returns a Boolean</w:t>
      </w:r>
      <w:r w:rsidR="00EC6448">
        <w:rPr>
          <w:szCs w:val="24"/>
        </w:rPr>
        <w:t>.</w:t>
      </w:r>
    </w:p>
    <w:p w14:paraId="43C2A2D5" w14:textId="4C6BAF82"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checks weather the second interval is contained in the first one</w:t>
      </w:r>
      <w:r w:rsidR="00EC6448">
        <w:rPr>
          <w:szCs w:val="24"/>
        </w:rPr>
        <w:t>.</w:t>
      </w:r>
    </w:p>
    <w:p w14:paraId="1CED9E3F" w14:textId="5A38F075" w:rsidR="006D566F" w:rsidRPr="00AC0AC1" w:rsidRDefault="006D566F" w:rsidP="006D566F">
      <w:pPr>
        <w:pStyle w:val="ListParagraph"/>
        <w:numPr>
          <w:ilvl w:val="0"/>
          <w:numId w:val="15"/>
        </w:numPr>
        <w:spacing w:after="0"/>
        <w:rPr>
          <w:szCs w:val="24"/>
        </w:rPr>
      </w:pPr>
      <w:proofErr w:type="spellStart"/>
      <w:r w:rsidRPr="00AC0AC1">
        <w:rPr>
          <w:i/>
          <w:szCs w:val="24"/>
        </w:rPr>
        <w:t>isEmpty</w:t>
      </w:r>
      <w:proofErr w:type="spellEnd"/>
      <w:r w:rsidRPr="00AC0AC1">
        <w:rPr>
          <w:szCs w:val="24"/>
        </w:rPr>
        <w:t>: checks weather an interval is empty</w:t>
      </w:r>
      <w:r w:rsidR="00EC6448">
        <w:rPr>
          <w:szCs w:val="24"/>
        </w:rPr>
        <w:t>.</w:t>
      </w:r>
    </w:p>
    <w:p w14:paraId="62DC9AB2" w14:textId="556D975D"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checks weather a given time is before the given interval</w:t>
      </w:r>
      <w:r w:rsidR="00EC6448">
        <w:rPr>
          <w:szCs w:val="24"/>
        </w:rPr>
        <w:t>.</w:t>
      </w:r>
    </w:p>
    <w:p w14:paraId="44278744" w14:textId="6854A2F9"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checks weather a given time is after the given interval</w:t>
      </w:r>
      <w:r w:rsidR="00EC6448">
        <w:rPr>
          <w:szCs w:val="24"/>
        </w:rPr>
        <w:t>.</w:t>
      </w:r>
    </w:p>
    <w:p w14:paraId="3EE1F422" w14:textId="5C04F93C" w:rsidR="00FE5C2F" w:rsidRPr="00AC0AC1" w:rsidRDefault="00EC6448" w:rsidP="00FE5C2F">
      <w:pPr>
        <w:spacing w:after="0"/>
        <w:rPr>
          <w:szCs w:val="24"/>
        </w:rPr>
      </w:pPr>
      <w:r>
        <w:rPr>
          <w:szCs w:val="24"/>
        </w:rPr>
        <w:lastRenderedPageBreak/>
        <w:t xml:space="preserve">The last four functions </w:t>
      </w:r>
      <w:proofErr w:type="spellStart"/>
      <w:r w:rsidRPr="00EC6448">
        <w:rPr>
          <w:i/>
          <w:iCs/>
          <w:szCs w:val="24"/>
        </w:rPr>
        <w:t>lowerBound</w:t>
      </w:r>
      <w:proofErr w:type="spellEnd"/>
      <w:r w:rsidRPr="00EC6448">
        <w:rPr>
          <w:i/>
          <w:iCs/>
          <w:szCs w:val="24"/>
        </w:rPr>
        <w:t xml:space="preserve">, </w:t>
      </w:r>
      <w:proofErr w:type="spellStart"/>
      <w:r w:rsidRPr="00EC6448">
        <w:rPr>
          <w:i/>
          <w:iCs/>
          <w:szCs w:val="24"/>
        </w:rPr>
        <w:t>upperBound</w:t>
      </w:r>
      <w:proofErr w:type="spellEnd"/>
      <w:r w:rsidRPr="00EC6448">
        <w:rPr>
          <w:i/>
          <w:iCs/>
          <w:szCs w:val="24"/>
        </w:rPr>
        <w:t xml:space="preserve">, </w:t>
      </w:r>
      <w:proofErr w:type="spellStart"/>
      <w:r w:rsidRPr="00EC6448">
        <w:rPr>
          <w:i/>
          <w:iCs/>
          <w:szCs w:val="24"/>
        </w:rPr>
        <w:t>strictL</w:t>
      </w:r>
      <w:r w:rsidRPr="00EC6448">
        <w:rPr>
          <w:i/>
          <w:iCs/>
          <w:szCs w:val="24"/>
        </w:rPr>
        <w:t>owerBound</w:t>
      </w:r>
      <w:proofErr w:type="spellEnd"/>
      <w:r w:rsidRPr="00EC6448">
        <w:rPr>
          <w:i/>
          <w:iCs/>
          <w:szCs w:val="24"/>
        </w:rPr>
        <w:t xml:space="preserve">, </w:t>
      </w:r>
      <w:proofErr w:type="spellStart"/>
      <w:r w:rsidRPr="00EC6448">
        <w:rPr>
          <w:i/>
          <w:iCs/>
          <w:szCs w:val="24"/>
        </w:rPr>
        <w:t>strictU</w:t>
      </w:r>
      <w:r w:rsidRPr="00EC6448">
        <w:rPr>
          <w:i/>
          <w:iCs/>
          <w:szCs w:val="24"/>
        </w:rPr>
        <w:t>pperBound</w:t>
      </w:r>
      <w:proofErr w:type="spellEnd"/>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Let’s look at some code examples that use these functions:</w:t>
      </w:r>
    </w:p>
    <w:p w14:paraId="464453F9" w14:textId="30FE8DB3" w:rsidR="00FE5C2F" w:rsidRDefault="00FE5C2F" w:rsidP="00FE5C2F">
      <w:pPr>
        <w:pStyle w:val="SourceCode"/>
        <w:rPr>
          <w:noProof w:val="0"/>
          <w:lang w:val="en-US"/>
        </w:rPr>
      </w:pPr>
      <w:r>
        <w:rPr>
          <w:noProof w:val="0"/>
          <w:lang w:val="en-US"/>
        </w:rPr>
        <w:t>Prelude</w:t>
      </w:r>
      <w:r>
        <w:rPr>
          <w:noProof w:val="0"/>
          <w:lang w:val="en-US"/>
        </w:rPr>
        <w:t xml:space="preserve">&gt; import </w:t>
      </w:r>
      <w:r w:rsidRPr="00FE5C2F">
        <w:rPr>
          <w:noProof w:val="0"/>
          <w:lang w:val="en-US"/>
        </w:rPr>
        <w:t>Plutus.V</w:t>
      </w:r>
      <w:proofErr w:type="gramStart"/>
      <w:r w:rsidRPr="00FE5C2F">
        <w:rPr>
          <w:noProof w:val="0"/>
          <w:lang w:val="en-US"/>
        </w:rPr>
        <w:t>1.Ledger.Interval</w:t>
      </w:r>
      <w:proofErr w:type="gramEnd"/>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10)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18)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AC5B3AE" w14:textId="61EE517E" w:rsidR="006D566F" w:rsidRPr="00B40A2E" w:rsidRDefault="006D566F" w:rsidP="001D4F86">
      <w:pPr>
        <w:spacing w:after="0"/>
        <w:rPr>
          <w:szCs w:val="24"/>
        </w:rPr>
      </w:pPr>
    </w:p>
    <w:p w14:paraId="1D3D8398" w14:textId="77777777" w:rsidR="00C300A1" w:rsidRPr="00AC0AC1" w:rsidRDefault="00C300A1" w:rsidP="00E46B4F">
      <w:pPr>
        <w:pStyle w:val="Heading1"/>
        <w:spacing w:before="0"/>
        <w:rPr>
          <w:lang w:val="en-US"/>
        </w:rPr>
      </w:pPr>
      <w:bookmarkStart w:id="35" w:name="_Toc129342443"/>
      <w:r w:rsidRPr="00AC0AC1">
        <w:rPr>
          <w:lang w:val="en-US"/>
        </w:rPr>
        <w:lastRenderedPageBreak/>
        <w:t>Resources</w:t>
      </w:r>
      <w:bookmarkEnd w:id="35"/>
      <w:r w:rsidRPr="00AC0AC1">
        <w:rPr>
          <w:lang w:val="en-US"/>
        </w:rPr>
        <w:t xml:space="preserve"> </w:t>
      </w:r>
    </w:p>
    <w:p w14:paraId="5BEE2BFE" w14:textId="77777777" w:rsidR="00C300A1" w:rsidRPr="00AC0AC1" w:rsidRDefault="00C300A1" w:rsidP="00C300A1">
      <w:pPr>
        <w:spacing w:after="0"/>
        <w:rPr>
          <w:szCs w:val="24"/>
        </w:rPr>
      </w:pPr>
    </w:p>
    <w:p w14:paraId="4C96A989" w14:textId="7B009CAF" w:rsidR="00C300A1" w:rsidRPr="00AC0AC1" w:rsidRDefault="00C300A1" w:rsidP="00C300A1">
      <w:pPr>
        <w:spacing w:after="0"/>
        <w:rPr>
          <w:szCs w:val="24"/>
        </w:rPr>
      </w:pPr>
      <w:r w:rsidRPr="00AC0AC1">
        <w:rPr>
          <w:szCs w:val="24"/>
        </w:rPr>
        <w:t>[</w:t>
      </w:r>
      <w:r w:rsidR="00BC3876">
        <w:rPr>
          <w:szCs w:val="24"/>
        </w:rPr>
        <w:t>1</w:t>
      </w:r>
      <w:r w:rsidRPr="00AC0AC1">
        <w:rPr>
          <w:szCs w:val="24"/>
        </w:rPr>
        <w:t xml:space="preserve">] The </w:t>
      </w:r>
      <w:proofErr w:type="spellStart"/>
      <w:r w:rsidRPr="00AC0AC1">
        <w:rPr>
          <w:szCs w:val="24"/>
        </w:rPr>
        <w:t>Cardano</w:t>
      </w:r>
      <w:proofErr w:type="spellEnd"/>
      <w:r w:rsidRPr="00AC0AC1">
        <w:rPr>
          <w:szCs w:val="24"/>
        </w:rPr>
        <w:t xml:space="preserve"> documentation</w:t>
      </w:r>
    </w:p>
    <w:p w14:paraId="5F60D8D7" w14:textId="6F5633C6" w:rsidR="00C300A1" w:rsidRPr="00AC0AC1" w:rsidRDefault="00000000" w:rsidP="00C300A1">
      <w:pPr>
        <w:spacing w:after="0"/>
        <w:rPr>
          <w:szCs w:val="24"/>
        </w:rPr>
      </w:pPr>
      <w:hyperlink r:id="rId102"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03"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04"/>
      <w:footerReference w:type="default" r:id="rId105"/>
      <w:footerReference w:type="first" r:id="rId106"/>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CCAE0" w14:textId="77777777" w:rsidR="00137308" w:rsidRDefault="00137308" w:rsidP="00363C64">
      <w:pPr>
        <w:spacing w:after="0" w:line="240" w:lineRule="auto"/>
      </w:pPr>
      <w:r>
        <w:separator/>
      </w:r>
    </w:p>
  </w:endnote>
  <w:endnote w:type="continuationSeparator" w:id="0">
    <w:p w14:paraId="2506ABB8" w14:textId="77777777" w:rsidR="00137308" w:rsidRDefault="00137308"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1ABDFA" w14:textId="77777777" w:rsidR="00137308" w:rsidRDefault="00137308" w:rsidP="00363C64">
      <w:pPr>
        <w:spacing w:after="0" w:line="240" w:lineRule="auto"/>
      </w:pPr>
      <w:r>
        <w:separator/>
      </w:r>
    </w:p>
  </w:footnote>
  <w:footnote w:type="continuationSeparator" w:id="0">
    <w:p w14:paraId="2FC2ACCE" w14:textId="77777777" w:rsidR="00137308" w:rsidRDefault="00137308"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8"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3"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27"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29"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7"/>
  </w:num>
  <w:num w:numId="2" w16cid:durableId="1356349050">
    <w:abstractNumId w:val="31"/>
  </w:num>
  <w:num w:numId="3" w16cid:durableId="1769110930">
    <w:abstractNumId w:val="6"/>
  </w:num>
  <w:num w:numId="4" w16cid:durableId="1464423270">
    <w:abstractNumId w:val="12"/>
  </w:num>
  <w:num w:numId="5" w16cid:durableId="2111729607">
    <w:abstractNumId w:val="1"/>
  </w:num>
  <w:num w:numId="6" w16cid:durableId="1723946367">
    <w:abstractNumId w:val="24"/>
  </w:num>
  <w:num w:numId="7" w16cid:durableId="837187338">
    <w:abstractNumId w:val="20"/>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5"/>
  </w:num>
  <w:num w:numId="13" w16cid:durableId="969747814">
    <w:abstractNumId w:val="30"/>
  </w:num>
  <w:num w:numId="14" w16cid:durableId="1051228206">
    <w:abstractNumId w:val="22"/>
  </w:num>
  <w:num w:numId="15" w16cid:durableId="615524021">
    <w:abstractNumId w:val="0"/>
  </w:num>
  <w:num w:numId="16" w16cid:durableId="526217399">
    <w:abstractNumId w:val="18"/>
  </w:num>
  <w:num w:numId="17" w16cid:durableId="491145571">
    <w:abstractNumId w:val="16"/>
  </w:num>
  <w:num w:numId="18" w16cid:durableId="1209680463">
    <w:abstractNumId w:val="25"/>
  </w:num>
  <w:num w:numId="19" w16cid:durableId="520555426">
    <w:abstractNumId w:val="28"/>
  </w:num>
  <w:num w:numId="20" w16cid:durableId="1100181003">
    <w:abstractNumId w:val="10"/>
  </w:num>
  <w:num w:numId="21" w16cid:durableId="1423377359">
    <w:abstractNumId w:val="29"/>
  </w:num>
  <w:num w:numId="22" w16cid:durableId="781268148">
    <w:abstractNumId w:val="26"/>
  </w:num>
  <w:num w:numId="23" w16cid:durableId="958998525">
    <w:abstractNumId w:val="23"/>
  </w:num>
  <w:num w:numId="24" w16cid:durableId="378363688">
    <w:abstractNumId w:val="19"/>
  </w:num>
  <w:num w:numId="25" w16cid:durableId="1741171036">
    <w:abstractNumId w:val="27"/>
  </w:num>
  <w:num w:numId="26" w16cid:durableId="1216744719">
    <w:abstractNumId w:val="14"/>
  </w:num>
  <w:num w:numId="27" w16cid:durableId="1735007875">
    <w:abstractNumId w:val="21"/>
  </w:num>
  <w:num w:numId="28" w16cid:durableId="1894653675">
    <w:abstractNumId w:val="9"/>
  </w:num>
  <w:num w:numId="29" w16cid:durableId="1053308817">
    <w:abstractNumId w:val="3"/>
  </w:num>
  <w:num w:numId="30" w16cid:durableId="676688313">
    <w:abstractNumId w:val="7"/>
  </w:num>
  <w:num w:numId="31" w16cid:durableId="633680020">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8A6"/>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67D"/>
    <w:rsid w:val="0000719B"/>
    <w:rsid w:val="000076C9"/>
    <w:rsid w:val="00007818"/>
    <w:rsid w:val="00007A48"/>
    <w:rsid w:val="00007B81"/>
    <w:rsid w:val="00007C3D"/>
    <w:rsid w:val="00010115"/>
    <w:rsid w:val="000108D0"/>
    <w:rsid w:val="0001291D"/>
    <w:rsid w:val="00012CA3"/>
    <w:rsid w:val="00012EF9"/>
    <w:rsid w:val="00013026"/>
    <w:rsid w:val="00013C01"/>
    <w:rsid w:val="00013D2D"/>
    <w:rsid w:val="00013EFD"/>
    <w:rsid w:val="00014964"/>
    <w:rsid w:val="00014AE6"/>
    <w:rsid w:val="00014DCA"/>
    <w:rsid w:val="00015F78"/>
    <w:rsid w:val="0001621F"/>
    <w:rsid w:val="0001698A"/>
    <w:rsid w:val="00016E1D"/>
    <w:rsid w:val="0001702A"/>
    <w:rsid w:val="00017481"/>
    <w:rsid w:val="00017961"/>
    <w:rsid w:val="0002064D"/>
    <w:rsid w:val="0002066B"/>
    <w:rsid w:val="000206E2"/>
    <w:rsid w:val="00020C40"/>
    <w:rsid w:val="00020ECD"/>
    <w:rsid w:val="00020FCD"/>
    <w:rsid w:val="00022D59"/>
    <w:rsid w:val="000230ED"/>
    <w:rsid w:val="00023633"/>
    <w:rsid w:val="00023908"/>
    <w:rsid w:val="00023AFE"/>
    <w:rsid w:val="00023E14"/>
    <w:rsid w:val="00024934"/>
    <w:rsid w:val="00024974"/>
    <w:rsid w:val="00025271"/>
    <w:rsid w:val="000254EA"/>
    <w:rsid w:val="00025EF9"/>
    <w:rsid w:val="0002639F"/>
    <w:rsid w:val="00026C2D"/>
    <w:rsid w:val="00026F60"/>
    <w:rsid w:val="00026F68"/>
    <w:rsid w:val="00026FFC"/>
    <w:rsid w:val="00030143"/>
    <w:rsid w:val="000304BD"/>
    <w:rsid w:val="00030D1D"/>
    <w:rsid w:val="00031005"/>
    <w:rsid w:val="000318EE"/>
    <w:rsid w:val="00031C2A"/>
    <w:rsid w:val="00031CEA"/>
    <w:rsid w:val="00032664"/>
    <w:rsid w:val="000328B5"/>
    <w:rsid w:val="00032ABE"/>
    <w:rsid w:val="00032AE4"/>
    <w:rsid w:val="00033056"/>
    <w:rsid w:val="00033069"/>
    <w:rsid w:val="0003351C"/>
    <w:rsid w:val="000337A9"/>
    <w:rsid w:val="00034393"/>
    <w:rsid w:val="000343C9"/>
    <w:rsid w:val="000352DE"/>
    <w:rsid w:val="000360E6"/>
    <w:rsid w:val="0003642B"/>
    <w:rsid w:val="00036451"/>
    <w:rsid w:val="00037642"/>
    <w:rsid w:val="000379E3"/>
    <w:rsid w:val="00037E96"/>
    <w:rsid w:val="00037EA9"/>
    <w:rsid w:val="0004081D"/>
    <w:rsid w:val="00040BC4"/>
    <w:rsid w:val="00040CDB"/>
    <w:rsid w:val="000411D8"/>
    <w:rsid w:val="00041411"/>
    <w:rsid w:val="00041B8B"/>
    <w:rsid w:val="00041D59"/>
    <w:rsid w:val="00041D8A"/>
    <w:rsid w:val="00042620"/>
    <w:rsid w:val="00042668"/>
    <w:rsid w:val="00042881"/>
    <w:rsid w:val="000428B2"/>
    <w:rsid w:val="00042A64"/>
    <w:rsid w:val="00042C34"/>
    <w:rsid w:val="00042DB8"/>
    <w:rsid w:val="00042FE0"/>
    <w:rsid w:val="00043304"/>
    <w:rsid w:val="0004333E"/>
    <w:rsid w:val="000433CA"/>
    <w:rsid w:val="0004395D"/>
    <w:rsid w:val="0004476A"/>
    <w:rsid w:val="00045189"/>
    <w:rsid w:val="000454A1"/>
    <w:rsid w:val="00045EAD"/>
    <w:rsid w:val="000462B4"/>
    <w:rsid w:val="00046B66"/>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235"/>
    <w:rsid w:val="00053764"/>
    <w:rsid w:val="000539EA"/>
    <w:rsid w:val="00053D66"/>
    <w:rsid w:val="000542AD"/>
    <w:rsid w:val="000542FD"/>
    <w:rsid w:val="000543DA"/>
    <w:rsid w:val="000544E2"/>
    <w:rsid w:val="000553BF"/>
    <w:rsid w:val="000554C5"/>
    <w:rsid w:val="00055850"/>
    <w:rsid w:val="0005588A"/>
    <w:rsid w:val="00055DAA"/>
    <w:rsid w:val="0005606C"/>
    <w:rsid w:val="0005621A"/>
    <w:rsid w:val="000565AC"/>
    <w:rsid w:val="00056B86"/>
    <w:rsid w:val="00056F90"/>
    <w:rsid w:val="00057A4A"/>
    <w:rsid w:val="00057BB1"/>
    <w:rsid w:val="00057BBE"/>
    <w:rsid w:val="00057F70"/>
    <w:rsid w:val="00060716"/>
    <w:rsid w:val="00060A01"/>
    <w:rsid w:val="00061EAE"/>
    <w:rsid w:val="0006204B"/>
    <w:rsid w:val="00062260"/>
    <w:rsid w:val="000628AB"/>
    <w:rsid w:val="00062B12"/>
    <w:rsid w:val="00062D6F"/>
    <w:rsid w:val="00062E21"/>
    <w:rsid w:val="00063073"/>
    <w:rsid w:val="00063191"/>
    <w:rsid w:val="000632AB"/>
    <w:rsid w:val="000638D9"/>
    <w:rsid w:val="00063DC7"/>
    <w:rsid w:val="00064538"/>
    <w:rsid w:val="00064B9B"/>
    <w:rsid w:val="000651F5"/>
    <w:rsid w:val="0006553E"/>
    <w:rsid w:val="000658AF"/>
    <w:rsid w:val="00065CE0"/>
    <w:rsid w:val="00065E95"/>
    <w:rsid w:val="000661F8"/>
    <w:rsid w:val="000667B5"/>
    <w:rsid w:val="00066C18"/>
    <w:rsid w:val="0006702D"/>
    <w:rsid w:val="0006715D"/>
    <w:rsid w:val="00067C46"/>
    <w:rsid w:val="00067D4A"/>
    <w:rsid w:val="00067E9F"/>
    <w:rsid w:val="000702A3"/>
    <w:rsid w:val="00070798"/>
    <w:rsid w:val="00070906"/>
    <w:rsid w:val="000709B7"/>
    <w:rsid w:val="00070BEE"/>
    <w:rsid w:val="00070C2E"/>
    <w:rsid w:val="0007100B"/>
    <w:rsid w:val="0007194A"/>
    <w:rsid w:val="000727A5"/>
    <w:rsid w:val="00073000"/>
    <w:rsid w:val="00073749"/>
    <w:rsid w:val="00073767"/>
    <w:rsid w:val="00074420"/>
    <w:rsid w:val="00074481"/>
    <w:rsid w:val="000747E1"/>
    <w:rsid w:val="00074A21"/>
    <w:rsid w:val="00074FDE"/>
    <w:rsid w:val="00075139"/>
    <w:rsid w:val="00076426"/>
    <w:rsid w:val="000768E1"/>
    <w:rsid w:val="000770CD"/>
    <w:rsid w:val="000771D5"/>
    <w:rsid w:val="0007728F"/>
    <w:rsid w:val="000773E1"/>
    <w:rsid w:val="00077630"/>
    <w:rsid w:val="00077A9F"/>
    <w:rsid w:val="00077FB9"/>
    <w:rsid w:val="00077FEB"/>
    <w:rsid w:val="00081162"/>
    <w:rsid w:val="00081255"/>
    <w:rsid w:val="00081C3C"/>
    <w:rsid w:val="00081F12"/>
    <w:rsid w:val="00081FAF"/>
    <w:rsid w:val="000834D9"/>
    <w:rsid w:val="000839B4"/>
    <w:rsid w:val="000839E2"/>
    <w:rsid w:val="00083BD7"/>
    <w:rsid w:val="00083C72"/>
    <w:rsid w:val="00084350"/>
    <w:rsid w:val="000844C3"/>
    <w:rsid w:val="00084B37"/>
    <w:rsid w:val="00084C44"/>
    <w:rsid w:val="0008525B"/>
    <w:rsid w:val="00085429"/>
    <w:rsid w:val="00085ADD"/>
    <w:rsid w:val="00085D3A"/>
    <w:rsid w:val="000863E0"/>
    <w:rsid w:val="00086E8E"/>
    <w:rsid w:val="000917C1"/>
    <w:rsid w:val="000927CA"/>
    <w:rsid w:val="00092A80"/>
    <w:rsid w:val="00092E4D"/>
    <w:rsid w:val="00092EEE"/>
    <w:rsid w:val="0009314B"/>
    <w:rsid w:val="00093389"/>
    <w:rsid w:val="000938D3"/>
    <w:rsid w:val="00093935"/>
    <w:rsid w:val="00093A87"/>
    <w:rsid w:val="00093C8B"/>
    <w:rsid w:val="00093DC1"/>
    <w:rsid w:val="00094381"/>
    <w:rsid w:val="00094683"/>
    <w:rsid w:val="00095CF2"/>
    <w:rsid w:val="000962B0"/>
    <w:rsid w:val="0009641E"/>
    <w:rsid w:val="000968C2"/>
    <w:rsid w:val="000969C8"/>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2F12"/>
    <w:rsid w:val="000A324A"/>
    <w:rsid w:val="000A3531"/>
    <w:rsid w:val="000A3A12"/>
    <w:rsid w:val="000A4B0B"/>
    <w:rsid w:val="000A4C51"/>
    <w:rsid w:val="000A578F"/>
    <w:rsid w:val="000A5F8C"/>
    <w:rsid w:val="000A607F"/>
    <w:rsid w:val="000A735B"/>
    <w:rsid w:val="000A7370"/>
    <w:rsid w:val="000A7700"/>
    <w:rsid w:val="000A78A1"/>
    <w:rsid w:val="000A7EC9"/>
    <w:rsid w:val="000B04F5"/>
    <w:rsid w:val="000B07E6"/>
    <w:rsid w:val="000B0FD1"/>
    <w:rsid w:val="000B1418"/>
    <w:rsid w:val="000B1471"/>
    <w:rsid w:val="000B1527"/>
    <w:rsid w:val="000B17B9"/>
    <w:rsid w:val="000B17D8"/>
    <w:rsid w:val="000B20BD"/>
    <w:rsid w:val="000B25AE"/>
    <w:rsid w:val="000B2A4A"/>
    <w:rsid w:val="000B364C"/>
    <w:rsid w:val="000B3B5D"/>
    <w:rsid w:val="000B4C6A"/>
    <w:rsid w:val="000B4D03"/>
    <w:rsid w:val="000B4DAF"/>
    <w:rsid w:val="000B4FFC"/>
    <w:rsid w:val="000B62EB"/>
    <w:rsid w:val="000B6391"/>
    <w:rsid w:val="000B7178"/>
    <w:rsid w:val="000B71F9"/>
    <w:rsid w:val="000B738A"/>
    <w:rsid w:val="000B73E8"/>
    <w:rsid w:val="000B754C"/>
    <w:rsid w:val="000B79BA"/>
    <w:rsid w:val="000B7BCF"/>
    <w:rsid w:val="000C0D21"/>
    <w:rsid w:val="000C1207"/>
    <w:rsid w:val="000C1906"/>
    <w:rsid w:val="000C2508"/>
    <w:rsid w:val="000C2656"/>
    <w:rsid w:val="000C313F"/>
    <w:rsid w:val="000C38C7"/>
    <w:rsid w:val="000C39CA"/>
    <w:rsid w:val="000C39FB"/>
    <w:rsid w:val="000C5289"/>
    <w:rsid w:val="000C53BE"/>
    <w:rsid w:val="000C6361"/>
    <w:rsid w:val="000C691F"/>
    <w:rsid w:val="000C6948"/>
    <w:rsid w:val="000C6D7C"/>
    <w:rsid w:val="000C6FCA"/>
    <w:rsid w:val="000C7559"/>
    <w:rsid w:val="000C78C2"/>
    <w:rsid w:val="000C7BF8"/>
    <w:rsid w:val="000D0033"/>
    <w:rsid w:val="000D05A8"/>
    <w:rsid w:val="000D060D"/>
    <w:rsid w:val="000D0785"/>
    <w:rsid w:val="000D0AFD"/>
    <w:rsid w:val="000D0D35"/>
    <w:rsid w:val="000D132A"/>
    <w:rsid w:val="000D14D6"/>
    <w:rsid w:val="000D15CF"/>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6682"/>
    <w:rsid w:val="000D67BA"/>
    <w:rsid w:val="000D6BE5"/>
    <w:rsid w:val="000D6CF8"/>
    <w:rsid w:val="000D6E18"/>
    <w:rsid w:val="000D710C"/>
    <w:rsid w:val="000D793D"/>
    <w:rsid w:val="000D7ACB"/>
    <w:rsid w:val="000D7E73"/>
    <w:rsid w:val="000E0116"/>
    <w:rsid w:val="000E02C6"/>
    <w:rsid w:val="000E0951"/>
    <w:rsid w:val="000E0BC3"/>
    <w:rsid w:val="000E0F5B"/>
    <w:rsid w:val="000E1965"/>
    <w:rsid w:val="000E19A1"/>
    <w:rsid w:val="000E1D8F"/>
    <w:rsid w:val="000E1F89"/>
    <w:rsid w:val="000E2394"/>
    <w:rsid w:val="000E25A0"/>
    <w:rsid w:val="000E2776"/>
    <w:rsid w:val="000E2CE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E77"/>
    <w:rsid w:val="000F070A"/>
    <w:rsid w:val="000F07B5"/>
    <w:rsid w:val="000F0C88"/>
    <w:rsid w:val="000F0E35"/>
    <w:rsid w:val="000F1582"/>
    <w:rsid w:val="000F1D99"/>
    <w:rsid w:val="000F2AD3"/>
    <w:rsid w:val="000F2D2A"/>
    <w:rsid w:val="000F2DD4"/>
    <w:rsid w:val="000F348F"/>
    <w:rsid w:val="000F41AE"/>
    <w:rsid w:val="000F4C8C"/>
    <w:rsid w:val="000F4D30"/>
    <w:rsid w:val="000F4F02"/>
    <w:rsid w:val="000F4FCA"/>
    <w:rsid w:val="000F5569"/>
    <w:rsid w:val="000F5D0A"/>
    <w:rsid w:val="000F6470"/>
    <w:rsid w:val="000F75AB"/>
    <w:rsid w:val="000F790A"/>
    <w:rsid w:val="000F7A3F"/>
    <w:rsid w:val="001003A7"/>
    <w:rsid w:val="0010060A"/>
    <w:rsid w:val="0010061F"/>
    <w:rsid w:val="001007B1"/>
    <w:rsid w:val="00100A96"/>
    <w:rsid w:val="00100C04"/>
    <w:rsid w:val="001011D3"/>
    <w:rsid w:val="001014DC"/>
    <w:rsid w:val="001016A3"/>
    <w:rsid w:val="001017D2"/>
    <w:rsid w:val="00101CCC"/>
    <w:rsid w:val="001021DB"/>
    <w:rsid w:val="001040F5"/>
    <w:rsid w:val="0010410E"/>
    <w:rsid w:val="001041A2"/>
    <w:rsid w:val="001041CB"/>
    <w:rsid w:val="00104C77"/>
    <w:rsid w:val="00104DF6"/>
    <w:rsid w:val="00104E86"/>
    <w:rsid w:val="00105295"/>
    <w:rsid w:val="001052CF"/>
    <w:rsid w:val="00105725"/>
    <w:rsid w:val="00105E37"/>
    <w:rsid w:val="00105F34"/>
    <w:rsid w:val="0010606D"/>
    <w:rsid w:val="0010658D"/>
    <w:rsid w:val="00106892"/>
    <w:rsid w:val="00106CE0"/>
    <w:rsid w:val="00106DAF"/>
    <w:rsid w:val="00106F78"/>
    <w:rsid w:val="0010702C"/>
    <w:rsid w:val="001070F4"/>
    <w:rsid w:val="00107415"/>
    <w:rsid w:val="001075BD"/>
    <w:rsid w:val="001076C3"/>
    <w:rsid w:val="001077B2"/>
    <w:rsid w:val="00107C74"/>
    <w:rsid w:val="00107EE2"/>
    <w:rsid w:val="001100A9"/>
    <w:rsid w:val="001106C6"/>
    <w:rsid w:val="001106D7"/>
    <w:rsid w:val="00111BB8"/>
    <w:rsid w:val="00111E52"/>
    <w:rsid w:val="0011294B"/>
    <w:rsid w:val="0011402A"/>
    <w:rsid w:val="00114181"/>
    <w:rsid w:val="00114589"/>
    <w:rsid w:val="0011459E"/>
    <w:rsid w:val="00114627"/>
    <w:rsid w:val="0011498E"/>
    <w:rsid w:val="00114DB8"/>
    <w:rsid w:val="00114E29"/>
    <w:rsid w:val="0011530B"/>
    <w:rsid w:val="00115331"/>
    <w:rsid w:val="001155D5"/>
    <w:rsid w:val="00115944"/>
    <w:rsid w:val="00115B21"/>
    <w:rsid w:val="001162F4"/>
    <w:rsid w:val="00116C4A"/>
    <w:rsid w:val="001170D3"/>
    <w:rsid w:val="001171EA"/>
    <w:rsid w:val="0011744E"/>
    <w:rsid w:val="00117646"/>
    <w:rsid w:val="00120A47"/>
    <w:rsid w:val="001211B4"/>
    <w:rsid w:val="0012165F"/>
    <w:rsid w:val="00121FD3"/>
    <w:rsid w:val="0012244C"/>
    <w:rsid w:val="00122CF2"/>
    <w:rsid w:val="00122D0F"/>
    <w:rsid w:val="00122EC6"/>
    <w:rsid w:val="00122F39"/>
    <w:rsid w:val="00123AE5"/>
    <w:rsid w:val="00123E29"/>
    <w:rsid w:val="0012416C"/>
    <w:rsid w:val="00124D76"/>
    <w:rsid w:val="00124EE4"/>
    <w:rsid w:val="001251C8"/>
    <w:rsid w:val="0012544D"/>
    <w:rsid w:val="00125738"/>
    <w:rsid w:val="00125962"/>
    <w:rsid w:val="00125C38"/>
    <w:rsid w:val="00126004"/>
    <w:rsid w:val="00126065"/>
    <w:rsid w:val="001260ED"/>
    <w:rsid w:val="0012624B"/>
    <w:rsid w:val="001262EE"/>
    <w:rsid w:val="00126B40"/>
    <w:rsid w:val="00126E39"/>
    <w:rsid w:val="00127467"/>
    <w:rsid w:val="0012774D"/>
    <w:rsid w:val="00127BA6"/>
    <w:rsid w:val="00127BBB"/>
    <w:rsid w:val="001306CC"/>
    <w:rsid w:val="00130B60"/>
    <w:rsid w:val="00131081"/>
    <w:rsid w:val="001329DF"/>
    <w:rsid w:val="00132AFD"/>
    <w:rsid w:val="00132FAA"/>
    <w:rsid w:val="0013376A"/>
    <w:rsid w:val="00133C6A"/>
    <w:rsid w:val="00133F29"/>
    <w:rsid w:val="0013430E"/>
    <w:rsid w:val="00134412"/>
    <w:rsid w:val="0013465B"/>
    <w:rsid w:val="001350F6"/>
    <w:rsid w:val="00135260"/>
    <w:rsid w:val="00135369"/>
    <w:rsid w:val="00135502"/>
    <w:rsid w:val="001357B0"/>
    <w:rsid w:val="00135EB1"/>
    <w:rsid w:val="00137308"/>
    <w:rsid w:val="00137496"/>
    <w:rsid w:val="00137801"/>
    <w:rsid w:val="00137BFF"/>
    <w:rsid w:val="0014003D"/>
    <w:rsid w:val="00140EFA"/>
    <w:rsid w:val="001413D9"/>
    <w:rsid w:val="001414B8"/>
    <w:rsid w:val="001417EF"/>
    <w:rsid w:val="00141CA0"/>
    <w:rsid w:val="00141E44"/>
    <w:rsid w:val="00141EC6"/>
    <w:rsid w:val="00142233"/>
    <w:rsid w:val="0014242B"/>
    <w:rsid w:val="00142C65"/>
    <w:rsid w:val="001435CA"/>
    <w:rsid w:val="001437FF"/>
    <w:rsid w:val="0014382C"/>
    <w:rsid w:val="00143EC8"/>
    <w:rsid w:val="00144123"/>
    <w:rsid w:val="00144A87"/>
    <w:rsid w:val="00144EAD"/>
    <w:rsid w:val="00145105"/>
    <w:rsid w:val="0014593E"/>
    <w:rsid w:val="00145EB9"/>
    <w:rsid w:val="00146823"/>
    <w:rsid w:val="00146BC4"/>
    <w:rsid w:val="00147002"/>
    <w:rsid w:val="00147659"/>
    <w:rsid w:val="00147BFB"/>
    <w:rsid w:val="00150022"/>
    <w:rsid w:val="00150110"/>
    <w:rsid w:val="0015027D"/>
    <w:rsid w:val="0015041B"/>
    <w:rsid w:val="00150437"/>
    <w:rsid w:val="00150B1C"/>
    <w:rsid w:val="00151089"/>
    <w:rsid w:val="00153C5A"/>
    <w:rsid w:val="00153EFA"/>
    <w:rsid w:val="0015442F"/>
    <w:rsid w:val="001552DF"/>
    <w:rsid w:val="0015560F"/>
    <w:rsid w:val="00155993"/>
    <w:rsid w:val="00155998"/>
    <w:rsid w:val="001564AB"/>
    <w:rsid w:val="00156590"/>
    <w:rsid w:val="00156BF8"/>
    <w:rsid w:val="00156C14"/>
    <w:rsid w:val="00157541"/>
    <w:rsid w:val="00157668"/>
    <w:rsid w:val="00157952"/>
    <w:rsid w:val="001619C9"/>
    <w:rsid w:val="001622E3"/>
    <w:rsid w:val="001625AF"/>
    <w:rsid w:val="001626AC"/>
    <w:rsid w:val="00162D58"/>
    <w:rsid w:val="00163140"/>
    <w:rsid w:val="00163290"/>
    <w:rsid w:val="0016355C"/>
    <w:rsid w:val="0016372E"/>
    <w:rsid w:val="00163917"/>
    <w:rsid w:val="00163CDB"/>
    <w:rsid w:val="00164E35"/>
    <w:rsid w:val="00165158"/>
    <w:rsid w:val="00165579"/>
    <w:rsid w:val="0016667A"/>
    <w:rsid w:val="00166840"/>
    <w:rsid w:val="00166E6C"/>
    <w:rsid w:val="001670BE"/>
    <w:rsid w:val="00167541"/>
    <w:rsid w:val="001675C9"/>
    <w:rsid w:val="001676FB"/>
    <w:rsid w:val="00167C36"/>
    <w:rsid w:val="0017031F"/>
    <w:rsid w:val="00170693"/>
    <w:rsid w:val="00170B04"/>
    <w:rsid w:val="00170ED0"/>
    <w:rsid w:val="001713FC"/>
    <w:rsid w:val="00171AC3"/>
    <w:rsid w:val="001722AC"/>
    <w:rsid w:val="00173085"/>
    <w:rsid w:val="001737A4"/>
    <w:rsid w:val="00173C0D"/>
    <w:rsid w:val="0017403B"/>
    <w:rsid w:val="001742C9"/>
    <w:rsid w:val="00174872"/>
    <w:rsid w:val="0017502A"/>
    <w:rsid w:val="00175045"/>
    <w:rsid w:val="001754BC"/>
    <w:rsid w:val="001756D9"/>
    <w:rsid w:val="00175D24"/>
    <w:rsid w:val="00175FA6"/>
    <w:rsid w:val="0017627D"/>
    <w:rsid w:val="00176441"/>
    <w:rsid w:val="00176790"/>
    <w:rsid w:val="00176AA2"/>
    <w:rsid w:val="00176E17"/>
    <w:rsid w:val="00176FC5"/>
    <w:rsid w:val="00177AC2"/>
    <w:rsid w:val="00177FF7"/>
    <w:rsid w:val="0018042B"/>
    <w:rsid w:val="00180CE1"/>
    <w:rsid w:val="00180CF7"/>
    <w:rsid w:val="00180F00"/>
    <w:rsid w:val="001810D5"/>
    <w:rsid w:val="00181173"/>
    <w:rsid w:val="00181238"/>
    <w:rsid w:val="001813C2"/>
    <w:rsid w:val="00181525"/>
    <w:rsid w:val="00181A7A"/>
    <w:rsid w:val="00181B31"/>
    <w:rsid w:val="00182726"/>
    <w:rsid w:val="00183153"/>
    <w:rsid w:val="00183442"/>
    <w:rsid w:val="001834CF"/>
    <w:rsid w:val="0018359C"/>
    <w:rsid w:val="0018367B"/>
    <w:rsid w:val="00183714"/>
    <w:rsid w:val="00183D49"/>
    <w:rsid w:val="001840FA"/>
    <w:rsid w:val="001843FF"/>
    <w:rsid w:val="00184468"/>
    <w:rsid w:val="00184828"/>
    <w:rsid w:val="00184C5C"/>
    <w:rsid w:val="00184FEA"/>
    <w:rsid w:val="00185067"/>
    <w:rsid w:val="00185286"/>
    <w:rsid w:val="0018539B"/>
    <w:rsid w:val="00185437"/>
    <w:rsid w:val="001858BD"/>
    <w:rsid w:val="001858FA"/>
    <w:rsid w:val="00186994"/>
    <w:rsid w:val="00186F90"/>
    <w:rsid w:val="00187A9C"/>
    <w:rsid w:val="0019047E"/>
    <w:rsid w:val="00191002"/>
    <w:rsid w:val="001917A7"/>
    <w:rsid w:val="00191818"/>
    <w:rsid w:val="001920C9"/>
    <w:rsid w:val="001925C9"/>
    <w:rsid w:val="00192B8C"/>
    <w:rsid w:val="00192F55"/>
    <w:rsid w:val="00193632"/>
    <w:rsid w:val="001936DD"/>
    <w:rsid w:val="00193A53"/>
    <w:rsid w:val="00193D7E"/>
    <w:rsid w:val="0019400E"/>
    <w:rsid w:val="00194CB3"/>
    <w:rsid w:val="001959F7"/>
    <w:rsid w:val="00195A6C"/>
    <w:rsid w:val="00195F85"/>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98D"/>
    <w:rsid w:val="001A3B7B"/>
    <w:rsid w:val="001A3C50"/>
    <w:rsid w:val="001A403F"/>
    <w:rsid w:val="001A439E"/>
    <w:rsid w:val="001A523F"/>
    <w:rsid w:val="001A5741"/>
    <w:rsid w:val="001A698A"/>
    <w:rsid w:val="001A6B96"/>
    <w:rsid w:val="001A6C9B"/>
    <w:rsid w:val="001A79B5"/>
    <w:rsid w:val="001A7D10"/>
    <w:rsid w:val="001B021A"/>
    <w:rsid w:val="001B088D"/>
    <w:rsid w:val="001B0A5D"/>
    <w:rsid w:val="001B1062"/>
    <w:rsid w:val="001B110F"/>
    <w:rsid w:val="001B1A0C"/>
    <w:rsid w:val="001B1AA7"/>
    <w:rsid w:val="001B1CCE"/>
    <w:rsid w:val="001B2A0E"/>
    <w:rsid w:val="001B2DEA"/>
    <w:rsid w:val="001B3046"/>
    <w:rsid w:val="001B3222"/>
    <w:rsid w:val="001B3819"/>
    <w:rsid w:val="001B3FB3"/>
    <w:rsid w:val="001B4A64"/>
    <w:rsid w:val="001B5429"/>
    <w:rsid w:val="001B594C"/>
    <w:rsid w:val="001B59BE"/>
    <w:rsid w:val="001B5B1C"/>
    <w:rsid w:val="001B5CDE"/>
    <w:rsid w:val="001B6D7A"/>
    <w:rsid w:val="001B7654"/>
    <w:rsid w:val="001B765A"/>
    <w:rsid w:val="001B799A"/>
    <w:rsid w:val="001B7C2D"/>
    <w:rsid w:val="001C0BB4"/>
    <w:rsid w:val="001C0E60"/>
    <w:rsid w:val="001C12E0"/>
    <w:rsid w:val="001C1CBA"/>
    <w:rsid w:val="001C270B"/>
    <w:rsid w:val="001C299A"/>
    <w:rsid w:val="001C29B7"/>
    <w:rsid w:val="001C2D27"/>
    <w:rsid w:val="001C3096"/>
    <w:rsid w:val="001C316C"/>
    <w:rsid w:val="001C3279"/>
    <w:rsid w:val="001C3D9C"/>
    <w:rsid w:val="001C48C1"/>
    <w:rsid w:val="001C4934"/>
    <w:rsid w:val="001C514E"/>
    <w:rsid w:val="001C5CD8"/>
    <w:rsid w:val="001C5F6F"/>
    <w:rsid w:val="001C6299"/>
    <w:rsid w:val="001C683B"/>
    <w:rsid w:val="001C6863"/>
    <w:rsid w:val="001C69FE"/>
    <w:rsid w:val="001C6B0B"/>
    <w:rsid w:val="001C6B18"/>
    <w:rsid w:val="001C708B"/>
    <w:rsid w:val="001C71AA"/>
    <w:rsid w:val="001C72DB"/>
    <w:rsid w:val="001C734E"/>
    <w:rsid w:val="001C7387"/>
    <w:rsid w:val="001C739D"/>
    <w:rsid w:val="001C77E1"/>
    <w:rsid w:val="001C7A9A"/>
    <w:rsid w:val="001C7B47"/>
    <w:rsid w:val="001C7ECC"/>
    <w:rsid w:val="001D0F19"/>
    <w:rsid w:val="001D12F6"/>
    <w:rsid w:val="001D14A7"/>
    <w:rsid w:val="001D1524"/>
    <w:rsid w:val="001D1775"/>
    <w:rsid w:val="001D1980"/>
    <w:rsid w:val="001D1AFF"/>
    <w:rsid w:val="001D1FD5"/>
    <w:rsid w:val="001D212C"/>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28B"/>
    <w:rsid w:val="001D74A9"/>
    <w:rsid w:val="001D7B05"/>
    <w:rsid w:val="001D7BF4"/>
    <w:rsid w:val="001E021F"/>
    <w:rsid w:val="001E0424"/>
    <w:rsid w:val="001E05C0"/>
    <w:rsid w:val="001E09AE"/>
    <w:rsid w:val="001E20CD"/>
    <w:rsid w:val="001E23B3"/>
    <w:rsid w:val="001E2423"/>
    <w:rsid w:val="001E2716"/>
    <w:rsid w:val="001E2981"/>
    <w:rsid w:val="001E2E2F"/>
    <w:rsid w:val="001E2F77"/>
    <w:rsid w:val="001E34C6"/>
    <w:rsid w:val="001E4098"/>
    <w:rsid w:val="001E44E9"/>
    <w:rsid w:val="001E44EB"/>
    <w:rsid w:val="001E4D29"/>
    <w:rsid w:val="001E4E8B"/>
    <w:rsid w:val="001E552C"/>
    <w:rsid w:val="001E5C4D"/>
    <w:rsid w:val="001E5F41"/>
    <w:rsid w:val="001E61D6"/>
    <w:rsid w:val="001E6609"/>
    <w:rsid w:val="001E6BBF"/>
    <w:rsid w:val="001E6E63"/>
    <w:rsid w:val="001E6E70"/>
    <w:rsid w:val="001E7157"/>
    <w:rsid w:val="001E71A2"/>
    <w:rsid w:val="001E74B0"/>
    <w:rsid w:val="001E7B93"/>
    <w:rsid w:val="001E7ECF"/>
    <w:rsid w:val="001F03CA"/>
    <w:rsid w:val="001F077E"/>
    <w:rsid w:val="001F11B8"/>
    <w:rsid w:val="001F1420"/>
    <w:rsid w:val="001F1637"/>
    <w:rsid w:val="001F1BE8"/>
    <w:rsid w:val="001F1CF1"/>
    <w:rsid w:val="001F1D2A"/>
    <w:rsid w:val="001F2F66"/>
    <w:rsid w:val="001F37A4"/>
    <w:rsid w:val="001F3A09"/>
    <w:rsid w:val="001F3C19"/>
    <w:rsid w:val="001F417F"/>
    <w:rsid w:val="001F4213"/>
    <w:rsid w:val="001F42EB"/>
    <w:rsid w:val="001F4881"/>
    <w:rsid w:val="001F5632"/>
    <w:rsid w:val="001F5D94"/>
    <w:rsid w:val="001F5E39"/>
    <w:rsid w:val="001F6630"/>
    <w:rsid w:val="001F6872"/>
    <w:rsid w:val="001F6EF7"/>
    <w:rsid w:val="001F6F0C"/>
    <w:rsid w:val="001F7C6F"/>
    <w:rsid w:val="0020023F"/>
    <w:rsid w:val="00201108"/>
    <w:rsid w:val="00202346"/>
    <w:rsid w:val="00202546"/>
    <w:rsid w:val="00202C4B"/>
    <w:rsid w:val="00202E9B"/>
    <w:rsid w:val="002033C9"/>
    <w:rsid w:val="002035A4"/>
    <w:rsid w:val="0020378B"/>
    <w:rsid w:val="002039C1"/>
    <w:rsid w:val="00203DC0"/>
    <w:rsid w:val="00203F2E"/>
    <w:rsid w:val="002041DE"/>
    <w:rsid w:val="0020451C"/>
    <w:rsid w:val="00204E41"/>
    <w:rsid w:val="0020518C"/>
    <w:rsid w:val="0020568C"/>
    <w:rsid w:val="00205B0F"/>
    <w:rsid w:val="00205D9D"/>
    <w:rsid w:val="002064CC"/>
    <w:rsid w:val="00206AF1"/>
    <w:rsid w:val="00206E6D"/>
    <w:rsid w:val="0020764A"/>
    <w:rsid w:val="0020783B"/>
    <w:rsid w:val="002079CC"/>
    <w:rsid w:val="00207E5B"/>
    <w:rsid w:val="0021035D"/>
    <w:rsid w:val="0021078A"/>
    <w:rsid w:val="00210B6F"/>
    <w:rsid w:val="00211D13"/>
    <w:rsid w:val="00211FA3"/>
    <w:rsid w:val="0021214B"/>
    <w:rsid w:val="002129F1"/>
    <w:rsid w:val="00212AF4"/>
    <w:rsid w:val="00213A86"/>
    <w:rsid w:val="0021442A"/>
    <w:rsid w:val="002145F9"/>
    <w:rsid w:val="00214935"/>
    <w:rsid w:val="00216512"/>
    <w:rsid w:val="00216D82"/>
    <w:rsid w:val="00216DBC"/>
    <w:rsid w:val="0021703E"/>
    <w:rsid w:val="00217387"/>
    <w:rsid w:val="0021794B"/>
    <w:rsid w:val="00217D87"/>
    <w:rsid w:val="002207F5"/>
    <w:rsid w:val="00220B2E"/>
    <w:rsid w:val="00221032"/>
    <w:rsid w:val="00221115"/>
    <w:rsid w:val="002213B1"/>
    <w:rsid w:val="00221735"/>
    <w:rsid w:val="00221F2E"/>
    <w:rsid w:val="00222412"/>
    <w:rsid w:val="00222DE8"/>
    <w:rsid w:val="002231C2"/>
    <w:rsid w:val="002235FE"/>
    <w:rsid w:val="002238AE"/>
    <w:rsid w:val="00223CF3"/>
    <w:rsid w:val="002244B9"/>
    <w:rsid w:val="00224C65"/>
    <w:rsid w:val="00225320"/>
    <w:rsid w:val="00225A59"/>
    <w:rsid w:val="00225B95"/>
    <w:rsid w:val="00226728"/>
    <w:rsid w:val="00226B62"/>
    <w:rsid w:val="00227055"/>
    <w:rsid w:val="00227182"/>
    <w:rsid w:val="002271F1"/>
    <w:rsid w:val="00227649"/>
    <w:rsid w:val="00227971"/>
    <w:rsid w:val="00227F11"/>
    <w:rsid w:val="00227F93"/>
    <w:rsid w:val="00230584"/>
    <w:rsid w:val="00231C28"/>
    <w:rsid w:val="00231DB9"/>
    <w:rsid w:val="002326FD"/>
    <w:rsid w:val="00232988"/>
    <w:rsid w:val="00232C92"/>
    <w:rsid w:val="00233902"/>
    <w:rsid w:val="00233DC9"/>
    <w:rsid w:val="00234488"/>
    <w:rsid w:val="002348D7"/>
    <w:rsid w:val="00234938"/>
    <w:rsid w:val="00234A75"/>
    <w:rsid w:val="00234C33"/>
    <w:rsid w:val="00234D6A"/>
    <w:rsid w:val="002351E9"/>
    <w:rsid w:val="0023591C"/>
    <w:rsid w:val="00235DB2"/>
    <w:rsid w:val="00236C78"/>
    <w:rsid w:val="00236DD6"/>
    <w:rsid w:val="0023757B"/>
    <w:rsid w:val="002404C7"/>
    <w:rsid w:val="00240504"/>
    <w:rsid w:val="00240B24"/>
    <w:rsid w:val="00240D4A"/>
    <w:rsid w:val="00241DB6"/>
    <w:rsid w:val="00241FCE"/>
    <w:rsid w:val="0024290D"/>
    <w:rsid w:val="0024309F"/>
    <w:rsid w:val="00243322"/>
    <w:rsid w:val="00243CFD"/>
    <w:rsid w:val="00243E03"/>
    <w:rsid w:val="00243E0B"/>
    <w:rsid w:val="00243F20"/>
    <w:rsid w:val="00244072"/>
    <w:rsid w:val="00244230"/>
    <w:rsid w:val="002442E0"/>
    <w:rsid w:val="002443F9"/>
    <w:rsid w:val="00244AB0"/>
    <w:rsid w:val="00244BC3"/>
    <w:rsid w:val="00244C8A"/>
    <w:rsid w:val="00244FA7"/>
    <w:rsid w:val="00244FE3"/>
    <w:rsid w:val="0024513D"/>
    <w:rsid w:val="0024536D"/>
    <w:rsid w:val="0024544B"/>
    <w:rsid w:val="002455FB"/>
    <w:rsid w:val="00245839"/>
    <w:rsid w:val="00245A0F"/>
    <w:rsid w:val="00245F7D"/>
    <w:rsid w:val="002466A2"/>
    <w:rsid w:val="00246A7E"/>
    <w:rsid w:val="00247354"/>
    <w:rsid w:val="00247393"/>
    <w:rsid w:val="00247E28"/>
    <w:rsid w:val="00247FEA"/>
    <w:rsid w:val="00250102"/>
    <w:rsid w:val="0025048B"/>
    <w:rsid w:val="0025054C"/>
    <w:rsid w:val="00250769"/>
    <w:rsid w:val="0025094F"/>
    <w:rsid w:val="00250AA8"/>
    <w:rsid w:val="00250CA3"/>
    <w:rsid w:val="00250D68"/>
    <w:rsid w:val="002513C7"/>
    <w:rsid w:val="00251550"/>
    <w:rsid w:val="002517D4"/>
    <w:rsid w:val="00251832"/>
    <w:rsid w:val="00251D9D"/>
    <w:rsid w:val="00251EAA"/>
    <w:rsid w:val="00252669"/>
    <w:rsid w:val="00252999"/>
    <w:rsid w:val="00252D32"/>
    <w:rsid w:val="00252E26"/>
    <w:rsid w:val="00253226"/>
    <w:rsid w:val="00253227"/>
    <w:rsid w:val="00253367"/>
    <w:rsid w:val="00253B4C"/>
    <w:rsid w:val="00254142"/>
    <w:rsid w:val="0025442C"/>
    <w:rsid w:val="00254490"/>
    <w:rsid w:val="002546C3"/>
    <w:rsid w:val="00254993"/>
    <w:rsid w:val="00254B24"/>
    <w:rsid w:val="00255569"/>
    <w:rsid w:val="002559B3"/>
    <w:rsid w:val="00256253"/>
    <w:rsid w:val="002562FE"/>
    <w:rsid w:val="002564A4"/>
    <w:rsid w:val="0025678A"/>
    <w:rsid w:val="0025686E"/>
    <w:rsid w:val="0025686F"/>
    <w:rsid w:val="00256AD8"/>
    <w:rsid w:val="00256D8A"/>
    <w:rsid w:val="00256EBB"/>
    <w:rsid w:val="0025730A"/>
    <w:rsid w:val="00257930"/>
    <w:rsid w:val="00260029"/>
    <w:rsid w:val="00260040"/>
    <w:rsid w:val="00260142"/>
    <w:rsid w:val="00260217"/>
    <w:rsid w:val="002606CE"/>
    <w:rsid w:val="0026074D"/>
    <w:rsid w:val="002607D8"/>
    <w:rsid w:val="002608D0"/>
    <w:rsid w:val="00260E28"/>
    <w:rsid w:val="00260F81"/>
    <w:rsid w:val="00261350"/>
    <w:rsid w:val="002619B7"/>
    <w:rsid w:val="00262318"/>
    <w:rsid w:val="002626F4"/>
    <w:rsid w:val="0026279E"/>
    <w:rsid w:val="00262AAC"/>
    <w:rsid w:val="00262FA8"/>
    <w:rsid w:val="00263215"/>
    <w:rsid w:val="00263784"/>
    <w:rsid w:val="00263AB2"/>
    <w:rsid w:val="00263C09"/>
    <w:rsid w:val="002640F9"/>
    <w:rsid w:val="002643AC"/>
    <w:rsid w:val="0026458F"/>
    <w:rsid w:val="002652A5"/>
    <w:rsid w:val="00265C60"/>
    <w:rsid w:val="00265D64"/>
    <w:rsid w:val="002664B9"/>
    <w:rsid w:val="00266E65"/>
    <w:rsid w:val="00266EA2"/>
    <w:rsid w:val="002672D9"/>
    <w:rsid w:val="00267D7A"/>
    <w:rsid w:val="00270CAB"/>
    <w:rsid w:val="00270DF7"/>
    <w:rsid w:val="00271284"/>
    <w:rsid w:val="002716EB"/>
    <w:rsid w:val="002716F9"/>
    <w:rsid w:val="0027280D"/>
    <w:rsid w:val="0027285B"/>
    <w:rsid w:val="002728BE"/>
    <w:rsid w:val="00272FAD"/>
    <w:rsid w:val="00273D28"/>
    <w:rsid w:val="002746D2"/>
    <w:rsid w:val="00274D24"/>
    <w:rsid w:val="00274F78"/>
    <w:rsid w:val="0027504F"/>
    <w:rsid w:val="00275CE4"/>
    <w:rsid w:val="00275D34"/>
    <w:rsid w:val="002763ED"/>
    <w:rsid w:val="00276820"/>
    <w:rsid w:val="00276C93"/>
    <w:rsid w:val="00276D6D"/>
    <w:rsid w:val="00276E37"/>
    <w:rsid w:val="00277C01"/>
    <w:rsid w:val="00277C98"/>
    <w:rsid w:val="00277EC9"/>
    <w:rsid w:val="00280045"/>
    <w:rsid w:val="002801AE"/>
    <w:rsid w:val="0028107A"/>
    <w:rsid w:val="00281BAD"/>
    <w:rsid w:val="00282958"/>
    <w:rsid w:val="00282A30"/>
    <w:rsid w:val="00282A9B"/>
    <w:rsid w:val="00282B20"/>
    <w:rsid w:val="00282F95"/>
    <w:rsid w:val="002838E9"/>
    <w:rsid w:val="00283CB9"/>
    <w:rsid w:val="00284190"/>
    <w:rsid w:val="00284A6A"/>
    <w:rsid w:val="00284C50"/>
    <w:rsid w:val="00284EFB"/>
    <w:rsid w:val="002852EF"/>
    <w:rsid w:val="0028544D"/>
    <w:rsid w:val="0028548B"/>
    <w:rsid w:val="00285772"/>
    <w:rsid w:val="002859BD"/>
    <w:rsid w:val="002859F5"/>
    <w:rsid w:val="00285B43"/>
    <w:rsid w:val="00285DE9"/>
    <w:rsid w:val="00285E01"/>
    <w:rsid w:val="0028611D"/>
    <w:rsid w:val="00287034"/>
    <w:rsid w:val="00287093"/>
    <w:rsid w:val="00287141"/>
    <w:rsid w:val="002875ED"/>
    <w:rsid w:val="00287C86"/>
    <w:rsid w:val="00290134"/>
    <w:rsid w:val="00290198"/>
    <w:rsid w:val="0029038A"/>
    <w:rsid w:val="002909B7"/>
    <w:rsid w:val="00290B10"/>
    <w:rsid w:val="00290C20"/>
    <w:rsid w:val="00290D0D"/>
    <w:rsid w:val="002914F6"/>
    <w:rsid w:val="0029161D"/>
    <w:rsid w:val="002916C1"/>
    <w:rsid w:val="00291C9A"/>
    <w:rsid w:val="00292658"/>
    <w:rsid w:val="0029294D"/>
    <w:rsid w:val="00292ABB"/>
    <w:rsid w:val="00292F9E"/>
    <w:rsid w:val="00293398"/>
    <w:rsid w:val="002937CD"/>
    <w:rsid w:val="00293935"/>
    <w:rsid w:val="00293C07"/>
    <w:rsid w:val="00293DA5"/>
    <w:rsid w:val="0029401A"/>
    <w:rsid w:val="00294224"/>
    <w:rsid w:val="002955BA"/>
    <w:rsid w:val="002957DB"/>
    <w:rsid w:val="00296035"/>
    <w:rsid w:val="00296043"/>
    <w:rsid w:val="00296A3F"/>
    <w:rsid w:val="00296A5D"/>
    <w:rsid w:val="00296B20"/>
    <w:rsid w:val="00296B48"/>
    <w:rsid w:val="00297AD7"/>
    <w:rsid w:val="00297C85"/>
    <w:rsid w:val="00297D39"/>
    <w:rsid w:val="00297F3C"/>
    <w:rsid w:val="00297F87"/>
    <w:rsid w:val="002A061F"/>
    <w:rsid w:val="002A06DE"/>
    <w:rsid w:val="002A0914"/>
    <w:rsid w:val="002A0F38"/>
    <w:rsid w:val="002A0F8E"/>
    <w:rsid w:val="002A1052"/>
    <w:rsid w:val="002A1D1B"/>
    <w:rsid w:val="002A1D79"/>
    <w:rsid w:val="002A2610"/>
    <w:rsid w:val="002A2DB8"/>
    <w:rsid w:val="002A2EED"/>
    <w:rsid w:val="002A3232"/>
    <w:rsid w:val="002A332B"/>
    <w:rsid w:val="002A42D7"/>
    <w:rsid w:val="002A4667"/>
    <w:rsid w:val="002A4B17"/>
    <w:rsid w:val="002A5401"/>
    <w:rsid w:val="002A54A9"/>
    <w:rsid w:val="002A5568"/>
    <w:rsid w:val="002A5948"/>
    <w:rsid w:val="002A5E15"/>
    <w:rsid w:val="002A6AC5"/>
    <w:rsid w:val="002A6B5F"/>
    <w:rsid w:val="002A6F7B"/>
    <w:rsid w:val="002A6FE0"/>
    <w:rsid w:val="002A7143"/>
    <w:rsid w:val="002A758C"/>
    <w:rsid w:val="002A7BBA"/>
    <w:rsid w:val="002B0746"/>
    <w:rsid w:val="002B0A60"/>
    <w:rsid w:val="002B0F23"/>
    <w:rsid w:val="002B142C"/>
    <w:rsid w:val="002B147C"/>
    <w:rsid w:val="002B1D63"/>
    <w:rsid w:val="002B1E05"/>
    <w:rsid w:val="002B1EE7"/>
    <w:rsid w:val="002B20AA"/>
    <w:rsid w:val="002B28F5"/>
    <w:rsid w:val="002B29A6"/>
    <w:rsid w:val="002B2B11"/>
    <w:rsid w:val="002B2B64"/>
    <w:rsid w:val="002B2C91"/>
    <w:rsid w:val="002B325B"/>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624A"/>
    <w:rsid w:val="002B63CC"/>
    <w:rsid w:val="002B65EF"/>
    <w:rsid w:val="002B6963"/>
    <w:rsid w:val="002B6EB9"/>
    <w:rsid w:val="002B70B2"/>
    <w:rsid w:val="002B73A5"/>
    <w:rsid w:val="002B73C3"/>
    <w:rsid w:val="002C049B"/>
    <w:rsid w:val="002C0B9F"/>
    <w:rsid w:val="002C0D05"/>
    <w:rsid w:val="002C1078"/>
    <w:rsid w:val="002C1975"/>
    <w:rsid w:val="002C2255"/>
    <w:rsid w:val="002C23F3"/>
    <w:rsid w:val="002C247E"/>
    <w:rsid w:val="002C24AF"/>
    <w:rsid w:val="002C2766"/>
    <w:rsid w:val="002C2849"/>
    <w:rsid w:val="002C28FE"/>
    <w:rsid w:val="002C290F"/>
    <w:rsid w:val="002C341A"/>
    <w:rsid w:val="002C3D4F"/>
    <w:rsid w:val="002C3F83"/>
    <w:rsid w:val="002C3FB9"/>
    <w:rsid w:val="002C4149"/>
    <w:rsid w:val="002C414A"/>
    <w:rsid w:val="002C4256"/>
    <w:rsid w:val="002C4485"/>
    <w:rsid w:val="002C45C4"/>
    <w:rsid w:val="002C492B"/>
    <w:rsid w:val="002C49A7"/>
    <w:rsid w:val="002C4BCC"/>
    <w:rsid w:val="002C4C96"/>
    <w:rsid w:val="002C5A26"/>
    <w:rsid w:val="002C60E4"/>
    <w:rsid w:val="002C675E"/>
    <w:rsid w:val="002C6851"/>
    <w:rsid w:val="002C6D0E"/>
    <w:rsid w:val="002C6D33"/>
    <w:rsid w:val="002C6EEA"/>
    <w:rsid w:val="002C72AE"/>
    <w:rsid w:val="002C7303"/>
    <w:rsid w:val="002C74B2"/>
    <w:rsid w:val="002C7EA5"/>
    <w:rsid w:val="002C7F8D"/>
    <w:rsid w:val="002D0413"/>
    <w:rsid w:val="002D0656"/>
    <w:rsid w:val="002D06EC"/>
    <w:rsid w:val="002D06F4"/>
    <w:rsid w:val="002D08AD"/>
    <w:rsid w:val="002D0AA3"/>
    <w:rsid w:val="002D157B"/>
    <w:rsid w:val="002D1CEA"/>
    <w:rsid w:val="002D1E6F"/>
    <w:rsid w:val="002D2174"/>
    <w:rsid w:val="002D2221"/>
    <w:rsid w:val="002D24C5"/>
    <w:rsid w:val="002D29E8"/>
    <w:rsid w:val="002D2EDC"/>
    <w:rsid w:val="002D38FA"/>
    <w:rsid w:val="002D39DF"/>
    <w:rsid w:val="002D3E69"/>
    <w:rsid w:val="002D3F02"/>
    <w:rsid w:val="002D410D"/>
    <w:rsid w:val="002D4172"/>
    <w:rsid w:val="002D4C14"/>
    <w:rsid w:val="002D4E1D"/>
    <w:rsid w:val="002D565B"/>
    <w:rsid w:val="002D5855"/>
    <w:rsid w:val="002D5B61"/>
    <w:rsid w:val="002D63A8"/>
    <w:rsid w:val="002D651D"/>
    <w:rsid w:val="002D6591"/>
    <w:rsid w:val="002D673D"/>
    <w:rsid w:val="002D682B"/>
    <w:rsid w:val="002D75DF"/>
    <w:rsid w:val="002D7DB3"/>
    <w:rsid w:val="002E0AC2"/>
    <w:rsid w:val="002E17C6"/>
    <w:rsid w:val="002E21AD"/>
    <w:rsid w:val="002E25BB"/>
    <w:rsid w:val="002E2BD9"/>
    <w:rsid w:val="002E3079"/>
    <w:rsid w:val="002E3742"/>
    <w:rsid w:val="002E389F"/>
    <w:rsid w:val="002E4116"/>
    <w:rsid w:val="002E435F"/>
    <w:rsid w:val="002E4632"/>
    <w:rsid w:val="002E469F"/>
    <w:rsid w:val="002E4845"/>
    <w:rsid w:val="002E48C6"/>
    <w:rsid w:val="002E58E1"/>
    <w:rsid w:val="002E59CC"/>
    <w:rsid w:val="002E5C2D"/>
    <w:rsid w:val="002E65E7"/>
    <w:rsid w:val="002E66B2"/>
    <w:rsid w:val="002E66E5"/>
    <w:rsid w:val="002E6850"/>
    <w:rsid w:val="002E6969"/>
    <w:rsid w:val="002E6CB0"/>
    <w:rsid w:val="002E6CE3"/>
    <w:rsid w:val="002E6DF3"/>
    <w:rsid w:val="002E7B0E"/>
    <w:rsid w:val="002F0126"/>
    <w:rsid w:val="002F014E"/>
    <w:rsid w:val="002F0ED4"/>
    <w:rsid w:val="002F111F"/>
    <w:rsid w:val="002F1229"/>
    <w:rsid w:val="002F1277"/>
    <w:rsid w:val="002F1679"/>
    <w:rsid w:val="002F18C4"/>
    <w:rsid w:val="002F1E04"/>
    <w:rsid w:val="002F261C"/>
    <w:rsid w:val="002F306C"/>
    <w:rsid w:val="002F3AE2"/>
    <w:rsid w:val="002F3D03"/>
    <w:rsid w:val="002F3D5A"/>
    <w:rsid w:val="002F4526"/>
    <w:rsid w:val="002F4CF9"/>
    <w:rsid w:val="002F4DF8"/>
    <w:rsid w:val="002F58D6"/>
    <w:rsid w:val="002F5936"/>
    <w:rsid w:val="002F5BC5"/>
    <w:rsid w:val="002F5CC0"/>
    <w:rsid w:val="002F6327"/>
    <w:rsid w:val="002F6CEB"/>
    <w:rsid w:val="002F6DCA"/>
    <w:rsid w:val="002F7068"/>
    <w:rsid w:val="002F7192"/>
    <w:rsid w:val="002F776C"/>
    <w:rsid w:val="002F7C84"/>
    <w:rsid w:val="003004AC"/>
    <w:rsid w:val="00300A6D"/>
    <w:rsid w:val="00300D40"/>
    <w:rsid w:val="00300D9C"/>
    <w:rsid w:val="00300E46"/>
    <w:rsid w:val="003013AE"/>
    <w:rsid w:val="00301562"/>
    <w:rsid w:val="00301600"/>
    <w:rsid w:val="003017FB"/>
    <w:rsid w:val="0030184E"/>
    <w:rsid w:val="00301E4E"/>
    <w:rsid w:val="00301FE9"/>
    <w:rsid w:val="0030216A"/>
    <w:rsid w:val="003022D5"/>
    <w:rsid w:val="0030291D"/>
    <w:rsid w:val="00302955"/>
    <w:rsid w:val="00302C50"/>
    <w:rsid w:val="00302DB5"/>
    <w:rsid w:val="003030D1"/>
    <w:rsid w:val="003031A3"/>
    <w:rsid w:val="0030344A"/>
    <w:rsid w:val="00303E0E"/>
    <w:rsid w:val="00304994"/>
    <w:rsid w:val="003062D0"/>
    <w:rsid w:val="00306421"/>
    <w:rsid w:val="003066F4"/>
    <w:rsid w:val="00306CEE"/>
    <w:rsid w:val="00306DC1"/>
    <w:rsid w:val="00307419"/>
    <w:rsid w:val="00310265"/>
    <w:rsid w:val="00310821"/>
    <w:rsid w:val="00310B07"/>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879"/>
    <w:rsid w:val="00314BD0"/>
    <w:rsid w:val="00314D3E"/>
    <w:rsid w:val="00316491"/>
    <w:rsid w:val="00316608"/>
    <w:rsid w:val="0031766B"/>
    <w:rsid w:val="00317F1D"/>
    <w:rsid w:val="0032010B"/>
    <w:rsid w:val="003202F9"/>
    <w:rsid w:val="003206C9"/>
    <w:rsid w:val="003209A9"/>
    <w:rsid w:val="00320BF7"/>
    <w:rsid w:val="00321123"/>
    <w:rsid w:val="00321351"/>
    <w:rsid w:val="0032196F"/>
    <w:rsid w:val="00321DDF"/>
    <w:rsid w:val="003223E7"/>
    <w:rsid w:val="003227DA"/>
    <w:rsid w:val="00323888"/>
    <w:rsid w:val="00323AC9"/>
    <w:rsid w:val="00323DE5"/>
    <w:rsid w:val="00324518"/>
    <w:rsid w:val="003250D5"/>
    <w:rsid w:val="003252B8"/>
    <w:rsid w:val="00326497"/>
    <w:rsid w:val="00326540"/>
    <w:rsid w:val="003271D9"/>
    <w:rsid w:val="00327A42"/>
    <w:rsid w:val="00327C82"/>
    <w:rsid w:val="00327DC9"/>
    <w:rsid w:val="00330A45"/>
    <w:rsid w:val="00330DE7"/>
    <w:rsid w:val="00331000"/>
    <w:rsid w:val="003310CA"/>
    <w:rsid w:val="0033171A"/>
    <w:rsid w:val="00331D21"/>
    <w:rsid w:val="0033226A"/>
    <w:rsid w:val="003322BA"/>
    <w:rsid w:val="00332401"/>
    <w:rsid w:val="00332473"/>
    <w:rsid w:val="003325FF"/>
    <w:rsid w:val="00332773"/>
    <w:rsid w:val="00332E36"/>
    <w:rsid w:val="00333026"/>
    <w:rsid w:val="0033381B"/>
    <w:rsid w:val="00333C27"/>
    <w:rsid w:val="00333F93"/>
    <w:rsid w:val="00335876"/>
    <w:rsid w:val="00335B14"/>
    <w:rsid w:val="00335D9C"/>
    <w:rsid w:val="00336180"/>
    <w:rsid w:val="0033621F"/>
    <w:rsid w:val="003365BB"/>
    <w:rsid w:val="00336908"/>
    <w:rsid w:val="00336D48"/>
    <w:rsid w:val="00337912"/>
    <w:rsid w:val="0034043E"/>
    <w:rsid w:val="00341119"/>
    <w:rsid w:val="003417CE"/>
    <w:rsid w:val="00341AFC"/>
    <w:rsid w:val="003423C0"/>
    <w:rsid w:val="00342427"/>
    <w:rsid w:val="00342610"/>
    <w:rsid w:val="00342C14"/>
    <w:rsid w:val="00342F37"/>
    <w:rsid w:val="00343130"/>
    <w:rsid w:val="00343833"/>
    <w:rsid w:val="00343A45"/>
    <w:rsid w:val="00343CC8"/>
    <w:rsid w:val="00343F8A"/>
    <w:rsid w:val="00343FC8"/>
    <w:rsid w:val="00344004"/>
    <w:rsid w:val="00344281"/>
    <w:rsid w:val="00344ADF"/>
    <w:rsid w:val="0034540C"/>
    <w:rsid w:val="00346751"/>
    <w:rsid w:val="00346D3B"/>
    <w:rsid w:val="00347082"/>
    <w:rsid w:val="0034758A"/>
    <w:rsid w:val="00347B4A"/>
    <w:rsid w:val="00347C8C"/>
    <w:rsid w:val="003501DE"/>
    <w:rsid w:val="00350611"/>
    <w:rsid w:val="00350AF2"/>
    <w:rsid w:val="00351594"/>
    <w:rsid w:val="00351716"/>
    <w:rsid w:val="00351726"/>
    <w:rsid w:val="003519D3"/>
    <w:rsid w:val="00351A73"/>
    <w:rsid w:val="00352396"/>
    <w:rsid w:val="003525C4"/>
    <w:rsid w:val="003531AD"/>
    <w:rsid w:val="003532FF"/>
    <w:rsid w:val="003534D3"/>
    <w:rsid w:val="00353611"/>
    <w:rsid w:val="00354B97"/>
    <w:rsid w:val="00355C4A"/>
    <w:rsid w:val="00356DF6"/>
    <w:rsid w:val="00356E71"/>
    <w:rsid w:val="00357095"/>
    <w:rsid w:val="003571D4"/>
    <w:rsid w:val="00357BA2"/>
    <w:rsid w:val="00357F7C"/>
    <w:rsid w:val="00360E4C"/>
    <w:rsid w:val="0036125F"/>
    <w:rsid w:val="0036175A"/>
    <w:rsid w:val="00361DAF"/>
    <w:rsid w:val="00361E61"/>
    <w:rsid w:val="00361F1E"/>
    <w:rsid w:val="0036265B"/>
    <w:rsid w:val="0036295D"/>
    <w:rsid w:val="003632E1"/>
    <w:rsid w:val="0036374F"/>
    <w:rsid w:val="00363C64"/>
    <w:rsid w:val="0036429A"/>
    <w:rsid w:val="003643BD"/>
    <w:rsid w:val="00364CCC"/>
    <w:rsid w:val="00365011"/>
    <w:rsid w:val="0036511D"/>
    <w:rsid w:val="00365806"/>
    <w:rsid w:val="0036634C"/>
    <w:rsid w:val="00366379"/>
    <w:rsid w:val="0036659F"/>
    <w:rsid w:val="00366BC2"/>
    <w:rsid w:val="00367276"/>
    <w:rsid w:val="00367299"/>
    <w:rsid w:val="0036761C"/>
    <w:rsid w:val="00367AF2"/>
    <w:rsid w:val="00367BDB"/>
    <w:rsid w:val="00370069"/>
    <w:rsid w:val="0037040B"/>
    <w:rsid w:val="00370AE1"/>
    <w:rsid w:val="003712B4"/>
    <w:rsid w:val="00371551"/>
    <w:rsid w:val="00371944"/>
    <w:rsid w:val="00371D78"/>
    <w:rsid w:val="003720D1"/>
    <w:rsid w:val="003723DA"/>
    <w:rsid w:val="003725C0"/>
    <w:rsid w:val="00372752"/>
    <w:rsid w:val="00373041"/>
    <w:rsid w:val="00373A47"/>
    <w:rsid w:val="0037420F"/>
    <w:rsid w:val="00374339"/>
    <w:rsid w:val="00374A4E"/>
    <w:rsid w:val="00374C00"/>
    <w:rsid w:val="0037504B"/>
    <w:rsid w:val="00375374"/>
    <w:rsid w:val="00375E03"/>
    <w:rsid w:val="003761C9"/>
    <w:rsid w:val="003763F3"/>
    <w:rsid w:val="00376405"/>
    <w:rsid w:val="00376420"/>
    <w:rsid w:val="003777D8"/>
    <w:rsid w:val="00377A19"/>
    <w:rsid w:val="00377A33"/>
    <w:rsid w:val="0038033C"/>
    <w:rsid w:val="0038036C"/>
    <w:rsid w:val="00380D0F"/>
    <w:rsid w:val="00381BE5"/>
    <w:rsid w:val="00381E58"/>
    <w:rsid w:val="00382346"/>
    <w:rsid w:val="0038235A"/>
    <w:rsid w:val="00382695"/>
    <w:rsid w:val="00382B40"/>
    <w:rsid w:val="00382D1C"/>
    <w:rsid w:val="00383A62"/>
    <w:rsid w:val="0038451B"/>
    <w:rsid w:val="00384846"/>
    <w:rsid w:val="00384CAF"/>
    <w:rsid w:val="00385537"/>
    <w:rsid w:val="00385972"/>
    <w:rsid w:val="00385EFC"/>
    <w:rsid w:val="00386C55"/>
    <w:rsid w:val="00387A34"/>
    <w:rsid w:val="00387A3C"/>
    <w:rsid w:val="00387BD7"/>
    <w:rsid w:val="00387CAB"/>
    <w:rsid w:val="003901A5"/>
    <w:rsid w:val="003910A9"/>
    <w:rsid w:val="00391D52"/>
    <w:rsid w:val="00391F49"/>
    <w:rsid w:val="003920E0"/>
    <w:rsid w:val="0039268A"/>
    <w:rsid w:val="00392759"/>
    <w:rsid w:val="0039282E"/>
    <w:rsid w:val="00392A82"/>
    <w:rsid w:val="00392C37"/>
    <w:rsid w:val="00393370"/>
    <w:rsid w:val="00393445"/>
    <w:rsid w:val="0039349A"/>
    <w:rsid w:val="00393520"/>
    <w:rsid w:val="0039380D"/>
    <w:rsid w:val="0039478E"/>
    <w:rsid w:val="00394863"/>
    <w:rsid w:val="00395092"/>
    <w:rsid w:val="0039526B"/>
    <w:rsid w:val="00395B4E"/>
    <w:rsid w:val="00395D61"/>
    <w:rsid w:val="00395DEE"/>
    <w:rsid w:val="00396421"/>
    <w:rsid w:val="00396C08"/>
    <w:rsid w:val="00396CD7"/>
    <w:rsid w:val="003970DA"/>
    <w:rsid w:val="003970E2"/>
    <w:rsid w:val="0039773A"/>
    <w:rsid w:val="00397806"/>
    <w:rsid w:val="00397A9B"/>
    <w:rsid w:val="00397FDF"/>
    <w:rsid w:val="003A0061"/>
    <w:rsid w:val="003A08F8"/>
    <w:rsid w:val="003A0BBB"/>
    <w:rsid w:val="003A1629"/>
    <w:rsid w:val="003A1D00"/>
    <w:rsid w:val="003A1D35"/>
    <w:rsid w:val="003A2420"/>
    <w:rsid w:val="003A2503"/>
    <w:rsid w:val="003A267A"/>
    <w:rsid w:val="003A345C"/>
    <w:rsid w:val="003A376B"/>
    <w:rsid w:val="003A44B3"/>
    <w:rsid w:val="003A4C4D"/>
    <w:rsid w:val="003A512D"/>
    <w:rsid w:val="003A52A0"/>
    <w:rsid w:val="003A59D4"/>
    <w:rsid w:val="003A5CF9"/>
    <w:rsid w:val="003A6273"/>
    <w:rsid w:val="003A63DE"/>
    <w:rsid w:val="003A64CF"/>
    <w:rsid w:val="003A66B8"/>
    <w:rsid w:val="003A6AB9"/>
    <w:rsid w:val="003A6D6D"/>
    <w:rsid w:val="003A70E2"/>
    <w:rsid w:val="003B00F1"/>
    <w:rsid w:val="003B02CE"/>
    <w:rsid w:val="003B030A"/>
    <w:rsid w:val="003B06B2"/>
    <w:rsid w:val="003B0DEB"/>
    <w:rsid w:val="003B0F2F"/>
    <w:rsid w:val="003B13F2"/>
    <w:rsid w:val="003B1491"/>
    <w:rsid w:val="003B1511"/>
    <w:rsid w:val="003B1890"/>
    <w:rsid w:val="003B2AD7"/>
    <w:rsid w:val="003B2C28"/>
    <w:rsid w:val="003B3422"/>
    <w:rsid w:val="003B3872"/>
    <w:rsid w:val="003B40A6"/>
    <w:rsid w:val="003B43FC"/>
    <w:rsid w:val="003B45B3"/>
    <w:rsid w:val="003B4723"/>
    <w:rsid w:val="003B49BE"/>
    <w:rsid w:val="003B4A2F"/>
    <w:rsid w:val="003B4B53"/>
    <w:rsid w:val="003B4BA0"/>
    <w:rsid w:val="003B5AC5"/>
    <w:rsid w:val="003B666D"/>
    <w:rsid w:val="003B66E6"/>
    <w:rsid w:val="003B6A2E"/>
    <w:rsid w:val="003B718B"/>
    <w:rsid w:val="003B735A"/>
    <w:rsid w:val="003C0412"/>
    <w:rsid w:val="003C091E"/>
    <w:rsid w:val="003C1121"/>
    <w:rsid w:val="003C13F8"/>
    <w:rsid w:val="003C13F9"/>
    <w:rsid w:val="003C2096"/>
    <w:rsid w:val="003C2124"/>
    <w:rsid w:val="003C21B9"/>
    <w:rsid w:val="003C22F0"/>
    <w:rsid w:val="003C26AB"/>
    <w:rsid w:val="003C2F9D"/>
    <w:rsid w:val="003C3016"/>
    <w:rsid w:val="003C4BC9"/>
    <w:rsid w:val="003C5EB6"/>
    <w:rsid w:val="003C62BE"/>
    <w:rsid w:val="003C66CB"/>
    <w:rsid w:val="003C6911"/>
    <w:rsid w:val="003C6C76"/>
    <w:rsid w:val="003C6D06"/>
    <w:rsid w:val="003C6F1C"/>
    <w:rsid w:val="003C723C"/>
    <w:rsid w:val="003C72D8"/>
    <w:rsid w:val="003C75E3"/>
    <w:rsid w:val="003C79CE"/>
    <w:rsid w:val="003D0111"/>
    <w:rsid w:val="003D0366"/>
    <w:rsid w:val="003D0493"/>
    <w:rsid w:val="003D066E"/>
    <w:rsid w:val="003D06E3"/>
    <w:rsid w:val="003D0B9C"/>
    <w:rsid w:val="003D0EBB"/>
    <w:rsid w:val="003D0FE1"/>
    <w:rsid w:val="003D1196"/>
    <w:rsid w:val="003D13DD"/>
    <w:rsid w:val="003D1BA4"/>
    <w:rsid w:val="003D1C40"/>
    <w:rsid w:val="003D2012"/>
    <w:rsid w:val="003D22FC"/>
    <w:rsid w:val="003D2483"/>
    <w:rsid w:val="003D2EA9"/>
    <w:rsid w:val="003D344D"/>
    <w:rsid w:val="003D38A9"/>
    <w:rsid w:val="003D435F"/>
    <w:rsid w:val="003D460A"/>
    <w:rsid w:val="003D4637"/>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DA"/>
    <w:rsid w:val="003E1059"/>
    <w:rsid w:val="003E1316"/>
    <w:rsid w:val="003E1752"/>
    <w:rsid w:val="003E1B36"/>
    <w:rsid w:val="003E20A2"/>
    <w:rsid w:val="003E2271"/>
    <w:rsid w:val="003E25F2"/>
    <w:rsid w:val="003E3D41"/>
    <w:rsid w:val="003E48CA"/>
    <w:rsid w:val="003E578D"/>
    <w:rsid w:val="003E579E"/>
    <w:rsid w:val="003E6859"/>
    <w:rsid w:val="003E6A36"/>
    <w:rsid w:val="003E702F"/>
    <w:rsid w:val="003E71D5"/>
    <w:rsid w:val="003E726E"/>
    <w:rsid w:val="003E72E4"/>
    <w:rsid w:val="003E7562"/>
    <w:rsid w:val="003E7BD7"/>
    <w:rsid w:val="003E7CFF"/>
    <w:rsid w:val="003E7FD4"/>
    <w:rsid w:val="003F0298"/>
    <w:rsid w:val="003F09D5"/>
    <w:rsid w:val="003F0BC4"/>
    <w:rsid w:val="003F0C37"/>
    <w:rsid w:val="003F0C9D"/>
    <w:rsid w:val="003F14FE"/>
    <w:rsid w:val="003F27AA"/>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70A0"/>
    <w:rsid w:val="003F729E"/>
    <w:rsid w:val="003F7F67"/>
    <w:rsid w:val="00400335"/>
    <w:rsid w:val="004011D1"/>
    <w:rsid w:val="00401F08"/>
    <w:rsid w:val="0040210A"/>
    <w:rsid w:val="0040212A"/>
    <w:rsid w:val="004031B7"/>
    <w:rsid w:val="00403895"/>
    <w:rsid w:val="00403EDF"/>
    <w:rsid w:val="004046A6"/>
    <w:rsid w:val="004047B7"/>
    <w:rsid w:val="00404A39"/>
    <w:rsid w:val="004056E0"/>
    <w:rsid w:val="00405CA3"/>
    <w:rsid w:val="00406005"/>
    <w:rsid w:val="004064B3"/>
    <w:rsid w:val="00406A31"/>
    <w:rsid w:val="004076D8"/>
    <w:rsid w:val="00407C82"/>
    <w:rsid w:val="00407E83"/>
    <w:rsid w:val="00407F2E"/>
    <w:rsid w:val="00410BCE"/>
    <w:rsid w:val="00410BD9"/>
    <w:rsid w:val="00411579"/>
    <w:rsid w:val="00411DF7"/>
    <w:rsid w:val="0041226D"/>
    <w:rsid w:val="0041266E"/>
    <w:rsid w:val="00412C17"/>
    <w:rsid w:val="00412DE1"/>
    <w:rsid w:val="0041314F"/>
    <w:rsid w:val="00413329"/>
    <w:rsid w:val="00413572"/>
    <w:rsid w:val="00413A86"/>
    <w:rsid w:val="00413C12"/>
    <w:rsid w:val="00413DF1"/>
    <w:rsid w:val="00414F25"/>
    <w:rsid w:val="00415846"/>
    <w:rsid w:val="00416269"/>
    <w:rsid w:val="00416F6B"/>
    <w:rsid w:val="00417B9F"/>
    <w:rsid w:val="00417CC5"/>
    <w:rsid w:val="00417DFF"/>
    <w:rsid w:val="00417E00"/>
    <w:rsid w:val="00420015"/>
    <w:rsid w:val="0042015A"/>
    <w:rsid w:val="00420BAA"/>
    <w:rsid w:val="0042112D"/>
    <w:rsid w:val="0042159F"/>
    <w:rsid w:val="00421628"/>
    <w:rsid w:val="00421B69"/>
    <w:rsid w:val="00421DA4"/>
    <w:rsid w:val="0042258C"/>
    <w:rsid w:val="004225E6"/>
    <w:rsid w:val="00422D4C"/>
    <w:rsid w:val="00422DAF"/>
    <w:rsid w:val="0042472F"/>
    <w:rsid w:val="00424E09"/>
    <w:rsid w:val="00425430"/>
    <w:rsid w:val="004261C3"/>
    <w:rsid w:val="00426324"/>
    <w:rsid w:val="00427A41"/>
    <w:rsid w:val="00427BCD"/>
    <w:rsid w:val="00430B96"/>
    <w:rsid w:val="0043151D"/>
    <w:rsid w:val="00431676"/>
    <w:rsid w:val="004321AD"/>
    <w:rsid w:val="004331EB"/>
    <w:rsid w:val="00433870"/>
    <w:rsid w:val="00433ED7"/>
    <w:rsid w:val="00433F88"/>
    <w:rsid w:val="00434C74"/>
    <w:rsid w:val="00435AD5"/>
    <w:rsid w:val="00436584"/>
    <w:rsid w:val="004366B6"/>
    <w:rsid w:val="004367FF"/>
    <w:rsid w:val="00436D04"/>
    <w:rsid w:val="00436D5A"/>
    <w:rsid w:val="00436D77"/>
    <w:rsid w:val="004372DB"/>
    <w:rsid w:val="0043735D"/>
    <w:rsid w:val="004404AA"/>
    <w:rsid w:val="00440513"/>
    <w:rsid w:val="00440971"/>
    <w:rsid w:val="00441084"/>
    <w:rsid w:val="00441364"/>
    <w:rsid w:val="0044146B"/>
    <w:rsid w:val="004414B5"/>
    <w:rsid w:val="004415E1"/>
    <w:rsid w:val="00441D57"/>
    <w:rsid w:val="00441E53"/>
    <w:rsid w:val="00442228"/>
    <w:rsid w:val="00442EB2"/>
    <w:rsid w:val="00443F93"/>
    <w:rsid w:val="00444211"/>
    <w:rsid w:val="00444658"/>
    <w:rsid w:val="00444683"/>
    <w:rsid w:val="00444861"/>
    <w:rsid w:val="00444968"/>
    <w:rsid w:val="00444BEF"/>
    <w:rsid w:val="00444DED"/>
    <w:rsid w:val="0044614C"/>
    <w:rsid w:val="004469FD"/>
    <w:rsid w:val="00446A57"/>
    <w:rsid w:val="00446AF6"/>
    <w:rsid w:val="00446BF4"/>
    <w:rsid w:val="00446CCB"/>
    <w:rsid w:val="00446D89"/>
    <w:rsid w:val="00447475"/>
    <w:rsid w:val="004474B1"/>
    <w:rsid w:val="00447947"/>
    <w:rsid w:val="0045027D"/>
    <w:rsid w:val="00450656"/>
    <w:rsid w:val="00450734"/>
    <w:rsid w:val="004509A4"/>
    <w:rsid w:val="00450C18"/>
    <w:rsid w:val="00450E79"/>
    <w:rsid w:val="00451725"/>
    <w:rsid w:val="004518A6"/>
    <w:rsid w:val="00451BCC"/>
    <w:rsid w:val="00452174"/>
    <w:rsid w:val="004521C6"/>
    <w:rsid w:val="00452436"/>
    <w:rsid w:val="00452602"/>
    <w:rsid w:val="00452A5D"/>
    <w:rsid w:val="00452B15"/>
    <w:rsid w:val="00453024"/>
    <w:rsid w:val="0045311D"/>
    <w:rsid w:val="00453309"/>
    <w:rsid w:val="00453DDF"/>
    <w:rsid w:val="00453DE5"/>
    <w:rsid w:val="004548B1"/>
    <w:rsid w:val="004550D3"/>
    <w:rsid w:val="0045552D"/>
    <w:rsid w:val="00455630"/>
    <w:rsid w:val="00455EAE"/>
    <w:rsid w:val="004563E6"/>
    <w:rsid w:val="00456B74"/>
    <w:rsid w:val="00456F64"/>
    <w:rsid w:val="004572EC"/>
    <w:rsid w:val="004575C8"/>
    <w:rsid w:val="00457856"/>
    <w:rsid w:val="00457A41"/>
    <w:rsid w:val="00457A74"/>
    <w:rsid w:val="0046043D"/>
    <w:rsid w:val="00460C62"/>
    <w:rsid w:val="00460FDB"/>
    <w:rsid w:val="0046181F"/>
    <w:rsid w:val="0046184C"/>
    <w:rsid w:val="00461FF5"/>
    <w:rsid w:val="00462893"/>
    <w:rsid w:val="00462BA9"/>
    <w:rsid w:val="004631B8"/>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648"/>
    <w:rsid w:val="00467C14"/>
    <w:rsid w:val="00467C50"/>
    <w:rsid w:val="00467FEC"/>
    <w:rsid w:val="004704C7"/>
    <w:rsid w:val="0047053B"/>
    <w:rsid w:val="004706FB"/>
    <w:rsid w:val="004716CE"/>
    <w:rsid w:val="00472189"/>
    <w:rsid w:val="00472904"/>
    <w:rsid w:val="00472AF5"/>
    <w:rsid w:val="00472CA2"/>
    <w:rsid w:val="00473144"/>
    <w:rsid w:val="00473644"/>
    <w:rsid w:val="00473F5A"/>
    <w:rsid w:val="004748C9"/>
    <w:rsid w:val="004756BF"/>
    <w:rsid w:val="00475D3A"/>
    <w:rsid w:val="004760A7"/>
    <w:rsid w:val="0047673B"/>
    <w:rsid w:val="00476DC4"/>
    <w:rsid w:val="00477349"/>
    <w:rsid w:val="00477690"/>
    <w:rsid w:val="004777EF"/>
    <w:rsid w:val="00480AAB"/>
    <w:rsid w:val="00480CB4"/>
    <w:rsid w:val="0048200B"/>
    <w:rsid w:val="004821DF"/>
    <w:rsid w:val="00482385"/>
    <w:rsid w:val="0048360F"/>
    <w:rsid w:val="00483C7D"/>
    <w:rsid w:val="00483EB0"/>
    <w:rsid w:val="004841DB"/>
    <w:rsid w:val="00484210"/>
    <w:rsid w:val="004845CC"/>
    <w:rsid w:val="00484941"/>
    <w:rsid w:val="004849FB"/>
    <w:rsid w:val="00485246"/>
    <w:rsid w:val="0048576A"/>
    <w:rsid w:val="004858CB"/>
    <w:rsid w:val="00486257"/>
    <w:rsid w:val="004862F0"/>
    <w:rsid w:val="0048657F"/>
    <w:rsid w:val="00486FC3"/>
    <w:rsid w:val="004873C5"/>
    <w:rsid w:val="004873C9"/>
    <w:rsid w:val="00487A61"/>
    <w:rsid w:val="00490458"/>
    <w:rsid w:val="004906D2"/>
    <w:rsid w:val="00491491"/>
    <w:rsid w:val="0049166C"/>
    <w:rsid w:val="004919A1"/>
    <w:rsid w:val="00491C4D"/>
    <w:rsid w:val="0049296C"/>
    <w:rsid w:val="004929E6"/>
    <w:rsid w:val="00493815"/>
    <w:rsid w:val="00493883"/>
    <w:rsid w:val="00493A39"/>
    <w:rsid w:val="00493E9C"/>
    <w:rsid w:val="0049436F"/>
    <w:rsid w:val="00495261"/>
    <w:rsid w:val="00495309"/>
    <w:rsid w:val="00495606"/>
    <w:rsid w:val="004958C0"/>
    <w:rsid w:val="004959FE"/>
    <w:rsid w:val="00495B10"/>
    <w:rsid w:val="0049628F"/>
    <w:rsid w:val="0049658D"/>
    <w:rsid w:val="00496739"/>
    <w:rsid w:val="00496E34"/>
    <w:rsid w:val="00497AB3"/>
    <w:rsid w:val="00497C3A"/>
    <w:rsid w:val="00497C6A"/>
    <w:rsid w:val="00497D37"/>
    <w:rsid w:val="004A010A"/>
    <w:rsid w:val="004A1201"/>
    <w:rsid w:val="004A1CBD"/>
    <w:rsid w:val="004A22BB"/>
    <w:rsid w:val="004A2746"/>
    <w:rsid w:val="004A2857"/>
    <w:rsid w:val="004A2D0B"/>
    <w:rsid w:val="004A2E53"/>
    <w:rsid w:val="004A31DC"/>
    <w:rsid w:val="004A331B"/>
    <w:rsid w:val="004A3601"/>
    <w:rsid w:val="004A3789"/>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3F"/>
    <w:rsid w:val="004A6BB1"/>
    <w:rsid w:val="004A6F71"/>
    <w:rsid w:val="004A6FE7"/>
    <w:rsid w:val="004A71E6"/>
    <w:rsid w:val="004A7364"/>
    <w:rsid w:val="004A7D7C"/>
    <w:rsid w:val="004B0297"/>
    <w:rsid w:val="004B15E8"/>
    <w:rsid w:val="004B186B"/>
    <w:rsid w:val="004B1CE6"/>
    <w:rsid w:val="004B2075"/>
    <w:rsid w:val="004B2406"/>
    <w:rsid w:val="004B243D"/>
    <w:rsid w:val="004B28DA"/>
    <w:rsid w:val="004B28E8"/>
    <w:rsid w:val="004B2ADC"/>
    <w:rsid w:val="004B300F"/>
    <w:rsid w:val="004B3183"/>
    <w:rsid w:val="004B3257"/>
    <w:rsid w:val="004B32D3"/>
    <w:rsid w:val="004B39D5"/>
    <w:rsid w:val="004B3BD7"/>
    <w:rsid w:val="004B47BB"/>
    <w:rsid w:val="004B4FED"/>
    <w:rsid w:val="004B5044"/>
    <w:rsid w:val="004B50E5"/>
    <w:rsid w:val="004B519B"/>
    <w:rsid w:val="004B533A"/>
    <w:rsid w:val="004B584C"/>
    <w:rsid w:val="004B5E1E"/>
    <w:rsid w:val="004B60D0"/>
    <w:rsid w:val="004B6544"/>
    <w:rsid w:val="004B6A51"/>
    <w:rsid w:val="004B6F55"/>
    <w:rsid w:val="004B6FEC"/>
    <w:rsid w:val="004B738E"/>
    <w:rsid w:val="004B7E95"/>
    <w:rsid w:val="004B7F7F"/>
    <w:rsid w:val="004C0D02"/>
    <w:rsid w:val="004C0D13"/>
    <w:rsid w:val="004C0F13"/>
    <w:rsid w:val="004C0F58"/>
    <w:rsid w:val="004C16AB"/>
    <w:rsid w:val="004C18BC"/>
    <w:rsid w:val="004C1962"/>
    <w:rsid w:val="004C1E2B"/>
    <w:rsid w:val="004C1ED0"/>
    <w:rsid w:val="004C1FB7"/>
    <w:rsid w:val="004C2064"/>
    <w:rsid w:val="004C210E"/>
    <w:rsid w:val="004C23DE"/>
    <w:rsid w:val="004C3146"/>
    <w:rsid w:val="004C33BE"/>
    <w:rsid w:val="004C3783"/>
    <w:rsid w:val="004C3EA1"/>
    <w:rsid w:val="004C42BA"/>
    <w:rsid w:val="004C42CF"/>
    <w:rsid w:val="004C43BE"/>
    <w:rsid w:val="004C43DB"/>
    <w:rsid w:val="004C446E"/>
    <w:rsid w:val="004C4D18"/>
    <w:rsid w:val="004C4E2D"/>
    <w:rsid w:val="004C513B"/>
    <w:rsid w:val="004C53E7"/>
    <w:rsid w:val="004C6141"/>
    <w:rsid w:val="004C6532"/>
    <w:rsid w:val="004C6720"/>
    <w:rsid w:val="004C771D"/>
    <w:rsid w:val="004D02B5"/>
    <w:rsid w:val="004D0C85"/>
    <w:rsid w:val="004D0CFA"/>
    <w:rsid w:val="004D0FFE"/>
    <w:rsid w:val="004D1B54"/>
    <w:rsid w:val="004D21A8"/>
    <w:rsid w:val="004D26FA"/>
    <w:rsid w:val="004D34A2"/>
    <w:rsid w:val="004D362D"/>
    <w:rsid w:val="004D3778"/>
    <w:rsid w:val="004D3CAF"/>
    <w:rsid w:val="004D3DD8"/>
    <w:rsid w:val="004D41A6"/>
    <w:rsid w:val="004D4E91"/>
    <w:rsid w:val="004D4FF6"/>
    <w:rsid w:val="004D5475"/>
    <w:rsid w:val="004D5A4F"/>
    <w:rsid w:val="004D5C96"/>
    <w:rsid w:val="004D680E"/>
    <w:rsid w:val="004D6903"/>
    <w:rsid w:val="004D6A56"/>
    <w:rsid w:val="004D77F7"/>
    <w:rsid w:val="004D7A92"/>
    <w:rsid w:val="004D7C71"/>
    <w:rsid w:val="004E0176"/>
    <w:rsid w:val="004E05FF"/>
    <w:rsid w:val="004E0782"/>
    <w:rsid w:val="004E09E3"/>
    <w:rsid w:val="004E12BA"/>
    <w:rsid w:val="004E12F6"/>
    <w:rsid w:val="004E1ED8"/>
    <w:rsid w:val="004E2873"/>
    <w:rsid w:val="004E2AEC"/>
    <w:rsid w:val="004E2B75"/>
    <w:rsid w:val="004E2F2B"/>
    <w:rsid w:val="004E2F81"/>
    <w:rsid w:val="004E3125"/>
    <w:rsid w:val="004E31C6"/>
    <w:rsid w:val="004E39A9"/>
    <w:rsid w:val="004E3C6B"/>
    <w:rsid w:val="004E3EFB"/>
    <w:rsid w:val="004E4753"/>
    <w:rsid w:val="004E48A3"/>
    <w:rsid w:val="004E495E"/>
    <w:rsid w:val="004E4AEF"/>
    <w:rsid w:val="004E5C24"/>
    <w:rsid w:val="004E5EE4"/>
    <w:rsid w:val="004E60C4"/>
    <w:rsid w:val="004E6547"/>
    <w:rsid w:val="004E79E7"/>
    <w:rsid w:val="004F0B59"/>
    <w:rsid w:val="004F0FD1"/>
    <w:rsid w:val="004F1388"/>
    <w:rsid w:val="004F146D"/>
    <w:rsid w:val="004F24E7"/>
    <w:rsid w:val="004F2841"/>
    <w:rsid w:val="004F2BEA"/>
    <w:rsid w:val="004F2D02"/>
    <w:rsid w:val="004F3208"/>
    <w:rsid w:val="004F3220"/>
    <w:rsid w:val="004F3EFB"/>
    <w:rsid w:val="004F40B1"/>
    <w:rsid w:val="004F4103"/>
    <w:rsid w:val="004F4C0E"/>
    <w:rsid w:val="004F4F67"/>
    <w:rsid w:val="004F59CC"/>
    <w:rsid w:val="004F62B3"/>
    <w:rsid w:val="004F64B8"/>
    <w:rsid w:val="004F65B2"/>
    <w:rsid w:val="004F67B1"/>
    <w:rsid w:val="004F6AB6"/>
    <w:rsid w:val="004F6B1A"/>
    <w:rsid w:val="004F6F4B"/>
    <w:rsid w:val="004F7169"/>
    <w:rsid w:val="004F72F7"/>
    <w:rsid w:val="004F7D08"/>
    <w:rsid w:val="0050025B"/>
    <w:rsid w:val="005003C1"/>
    <w:rsid w:val="005004D0"/>
    <w:rsid w:val="00500876"/>
    <w:rsid w:val="0050110E"/>
    <w:rsid w:val="005012D3"/>
    <w:rsid w:val="00501E55"/>
    <w:rsid w:val="005022AF"/>
    <w:rsid w:val="00502892"/>
    <w:rsid w:val="00503842"/>
    <w:rsid w:val="0050387E"/>
    <w:rsid w:val="005040C4"/>
    <w:rsid w:val="005044A8"/>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520B"/>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7C6"/>
    <w:rsid w:val="0052190F"/>
    <w:rsid w:val="00521A05"/>
    <w:rsid w:val="00521ABE"/>
    <w:rsid w:val="00521E79"/>
    <w:rsid w:val="005225DC"/>
    <w:rsid w:val="00522753"/>
    <w:rsid w:val="00523106"/>
    <w:rsid w:val="0052338D"/>
    <w:rsid w:val="005236C0"/>
    <w:rsid w:val="00523994"/>
    <w:rsid w:val="005244BB"/>
    <w:rsid w:val="0052477A"/>
    <w:rsid w:val="00524D29"/>
    <w:rsid w:val="00525A3C"/>
    <w:rsid w:val="00525A64"/>
    <w:rsid w:val="00526093"/>
    <w:rsid w:val="0052619A"/>
    <w:rsid w:val="005264F1"/>
    <w:rsid w:val="005267EB"/>
    <w:rsid w:val="0052681C"/>
    <w:rsid w:val="00526838"/>
    <w:rsid w:val="00526B43"/>
    <w:rsid w:val="00526F60"/>
    <w:rsid w:val="005275F6"/>
    <w:rsid w:val="005300FA"/>
    <w:rsid w:val="005301B3"/>
    <w:rsid w:val="00530462"/>
    <w:rsid w:val="00530650"/>
    <w:rsid w:val="00530E0C"/>
    <w:rsid w:val="00531011"/>
    <w:rsid w:val="00531215"/>
    <w:rsid w:val="0053121C"/>
    <w:rsid w:val="00531605"/>
    <w:rsid w:val="00531957"/>
    <w:rsid w:val="00531C98"/>
    <w:rsid w:val="00531CCA"/>
    <w:rsid w:val="00531DB8"/>
    <w:rsid w:val="00532273"/>
    <w:rsid w:val="005323C2"/>
    <w:rsid w:val="005326EE"/>
    <w:rsid w:val="005326FA"/>
    <w:rsid w:val="00532B9F"/>
    <w:rsid w:val="00532F59"/>
    <w:rsid w:val="00533395"/>
    <w:rsid w:val="00534047"/>
    <w:rsid w:val="00534099"/>
    <w:rsid w:val="005340BB"/>
    <w:rsid w:val="00534DC1"/>
    <w:rsid w:val="005352E4"/>
    <w:rsid w:val="0053588B"/>
    <w:rsid w:val="00535F4A"/>
    <w:rsid w:val="005360D6"/>
    <w:rsid w:val="00536795"/>
    <w:rsid w:val="00536839"/>
    <w:rsid w:val="00536FBC"/>
    <w:rsid w:val="0053701A"/>
    <w:rsid w:val="005375FC"/>
    <w:rsid w:val="00537887"/>
    <w:rsid w:val="00537A15"/>
    <w:rsid w:val="00537DD2"/>
    <w:rsid w:val="00540540"/>
    <w:rsid w:val="00540745"/>
    <w:rsid w:val="00540F4A"/>
    <w:rsid w:val="00541718"/>
    <w:rsid w:val="00541E89"/>
    <w:rsid w:val="00542891"/>
    <w:rsid w:val="00542EF4"/>
    <w:rsid w:val="00542EF7"/>
    <w:rsid w:val="0054353F"/>
    <w:rsid w:val="00543941"/>
    <w:rsid w:val="00543CFA"/>
    <w:rsid w:val="00543D35"/>
    <w:rsid w:val="00545639"/>
    <w:rsid w:val="00545698"/>
    <w:rsid w:val="005461AF"/>
    <w:rsid w:val="00546AE5"/>
    <w:rsid w:val="00547101"/>
    <w:rsid w:val="00547123"/>
    <w:rsid w:val="00547244"/>
    <w:rsid w:val="00547E43"/>
    <w:rsid w:val="00547E4B"/>
    <w:rsid w:val="00551401"/>
    <w:rsid w:val="00551594"/>
    <w:rsid w:val="0055168E"/>
    <w:rsid w:val="005516D6"/>
    <w:rsid w:val="00551986"/>
    <w:rsid w:val="00551EF2"/>
    <w:rsid w:val="00552417"/>
    <w:rsid w:val="00552FDC"/>
    <w:rsid w:val="00553629"/>
    <w:rsid w:val="00553F22"/>
    <w:rsid w:val="00554037"/>
    <w:rsid w:val="00554AA6"/>
    <w:rsid w:val="00554E61"/>
    <w:rsid w:val="00556B88"/>
    <w:rsid w:val="00557497"/>
    <w:rsid w:val="0055799E"/>
    <w:rsid w:val="00557A7A"/>
    <w:rsid w:val="00557B2F"/>
    <w:rsid w:val="00557F67"/>
    <w:rsid w:val="0056007F"/>
    <w:rsid w:val="0056033D"/>
    <w:rsid w:val="00560754"/>
    <w:rsid w:val="005608EF"/>
    <w:rsid w:val="005611F4"/>
    <w:rsid w:val="00561315"/>
    <w:rsid w:val="00562137"/>
    <w:rsid w:val="00562725"/>
    <w:rsid w:val="00562BEE"/>
    <w:rsid w:val="00563981"/>
    <w:rsid w:val="00563B32"/>
    <w:rsid w:val="00564DE4"/>
    <w:rsid w:val="00565088"/>
    <w:rsid w:val="005652C3"/>
    <w:rsid w:val="0056535D"/>
    <w:rsid w:val="00565560"/>
    <w:rsid w:val="0056591F"/>
    <w:rsid w:val="005669C2"/>
    <w:rsid w:val="00567061"/>
    <w:rsid w:val="00567573"/>
    <w:rsid w:val="005676A4"/>
    <w:rsid w:val="005676A9"/>
    <w:rsid w:val="005700FB"/>
    <w:rsid w:val="0057038D"/>
    <w:rsid w:val="005703ED"/>
    <w:rsid w:val="005703F4"/>
    <w:rsid w:val="005706D6"/>
    <w:rsid w:val="00570C1A"/>
    <w:rsid w:val="0057157D"/>
    <w:rsid w:val="0057176A"/>
    <w:rsid w:val="00571E74"/>
    <w:rsid w:val="0057210B"/>
    <w:rsid w:val="00572590"/>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85B"/>
    <w:rsid w:val="00577D70"/>
    <w:rsid w:val="0058018D"/>
    <w:rsid w:val="005808FC"/>
    <w:rsid w:val="005809DE"/>
    <w:rsid w:val="00580CEF"/>
    <w:rsid w:val="00580D64"/>
    <w:rsid w:val="00580F5F"/>
    <w:rsid w:val="00581833"/>
    <w:rsid w:val="0058183F"/>
    <w:rsid w:val="00581DFE"/>
    <w:rsid w:val="00581E23"/>
    <w:rsid w:val="00581F3E"/>
    <w:rsid w:val="0058239F"/>
    <w:rsid w:val="005824DF"/>
    <w:rsid w:val="005829F8"/>
    <w:rsid w:val="00582B6E"/>
    <w:rsid w:val="005830FE"/>
    <w:rsid w:val="005831DB"/>
    <w:rsid w:val="005835DD"/>
    <w:rsid w:val="00583B30"/>
    <w:rsid w:val="00583D42"/>
    <w:rsid w:val="0058493C"/>
    <w:rsid w:val="00584A1F"/>
    <w:rsid w:val="00584A28"/>
    <w:rsid w:val="00584E54"/>
    <w:rsid w:val="00584E5F"/>
    <w:rsid w:val="005857ED"/>
    <w:rsid w:val="0058599A"/>
    <w:rsid w:val="00586B8D"/>
    <w:rsid w:val="00587086"/>
    <w:rsid w:val="00587D81"/>
    <w:rsid w:val="00590541"/>
    <w:rsid w:val="005906F9"/>
    <w:rsid w:val="00590E23"/>
    <w:rsid w:val="00590EB2"/>
    <w:rsid w:val="00590F12"/>
    <w:rsid w:val="005914CF"/>
    <w:rsid w:val="00591642"/>
    <w:rsid w:val="00591BCB"/>
    <w:rsid w:val="00593B64"/>
    <w:rsid w:val="00593E64"/>
    <w:rsid w:val="00595B5F"/>
    <w:rsid w:val="00595B72"/>
    <w:rsid w:val="00595E06"/>
    <w:rsid w:val="00596044"/>
    <w:rsid w:val="00596D0C"/>
    <w:rsid w:val="00597A1D"/>
    <w:rsid w:val="00597E12"/>
    <w:rsid w:val="00597EE0"/>
    <w:rsid w:val="005A03DC"/>
    <w:rsid w:val="005A0B3F"/>
    <w:rsid w:val="005A222A"/>
    <w:rsid w:val="005A32EA"/>
    <w:rsid w:val="005A35AA"/>
    <w:rsid w:val="005A3B05"/>
    <w:rsid w:val="005A5775"/>
    <w:rsid w:val="005A593E"/>
    <w:rsid w:val="005A6036"/>
    <w:rsid w:val="005A60F9"/>
    <w:rsid w:val="005A6570"/>
    <w:rsid w:val="005A6726"/>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9E4"/>
    <w:rsid w:val="005B2810"/>
    <w:rsid w:val="005B29C7"/>
    <w:rsid w:val="005B3BCA"/>
    <w:rsid w:val="005B3DEA"/>
    <w:rsid w:val="005B3FD2"/>
    <w:rsid w:val="005B40F0"/>
    <w:rsid w:val="005B42AF"/>
    <w:rsid w:val="005B4ACC"/>
    <w:rsid w:val="005B4BE9"/>
    <w:rsid w:val="005B50E2"/>
    <w:rsid w:val="005B5379"/>
    <w:rsid w:val="005B61A7"/>
    <w:rsid w:val="005B6311"/>
    <w:rsid w:val="005B66C9"/>
    <w:rsid w:val="005B67E6"/>
    <w:rsid w:val="005B69D1"/>
    <w:rsid w:val="005B6D6D"/>
    <w:rsid w:val="005B6DA1"/>
    <w:rsid w:val="005B7900"/>
    <w:rsid w:val="005C0513"/>
    <w:rsid w:val="005C08E2"/>
    <w:rsid w:val="005C0997"/>
    <w:rsid w:val="005C0E24"/>
    <w:rsid w:val="005C0F22"/>
    <w:rsid w:val="005C12FC"/>
    <w:rsid w:val="005C1435"/>
    <w:rsid w:val="005C1930"/>
    <w:rsid w:val="005C2C58"/>
    <w:rsid w:val="005C326C"/>
    <w:rsid w:val="005C3475"/>
    <w:rsid w:val="005C35CF"/>
    <w:rsid w:val="005C35F8"/>
    <w:rsid w:val="005C3709"/>
    <w:rsid w:val="005C3BC8"/>
    <w:rsid w:val="005C3E7E"/>
    <w:rsid w:val="005C4231"/>
    <w:rsid w:val="005C4780"/>
    <w:rsid w:val="005C4994"/>
    <w:rsid w:val="005C4DF8"/>
    <w:rsid w:val="005C5063"/>
    <w:rsid w:val="005C5BAD"/>
    <w:rsid w:val="005C6891"/>
    <w:rsid w:val="005C6C52"/>
    <w:rsid w:val="005C6FBD"/>
    <w:rsid w:val="005C70DA"/>
    <w:rsid w:val="005C74E7"/>
    <w:rsid w:val="005C7DA4"/>
    <w:rsid w:val="005D10FE"/>
    <w:rsid w:val="005D1290"/>
    <w:rsid w:val="005D188C"/>
    <w:rsid w:val="005D1ACF"/>
    <w:rsid w:val="005D1E52"/>
    <w:rsid w:val="005D1FBC"/>
    <w:rsid w:val="005D22BC"/>
    <w:rsid w:val="005D2701"/>
    <w:rsid w:val="005D28DF"/>
    <w:rsid w:val="005D3342"/>
    <w:rsid w:val="005D3559"/>
    <w:rsid w:val="005D3806"/>
    <w:rsid w:val="005D3DCB"/>
    <w:rsid w:val="005D3DD2"/>
    <w:rsid w:val="005D446D"/>
    <w:rsid w:val="005D56CE"/>
    <w:rsid w:val="005D6F4B"/>
    <w:rsid w:val="005D769B"/>
    <w:rsid w:val="005D7A5E"/>
    <w:rsid w:val="005D7E1E"/>
    <w:rsid w:val="005D7EA2"/>
    <w:rsid w:val="005E06D3"/>
    <w:rsid w:val="005E0A04"/>
    <w:rsid w:val="005E11D7"/>
    <w:rsid w:val="005E1DEF"/>
    <w:rsid w:val="005E2063"/>
    <w:rsid w:val="005E2453"/>
    <w:rsid w:val="005E28B0"/>
    <w:rsid w:val="005E2AC9"/>
    <w:rsid w:val="005E2D84"/>
    <w:rsid w:val="005E383A"/>
    <w:rsid w:val="005E3C0E"/>
    <w:rsid w:val="005E3C97"/>
    <w:rsid w:val="005E4201"/>
    <w:rsid w:val="005E4552"/>
    <w:rsid w:val="005E45FA"/>
    <w:rsid w:val="005E51B8"/>
    <w:rsid w:val="005E5A4E"/>
    <w:rsid w:val="005E5B00"/>
    <w:rsid w:val="005E6108"/>
    <w:rsid w:val="005E6B95"/>
    <w:rsid w:val="005E7471"/>
    <w:rsid w:val="005E7573"/>
    <w:rsid w:val="005E7629"/>
    <w:rsid w:val="005E7E14"/>
    <w:rsid w:val="005F012B"/>
    <w:rsid w:val="005F01E1"/>
    <w:rsid w:val="005F027B"/>
    <w:rsid w:val="005F0455"/>
    <w:rsid w:val="005F076A"/>
    <w:rsid w:val="005F08A2"/>
    <w:rsid w:val="005F0A2D"/>
    <w:rsid w:val="005F0D0A"/>
    <w:rsid w:val="005F1468"/>
    <w:rsid w:val="005F1CB9"/>
    <w:rsid w:val="005F1FDF"/>
    <w:rsid w:val="005F279A"/>
    <w:rsid w:val="005F2966"/>
    <w:rsid w:val="005F2F7B"/>
    <w:rsid w:val="005F4E9E"/>
    <w:rsid w:val="005F4EE2"/>
    <w:rsid w:val="005F5113"/>
    <w:rsid w:val="005F5147"/>
    <w:rsid w:val="005F5433"/>
    <w:rsid w:val="005F5F98"/>
    <w:rsid w:val="005F6BE4"/>
    <w:rsid w:val="005F7207"/>
    <w:rsid w:val="005F7622"/>
    <w:rsid w:val="005F7847"/>
    <w:rsid w:val="005F7A12"/>
    <w:rsid w:val="005F7B21"/>
    <w:rsid w:val="005F7FE4"/>
    <w:rsid w:val="00600237"/>
    <w:rsid w:val="00601677"/>
    <w:rsid w:val="00601A8E"/>
    <w:rsid w:val="006028AA"/>
    <w:rsid w:val="00602EB8"/>
    <w:rsid w:val="0060332E"/>
    <w:rsid w:val="00603AC3"/>
    <w:rsid w:val="00604248"/>
    <w:rsid w:val="00604370"/>
    <w:rsid w:val="00604985"/>
    <w:rsid w:val="00604BBE"/>
    <w:rsid w:val="00604F0C"/>
    <w:rsid w:val="00606CB4"/>
    <w:rsid w:val="006074C4"/>
    <w:rsid w:val="00607752"/>
    <w:rsid w:val="00611546"/>
    <w:rsid w:val="00611628"/>
    <w:rsid w:val="006118FE"/>
    <w:rsid w:val="00611A61"/>
    <w:rsid w:val="00611D58"/>
    <w:rsid w:val="00611DC9"/>
    <w:rsid w:val="00612095"/>
    <w:rsid w:val="006128F1"/>
    <w:rsid w:val="00612AF3"/>
    <w:rsid w:val="00612B97"/>
    <w:rsid w:val="006130D4"/>
    <w:rsid w:val="0061317D"/>
    <w:rsid w:val="0061329A"/>
    <w:rsid w:val="00613AED"/>
    <w:rsid w:val="00613DFA"/>
    <w:rsid w:val="00613E01"/>
    <w:rsid w:val="006144B3"/>
    <w:rsid w:val="00614A9E"/>
    <w:rsid w:val="00614B5D"/>
    <w:rsid w:val="00615059"/>
    <w:rsid w:val="00615145"/>
    <w:rsid w:val="0061552E"/>
    <w:rsid w:val="00615A01"/>
    <w:rsid w:val="006162DD"/>
    <w:rsid w:val="00616346"/>
    <w:rsid w:val="0061647E"/>
    <w:rsid w:val="006170F6"/>
    <w:rsid w:val="0061725F"/>
    <w:rsid w:val="00620050"/>
    <w:rsid w:val="006204FB"/>
    <w:rsid w:val="006205DD"/>
    <w:rsid w:val="0062068C"/>
    <w:rsid w:val="006210E4"/>
    <w:rsid w:val="00621249"/>
    <w:rsid w:val="006215D0"/>
    <w:rsid w:val="00621612"/>
    <w:rsid w:val="0062178E"/>
    <w:rsid w:val="0062265E"/>
    <w:rsid w:val="00622972"/>
    <w:rsid w:val="00622A77"/>
    <w:rsid w:val="00622B38"/>
    <w:rsid w:val="00622BDA"/>
    <w:rsid w:val="0062370D"/>
    <w:rsid w:val="00623DEF"/>
    <w:rsid w:val="00623FCA"/>
    <w:rsid w:val="006240DC"/>
    <w:rsid w:val="0062441B"/>
    <w:rsid w:val="006244BF"/>
    <w:rsid w:val="006245F9"/>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302B0"/>
    <w:rsid w:val="006303BB"/>
    <w:rsid w:val="0063093B"/>
    <w:rsid w:val="00630990"/>
    <w:rsid w:val="00630F45"/>
    <w:rsid w:val="00631717"/>
    <w:rsid w:val="00632C04"/>
    <w:rsid w:val="00632E54"/>
    <w:rsid w:val="00633838"/>
    <w:rsid w:val="00633918"/>
    <w:rsid w:val="00634AD1"/>
    <w:rsid w:val="00634E01"/>
    <w:rsid w:val="00634E6A"/>
    <w:rsid w:val="00634E8B"/>
    <w:rsid w:val="00635040"/>
    <w:rsid w:val="00635E7A"/>
    <w:rsid w:val="0063661E"/>
    <w:rsid w:val="00636937"/>
    <w:rsid w:val="0063725B"/>
    <w:rsid w:val="00637F1A"/>
    <w:rsid w:val="0064075A"/>
    <w:rsid w:val="0064193B"/>
    <w:rsid w:val="00641C36"/>
    <w:rsid w:val="0064214D"/>
    <w:rsid w:val="006427BE"/>
    <w:rsid w:val="006427D0"/>
    <w:rsid w:val="0064287A"/>
    <w:rsid w:val="00642882"/>
    <w:rsid w:val="006434D3"/>
    <w:rsid w:val="006435DA"/>
    <w:rsid w:val="006437E5"/>
    <w:rsid w:val="00643B01"/>
    <w:rsid w:val="00643DC9"/>
    <w:rsid w:val="00643FD4"/>
    <w:rsid w:val="00644086"/>
    <w:rsid w:val="0064415D"/>
    <w:rsid w:val="006449F4"/>
    <w:rsid w:val="00646284"/>
    <w:rsid w:val="00646327"/>
    <w:rsid w:val="0064632B"/>
    <w:rsid w:val="00647226"/>
    <w:rsid w:val="006472F7"/>
    <w:rsid w:val="00647D75"/>
    <w:rsid w:val="006501E2"/>
    <w:rsid w:val="00650B4A"/>
    <w:rsid w:val="0065170C"/>
    <w:rsid w:val="006519E7"/>
    <w:rsid w:val="006521DF"/>
    <w:rsid w:val="006524B9"/>
    <w:rsid w:val="00653692"/>
    <w:rsid w:val="00653816"/>
    <w:rsid w:val="00653E7F"/>
    <w:rsid w:val="00654332"/>
    <w:rsid w:val="00654417"/>
    <w:rsid w:val="00654699"/>
    <w:rsid w:val="006547CD"/>
    <w:rsid w:val="00654900"/>
    <w:rsid w:val="00654C26"/>
    <w:rsid w:val="00655AFF"/>
    <w:rsid w:val="00655B10"/>
    <w:rsid w:val="00655B31"/>
    <w:rsid w:val="00655F4F"/>
    <w:rsid w:val="0065685A"/>
    <w:rsid w:val="00657CE2"/>
    <w:rsid w:val="00660947"/>
    <w:rsid w:val="00660AE5"/>
    <w:rsid w:val="00660EF2"/>
    <w:rsid w:val="006611A2"/>
    <w:rsid w:val="006614DA"/>
    <w:rsid w:val="00661B1D"/>
    <w:rsid w:val="00662CEC"/>
    <w:rsid w:val="006630FB"/>
    <w:rsid w:val="00663348"/>
    <w:rsid w:val="006633F1"/>
    <w:rsid w:val="00663458"/>
    <w:rsid w:val="006634D2"/>
    <w:rsid w:val="00663654"/>
    <w:rsid w:val="00663C44"/>
    <w:rsid w:val="00663DA8"/>
    <w:rsid w:val="00663F72"/>
    <w:rsid w:val="0066435F"/>
    <w:rsid w:val="006644B1"/>
    <w:rsid w:val="006644C2"/>
    <w:rsid w:val="00664F8F"/>
    <w:rsid w:val="006654E8"/>
    <w:rsid w:val="0066616E"/>
    <w:rsid w:val="00666334"/>
    <w:rsid w:val="0066693E"/>
    <w:rsid w:val="00666D03"/>
    <w:rsid w:val="006670A3"/>
    <w:rsid w:val="00667CAA"/>
    <w:rsid w:val="00667CEF"/>
    <w:rsid w:val="00667D98"/>
    <w:rsid w:val="006708F4"/>
    <w:rsid w:val="006713DE"/>
    <w:rsid w:val="00671448"/>
    <w:rsid w:val="006715BA"/>
    <w:rsid w:val="00671821"/>
    <w:rsid w:val="00671899"/>
    <w:rsid w:val="00671A6A"/>
    <w:rsid w:val="00671FF9"/>
    <w:rsid w:val="00672261"/>
    <w:rsid w:val="00672515"/>
    <w:rsid w:val="0067254D"/>
    <w:rsid w:val="0067272E"/>
    <w:rsid w:val="00673110"/>
    <w:rsid w:val="0067354E"/>
    <w:rsid w:val="00673691"/>
    <w:rsid w:val="00673AA3"/>
    <w:rsid w:val="00675505"/>
    <w:rsid w:val="00675830"/>
    <w:rsid w:val="00676657"/>
    <w:rsid w:val="00676705"/>
    <w:rsid w:val="00677405"/>
    <w:rsid w:val="006776A2"/>
    <w:rsid w:val="00677B00"/>
    <w:rsid w:val="00677C95"/>
    <w:rsid w:val="00680DB0"/>
    <w:rsid w:val="00680FAE"/>
    <w:rsid w:val="00681E3A"/>
    <w:rsid w:val="00682B16"/>
    <w:rsid w:val="00682BB2"/>
    <w:rsid w:val="00683047"/>
    <w:rsid w:val="00683280"/>
    <w:rsid w:val="006832E2"/>
    <w:rsid w:val="00684846"/>
    <w:rsid w:val="00684B53"/>
    <w:rsid w:val="006861BA"/>
    <w:rsid w:val="0068676F"/>
    <w:rsid w:val="00686976"/>
    <w:rsid w:val="00686D08"/>
    <w:rsid w:val="00687268"/>
    <w:rsid w:val="0069016D"/>
    <w:rsid w:val="00690949"/>
    <w:rsid w:val="00691732"/>
    <w:rsid w:val="00691C1A"/>
    <w:rsid w:val="0069233A"/>
    <w:rsid w:val="00692471"/>
    <w:rsid w:val="00692588"/>
    <w:rsid w:val="0069270E"/>
    <w:rsid w:val="00692C5B"/>
    <w:rsid w:val="0069317B"/>
    <w:rsid w:val="00693572"/>
    <w:rsid w:val="0069383F"/>
    <w:rsid w:val="00693B5D"/>
    <w:rsid w:val="00693C42"/>
    <w:rsid w:val="00694295"/>
    <w:rsid w:val="006944F2"/>
    <w:rsid w:val="00694BAD"/>
    <w:rsid w:val="00694CCE"/>
    <w:rsid w:val="0069509C"/>
    <w:rsid w:val="006950A3"/>
    <w:rsid w:val="006954D4"/>
    <w:rsid w:val="0069589F"/>
    <w:rsid w:val="006958A8"/>
    <w:rsid w:val="0069661B"/>
    <w:rsid w:val="0069683F"/>
    <w:rsid w:val="00696DC4"/>
    <w:rsid w:val="00696F2D"/>
    <w:rsid w:val="00697451"/>
    <w:rsid w:val="006974E8"/>
    <w:rsid w:val="00697556"/>
    <w:rsid w:val="0069794B"/>
    <w:rsid w:val="00697A5D"/>
    <w:rsid w:val="006A06F4"/>
    <w:rsid w:val="006A0A79"/>
    <w:rsid w:val="006A0E87"/>
    <w:rsid w:val="006A1209"/>
    <w:rsid w:val="006A1349"/>
    <w:rsid w:val="006A1948"/>
    <w:rsid w:val="006A19CA"/>
    <w:rsid w:val="006A1D87"/>
    <w:rsid w:val="006A1FDF"/>
    <w:rsid w:val="006A2551"/>
    <w:rsid w:val="006A25A3"/>
    <w:rsid w:val="006A277D"/>
    <w:rsid w:val="006A2BCA"/>
    <w:rsid w:val="006A2BE2"/>
    <w:rsid w:val="006A2E81"/>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908"/>
    <w:rsid w:val="006A7B3B"/>
    <w:rsid w:val="006A7B78"/>
    <w:rsid w:val="006A7B86"/>
    <w:rsid w:val="006A7BB9"/>
    <w:rsid w:val="006B02FF"/>
    <w:rsid w:val="006B114A"/>
    <w:rsid w:val="006B1194"/>
    <w:rsid w:val="006B1872"/>
    <w:rsid w:val="006B1CEA"/>
    <w:rsid w:val="006B1D93"/>
    <w:rsid w:val="006B1E26"/>
    <w:rsid w:val="006B2349"/>
    <w:rsid w:val="006B23A6"/>
    <w:rsid w:val="006B2BED"/>
    <w:rsid w:val="006B34F8"/>
    <w:rsid w:val="006B365B"/>
    <w:rsid w:val="006B3A15"/>
    <w:rsid w:val="006B3ACB"/>
    <w:rsid w:val="006B3BF9"/>
    <w:rsid w:val="006B3F0C"/>
    <w:rsid w:val="006B5B2F"/>
    <w:rsid w:val="006B5CA5"/>
    <w:rsid w:val="006B61A3"/>
    <w:rsid w:val="006B67D2"/>
    <w:rsid w:val="006B6ED4"/>
    <w:rsid w:val="006B749F"/>
    <w:rsid w:val="006B7636"/>
    <w:rsid w:val="006B787B"/>
    <w:rsid w:val="006C003A"/>
    <w:rsid w:val="006C0C0A"/>
    <w:rsid w:val="006C0FCB"/>
    <w:rsid w:val="006C1376"/>
    <w:rsid w:val="006C144B"/>
    <w:rsid w:val="006C1E93"/>
    <w:rsid w:val="006C2B52"/>
    <w:rsid w:val="006C2D62"/>
    <w:rsid w:val="006C2D7D"/>
    <w:rsid w:val="006C2F77"/>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96E"/>
    <w:rsid w:val="006D0066"/>
    <w:rsid w:val="006D01DC"/>
    <w:rsid w:val="006D0284"/>
    <w:rsid w:val="006D0695"/>
    <w:rsid w:val="006D0C47"/>
    <w:rsid w:val="006D13A0"/>
    <w:rsid w:val="006D1452"/>
    <w:rsid w:val="006D1B0D"/>
    <w:rsid w:val="006D21E1"/>
    <w:rsid w:val="006D3186"/>
    <w:rsid w:val="006D392D"/>
    <w:rsid w:val="006D3D74"/>
    <w:rsid w:val="006D3F62"/>
    <w:rsid w:val="006D3F78"/>
    <w:rsid w:val="006D3F9E"/>
    <w:rsid w:val="006D4072"/>
    <w:rsid w:val="006D4A61"/>
    <w:rsid w:val="006D566E"/>
    <w:rsid w:val="006D566F"/>
    <w:rsid w:val="006D5CB9"/>
    <w:rsid w:val="006D647A"/>
    <w:rsid w:val="006D6617"/>
    <w:rsid w:val="006D6E95"/>
    <w:rsid w:val="006D724F"/>
    <w:rsid w:val="006D7E19"/>
    <w:rsid w:val="006D7FA3"/>
    <w:rsid w:val="006D7FD2"/>
    <w:rsid w:val="006E079D"/>
    <w:rsid w:val="006E0CE2"/>
    <w:rsid w:val="006E0E2C"/>
    <w:rsid w:val="006E1102"/>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A22"/>
    <w:rsid w:val="006E7AC6"/>
    <w:rsid w:val="006F0BD9"/>
    <w:rsid w:val="006F0F02"/>
    <w:rsid w:val="006F14A4"/>
    <w:rsid w:val="006F1B88"/>
    <w:rsid w:val="006F1F35"/>
    <w:rsid w:val="006F1F86"/>
    <w:rsid w:val="006F20D1"/>
    <w:rsid w:val="006F2348"/>
    <w:rsid w:val="006F23CE"/>
    <w:rsid w:val="006F23FE"/>
    <w:rsid w:val="006F29F9"/>
    <w:rsid w:val="006F31F5"/>
    <w:rsid w:val="006F3586"/>
    <w:rsid w:val="006F38F9"/>
    <w:rsid w:val="006F3C73"/>
    <w:rsid w:val="006F499C"/>
    <w:rsid w:val="006F4C81"/>
    <w:rsid w:val="006F4FB4"/>
    <w:rsid w:val="006F5B35"/>
    <w:rsid w:val="006F6166"/>
    <w:rsid w:val="006F629A"/>
    <w:rsid w:val="006F6599"/>
    <w:rsid w:val="006F6882"/>
    <w:rsid w:val="006F6AF6"/>
    <w:rsid w:val="006F720F"/>
    <w:rsid w:val="006F7C1D"/>
    <w:rsid w:val="006F7C35"/>
    <w:rsid w:val="007004E4"/>
    <w:rsid w:val="007006E7"/>
    <w:rsid w:val="00700AB9"/>
    <w:rsid w:val="0070115E"/>
    <w:rsid w:val="0070198E"/>
    <w:rsid w:val="00701A5A"/>
    <w:rsid w:val="00701D2C"/>
    <w:rsid w:val="0070201B"/>
    <w:rsid w:val="0070241E"/>
    <w:rsid w:val="00702C69"/>
    <w:rsid w:val="00702CDB"/>
    <w:rsid w:val="00703372"/>
    <w:rsid w:val="00703F5E"/>
    <w:rsid w:val="00705187"/>
    <w:rsid w:val="00705219"/>
    <w:rsid w:val="007058FD"/>
    <w:rsid w:val="00705937"/>
    <w:rsid w:val="00705F2A"/>
    <w:rsid w:val="00705F8E"/>
    <w:rsid w:val="0070610C"/>
    <w:rsid w:val="00706842"/>
    <w:rsid w:val="00706E2A"/>
    <w:rsid w:val="00706F48"/>
    <w:rsid w:val="00707056"/>
    <w:rsid w:val="007070BD"/>
    <w:rsid w:val="00707996"/>
    <w:rsid w:val="00707A25"/>
    <w:rsid w:val="00707C91"/>
    <w:rsid w:val="00710170"/>
    <w:rsid w:val="00710628"/>
    <w:rsid w:val="00710736"/>
    <w:rsid w:val="00710B38"/>
    <w:rsid w:val="00711043"/>
    <w:rsid w:val="007112A1"/>
    <w:rsid w:val="007123D4"/>
    <w:rsid w:val="00712FCB"/>
    <w:rsid w:val="0071375B"/>
    <w:rsid w:val="00714F09"/>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1126"/>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5B25"/>
    <w:rsid w:val="00725C89"/>
    <w:rsid w:val="00726032"/>
    <w:rsid w:val="007268E6"/>
    <w:rsid w:val="00726AA5"/>
    <w:rsid w:val="00726D28"/>
    <w:rsid w:val="007279FD"/>
    <w:rsid w:val="00727E5C"/>
    <w:rsid w:val="007300EA"/>
    <w:rsid w:val="0073061D"/>
    <w:rsid w:val="00730E89"/>
    <w:rsid w:val="00730ED7"/>
    <w:rsid w:val="00731180"/>
    <w:rsid w:val="007317B2"/>
    <w:rsid w:val="00731FFC"/>
    <w:rsid w:val="0073263D"/>
    <w:rsid w:val="00732B19"/>
    <w:rsid w:val="00732CA8"/>
    <w:rsid w:val="00732F49"/>
    <w:rsid w:val="00732FCB"/>
    <w:rsid w:val="00733E41"/>
    <w:rsid w:val="00734C70"/>
    <w:rsid w:val="00734D2B"/>
    <w:rsid w:val="007350EE"/>
    <w:rsid w:val="00735A95"/>
    <w:rsid w:val="00735D4A"/>
    <w:rsid w:val="00735D76"/>
    <w:rsid w:val="00736A85"/>
    <w:rsid w:val="00736CE0"/>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B77"/>
    <w:rsid w:val="00745445"/>
    <w:rsid w:val="007455A5"/>
    <w:rsid w:val="0074564D"/>
    <w:rsid w:val="007458CB"/>
    <w:rsid w:val="007460D7"/>
    <w:rsid w:val="0074651B"/>
    <w:rsid w:val="007470C3"/>
    <w:rsid w:val="007479A7"/>
    <w:rsid w:val="00747CA7"/>
    <w:rsid w:val="007501FC"/>
    <w:rsid w:val="0075020F"/>
    <w:rsid w:val="007509BB"/>
    <w:rsid w:val="00750E9F"/>
    <w:rsid w:val="00751B7A"/>
    <w:rsid w:val="007522AF"/>
    <w:rsid w:val="00752395"/>
    <w:rsid w:val="0075260D"/>
    <w:rsid w:val="00752C72"/>
    <w:rsid w:val="0075356A"/>
    <w:rsid w:val="00753BD4"/>
    <w:rsid w:val="0075424E"/>
    <w:rsid w:val="00754A5C"/>
    <w:rsid w:val="00755478"/>
    <w:rsid w:val="007554B5"/>
    <w:rsid w:val="00755753"/>
    <w:rsid w:val="00755B10"/>
    <w:rsid w:val="00755B32"/>
    <w:rsid w:val="00756177"/>
    <w:rsid w:val="00757048"/>
    <w:rsid w:val="00757960"/>
    <w:rsid w:val="00757A03"/>
    <w:rsid w:val="00757B50"/>
    <w:rsid w:val="00757C79"/>
    <w:rsid w:val="00757E4D"/>
    <w:rsid w:val="007604E8"/>
    <w:rsid w:val="007608D8"/>
    <w:rsid w:val="00760C2D"/>
    <w:rsid w:val="00760F8D"/>
    <w:rsid w:val="007616BC"/>
    <w:rsid w:val="00761D43"/>
    <w:rsid w:val="007621E3"/>
    <w:rsid w:val="007625D6"/>
    <w:rsid w:val="00762826"/>
    <w:rsid w:val="0076286D"/>
    <w:rsid w:val="00762AF3"/>
    <w:rsid w:val="00764132"/>
    <w:rsid w:val="007641BD"/>
    <w:rsid w:val="007643E2"/>
    <w:rsid w:val="007643FE"/>
    <w:rsid w:val="007645C7"/>
    <w:rsid w:val="0076528F"/>
    <w:rsid w:val="00765618"/>
    <w:rsid w:val="00766333"/>
    <w:rsid w:val="00766605"/>
    <w:rsid w:val="0076708E"/>
    <w:rsid w:val="007677B2"/>
    <w:rsid w:val="0076782E"/>
    <w:rsid w:val="0077059F"/>
    <w:rsid w:val="00770CC8"/>
    <w:rsid w:val="00770DF6"/>
    <w:rsid w:val="007711D8"/>
    <w:rsid w:val="007717AD"/>
    <w:rsid w:val="00771CC1"/>
    <w:rsid w:val="00771DCD"/>
    <w:rsid w:val="00771F6C"/>
    <w:rsid w:val="00773836"/>
    <w:rsid w:val="00773AEB"/>
    <w:rsid w:val="00773F02"/>
    <w:rsid w:val="00774AE7"/>
    <w:rsid w:val="00774B51"/>
    <w:rsid w:val="00775087"/>
    <w:rsid w:val="0077662B"/>
    <w:rsid w:val="00776669"/>
    <w:rsid w:val="00776EB0"/>
    <w:rsid w:val="00777185"/>
    <w:rsid w:val="0077739A"/>
    <w:rsid w:val="00777675"/>
    <w:rsid w:val="00777D86"/>
    <w:rsid w:val="00780797"/>
    <w:rsid w:val="0078100B"/>
    <w:rsid w:val="007817C8"/>
    <w:rsid w:val="00781AE8"/>
    <w:rsid w:val="00781EB0"/>
    <w:rsid w:val="00782B86"/>
    <w:rsid w:val="007830C4"/>
    <w:rsid w:val="00783321"/>
    <w:rsid w:val="0078333F"/>
    <w:rsid w:val="007834DF"/>
    <w:rsid w:val="007834F1"/>
    <w:rsid w:val="0078396E"/>
    <w:rsid w:val="007849D8"/>
    <w:rsid w:val="007849F5"/>
    <w:rsid w:val="00784BD0"/>
    <w:rsid w:val="00785058"/>
    <w:rsid w:val="0078578E"/>
    <w:rsid w:val="0078589A"/>
    <w:rsid w:val="00786014"/>
    <w:rsid w:val="007860A3"/>
    <w:rsid w:val="0078635F"/>
    <w:rsid w:val="007866EE"/>
    <w:rsid w:val="00786AAC"/>
    <w:rsid w:val="00786C04"/>
    <w:rsid w:val="00786D44"/>
    <w:rsid w:val="00786DFE"/>
    <w:rsid w:val="00787A10"/>
    <w:rsid w:val="00787F0D"/>
    <w:rsid w:val="00790D89"/>
    <w:rsid w:val="007916F7"/>
    <w:rsid w:val="00791C22"/>
    <w:rsid w:val="007929E8"/>
    <w:rsid w:val="00793528"/>
    <w:rsid w:val="0079379A"/>
    <w:rsid w:val="0079414E"/>
    <w:rsid w:val="00794625"/>
    <w:rsid w:val="00794B86"/>
    <w:rsid w:val="00794CF2"/>
    <w:rsid w:val="00794D23"/>
    <w:rsid w:val="0079543D"/>
    <w:rsid w:val="0079631A"/>
    <w:rsid w:val="00796934"/>
    <w:rsid w:val="00796E37"/>
    <w:rsid w:val="007971CB"/>
    <w:rsid w:val="00797A1C"/>
    <w:rsid w:val="00797AB0"/>
    <w:rsid w:val="007A096A"/>
    <w:rsid w:val="007A0EEF"/>
    <w:rsid w:val="007A1298"/>
    <w:rsid w:val="007A1590"/>
    <w:rsid w:val="007A1816"/>
    <w:rsid w:val="007A18CF"/>
    <w:rsid w:val="007A1A2E"/>
    <w:rsid w:val="007A1BE7"/>
    <w:rsid w:val="007A28C4"/>
    <w:rsid w:val="007A2B99"/>
    <w:rsid w:val="007A2D31"/>
    <w:rsid w:val="007A2F28"/>
    <w:rsid w:val="007A3086"/>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A50"/>
    <w:rsid w:val="007B0B63"/>
    <w:rsid w:val="007B19F8"/>
    <w:rsid w:val="007B1CD1"/>
    <w:rsid w:val="007B21F8"/>
    <w:rsid w:val="007B2C07"/>
    <w:rsid w:val="007B306A"/>
    <w:rsid w:val="007B3173"/>
    <w:rsid w:val="007B37F5"/>
    <w:rsid w:val="007B3EDC"/>
    <w:rsid w:val="007B4400"/>
    <w:rsid w:val="007B4B8B"/>
    <w:rsid w:val="007B5640"/>
    <w:rsid w:val="007B5702"/>
    <w:rsid w:val="007B5EF0"/>
    <w:rsid w:val="007B6303"/>
    <w:rsid w:val="007B63B3"/>
    <w:rsid w:val="007B6710"/>
    <w:rsid w:val="007B67E9"/>
    <w:rsid w:val="007B6CF6"/>
    <w:rsid w:val="007B6E79"/>
    <w:rsid w:val="007B6F57"/>
    <w:rsid w:val="007B72A4"/>
    <w:rsid w:val="007C0022"/>
    <w:rsid w:val="007C07DE"/>
    <w:rsid w:val="007C0AF3"/>
    <w:rsid w:val="007C0C1E"/>
    <w:rsid w:val="007C0F07"/>
    <w:rsid w:val="007C106C"/>
    <w:rsid w:val="007C15CB"/>
    <w:rsid w:val="007C22D3"/>
    <w:rsid w:val="007C345D"/>
    <w:rsid w:val="007C3503"/>
    <w:rsid w:val="007C35A4"/>
    <w:rsid w:val="007C395D"/>
    <w:rsid w:val="007C3A16"/>
    <w:rsid w:val="007C3AAA"/>
    <w:rsid w:val="007C3F92"/>
    <w:rsid w:val="007C41B3"/>
    <w:rsid w:val="007C4262"/>
    <w:rsid w:val="007C44D1"/>
    <w:rsid w:val="007C4562"/>
    <w:rsid w:val="007C4AA1"/>
    <w:rsid w:val="007C5011"/>
    <w:rsid w:val="007C539C"/>
    <w:rsid w:val="007C54F6"/>
    <w:rsid w:val="007C5B79"/>
    <w:rsid w:val="007C5D47"/>
    <w:rsid w:val="007C5D52"/>
    <w:rsid w:val="007C6040"/>
    <w:rsid w:val="007C6556"/>
    <w:rsid w:val="007C6D64"/>
    <w:rsid w:val="007C717E"/>
    <w:rsid w:val="007C78DF"/>
    <w:rsid w:val="007D033B"/>
    <w:rsid w:val="007D04C9"/>
    <w:rsid w:val="007D0B60"/>
    <w:rsid w:val="007D0C16"/>
    <w:rsid w:val="007D1425"/>
    <w:rsid w:val="007D1602"/>
    <w:rsid w:val="007D188A"/>
    <w:rsid w:val="007D2300"/>
    <w:rsid w:val="007D28F2"/>
    <w:rsid w:val="007D2B83"/>
    <w:rsid w:val="007D2BC5"/>
    <w:rsid w:val="007D36AE"/>
    <w:rsid w:val="007D36C7"/>
    <w:rsid w:val="007D37D9"/>
    <w:rsid w:val="007D3E03"/>
    <w:rsid w:val="007D3EAE"/>
    <w:rsid w:val="007D40A5"/>
    <w:rsid w:val="007D43CF"/>
    <w:rsid w:val="007D46A8"/>
    <w:rsid w:val="007D4B1A"/>
    <w:rsid w:val="007D4BFB"/>
    <w:rsid w:val="007D51B2"/>
    <w:rsid w:val="007D56BF"/>
    <w:rsid w:val="007D586C"/>
    <w:rsid w:val="007D5D25"/>
    <w:rsid w:val="007D60B3"/>
    <w:rsid w:val="007D661C"/>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3161"/>
    <w:rsid w:val="007E31DA"/>
    <w:rsid w:val="007E35BE"/>
    <w:rsid w:val="007E3D41"/>
    <w:rsid w:val="007E4095"/>
    <w:rsid w:val="007E40AF"/>
    <w:rsid w:val="007E4130"/>
    <w:rsid w:val="007E4230"/>
    <w:rsid w:val="007E49F0"/>
    <w:rsid w:val="007E4A35"/>
    <w:rsid w:val="007E534D"/>
    <w:rsid w:val="007E5380"/>
    <w:rsid w:val="007E54DC"/>
    <w:rsid w:val="007E5F0E"/>
    <w:rsid w:val="007E5F1B"/>
    <w:rsid w:val="007E5F59"/>
    <w:rsid w:val="007E6A6B"/>
    <w:rsid w:val="007E6EBD"/>
    <w:rsid w:val="007E71F3"/>
    <w:rsid w:val="007E7C14"/>
    <w:rsid w:val="007E7F56"/>
    <w:rsid w:val="007E7FF7"/>
    <w:rsid w:val="007F003A"/>
    <w:rsid w:val="007F0210"/>
    <w:rsid w:val="007F09B7"/>
    <w:rsid w:val="007F0F99"/>
    <w:rsid w:val="007F13D3"/>
    <w:rsid w:val="007F14FA"/>
    <w:rsid w:val="007F17A4"/>
    <w:rsid w:val="007F1BB8"/>
    <w:rsid w:val="007F1C6F"/>
    <w:rsid w:val="007F2F37"/>
    <w:rsid w:val="007F3239"/>
    <w:rsid w:val="007F32D2"/>
    <w:rsid w:val="007F33A1"/>
    <w:rsid w:val="007F3D26"/>
    <w:rsid w:val="007F47F1"/>
    <w:rsid w:val="007F4991"/>
    <w:rsid w:val="007F4E82"/>
    <w:rsid w:val="007F5E67"/>
    <w:rsid w:val="007F62C7"/>
    <w:rsid w:val="007F62FC"/>
    <w:rsid w:val="007F6886"/>
    <w:rsid w:val="007F7426"/>
    <w:rsid w:val="007F7539"/>
    <w:rsid w:val="007F772A"/>
    <w:rsid w:val="007F7C38"/>
    <w:rsid w:val="007F7FBE"/>
    <w:rsid w:val="00800169"/>
    <w:rsid w:val="008002C0"/>
    <w:rsid w:val="008002FA"/>
    <w:rsid w:val="008003F4"/>
    <w:rsid w:val="00800EE5"/>
    <w:rsid w:val="00800F55"/>
    <w:rsid w:val="00801B18"/>
    <w:rsid w:val="008022AA"/>
    <w:rsid w:val="00802895"/>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93F"/>
    <w:rsid w:val="00807ABA"/>
    <w:rsid w:val="008101F5"/>
    <w:rsid w:val="00810D2B"/>
    <w:rsid w:val="008113E3"/>
    <w:rsid w:val="00811657"/>
    <w:rsid w:val="00811A6A"/>
    <w:rsid w:val="00811CB5"/>
    <w:rsid w:val="008122E7"/>
    <w:rsid w:val="00812FE2"/>
    <w:rsid w:val="00813717"/>
    <w:rsid w:val="00813B5D"/>
    <w:rsid w:val="008140F9"/>
    <w:rsid w:val="008147C4"/>
    <w:rsid w:val="00814802"/>
    <w:rsid w:val="0081571D"/>
    <w:rsid w:val="00815752"/>
    <w:rsid w:val="008158FC"/>
    <w:rsid w:val="00815A06"/>
    <w:rsid w:val="00815E0D"/>
    <w:rsid w:val="00815E17"/>
    <w:rsid w:val="0081688D"/>
    <w:rsid w:val="00816CE2"/>
    <w:rsid w:val="00817266"/>
    <w:rsid w:val="008172A6"/>
    <w:rsid w:val="0081776D"/>
    <w:rsid w:val="008177F6"/>
    <w:rsid w:val="00817B50"/>
    <w:rsid w:val="00817C2C"/>
    <w:rsid w:val="00817ED6"/>
    <w:rsid w:val="00820028"/>
    <w:rsid w:val="00820737"/>
    <w:rsid w:val="00820809"/>
    <w:rsid w:val="008208F3"/>
    <w:rsid w:val="00820C44"/>
    <w:rsid w:val="00821506"/>
    <w:rsid w:val="00821F8F"/>
    <w:rsid w:val="0082282C"/>
    <w:rsid w:val="00822BF8"/>
    <w:rsid w:val="00822D63"/>
    <w:rsid w:val="00823117"/>
    <w:rsid w:val="008236AF"/>
    <w:rsid w:val="008249AD"/>
    <w:rsid w:val="008250DE"/>
    <w:rsid w:val="008256B8"/>
    <w:rsid w:val="00825AEA"/>
    <w:rsid w:val="00825B36"/>
    <w:rsid w:val="00825C2F"/>
    <w:rsid w:val="00826137"/>
    <w:rsid w:val="0082630A"/>
    <w:rsid w:val="00826392"/>
    <w:rsid w:val="0082653C"/>
    <w:rsid w:val="0082660F"/>
    <w:rsid w:val="00826E20"/>
    <w:rsid w:val="00826F5F"/>
    <w:rsid w:val="00827303"/>
    <w:rsid w:val="00827421"/>
    <w:rsid w:val="00827970"/>
    <w:rsid w:val="00827A36"/>
    <w:rsid w:val="00827B0F"/>
    <w:rsid w:val="0083002E"/>
    <w:rsid w:val="00830220"/>
    <w:rsid w:val="008305F9"/>
    <w:rsid w:val="00830652"/>
    <w:rsid w:val="00830BCE"/>
    <w:rsid w:val="00831E12"/>
    <w:rsid w:val="00832481"/>
    <w:rsid w:val="00832583"/>
    <w:rsid w:val="00832800"/>
    <w:rsid w:val="00832D9C"/>
    <w:rsid w:val="00833B7A"/>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736"/>
    <w:rsid w:val="00841984"/>
    <w:rsid w:val="00841B77"/>
    <w:rsid w:val="0084222E"/>
    <w:rsid w:val="008427BD"/>
    <w:rsid w:val="008430BD"/>
    <w:rsid w:val="0084325F"/>
    <w:rsid w:val="008437B9"/>
    <w:rsid w:val="008443DD"/>
    <w:rsid w:val="008448D5"/>
    <w:rsid w:val="00844BCB"/>
    <w:rsid w:val="008450AE"/>
    <w:rsid w:val="00845119"/>
    <w:rsid w:val="008454CA"/>
    <w:rsid w:val="0084642C"/>
    <w:rsid w:val="008469A5"/>
    <w:rsid w:val="00846BDE"/>
    <w:rsid w:val="00846EAE"/>
    <w:rsid w:val="008473AD"/>
    <w:rsid w:val="00847F02"/>
    <w:rsid w:val="0085056E"/>
    <w:rsid w:val="0085193B"/>
    <w:rsid w:val="0085193F"/>
    <w:rsid w:val="00851CBB"/>
    <w:rsid w:val="00852A9A"/>
    <w:rsid w:val="00852BFF"/>
    <w:rsid w:val="00852DBF"/>
    <w:rsid w:val="00853319"/>
    <w:rsid w:val="0085388F"/>
    <w:rsid w:val="00853A92"/>
    <w:rsid w:val="008540F6"/>
    <w:rsid w:val="00855651"/>
    <w:rsid w:val="00855956"/>
    <w:rsid w:val="00855D3A"/>
    <w:rsid w:val="00855DA5"/>
    <w:rsid w:val="00855F13"/>
    <w:rsid w:val="00856211"/>
    <w:rsid w:val="00856A5B"/>
    <w:rsid w:val="00856B7F"/>
    <w:rsid w:val="00856BD2"/>
    <w:rsid w:val="00856D43"/>
    <w:rsid w:val="00856FD7"/>
    <w:rsid w:val="008574FC"/>
    <w:rsid w:val="008602C0"/>
    <w:rsid w:val="0086174F"/>
    <w:rsid w:val="00861971"/>
    <w:rsid w:val="0086197F"/>
    <w:rsid w:val="00861CD8"/>
    <w:rsid w:val="00862346"/>
    <w:rsid w:val="00862511"/>
    <w:rsid w:val="00862A70"/>
    <w:rsid w:val="00862B2E"/>
    <w:rsid w:val="00863134"/>
    <w:rsid w:val="008642F1"/>
    <w:rsid w:val="00864324"/>
    <w:rsid w:val="0086528D"/>
    <w:rsid w:val="0086573F"/>
    <w:rsid w:val="00865BF4"/>
    <w:rsid w:val="008662C8"/>
    <w:rsid w:val="00866EF3"/>
    <w:rsid w:val="00867145"/>
    <w:rsid w:val="008673B1"/>
    <w:rsid w:val="00867905"/>
    <w:rsid w:val="00867ED4"/>
    <w:rsid w:val="0087009C"/>
    <w:rsid w:val="00870295"/>
    <w:rsid w:val="008703A0"/>
    <w:rsid w:val="00870A07"/>
    <w:rsid w:val="00870B15"/>
    <w:rsid w:val="0087101A"/>
    <w:rsid w:val="008716C5"/>
    <w:rsid w:val="00871CC0"/>
    <w:rsid w:val="00871D59"/>
    <w:rsid w:val="0087204A"/>
    <w:rsid w:val="00872E01"/>
    <w:rsid w:val="0087335F"/>
    <w:rsid w:val="00873CCE"/>
    <w:rsid w:val="008741A4"/>
    <w:rsid w:val="00874500"/>
    <w:rsid w:val="0087453E"/>
    <w:rsid w:val="00875788"/>
    <w:rsid w:val="00875DF2"/>
    <w:rsid w:val="00875F00"/>
    <w:rsid w:val="00876859"/>
    <w:rsid w:val="0087743A"/>
    <w:rsid w:val="00877566"/>
    <w:rsid w:val="00877616"/>
    <w:rsid w:val="008815D6"/>
    <w:rsid w:val="00881F7E"/>
    <w:rsid w:val="00882092"/>
    <w:rsid w:val="00883533"/>
    <w:rsid w:val="0088559E"/>
    <w:rsid w:val="00885AF3"/>
    <w:rsid w:val="00885D17"/>
    <w:rsid w:val="00885FD7"/>
    <w:rsid w:val="00886721"/>
    <w:rsid w:val="008868AC"/>
    <w:rsid w:val="008868F4"/>
    <w:rsid w:val="00886ABE"/>
    <w:rsid w:val="00886D98"/>
    <w:rsid w:val="008871D9"/>
    <w:rsid w:val="008872E5"/>
    <w:rsid w:val="00887FB3"/>
    <w:rsid w:val="00890500"/>
    <w:rsid w:val="00891372"/>
    <w:rsid w:val="008916D8"/>
    <w:rsid w:val="00891D1A"/>
    <w:rsid w:val="00891FB0"/>
    <w:rsid w:val="008920F3"/>
    <w:rsid w:val="008922BC"/>
    <w:rsid w:val="008925FD"/>
    <w:rsid w:val="00892974"/>
    <w:rsid w:val="00892988"/>
    <w:rsid w:val="0089321B"/>
    <w:rsid w:val="00893270"/>
    <w:rsid w:val="00893757"/>
    <w:rsid w:val="00893ACF"/>
    <w:rsid w:val="008946A1"/>
    <w:rsid w:val="008952B1"/>
    <w:rsid w:val="00895385"/>
    <w:rsid w:val="00895BBD"/>
    <w:rsid w:val="00895C9C"/>
    <w:rsid w:val="00896095"/>
    <w:rsid w:val="008963F6"/>
    <w:rsid w:val="008964BB"/>
    <w:rsid w:val="00896865"/>
    <w:rsid w:val="00896C67"/>
    <w:rsid w:val="00897269"/>
    <w:rsid w:val="00897D16"/>
    <w:rsid w:val="00897DBF"/>
    <w:rsid w:val="00897DC5"/>
    <w:rsid w:val="00897DF7"/>
    <w:rsid w:val="008A11ED"/>
    <w:rsid w:val="008A13A8"/>
    <w:rsid w:val="008A1474"/>
    <w:rsid w:val="008A155E"/>
    <w:rsid w:val="008A1810"/>
    <w:rsid w:val="008A1813"/>
    <w:rsid w:val="008A1D20"/>
    <w:rsid w:val="008A1E7F"/>
    <w:rsid w:val="008A33EE"/>
    <w:rsid w:val="008A36B1"/>
    <w:rsid w:val="008A3A2C"/>
    <w:rsid w:val="008A3C4D"/>
    <w:rsid w:val="008A3F98"/>
    <w:rsid w:val="008A41B7"/>
    <w:rsid w:val="008A4C98"/>
    <w:rsid w:val="008A5599"/>
    <w:rsid w:val="008A561D"/>
    <w:rsid w:val="008A57C7"/>
    <w:rsid w:val="008A57F5"/>
    <w:rsid w:val="008A61B0"/>
    <w:rsid w:val="008A67D8"/>
    <w:rsid w:val="008A72AB"/>
    <w:rsid w:val="008A7A6B"/>
    <w:rsid w:val="008A7A91"/>
    <w:rsid w:val="008A7D21"/>
    <w:rsid w:val="008A7EAC"/>
    <w:rsid w:val="008B124A"/>
    <w:rsid w:val="008B1B8A"/>
    <w:rsid w:val="008B1C1C"/>
    <w:rsid w:val="008B1FBB"/>
    <w:rsid w:val="008B2090"/>
    <w:rsid w:val="008B23F1"/>
    <w:rsid w:val="008B28BD"/>
    <w:rsid w:val="008B2C15"/>
    <w:rsid w:val="008B2F97"/>
    <w:rsid w:val="008B3D81"/>
    <w:rsid w:val="008B4283"/>
    <w:rsid w:val="008B4DFA"/>
    <w:rsid w:val="008B5BEE"/>
    <w:rsid w:val="008B5D1F"/>
    <w:rsid w:val="008B66F0"/>
    <w:rsid w:val="008B7389"/>
    <w:rsid w:val="008C001F"/>
    <w:rsid w:val="008C0C92"/>
    <w:rsid w:val="008C1663"/>
    <w:rsid w:val="008C1DBF"/>
    <w:rsid w:val="008C24E1"/>
    <w:rsid w:val="008C2588"/>
    <w:rsid w:val="008C25A6"/>
    <w:rsid w:val="008C280C"/>
    <w:rsid w:val="008C29E3"/>
    <w:rsid w:val="008C2B4B"/>
    <w:rsid w:val="008C2CAB"/>
    <w:rsid w:val="008C330F"/>
    <w:rsid w:val="008C39C6"/>
    <w:rsid w:val="008C3A97"/>
    <w:rsid w:val="008C3C4C"/>
    <w:rsid w:val="008C4686"/>
    <w:rsid w:val="008C46D4"/>
    <w:rsid w:val="008C4A5E"/>
    <w:rsid w:val="008C4B43"/>
    <w:rsid w:val="008C4DAE"/>
    <w:rsid w:val="008C4F11"/>
    <w:rsid w:val="008C5C07"/>
    <w:rsid w:val="008C5E16"/>
    <w:rsid w:val="008C5F70"/>
    <w:rsid w:val="008C62D6"/>
    <w:rsid w:val="008C63B7"/>
    <w:rsid w:val="008C6B72"/>
    <w:rsid w:val="008C6CD9"/>
    <w:rsid w:val="008C6D3D"/>
    <w:rsid w:val="008C6D73"/>
    <w:rsid w:val="008C6F00"/>
    <w:rsid w:val="008C6F1F"/>
    <w:rsid w:val="008C71EB"/>
    <w:rsid w:val="008C7598"/>
    <w:rsid w:val="008C7682"/>
    <w:rsid w:val="008C76B2"/>
    <w:rsid w:val="008C7B3B"/>
    <w:rsid w:val="008D017F"/>
    <w:rsid w:val="008D07DB"/>
    <w:rsid w:val="008D0AB8"/>
    <w:rsid w:val="008D10E6"/>
    <w:rsid w:val="008D115D"/>
    <w:rsid w:val="008D247E"/>
    <w:rsid w:val="008D2CEF"/>
    <w:rsid w:val="008D3144"/>
    <w:rsid w:val="008D322F"/>
    <w:rsid w:val="008D38AD"/>
    <w:rsid w:val="008D38C5"/>
    <w:rsid w:val="008D39B3"/>
    <w:rsid w:val="008D3A4F"/>
    <w:rsid w:val="008D3C7B"/>
    <w:rsid w:val="008D45D1"/>
    <w:rsid w:val="008D46C2"/>
    <w:rsid w:val="008D4A8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1006"/>
    <w:rsid w:val="008E1418"/>
    <w:rsid w:val="008E1CCB"/>
    <w:rsid w:val="008E21EB"/>
    <w:rsid w:val="008E2FA3"/>
    <w:rsid w:val="008E34C1"/>
    <w:rsid w:val="008E36E8"/>
    <w:rsid w:val="008E3A79"/>
    <w:rsid w:val="008E3E0B"/>
    <w:rsid w:val="008E45BC"/>
    <w:rsid w:val="008E45F6"/>
    <w:rsid w:val="008E57E4"/>
    <w:rsid w:val="008E5C07"/>
    <w:rsid w:val="008E5DFD"/>
    <w:rsid w:val="008E621B"/>
    <w:rsid w:val="008E63A1"/>
    <w:rsid w:val="008E68D8"/>
    <w:rsid w:val="008E730D"/>
    <w:rsid w:val="008E7C04"/>
    <w:rsid w:val="008E7F92"/>
    <w:rsid w:val="008F04F0"/>
    <w:rsid w:val="008F054A"/>
    <w:rsid w:val="008F065D"/>
    <w:rsid w:val="008F0D6A"/>
    <w:rsid w:val="008F0EF6"/>
    <w:rsid w:val="008F115C"/>
    <w:rsid w:val="008F11EC"/>
    <w:rsid w:val="008F167B"/>
    <w:rsid w:val="008F19D0"/>
    <w:rsid w:val="008F1BF2"/>
    <w:rsid w:val="008F1E50"/>
    <w:rsid w:val="008F20F9"/>
    <w:rsid w:val="008F2395"/>
    <w:rsid w:val="008F3049"/>
    <w:rsid w:val="008F37E0"/>
    <w:rsid w:val="008F3C17"/>
    <w:rsid w:val="008F4398"/>
    <w:rsid w:val="008F4BB4"/>
    <w:rsid w:val="008F4BB9"/>
    <w:rsid w:val="008F51BD"/>
    <w:rsid w:val="008F5F4C"/>
    <w:rsid w:val="008F6940"/>
    <w:rsid w:val="008F6E97"/>
    <w:rsid w:val="008F732E"/>
    <w:rsid w:val="008F7F64"/>
    <w:rsid w:val="008F7FF0"/>
    <w:rsid w:val="00900392"/>
    <w:rsid w:val="009004F8"/>
    <w:rsid w:val="00900512"/>
    <w:rsid w:val="00900A12"/>
    <w:rsid w:val="00901175"/>
    <w:rsid w:val="009016E6"/>
    <w:rsid w:val="00903856"/>
    <w:rsid w:val="00903AF6"/>
    <w:rsid w:val="00904187"/>
    <w:rsid w:val="00905513"/>
    <w:rsid w:val="00905525"/>
    <w:rsid w:val="00905692"/>
    <w:rsid w:val="00905780"/>
    <w:rsid w:val="00906137"/>
    <w:rsid w:val="009064EB"/>
    <w:rsid w:val="00906EA2"/>
    <w:rsid w:val="0090723D"/>
    <w:rsid w:val="0090745C"/>
    <w:rsid w:val="00907AA3"/>
    <w:rsid w:val="00907CD0"/>
    <w:rsid w:val="00912516"/>
    <w:rsid w:val="00912E4E"/>
    <w:rsid w:val="00913048"/>
    <w:rsid w:val="00913729"/>
    <w:rsid w:val="00913FEC"/>
    <w:rsid w:val="00914FED"/>
    <w:rsid w:val="00915351"/>
    <w:rsid w:val="009154E4"/>
    <w:rsid w:val="0091575D"/>
    <w:rsid w:val="00915C37"/>
    <w:rsid w:val="00916504"/>
    <w:rsid w:val="00916537"/>
    <w:rsid w:val="00916D16"/>
    <w:rsid w:val="00916E9D"/>
    <w:rsid w:val="00917568"/>
    <w:rsid w:val="00917DE4"/>
    <w:rsid w:val="009203BF"/>
    <w:rsid w:val="0092048D"/>
    <w:rsid w:val="009216A9"/>
    <w:rsid w:val="0092174A"/>
    <w:rsid w:val="00921793"/>
    <w:rsid w:val="009218A9"/>
    <w:rsid w:val="009218E5"/>
    <w:rsid w:val="00921ACD"/>
    <w:rsid w:val="00921F2D"/>
    <w:rsid w:val="0092250D"/>
    <w:rsid w:val="009229F2"/>
    <w:rsid w:val="00922D20"/>
    <w:rsid w:val="00922DBF"/>
    <w:rsid w:val="009230D6"/>
    <w:rsid w:val="00923389"/>
    <w:rsid w:val="00923516"/>
    <w:rsid w:val="00923EA0"/>
    <w:rsid w:val="00924029"/>
    <w:rsid w:val="00924454"/>
    <w:rsid w:val="0092458E"/>
    <w:rsid w:val="0092493D"/>
    <w:rsid w:val="00924F1F"/>
    <w:rsid w:val="00924FBF"/>
    <w:rsid w:val="00925009"/>
    <w:rsid w:val="00925B00"/>
    <w:rsid w:val="00926901"/>
    <w:rsid w:val="00927B6C"/>
    <w:rsid w:val="00927BF5"/>
    <w:rsid w:val="00927F87"/>
    <w:rsid w:val="00930357"/>
    <w:rsid w:val="00930658"/>
    <w:rsid w:val="00930A20"/>
    <w:rsid w:val="00931341"/>
    <w:rsid w:val="00931BC4"/>
    <w:rsid w:val="00931CA2"/>
    <w:rsid w:val="0093236E"/>
    <w:rsid w:val="00932FAB"/>
    <w:rsid w:val="00933665"/>
    <w:rsid w:val="0093372C"/>
    <w:rsid w:val="00933B0C"/>
    <w:rsid w:val="00934063"/>
    <w:rsid w:val="00934532"/>
    <w:rsid w:val="00934AD7"/>
    <w:rsid w:val="00934BF9"/>
    <w:rsid w:val="0093523B"/>
    <w:rsid w:val="009353F4"/>
    <w:rsid w:val="00935B09"/>
    <w:rsid w:val="0093643F"/>
    <w:rsid w:val="009364B0"/>
    <w:rsid w:val="00936533"/>
    <w:rsid w:val="00937ADC"/>
    <w:rsid w:val="00940E84"/>
    <w:rsid w:val="00940FC5"/>
    <w:rsid w:val="00941C3F"/>
    <w:rsid w:val="00941C7D"/>
    <w:rsid w:val="00941F02"/>
    <w:rsid w:val="009421B6"/>
    <w:rsid w:val="0094234A"/>
    <w:rsid w:val="0094294C"/>
    <w:rsid w:val="00942B62"/>
    <w:rsid w:val="00942CC2"/>
    <w:rsid w:val="00942E8E"/>
    <w:rsid w:val="00943161"/>
    <w:rsid w:val="009433E2"/>
    <w:rsid w:val="00943545"/>
    <w:rsid w:val="009438E9"/>
    <w:rsid w:val="00943DF1"/>
    <w:rsid w:val="00943F5E"/>
    <w:rsid w:val="009451D3"/>
    <w:rsid w:val="00945432"/>
    <w:rsid w:val="009458EF"/>
    <w:rsid w:val="00945F86"/>
    <w:rsid w:val="009462C8"/>
    <w:rsid w:val="00946A1F"/>
    <w:rsid w:val="0094728E"/>
    <w:rsid w:val="00947B30"/>
    <w:rsid w:val="009506CB"/>
    <w:rsid w:val="00950E78"/>
    <w:rsid w:val="009510E9"/>
    <w:rsid w:val="00951134"/>
    <w:rsid w:val="0095118E"/>
    <w:rsid w:val="0095168B"/>
    <w:rsid w:val="00951A72"/>
    <w:rsid w:val="00951E22"/>
    <w:rsid w:val="00952720"/>
    <w:rsid w:val="00952AFF"/>
    <w:rsid w:val="00952B89"/>
    <w:rsid w:val="00952F63"/>
    <w:rsid w:val="00953590"/>
    <w:rsid w:val="00953F4B"/>
    <w:rsid w:val="009542EC"/>
    <w:rsid w:val="009545B8"/>
    <w:rsid w:val="00954B05"/>
    <w:rsid w:val="00955048"/>
    <w:rsid w:val="00955EDF"/>
    <w:rsid w:val="009569D8"/>
    <w:rsid w:val="00956B08"/>
    <w:rsid w:val="0095799E"/>
    <w:rsid w:val="00957A35"/>
    <w:rsid w:val="00957B16"/>
    <w:rsid w:val="00957D53"/>
    <w:rsid w:val="00957E6C"/>
    <w:rsid w:val="00957E75"/>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CF8"/>
    <w:rsid w:val="00964D3B"/>
    <w:rsid w:val="00965249"/>
    <w:rsid w:val="009652DD"/>
    <w:rsid w:val="009653DD"/>
    <w:rsid w:val="009654B6"/>
    <w:rsid w:val="00965555"/>
    <w:rsid w:val="00965594"/>
    <w:rsid w:val="00965AA6"/>
    <w:rsid w:val="00966505"/>
    <w:rsid w:val="0096654A"/>
    <w:rsid w:val="00966816"/>
    <w:rsid w:val="00966EFD"/>
    <w:rsid w:val="00967085"/>
    <w:rsid w:val="0096718B"/>
    <w:rsid w:val="0096728A"/>
    <w:rsid w:val="00967500"/>
    <w:rsid w:val="00967869"/>
    <w:rsid w:val="00967E53"/>
    <w:rsid w:val="00967F34"/>
    <w:rsid w:val="0097097C"/>
    <w:rsid w:val="00970FD3"/>
    <w:rsid w:val="00971201"/>
    <w:rsid w:val="00971B4F"/>
    <w:rsid w:val="00971E5B"/>
    <w:rsid w:val="009728DD"/>
    <w:rsid w:val="0097307A"/>
    <w:rsid w:val="0097337F"/>
    <w:rsid w:val="009737C7"/>
    <w:rsid w:val="009742EC"/>
    <w:rsid w:val="00974A19"/>
    <w:rsid w:val="0097578C"/>
    <w:rsid w:val="009758EF"/>
    <w:rsid w:val="00975A64"/>
    <w:rsid w:val="00975ACA"/>
    <w:rsid w:val="0097621E"/>
    <w:rsid w:val="00976691"/>
    <w:rsid w:val="00976C7F"/>
    <w:rsid w:val="00977952"/>
    <w:rsid w:val="009804FE"/>
    <w:rsid w:val="00980B40"/>
    <w:rsid w:val="00980C4E"/>
    <w:rsid w:val="00980F4D"/>
    <w:rsid w:val="009811AC"/>
    <w:rsid w:val="009814EF"/>
    <w:rsid w:val="009817E9"/>
    <w:rsid w:val="00981E14"/>
    <w:rsid w:val="00981E6F"/>
    <w:rsid w:val="0098253A"/>
    <w:rsid w:val="00982611"/>
    <w:rsid w:val="00982873"/>
    <w:rsid w:val="00982E72"/>
    <w:rsid w:val="0098372E"/>
    <w:rsid w:val="00984515"/>
    <w:rsid w:val="009847C3"/>
    <w:rsid w:val="00984A27"/>
    <w:rsid w:val="00984CEB"/>
    <w:rsid w:val="0098509F"/>
    <w:rsid w:val="0098547A"/>
    <w:rsid w:val="009858E4"/>
    <w:rsid w:val="00985A64"/>
    <w:rsid w:val="00985C41"/>
    <w:rsid w:val="00985CD2"/>
    <w:rsid w:val="00985D37"/>
    <w:rsid w:val="0098633A"/>
    <w:rsid w:val="0098645F"/>
    <w:rsid w:val="009875B6"/>
    <w:rsid w:val="00987805"/>
    <w:rsid w:val="00987F59"/>
    <w:rsid w:val="009903CB"/>
    <w:rsid w:val="009905CF"/>
    <w:rsid w:val="00990B6A"/>
    <w:rsid w:val="00990C09"/>
    <w:rsid w:val="0099166A"/>
    <w:rsid w:val="009916FC"/>
    <w:rsid w:val="00991C4D"/>
    <w:rsid w:val="00991D9E"/>
    <w:rsid w:val="009925D0"/>
    <w:rsid w:val="00992900"/>
    <w:rsid w:val="00992F59"/>
    <w:rsid w:val="009930B9"/>
    <w:rsid w:val="009937ED"/>
    <w:rsid w:val="00993A0A"/>
    <w:rsid w:val="00993C4C"/>
    <w:rsid w:val="00993F66"/>
    <w:rsid w:val="009943F3"/>
    <w:rsid w:val="00994524"/>
    <w:rsid w:val="00994747"/>
    <w:rsid w:val="00994A37"/>
    <w:rsid w:val="009958C4"/>
    <w:rsid w:val="00995A8C"/>
    <w:rsid w:val="00995D5A"/>
    <w:rsid w:val="00995D98"/>
    <w:rsid w:val="00995EE4"/>
    <w:rsid w:val="009961E1"/>
    <w:rsid w:val="009964E3"/>
    <w:rsid w:val="00996E9F"/>
    <w:rsid w:val="009970D8"/>
    <w:rsid w:val="0099781F"/>
    <w:rsid w:val="0099795C"/>
    <w:rsid w:val="00997BAF"/>
    <w:rsid w:val="00997C09"/>
    <w:rsid w:val="009A0E8D"/>
    <w:rsid w:val="009A0F86"/>
    <w:rsid w:val="009A10EC"/>
    <w:rsid w:val="009A126E"/>
    <w:rsid w:val="009A167D"/>
    <w:rsid w:val="009A1784"/>
    <w:rsid w:val="009A1B10"/>
    <w:rsid w:val="009A1CD9"/>
    <w:rsid w:val="009A2D30"/>
    <w:rsid w:val="009A33CC"/>
    <w:rsid w:val="009A37C2"/>
    <w:rsid w:val="009A3C47"/>
    <w:rsid w:val="009A3CD7"/>
    <w:rsid w:val="009A45C7"/>
    <w:rsid w:val="009A487E"/>
    <w:rsid w:val="009A48FD"/>
    <w:rsid w:val="009A4ADD"/>
    <w:rsid w:val="009A6164"/>
    <w:rsid w:val="009A64B0"/>
    <w:rsid w:val="009A6F97"/>
    <w:rsid w:val="009A7330"/>
    <w:rsid w:val="009A7351"/>
    <w:rsid w:val="009A79E3"/>
    <w:rsid w:val="009A7F9B"/>
    <w:rsid w:val="009B096A"/>
    <w:rsid w:val="009B0997"/>
    <w:rsid w:val="009B0CB9"/>
    <w:rsid w:val="009B0E4C"/>
    <w:rsid w:val="009B0F56"/>
    <w:rsid w:val="009B10B4"/>
    <w:rsid w:val="009B10D0"/>
    <w:rsid w:val="009B1406"/>
    <w:rsid w:val="009B1A66"/>
    <w:rsid w:val="009B225B"/>
    <w:rsid w:val="009B2D94"/>
    <w:rsid w:val="009B2DE4"/>
    <w:rsid w:val="009B30DE"/>
    <w:rsid w:val="009B3257"/>
    <w:rsid w:val="009B3302"/>
    <w:rsid w:val="009B339B"/>
    <w:rsid w:val="009B41BA"/>
    <w:rsid w:val="009B4564"/>
    <w:rsid w:val="009B4D01"/>
    <w:rsid w:val="009B538A"/>
    <w:rsid w:val="009B589B"/>
    <w:rsid w:val="009B5A9C"/>
    <w:rsid w:val="009B5B40"/>
    <w:rsid w:val="009B5BC5"/>
    <w:rsid w:val="009B5C2D"/>
    <w:rsid w:val="009B5F5A"/>
    <w:rsid w:val="009B5F60"/>
    <w:rsid w:val="009B6356"/>
    <w:rsid w:val="009B6504"/>
    <w:rsid w:val="009B68B6"/>
    <w:rsid w:val="009B692B"/>
    <w:rsid w:val="009B72A4"/>
    <w:rsid w:val="009C023E"/>
    <w:rsid w:val="009C0459"/>
    <w:rsid w:val="009C0519"/>
    <w:rsid w:val="009C14FE"/>
    <w:rsid w:val="009C2B18"/>
    <w:rsid w:val="009C2B7D"/>
    <w:rsid w:val="009C2EEE"/>
    <w:rsid w:val="009C33DB"/>
    <w:rsid w:val="009C3677"/>
    <w:rsid w:val="009C38EF"/>
    <w:rsid w:val="009C3B83"/>
    <w:rsid w:val="009C3BE6"/>
    <w:rsid w:val="009C4210"/>
    <w:rsid w:val="009C43EF"/>
    <w:rsid w:val="009C4944"/>
    <w:rsid w:val="009C4B0D"/>
    <w:rsid w:val="009C4B53"/>
    <w:rsid w:val="009C4B6D"/>
    <w:rsid w:val="009C4CD7"/>
    <w:rsid w:val="009C60D4"/>
    <w:rsid w:val="009C64E3"/>
    <w:rsid w:val="009C677E"/>
    <w:rsid w:val="009C74C4"/>
    <w:rsid w:val="009C7642"/>
    <w:rsid w:val="009C7690"/>
    <w:rsid w:val="009C7A25"/>
    <w:rsid w:val="009D0BF7"/>
    <w:rsid w:val="009D120F"/>
    <w:rsid w:val="009D1800"/>
    <w:rsid w:val="009D19A3"/>
    <w:rsid w:val="009D1F4A"/>
    <w:rsid w:val="009D2322"/>
    <w:rsid w:val="009D29CB"/>
    <w:rsid w:val="009D2BFE"/>
    <w:rsid w:val="009D2DA0"/>
    <w:rsid w:val="009D30AE"/>
    <w:rsid w:val="009D40B6"/>
    <w:rsid w:val="009D551E"/>
    <w:rsid w:val="009D555B"/>
    <w:rsid w:val="009D61BA"/>
    <w:rsid w:val="009D63B6"/>
    <w:rsid w:val="009D70A7"/>
    <w:rsid w:val="009D73B6"/>
    <w:rsid w:val="009E01DA"/>
    <w:rsid w:val="009E0366"/>
    <w:rsid w:val="009E1555"/>
    <w:rsid w:val="009E167D"/>
    <w:rsid w:val="009E19C6"/>
    <w:rsid w:val="009E24E6"/>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EB9"/>
    <w:rsid w:val="009F1FD2"/>
    <w:rsid w:val="009F236B"/>
    <w:rsid w:val="009F2B42"/>
    <w:rsid w:val="009F33C5"/>
    <w:rsid w:val="009F37BD"/>
    <w:rsid w:val="009F38F3"/>
    <w:rsid w:val="009F3A19"/>
    <w:rsid w:val="009F3A94"/>
    <w:rsid w:val="009F3C38"/>
    <w:rsid w:val="009F3F89"/>
    <w:rsid w:val="009F4229"/>
    <w:rsid w:val="009F4CB3"/>
    <w:rsid w:val="009F4E03"/>
    <w:rsid w:val="009F4ED3"/>
    <w:rsid w:val="009F4F67"/>
    <w:rsid w:val="009F4F91"/>
    <w:rsid w:val="009F52CC"/>
    <w:rsid w:val="009F5436"/>
    <w:rsid w:val="009F55A7"/>
    <w:rsid w:val="009F5756"/>
    <w:rsid w:val="009F5C4F"/>
    <w:rsid w:val="009F5EBB"/>
    <w:rsid w:val="009F61B8"/>
    <w:rsid w:val="009F6250"/>
    <w:rsid w:val="009F6740"/>
    <w:rsid w:val="009F6C2C"/>
    <w:rsid w:val="009F722D"/>
    <w:rsid w:val="009F74EF"/>
    <w:rsid w:val="009F78DF"/>
    <w:rsid w:val="009F79EF"/>
    <w:rsid w:val="009F7BE6"/>
    <w:rsid w:val="009F7DCF"/>
    <w:rsid w:val="00A0074E"/>
    <w:rsid w:val="00A00990"/>
    <w:rsid w:val="00A00A9E"/>
    <w:rsid w:val="00A00BFB"/>
    <w:rsid w:val="00A00E8E"/>
    <w:rsid w:val="00A00F2B"/>
    <w:rsid w:val="00A01653"/>
    <w:rsid w:val="00A0182A"/>
    <w:rsid w:val="00A01834"/>
    <w:rsid w:val="00A0207A"/>
    <w:rsid w:val="00A02455"/>
    <w:rsid w:val="00A028ED"/>
    <w:rsid w:val="00A02B37"/>
    <w:rsid w:val="00A02F86"/>
    <w:rsid w:val="00A032F5"/>
    <w:rsid w:val="00A0345D"/>
    <w:rsid w:val="00A043F6"/>
    <w:rsid w:val="00A04A09"/>
    <w:rsid w:val="00A04A7E"/>
    <w:rsid w:val="00A050AA"/>
    <w:rsid w:val="00A05693"/>
    <w:rsid w:val="00A06501"/>
    <w:rsid w:val="00A06D91"/>
    <w:rsid w:val="00A06EAD"/>
    <w:rsid w:val="00A07080"/>
    <w:rsid w:val="00A070FE"/>
    <w:rsid w:val="00A0751F"/>
    <w:rsid w:val="00A075B3"/>
    <w:rsid w:val="00A078E3"/>
    <w:rsid w:val="00A10092"/>
    <w:rsid w:val="00A10151"/>
    <w:rsid w:val="00A106DF"/>
    <w:rsid w:val="00A11197"/>
    <w:rsid w:val="00A116A1"/>
    <w:rsid w:val="00A11F66"/>
    <w:rsid w:val="00A126DE"/>
    <w:rsid w:val="00A128E1"/>
    <w:rsid w:val="00A1335A"/>
    <w:rsid w:val="00A13F26"/>
    <w:rsid w:val="00A1447F"/>
    <w:rsid w:val="00A144D9"/>
    <w:rsid w:val="00A1456E"/>
    <w:rsid w:val="00A146E7"/>
    <w:rsid w:val="00A147AE"/>
    <w:rsid w:val="00A15047"/>
    <w:rsid w:val="00A15CF0"/>
    <w:rsid w:val="00A15D92"/>
    <w:rsid w:val="00A163B1"/>
    <w:rsid w:val="00A166B5"/>
    <w:rsid w:val="00A16C53"/>
    <w:rsid w:val="00A16E66"/>
    <w:rsid w:val="00A16EBC"/>
    <w:rsid w:val="00A1761E"/>
    <w:rsid w:val="00A207A8"/>
    <w:rsid w:val="00A20AB6"/>
    <w:rsid w:val="00A20CFF"/>
    <w:rsid w:val="00A2116C"/>
    <w:rsid w:val="00A216DC"/>
    <w:rsid w:val="00A2171B"/>
    <w:rsid w:val="00A21B05"/>
    <w:rsid w:val="00A21CDE"/>
    <w:rsid w:val="00A21CF3"/>
    <w:rsid w:val="00A21CF9"/>
    <w:rsid w:val="00A22F33"/>
    <w:rsid w:val="00A23215"/>
    <w:rsid w:val="00A2330A"/>
    <w:rsid w:val="00A243A4"/>
    <w:rsid w:val="00A24A0D"/>
    <w:rsid w:val="00A24D76"/>
    <w:rsid w:val="00A24ECA"/>
    <w:rsid w:val="00A2526D"/>
    <w:rsid w:val="00A25963"/>
    <w:rsid w:val="00A25C4B"/>
    <w:rsid w:val="00A2605B"/>
    <w:rsid w:val="00A26394"/>
    <w:rsid w:val="00A26408"/>
    <w:rsid w:val="00A265D1"/>
    <w:rsid w:val="00A265F3"/>
    <w:rsid w:val="00A268AD"/>
    <w:rsid w:val="00A268B5"/>
    <w:rsid w:val="00A268EC"/>
    <w:rsid w:val="00A26E7B"/>
    <w:rsid w:val="00A26F73"/>
    <w:rsid w:val="00A270C3"/>
    <w:rsid w:val="00A270FE"/>
    <w:rsid w:val="00A277D3"/>
    <w:rsid w:val="00A2796E"/>
    <w:rsid w:val="00A27CA5"/>
    <w:rsid w:val="00A3059A"/>
    <w:rsid w:val="00A30C56"/>
    <w:rsid w:val="00A30CDF"/>
    <w:rsid w:val="00A31123"/>
    <w:rsid w:val="00A3227B"/>
    <w:rsid w:val="00A32347"/>
    <w:rsid w:val="00A3269C"/>
    <w:rsid w:val="00A32714"/>
    <w:rsid w:val="00A329E5"/>
    <w:rsid w:val="00A32B9F"/>
    <w:rsid w:val="00A32FE2"/>
    <w:rsid w:val="00A338D2"/>
    <w:rsid w:val="00A345A9"/>
    <w:rsid w:val="00A3474F"/>
    <w:rsid w:val="00A34E5A"/>
    <w:rsid w:val="00A35849"/>
    <w:rsid w:val="00A35C5D"/>
    <w:rsid w:val="00A35D7A"/>
    <w:rsid w:val="00A36194"/>
    <w:rsid w:val="00A36B93"/>
    <w:rsid w:val="00A36D1B"/>
    <w:rsid w:val="00A36D99"/>
    <w:rsid w:val="00A36EE2"/>
    <w:rsid w:val="00A37EDD"/>
    <w:rsid w:val="00A403C4"/>
    <w:rsid w:val="00A4082E"/>
    <w:rsid w:val="00A413B2"/>
    <w:rsid w:val="00A417E2"/>
    <w:rsid w:val="00A4195F"/>
    <w:rsid w:val="00A41A75"/>
    <w:rsid w:val="00A41AA9"/>
    <w:rsid w:val="00A41B25"/>
    <w:rsid w:val="00A41C55"/>
    <w:rsid w:val="00A41C8E"/>
    <w:rsid w:val="00A4239E"/>
    <w:rsid w:val="00A42736"/>
    <w:rsid w:val="00A428E1"/>
    <w:rsid w:val="00A4290E"/>
    <w:rsid w:val="00A4315C"/>
    <w:rsid w:val="00A435FB"/>
    <w:rsid w:val="00A43807"/>
    <w:rsid w:val="00A43831"/>
    <w:rsid w:val="00A439DB"/>
    <w:rsid w:val="00A43A0C"/>
    <w:rsid w:val="00A43AF8"/>
    <w:rsid w:val="00A43DB9"/>
    <w:rsid w:val="00A43F67"/>
    <w:rsid w:val="00A44A16"/>
    <w:rsid w:val="00A44B68"/>
    <w:rsid w:val="00A44C07"/>
    <w:rsid w:val="00A44D57"/>
    <w:rsid w:val="00A454DC"/>
    <w:rsid w:val="00A455E3"/>
    <w:rsid w:val="00A45B06"/>
    <w:rsid w:val="00A45BDA"/>
    <w:rsid w:val="00A45D63"/>
    <w:rsid w:val="00A46148"/>
    <w:rsid w:val="00A4625D"/>
    <w:rsid w:val="00A463D1"/>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41D"/>
    <w:rsid w:val="00A51868"/>
    <w:rsid w:val="00A51D9E"/>
    <w:rsid w:val="00A526CE"/>
    <w:rsid w:val="00A52BFA"/>
    <w:rsid w:val="00A5318D"/>
    <w:rsid w:val="00A5345B"/>
    <w:rsid w:val="00A53492"/>
    <w:rsid w:val="00A53643"/>
    <w:rsid w:val="00A53654"/>
    <w:rsid w:val="00A53B69"/>
    <w:rsid w:val="00A53F1A"/>
    <w:rsid w:val="00A540CE"/>
    <w:rsid w:val="00A5474A"/>
    <w:rsid w:val="00A54843"/>
    <w:rsid w:val="00A54956"/>
    <w:rsid w:val="00A54F63"/>
    <w:rsid w:val="00A55E42"/>
    <w:rsid w:val="00A55E8E"/>
    <w:rsid w:val="00A55FEC"/>
    <w:rsid w:val="00A560FB"/>
    <w:rsid w:val="00A564CA"/>
    <w:rsid w:val="00A5672F"/>
    <w:rsid w:val="00A57222"/>
    <w:rsid w:val="00A574CE"/>
    <w:rsid w:val="00A5788B"/>
    <w:rsid w:val="00A57C01"/>
    <w:rsid w:val="00A607B2"/>
    <w:rsid w:val="00A6081B"/>
    <w:rsid w:val="00A61571"/>
    <w:rsid w:val="00A6247E"/>
    <w:rsid w:val="00A62665"/>
    <w:rsid w:val="00A62DCF"/>
    <w:rsid w:val="00A63183"/>
    <w:rsid w:val="00A63BD8"/>
    <w:rsid w:val="00A643AF"/>
    <w:rsid w:val="00A64819"/>
    <w:rsid w:val="00A65451"/>
    <w:rsid w:val="00A65787"/>
    <w:rsid w:val="00A65DAB"/>
    <w:rsid w:val="00A662C5"/>
    <w:rsid w:val="00A6766F"/>
    <w:rsid w:val="00A677A7"/>
    <w:rsid w:val="00A70A84"/>
    <w:rsid w:val="00A70E1A"/>
    <w:rsid w:val="00A70EEC"/>
    <w:rsid w:val="00A71123"/>
    <w:rsid w:val="00A7135E"/>
    <w:rsid w:val="00A72AB0"/>
    <w:rsid w:val="00A72AC8"/>
    <w:rsid w:val="00A72F55"/>
    <w:rsid w:val="00A7356E"/>
    <w:rsid w:val="00A735A6"/>
    <w:rsid w:val="00A73FD8"/>
    <w:rsid w:val="00A741FC"/>
    <w:rsid w:val="00A742E6"/>
    <w:rsid w:val="00A745D7"/>
    <w:rsid w:val="00A74735"/>
    <w:rsid w:val="00A749A6"/>
    <w:rsid w:val="00A74BCD"/>
    <w:rsid w:val="00A7508B"/>
    <w:rsid w:val="00A75654"/>
    <w:rsid w:val="00A7600A"/>
    <w:rsid w:val="00A76313"/>
    <w:rsid w:val="00A768CE"/>
    <w:rsid w:val="00A77655"/>
    <w:rsid w:val="00A779AE"/>
    <w:rsid w:val="00A80B91"/>
    <w:rsid w:val="00A81132"/>
    <w:rsid w:val="00A821B8"/>
    <w:rsid w:val="00A82726"/>
    <w:rsid w:val="00A827BD"/>
    <w:rsid w:val="00A82DD0"/>
    <w:rsid w:val="00A82EB8"/>
    <w:rsid w:val="00A83267"/>
    <w:rsid w:val="00A8427A"/>
    <w:rsid w:val="00A84EAF"/>
    <w:rsid w:val="00A85297"/>
    <w:rsid w:val="00A85714"/>
    <w:rsid w:val="00A85FF9"/>
    <w:rsid w:val="00A86081"/>
    <w:rsid w:val="00A86307"/>
    <w:rsid w:val="00A8658C"/>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E59"/>
    <w:rsid w:val="00A96EEE"/>
    <w:rsid w:val="00A97532"/>
    <w:rsid w:val="00A9773E"/>
    <w:rsid w:val="00A97BD7"/>
    <w:rsid w:val="00A97F53"/>
    <w:rsid w:val="00A97F7D"/>
    <w:rsid w:val="00AA0598"/>
    <w:rsid w:val="00AA1236"/>
    <w:rsid w:val="00AA14A2"/>
    <w:rsid w:val="00AA1656"/>
    <w:rsid w:val="00AA182C"/>
    <w:rsid w:val="00AA214B"/>
    <w:rsid w:val="00AA2C7D"/>
    <w:rsid w:val="00AA2CBB"/>
    <w:rsid w:val="00AA3162"/>
    <w:rsid w:val="00AA35F2"/>
    <w:rsid w:val="00AA369A"/>
    <w:rsid w:val="00AA38AB"/>
    <w:rsid w:val="00AA3B35"/>
    <w:rsid w:val="00AA3BF2"/>
    <w:rsid w:val="00AA43E1"/>
    <w:rsid w:val="00AA478A"/>
    <w:rsid w:val="00AA5307"/>
    <w:rsid w:val="00AA540C"/>
    <w:rsid w:val="00AA5454"/>
    <w:rsid w:val="00AA56E7"/>
    <w:rsid w:val="00AA5BAF"/>
    <w:rsid w:val="00AA5C09"/>
    <w:rsid w:val="00AA6694"/>
    <w:rsid w:val="00AA6FB3"/>
    <w:rsid w:val="00AA7BFE"/>
    <w:rsid w:val="00AA7D7C"/>
    <w:rsid w:val="00AB03F7"/>
    <w:rsid w:val="00AB1104"/>
    <w:rsid w:val="00AB1B5E"/>
    <w:rsid w:val="00AB1ED3"/>
    <w:rsid w:val="00AB2213"/>
    <w:rsid w:val="00AB2C6F"/>
    <w:rsid w:val="00AB370E"/>
    <w:rsid w:val="00AB3F10"/>
    <w:rsid w:val="00AB404C"/>
    <w:rsid w:val="00AB433C"/>
    <w:rsid w:val="00AB4B64"/>
    <w:rsid w:val="00AB4CE8"/>
    <w:rsid w:val="00AB51A9"/>
    <w:rsid w:val="00AB53C0"/>
    <w:rsid w:val="00AB54D3"/>
    <w:rsid w:val="00AB654D"/>
    <w:rsid w:val="00AB6919"/>
    <w:rsid w:val="00AB6B30"/>
    <w:rsid w:val="00AB7097"/>
    <w:rsid w:val="00AB70EE"/>
    <w:rsid w:val="00AB74CA"/>
    <w:rsid w:val="00AB7C9A"/>
    <w:rsid w:val="00AB7FAA"/>
    <w:rsid w:val="00AC038C"/>
    <w:rsid w:val="00AC0AC1"/>
    <w:rsid w:val="00AC126D"/>
    <w:rsid w:val="00AC2412"/>
    <w:rsid w:val="00AC2DAA"/>
    <w:rsid w:val="00AC3161"/>
    <w:rsid w:val="00AC3474"/>
    <w:rsid w:val="00AC35B4"/>
    <w:rsid w:val="00AC37F6"/>
    <w:rsid w:val="00AC39FA"/>
    <w:rsid w:val="00AC3B3B"/>
    <w:rsid w:val="00AC3D6B"/>
    <w:rsid w:val="00AC414F"/>
    <w:rsid w:val="00AC416B"/>
    <w:rsid w:val="00AC4501"/>
    <w:rsid w:val="00AC4777"/>
    <w:rsid w:val="00AC4F14"/>
    <w:rsid w:val="00AC5AA6"/>
    <w:rsid w:val="00AC6276"/>
    <w:rsid w:val="00AC688E"/>
    <w:rsid w:val="00AC6C2D"/>
    <w:rsid w:val="00AC6CC0"/>
    <w:rsid w:val="00AC6E4A"/>
    <w:rsid w:val="00AC70C6"/>
    <w:rsid w:val="00AD03CB"/>
    <w:rsid w:val="00AD055D"/>
    <w:rsid w:val="00AD07E8"/>
    <w:rsid w:val="00AD08AA"/>
    <w:rsid w:val="00AD08B7"/>
    <w:rsid w:val="00AD08FD"/>
    <w:rsid w:val="00AD0ADC"/>
    <w:rsid w:val="00AD15FE"/>
    <w:rsid w:val="00AD249D"/>
    <w:rsid w:val="00AD28C3"/>
    <w:rsid w:val="00AD2B32"/>
    <w:rsid w:val="00AD2BE9"/>
    <w:rsid w:val="00AD2E4D"/>
    <w:rsid w:val="00AD3368"/>
    <w:rsid w:val="00AD33BD"/>
    <w:rsid w:val="00AD343A"/>
    <w:rsid w:val="00AD378A"/>
    <w:rsid w:val="00AD3F07"/>
    <w:rsid w:val="00AD42C5"/>
    <w:rsid w:val="00AD5581"/>
    <w:rsid w:val="00AD55B6"/>
    <w:rsid w:val="00AD563A"/>
    <w:rsid w:val="00AD63DD"/>
    <w:rsid w:val="00AD671D"/>
    <w:rsid w:val="00AD68BF"/>
    <w:rsid w:val="00AD6999"/>
    <w:rsid w:val="00AD6A99"/>
    <w:rsid w:val="00AD7480"/>
    <w:rsid w:val="00AD7FC2"/>
    <w:rsid w:val="00AE0837"/>
    <w:rsid w:val="00AE10AB"/>
    <w:rsid w:val="00AE111E"/>
    <w:rsid w:val="00AE1639"/>
    <w:rsid w:val="00AE19F3"/>
    <w:rsid w:val="00AE1AE4"/>
    <w:rsid w:val="00AE2339"/>
    <w:rsid w:val="00AE2B2C"/>
    <w:rsid w:val="00AE3527"/>
    <w:rsid w:val="00AE3A6D"/>
    <w:rsid w:val="00AE3C93"/>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ADA"/>
    <w:rsid w:val="00AF0D8A"/>
    <w:rsid w:val="00AF184B"/>
    <w:rsid w:val="00AF18C5"/>
    <w:rsid w:val="00AF20C5"/>
    <w:rsid w:val="00AF2AE3"/>
    <w:rsid w:val="00AF318D"/>
    <w:rsid w:val="00AF3FB3"/>
    <w:rsid w:val="00AF40D0"/>
    <w:rsid w:val="00AF435A"/>
    <w:rsid w:val="00AF4BBB"/>
    <w:rsid w:val="00AF4E8B"/>
    <w:rsid w:val="00AF548B"/>
    <w:rsid w:val="00AF58FF"/>
    <w:rsid w:val="00AF592B"/>
    <w:rsid w:val="00AF5D21"/>
    <w:rsid w:val="00AF64B5"/>
    <w:rsid w:val="00AF6BC8"/>
    <w:rsid w:val="00AF753D"/>
    <w:rsid w:val="00AF76C6"/>
    <w:rsid w:val="00AF797F"/>
    <w:rsid w:val="00B0010F"/>
    <w:rsid w:val="00B00367"/>
    <w:rsid w:val="00B0092A"/>
    <w:rsid w:val="00B00954"/>
    <w:rsid w:val="00B00B89"/>
    <w:rsid w:val="00B00BCE"/>
    <w:rsid w:val="00B010AB"/>
    <w:rsid w:val="00B01750"/>
    <w:rsid w:val="00B01FE3"/>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602E"/>
    <w:rsid w:val="00B069A8"/>
    <w:rsid w:val="00B06CF6"/>
    <w:rsid w:val="00B06D7D"/>
    <w:rsid w:val="00B07183"/>
    <w:rsid w:val="00B0790E"/>
    <w:rsid w:val="00B07A80"/>
    <w:rsid w:val="00B07B80"/>
    <w:rsid w:val="00B1068D"/>
    <w:rsid w:val="00B108AB"/>
    <w:rsid w:val="00B10AF5"/>
    <w:rsid w:val="00B10B4B"/>
    <w:rsid w:val="00B10D20"/>
    <w:rsid w:val="00B10E76"/>
    <w:rsid w:val="00B1101F"/>
    <w:rsid w:val="00B11B0A"/>
    <w:rsid w:val="00B11EE8"/>
    <w:rsid w:val="00B121E1"/>
    <w:rsid w:val="00B128CF"/>
    <w:rsid w:val="00B12998"/>
    <w:rsid w:val="00B135AD"/>
    <w:rsid w:val="00B1394C"/>
    <w:rsid w:val="00B13DBB"/>
    <w:rsid w:val="00B13F15"/>
    <w:rsid w:val="00B1475C"/>
    <w:rsid w:val="00B14AA1"/>
    <w:rsid w:val="00B14C97"/>
    <w:rsid w:val="00B15585"/>
    <w:rsid w:val="00B15B80"/>
    <w:rsid w:val="00B15CDD"/>
    <w:rsid w:val="00B15EDA"/>
    <w:rsid w:val="00B16EB5"/>
    <w:rsid w:val="00B17124"/>
    <w:rsid w:val="00B174FB"/>
    <w:rsid w:val="00B17656"/>
    <w:rsid w:val="00B1769E"/>
    <w:rsid w:val="00B21085"/>
    <w:rsid w:val="00B220B3"/>
    <w:rsid w:val="00B22505"/>
    <w:rsid w:val="00B22812"/>
    <w:rsid w:val="00B22A3D"/>
    <w:rsid w:val="00B22B53"/>
    <w:rsid w:val="00B23046"/>
    <w:rsid w:val="00B23A71"/>
    <w:rsid w:val="00B23FE6"/>
    <w:rsid w:val="00B2412E"/>
    <w:rsid w:val="00B2437E"/>
    <w:rsid w:val="00B24D5B"/>
    <w:rsid w:val="00B254E9"/>
    <w:rsid w:val="00B255A2"/>
    <w:rsid w:val="00B26450"/>
    <w:rsid w:val="00B26A98"/>
    <w:rsid w:val="00B271D4"/>
    <w:rsid w:val="00B27298"/>
    <w:rsid w:val="00B272F3"/>
    <w:rsid w:val="00B27466"/>
    <w:rsid w:val="00B27797"/>
    <w:rsid w:val="00B27916"/>
    <w:rsid w:val="00B27F1D"/>
    <w:rsid w:val="00B27F93"/>
    <w:rsid w:val="00B30D81"/>
    <w:rsid w:val="00B3113E"/>
    <w:rsid w:val="00B31CE0"/>
    <w:rsid w:val="00B3229B"/>
    <w:rsid w:val="00B326E9"/>
    <w:rsid w:val="00B327EE"/>
    <w:rsid w:val="00B32DDE"/>
    <w:rsid w:val="00B33852"/>
    <w:rsid w:val="00B33FCA"/>
    <w:rsid w:val="00B3408B"/>
    <w:rsid w:val="00B34B68"/>
    <w:rsid w:val="00B355C1"/>
    <w:rsid w:val="00B35D58"/>
    <w:rsid w:val="00B36360"/>
    <w:rsid w:val="00B36529"/>
    <w:rsid w:val="00B36EDA"/>
    <w:rsid w:val="00B37876"/>
    <w:rsid w:val="00B37F5D"/>
    <w:rsid w:val="00B40A2E"/>
    <w:rsid w:val="00B4117A"/>
    <w:rsid w:val="00B42362"/>
    <w:rsid w:val="00B4264B"/>
    <w:rsid w:val="00B427CC"/>
    <w:rsid w:val="00B42ECD"/>
    <w:rsid w:val="00B42F09"/>
    <w:rsid w:val="00B436BC"/>
    <w:rsid w:val="00B43997"/>
    <w:rsid w:val="00B43BB6"/>
    <w:rsid w:val="00B43E08"/>
    <w:rsid w:val="00B44554"/>
    <w:rsid w:val="00B44CBE"/>
    <w:rsid w:val="00B44DF5"/>
    <w:rsid w:val="00B45095"/>
    <w:rsid w:val="00B45895"/>
    <w:rsid w:val="00B45E24"/>
    <w:rsid w:val="00B46764"/>
    <w:rsid w:val="00B4690B"/>
    <w:rsid w:val="00B47073"/>
    <w:rsid w:val="00B47738"/>
    <w:rsid w:val="00B47748"/>
    <w:rsid w:val="00B47958"/>
    <w:rsid w:val="00B509DC"/>
    <w:rsid w:val="00B5186E"/>
    <w:rsid w:val="00B51A52"/>
    <w:rsid w:val="00B51CE8"/>
    <w:rsid w:val="00B51D09"/>
    <w:rsid w:val="00B51F80"/>
    <w:rsid w:val="00B52987"/>
    <w:rsid w:val="00B52B5D"/>
    <w:rsid w:val="00B52D02"/>
    <w:rsid w:val="00B5317E"/>
    <w:rsid w:val="00B53CC6"/>
    <w:rsid w:val="00B54664"/>
    <w:rsid w:val="00B5467A"/>
    <w:rsid w:val="00B547F6"/>
    <w:rsid w:val="00B54C3B"/>
    <w:rsid w:val="00B54DB1"/>
    <w:rsid w:val="00B5569E"/>
    <w:rsid w:val="00B55827"/>
    <w:rsid w:val="00B55A20"/>
    <w:rsid w:val="00B55BB2"/>
    <w:rsid w:val="00B563E8"/>
    <w:rsid w:val="00B5650D"/>
    <w:rsid w:val="00B56637"/>
    <w:rsid w:val="00B5673D"/>
    <w:rsid w:val="00B56B68"/>
    <w:rsid w:val="00B56C07"/>
    <w:rsid w:val="00B575AA"/>
    <w:rsid w:val="00B57859"/>
    <w:rsid w:val="00B57DA3"/>
    <w:rsid w:val="00B601F9"/>
    <w:rsid w:val="00B60292"/>
    <w:rsid w:val="00B608A4"/>
    <w:rsid w:val="00B60C59"/>
    <w:rsid w:val="00B6144C"/>
    <w:rsid w:val="00B61DDF"/>
    <w:rsid w:val="00B620F6"/>
    <w:rsid w:val="00B62ACA"/>
    <w:rsid w:val="00B630AA"/>
    <w:rsid w:val="00B63F22"/>
    <w:rsid w:val="00B64566"/>
    <w:rsid w:val="00B64D70"/>
    <w:rsid w:val="00B650B0"/>
    <w:rsid w:val="00B651B1"/>
    <w:rsid w:val="00B657C6"/>
    <w:rsid w:val="00B66A16"/>
    <w:rsid w:val="00B66D92"/>
    <w:rsid w:val="00B67225"/>
    <w:rsid w:val="00B673CB"/>
    <w:rsid w:val="00B674EE"/>
    <w:rsid w:val="00B67E56"/>
    <w:rsid w:val="00B7068F"/>
    <w:rsid w:val="00B7093F"/>
    <w:rsid w:val="00B70E16"/>
    <w:rsid w:val="00B70EA2"/>
    <w:rsid w:val="00B7102D"/>
    <w:rsid w:val="00B7145C"/>
    <w:rsid w:val="00B716D6"/>
    <w:rsid w:val="00B7201C"/>
    <w:rsid w:val="00B722D3"/>
    <w:rsid w:val="00B72405"/>
    <w:rsid w:val="00B7266F"/>
    <w:rsid w:val="00B72A86"/>
    <w:rsid w:val="00B72F68"/>
    <w:rsid w:val="00B73133"/>
    <w:rsid w:val="00B73379"/>
    <w:rsid w:val="00B73C26"/>
    <w:rsid w:val="00B73D2D"/>
    <w:rsid w:val="00B73EE5"/>
    <w:rsid w:val="00B73FCC"/>
    <w:rsid w:val="00B74E3E"/>
    <w:rsid w:val="00B74F03"/>
    <w:rsid w:val="00B76B01"/>
    <w:rsid w:val="00B76DCD"/>
    <w:rsid w:val="00B77228"/>
    <w:rsid w:val="00B7750A"/>
    <w:rsid w:val="00B77535"/>
    <w:rsid w:val="00B77D1A"/>
    <w:rsid w:val="00B802AF"/>
    <w:rsid w:val="00B803F3"/>
    <w:rsid w:val="00B80414"/>
    <w:rsid w:val="00B804E8"/>
    <w:rsid w:val="00B808FE"/>
    <w:rsid w:val="00B80EF0"/>
    <w:rsid w:val="00B80FE3"/>
    <w:rsid w:val="00B815CE"/>
    <w:rsid w:val="00B81605"/>
    <w:rsid w:val="00B8170D"/>
    <w:rsid w:val="00B81A1A"/>
    <w:rsid w:val="00B81BF8"/>
    <w:rsid w:val="00B830F6"/>
    <w:rsid w:val="00B83713"/>
    <w:rsid w:val="00B83A0D"/>
    <w:rsid w:val="00B846A3"/>
    <w:rsid w:val="00B84EE2"/>
    <w:rsid w:val="00B85099"/>
    <w:rsid w:val="00B8539D"/>
    <w:rsid w:val="00B854B6"/>
    <w:rsid w:val="00B85722"/>
    <w:rsid w:val="00B859A1"/>
    <w:rsid w:val="00B85C78"/>
    <w:rsid w:val="00B86126"/>
    <w:rsid w:val="00B86559"/>
    <w:rsid w:val="00B8656A"/>
    <w:rsid w:val="00B867FD"/>
    <w:rsid w:val="00B8688E"/>
    <w:rsid w:val="00B86DAF"/>
    <w:rsid w:val="00B8752C"/>
    <w:rsid w:val="00B90243"/>
    <w:rsid w:val="00B9048E"/>
    <w:rsid w:val="00B90C62"/>
    <w:rsid w:val="00B90ECE"/>
    <w:rsid w:val="00B92163"/>
    <w:rsid w:val="00B92AFF"/>
    <w:rsid w:val="00B92C59"/>
    <w:rsid w:val="00B93991"/>
    <w:rsid w:val="00B93E61"/>
    <w:rsid w:val="00B94110"/>
    <w:rsid w:val="00B94821"/>
    <w:rsid w:val="00B94A4F"/>
    <w:rsid w:val="00B95228"/>
    <w:rsid w:val="00B95371"/>
    <w:rsid w:val="00B96AB7"/>
    <w:rsid w:val="00B97255"/>
    <w:rsid w:val="00BA0770"/>
    <w:rsid w:val="00BA0A02"/>
    <w:rsid w:val="00BA14CD"/>
    <w:rsid w:val="00BA1A86"/>
    <w:rsid w:val="00BA2155"/>
    <w:rsid w:val="00BA2157"/>
    <w:rsid w:val="00BA21E8"/>
    <w:rsid w:val="00BA2B72"/>
    <w:rsid w:val="00BA3186"/>
    <w:rsid w:val="00BA36F3"/>
    <w:rsid w:val="00BA371A"/>
    <w:rsid w:val="00BA4511"/>
    <w:rsid w:val="00BA468F"/>
    <w:rsid w:val="00BA4F36"/>
    <w:rsid w:val="00BA4F74"/>
    <w:rsid w:val="00BA55ED"/>
    <w:rsid w:val="00BA57E8"/>
    <w:rsid w:val="00BA5B2B"/>
    <w:rsid w:val="00BA5B52"/>
    <w:rsid w:val="00BA5D95"/>
    <w:rsid w:val="00BA6138"/>
    <w:rsid w:val="00BA6196"/>
    <w:rsid w:val="00BA61C0"/>
    <w:rsid w:val="00BA62E9"/>
    <w:rsid w:val="00BA714E"/>
    <w:rsid w:val="00BA726C"/>
    <w:rsid w:val="00BA76D6"/>
    <w:rsid w:val="00BA7D2D"/>
    <w:rsid w:val="00BA7D8E"/>
    <w:rsid w:val="00BB0363"/>
    <w:rsid w:val="00BB0762"/>
    <w:rsid w:val="00BB0C4C"/>
    <w:rsid w:val="00BB15AF"/>
    <w:rsid w:val="00BB15EB"/>
    <w:rsid w:val="00BB1930"/>
    <w:rsid w:val="00BB1A82"/>
    <w:rsid w:val="00BB2AAC"/>
    <w:rsid w:val="00BB31C7"/>
    <w:rsid w:val="00BB32E7"/>
    <w:rsid w:val="00BB3E46"/>
    <w:rsid w:val="00BB3EEE"/>
    <w:rsid w:val="00BB3F3F"/>
    <w:rsid w:val="00BB43DD"/>
    <w:rsid w:val="00BB4596"/>
    <w:rsid w:val="00BB514F"/>
    <w:rsid w:val="00BB5182"/>
    <w:rsid w:val="00BB5584"/>
    <w:rsid w:val="00BB56E5"/>
    <w:rsid w:val="00BB5A8A"/>
    <w:rsid w:val="00BB5B6C"/>
    <w:rsid w:val="00BB6BD8"/>
    <w:rsid w:val="00BB6E3F"/>
    <w:rsid w:val="00BB6EDB"/>
    <w:rsid w:val="00BC022A"/>
    <w:rsid w:val="00BC0261"/>
    <w:rsid w:val="00BC06D8"/>
    <w:rsid w:val="00BC09F6"/>
    <w:rsid w:val="00BC141B"/>
    <w:rsid w:val="00BC21A3"/>
    <w:rsid w:val="00BC2403"/>
    <w:rsid w:val="00BC279B"/>
    <w:rsid w:val="00BC2E78"/>
    <w:rsid w:val="00BC3076"/>
    <w:rsid w:val="00BC3876"/>
    <w:rsid w:val="00BC3A9A"/>
    <w:rsid w:val="00BC3CC7"/>
    <w:rsid w:val="00BC4165"/>
    <w:rsid w:val="00BC47E0"/>
    <w:rsid w:val="00BC4802"/>
    <w:rsid w:val="00BC4CB4"/>
    <w:rsid w:val="00BC5449"/>
    <w:rsid w:val="00BC56ED"/>
    <w:rsid w:val="00BC59B0"/>
    <w:rsid w:val="00BC5A74"/>
    <w:rsid w:val="00BC5C9D"/>
    <w:rsid w:val="00BC5E24"/>
    <w:rsid w:val="00BC6304"/>
    <w:rsid w:val="00BC666E"/>
    <w:rsid w:val="00BC6761"/>
    <w:rsid w:val="00BC70A4"/>
    <w:rsid w:val="00BC70C4"/>
    <w:rsid w:val="00BC736E"/>
    <w:rsid w:val="00BC7E7D"/>
    <w:rsid w:val="00BD0592"/>
    <w:rsid w:val="00BD0A47"/>
    <w:rsid w:val="00BD27B5"/>
    <w:rsid w:val="00BD2988"/>
    <w:rsid w:val="00BD2D8B"/>
    <w:rsid w:val="00BD356D"/>
    <w:rsid w:val="00BD35C5"/>
    <w:rsid w:val="00BD3C5C"/>
    <w:rsid w:val="00BD43C9"/>
    <w:rsid w:val="00BD4EC7"/>
    <w:rsid w:val="00BD5152"/>
    <w:rsid w:val="00BD5B84"/>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E8C"/>
    <w:rsid w:val="00BE3093"/>
    <w:rsid w:val="00BE3564"/>
    <w:rsid w:val="00BE40DC"/>
    <w:rsid w:val="00BE4250"/>
    <w:rsid w:val="00BE499D"/>
    <w:rsid w:val="00BE4A55"/>
    <w:rsid w:val="00BE4B33"/>
    <w:rsid w:val="00BE4EB5"/>
    <w:rsid w:val="00BE4F65"/>
    <w:rsid w:val="00BE505A"/>
    <w:rsid w:val="00BE5456"/>
    <w:rsid w:val="00BE58EC"/>
    <w:rsid w:val="00BE59FE"/>
    <w:rsid w:val="00BE639D"/>
    <w:rsid w:val="00BE64EE"/>
    <w:rsid w:val="00BE6BB9"/>
    <w:rsid w:val="00BE6F99"/>
    <w:rsid w:val="00BE7D47"/>
    <w:rsid w:val="00BE7EBE"/>
    <w:rsid w:val="00BF02D3"/>
    <w:rsid w:val="00BF0B42"/>
    <w:rsid w:val="00BF0E41"/>
    <w:rsid w:val="00BF0E75"/>
    <w:rsid w:val="00BF0FD0"/>
    <w:rsid w:val="00BF153E"/>
    <w:rsid w:val="00BF1571"/>
    <w:rsid w:val="00BF202B"/>
    <w:rsid w:val="00BF2713"/>
    <w:rsid w:val="00BF2755"/>
    <w:rsid w:val="00BF2D50"/>
    <w:rsid w:val="00BF2F9E"/>
    <w:rsid w:val="00BF3BA9"/>
    <w:rsid w:val="00BF3DBF"/>
    <w:rsid w:val="00BF415A"/>
    <w:rsid w:val="00BF437F"/>
    <w:rsid w:val="00BF46DD"/>
    <w:rsid w:val="00BF4AFC"/>
    <w:rsid w:val="00BF4D5C"/>
    <w:rsid w:val="00BF66FE"/>
    <w:rsid w:val="00BF68B7"/>
    <w:rsid w:val="00BF6D2E"/>
    <w:rsid w:val="00BF7667"/>
    <w:rsid w:val="00BF7960"/>
    <w:rsid w:val="00C0022D"/>
    <w:rsid w:val="00C0178E"/>
    <w:rsid w:val="00C01BC9"/>
    <w:rsid w:val="00C01F0F"/>
    <w:rsid w:val="00C02011"/>
    <w:rsid w:val="00C021A9"/>
    <w:rsid w:val="00C021CC"/>
    <w:rsid w:val="00C023D3"/>
    <w:rsid w:val="00C02E3B"/>
    <w:rsid w:val="00C03162"/>
    <w:rsid w:val="00C03457"/>
    <w:rsid w:val="00C03755"/>
    <w:rsid w:val="00C03A70"/>
    <w:rsid w:val="00C04F58"/>
    <w:rsid w:val="00C0503E"/>
    <w:rsid w:val="00C06A51"/>
    <w:rsid w:val="00C07C82"/>
    <w:rsid w:val="00C1015D"/>
    <w:rsid w:val="00C101CB"/>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B2D"/>
    <w:rsid w:val="00C13D0A"/>
    <w:rsid w:val="00C141D5"/>
    <w:rsid w:val="00C144DA"/>
    <w:rsid w:val="00C1471C"/>
    <w:rsid w:val="00C14AD4"/>
    <w:rsid w:val="00C14EFD"/>
    <w:rsid w:val="00C15213"/>
    <w:rsid w:val="00C1578E"/>
    <w:rsid w:val="00C15AEA"/>
    <w:rsid w:val="00C165CA"/>
    <w:rsid w:val="00C16783"/>
    <w:rsid w:val="00C16D26"/>
    <w:rsid w:val="00C171E7"/>
    <w:rsid w:val="00C17C0E"/>
    <w:rsid w:val="00C17C93"/>
    <w:rsid w:val="00C17EE7"/>
    <w:rsid w:val="00C2050C"/>
    <w:rsid w:val="00C2059E"/>
    <w:rsid w:val="00C208DF"/>
    <w:rsid w:val="00C20939"/>
    <w:rsid w:val="00C20DAB"/>
    <w:rsid w:val="00C21072"/>
    <w:rsid w:val="00C21194"/>
    <w:rsid w:val="00C21B2D"/>
    <w:rsid w:val="00C21C7F"/>
    <w:rsid w:val="00C21FC5"/>
    <w:rsid w:val="00C22659"/>
    <w:rsid w:val="00C22A01"/>
    <w:rsid w:val="00C2318C"/>
    <w:rsid w:val="00C23251"/>
    <w:rsid w:val="00C23829"/>
    <w:rsid w:val="00C23BD3"/>
    <w:rsid w:val="00C23CC6"/>
    <w:rsid w:val="00C23E4E"/>
    <w:rsid w:val="00C24337"/>
    <w:rsid w:val="00C247A5"/>
    <w:rsid w:val="00C24841"/>
    <w:rsid w:val="00C249AB"/>
    <w:rsid w:val="00C24ADE"/>
    <w:rsid w:val="00C24F68"/>
    <w:rsid w:val="00C25423"/>
    <w:rsid w:val="00C25640"/>
    <w:rsid w:val="00C25662"/>
    <w:rsid w:val="00C25AD8"/>
    <w:rsid w:val="00C260D5"/>
    <w:rsid w:val="00C272DA"/>
    <w:rsid w:val="00C27400"/>
    <w:rsid w:val="00C300A1"/>
    <w:rsid w:val="00C30489"/>
    <w:rsid w:val="00C3080D"/>
    <w:rsid w:val="00C308F9"/>
    <w:rsid w:val="00C30C01"/>
    <w:rsid w:val="00C30CD5"/>
    <w:rsid w:val="00C30E66"/>
    <w:rsid w:val="00C311C6"/>
    <w:rsid w:val="00C315EC"/>
    <w:rsid w:val="00C319E5"/>
    <w:rsid w:val="00C31B60"/>
    <w:rsid w:val="00C32089"/>
    <w:rsid w:val="00C32742"/>
    <w:rsid w:val="00C332A9"/>
    <w:rsid w:val="00C33E54"/>
    <w:rsid w:val="00C34091"/>
    <w:rsid w:val="00C3486E"/>
    <w:rsid w:val="00C34945"/>
    <w:rsid w:val="00C34BAB"/>
    <w:rsid w:val="00C34DDD"/>
    <w:rsid w:val="00C35295"/>
    <w:rsid w:val="00C35E27"/>
    <w:rsid w:val="00C362E2"/>
    <w:rsid w:val="00C3632E"/>
    <w:rsid w:val="00C36491"/>
    <w:rsid w:val="00C364E4"/>
    <w:rsid w:val="00C36849"/>
    <w:rsid w:val="00C36DE7"/>
    <w:rsid w:val="00C374C1"/>
    <w:rsid w:val="00C378D0"/>
    <w:rsid w:val="00C37B67"/>
    <w:rsid w:val="00C37BE2"/>
    <w:rsid w:val="00C37CAF"/>
    <w:rsid w:val="00C4054A"/>
    <w:rsid w:val="00C40607"/>
    <w:rsid w:val="00C407CE"/>
    <w:rsid w:val="00C410C9"/>
    <w:rsid w:val="00C4185B"/>
    <w:rsid w:val="00C41F6C"/>
    <w:rsid w:val="00C42700"/>
    <w:rsid w:val="00C42D78"/>
    <w:rsid w:val="00C431A4"/>
    <w:rsid w:val="00C431E8"/>
    <w:rsid w:val="00C43572"/>
    <w:rsid w:val="00C43F5D"/>
    <w:rsid w:val="00C440F9"/>
    <w:rsid w:val="00C4485C"/>
    <w:rsid w:val="00C44CC9"/>
    <w:rsid w:val="00C45302"/>
    <w:rsid w:val="00C45AC9"/>
    <w:rsid w:val="00C45B27"/>
    <w:rsid w:val="00C460C2"/>
    <w:rsid w:val="00C46B0D"/>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8F2"/>
    <w:rsid w:val="00C54901"/>
    <w:rsid w:val="00C54D58"/>
    <w:rsid w:val="00C5504D"/>
    <w:rsid w:val="00C55585"/>
    <w:rsid w:val="00C55B3A"/>
    <w:rsid w:val="00C55C7A"/>
    <w:rsid w:val="00C56D16"/>
    <w:rsid w:val="00C56D88"/>
    <w:rsid w:val="00C56EE0"/>
    <w:rsid w:val="00C57737"/>
    <w:rsid w:val="00C57A87"/>
    <w:rsid w:val="00C6000C"/>
    <w:rsid w:val="00C60174"/>
    <w:rsid w:val="00C6041C"/>
    <w:rsid w:val="00C60606"/>
    <w:rsid w:val="00C60B12"/>
    <w:rsid w:val="00C6102A"/>
    <w:rsid w:val="00C62984"/>
    <w:rsid w:val="00C62994"/>
    <w:rsid w:val="00C63366"/>
    <w:rsid w:val="00C633EC"/>
    <w:rsid w:val="00C63744"/>
    <w:rsid w:val="00C638FC"/>
    <w:rsid w:val="00C642FE"/>
    <w:rsid w:val="00C64351"/>
    <w:rsid w:val="00C6508D"/>
    <w:rsid w:val="00C655CD"/>
    <w:rsid w:val="00C6569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ACF"/>
    <w:rsid w:val="00C72BAD"/>
    <w:rsid w:val="00C73638"/>
    <w:rsid w:val="00C7395E"/>
    <w:rsid w:val="00C73A16"/>
    <w:rsid w:val="00C73E54"/>
    <w:rsid w:val="00C7436D"/>
    <w:rsid w:val="00C74B12"/>
    <w:rsid w:val="00C74BD7"/>
    <w:rsid w:val="00C74EC1"/>
    <w:rsid w:val="00C7523E"/>
    <w:rsid w:val="00C75E58"/>
    <w:rsid w:val="00C75EE4"/>
    <w:rsid w:val="00C76814"/>
    <w:rsid w:val="00C76AF8"/>
    <w:rsid w:val="00C778DE"/>
    <w:rsid w:val="00C77C5E"/>
    <w:rsid w:val="00C77EC6"/>
    <w:rsid w:val="00C77EFC"/>
    <w:rsid w:val="00C801B7"/>
    <w:rsid w:val="00C80C2C"/>
    <w:rsid w:val="00C811E0"/>
    <w:rsid w:val="00C814F2"/>
    <w:rsid w:val="00C82717"/>
    <w:rsid w:val="00C827C5"/>
    <w:rsid w:val="00C8291C"/>
    <w:rsid w:val="00C8315C"/>
    <w:rsid w:val="00C834F8"/>
    <w:rsid w:val="00C83750"/>
    <w:rsid w:val="00C83B46"/>
    <w:rsid w:val="00C8433C"/>
    <w:rsid w:val="00C850B4"/>
    <w:rsid w:val="00C851DE"/>
    <w:rsid w:val="00C85F8A"/>
    <w:rsid w:val="00C86136"/>
    <w:rsid w:val="00C86394"/>
    <w:rsid w:val="00C86D5E"/>
    <w:rsid w:val="00C86EB0"/>
    <w:rsid w:val="00C86F78"/>
    <w:rsid w:val="00C87684"/>
    <w:rsid w:val="00C87A04"/>
    <w:rsid w:val="00C87B9C"/>
    <w:rsid w:val="00C90001"/>
    <w:rsid w:val="00C9029A"/>
    <w:rsid w:val="00C905E1"/>
    <w:rsid w:val="00C90E0F"/>
    <w:rsid w:val="00C91477"/>
    <w:rsid w:val="00C91E9B"/>
    <w:rsid w:val="00C92126"/>
    <w:rsid w:val="00C9226A"/>
    <w:rsid w:val="00C92792"/>
    <w:rsid w:val="00C92A05"/>
    <w:rsid w:val="00C92CBB"/>
    <w:rsid w:val="00C93569"/>
    <w:rsid w:val="00C93889"/>
    <w:rsid w:val="00C938B0"/>
    <w:rsid w:val="00C93C05"/>
    <w:rsid w:val="00C941E8"/>
    <w:rsid w:val="00C9495D"/>
    <w:rsid w:val="00C94ABA"/>
    <w:rsid w:val="00C94EEA"/>
    <w:rsid w:val="00C94FB5"/>
    <w:rsid w:val="00C9557A"/>
    <w:rsid w:val="00C9584F"/>
    <w:rsid w:val="00C95AE9"/>
    <w:rsid w:val="00C95C08"/>
    <w:rsid w:val="00C96993"/>
    <w:rsid w:val="00C9755D"/>
    <w:rsid w:val="00C9776B"/>
    <w:rsid w:val="00C97DE9"/>
    <w:rsid w:val="00C97EF1"/>
    <w:rsid w:val="00CA0A50"/>
    <w:rsid w:val="00CA0E8A"/>
    <w:rsid w:val="00CA1A18"/>
    <w:rsid w:val="00CA1EF9"/>
    <w:rsid w:val="00CA2C4E"/>
    <w:rsid w:val="00CA3C9C"/>
    <w:rsid w:val="00CA3DB5"/>
    <w:rsid w:val="00CA3E06"/>
    <w:rsid w:val="00CA3F96"/>
    <w:rsid w:val="00CA4479"/>
    <w:rsid w:val="00CA5505"/>
    <w:rsid w:val="00CA584F"/>
    <w:rsid w:val="00CA68A5"/>
    <w:rsid w:val="00CA6C3E"/>
    <w:rsid w:val="00CA6CD1"/>
    <w:rsid w:val="00CA6F67"/>
    <w:rsid w:val="00CA70D3"/>
    <w:rsid w:val="00CA7A6D"/>
    <w:rsid w:val="00CA7AA1"/>
    <w:rsid w:val="00CA7E42"/>
    <w:rsid w:val="00CB012D"/>
    <w:rsid w:val="00CB0130"/>
    <w:rsid w:val="00CB07CB"/>
    <w:rsid w:val="00CB0875"/>
    <w:rsid w:val="00CB1E6A"/>
    <w:rsid w:val="00CB226D"/>
    <w:rsid w:val="00CB2AD6"/>
    <w:rsid w:val="00CB2B65"/>
    <w:rsid w:val="00CB303A"/>
    <w:rsid w:val="00CB30EE"/>
    <w:rsid w:val="00CB3A02"/>
    <w:rsid w:val="00CB3F45"/>
    <w:rsid w:val="00CB46CA"/>
    <w:rsid w:val="00CB4926"/>
    <w:rsid w:val="00CB531F"/>
    <w:rsid w:val="00CB608A"/>
    <w:rsid w:val="00CB650D"/>
    <w:rsid w:val="00CB6799"/>
    <w:rsid w:val="00CB69F1"/>
    <w:rsid w:val="00CB6C1A"/>
    <w:rsid w:val="00CB7A19"/>
    <w:rsid w:val="00CB7B32"/>
    <w:rsid w:val="00CB7DC4"/>
    <w:rsid w:val="00CC00BF"/>
    <w:rsid w:val="00CC00D4"/>
    <w:rsid w:val="00CC07F4"/>
    <w:rsid w:val="00CC0931"/>
    <w:rsid w:val="00CC0B2B"/>
    <w:rsid w:val="00CC0C66"/>
    <w:rsid w:val="00CC1565"/>
    <w:rsid w:val="00CC179F"/>
    <w:rsid w:val="00CC1902"/>
    <w:rsid w:val="00CC1BCA"/>
    <w:rsid w:val="00CC1D56"/>
    <w:rsid w:val="00CC31AE"/>
    <w:rsid w:val="00CC3D09"/>
    <w:rsid w:val="00CC4627"/>
    <w:rsid w:val="00CC4AD1"/>
    <w:rsid w:val="00CC4E35"/>
    <w:rsid w:val="00CC4EBB"/>
    <w:rsid w:val="00CC546A"/>
    <w:rsid w:val="00CC5653"/>
    <w:rsid w:val="00CC5995"/>
    <w:rsid w:val="00CC5CBA"/>
    <w:rsid w:val="00CC5CEA"/>
    <w:rsid w:val="00CC61BD"/>
    <w:rsid w:val="00CC622D"/>
    <w:rsid w:val="00CC6A05"/>
    <w:rsid w:val="00CC74CB"/>
    <w:rsid w:val="00CC7900"/>
    <w:rsid w:val="00CC7A6C"/>
    <w:rsid w:val="00CC7B03"/>
    <w:rsid w:val="00CD00F5"/>
    <w:rsid w:val="00CD071C"/>
    <w:rsid w:val="00CD0C2C"/>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4389"/>
    <w:rsid w:val="00CD56FD"/>
    <w:rsid w:val="00CD5B23"/>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ADD"/>
    <w:rsid w:val="00CE217F"/>
    <w:rsid w:val="00CE2655"/>
    <w:rsid w:val="00CE26AD"/>
    <w:rsid w:val="00CE28FE"/>
    <w:rsid w:val="00CE30D4"/>
    <w:rsid w:val="00CE30E5"/>
    <w:rsid w:val="00CE313B"/>
    <w:rsid w:val="00CE3670"/>
    <w:rsid w:val="00CE3A0B"/>
    <w:rsid w:val="00CE3E07"/>
    <w:rsid w:val="00CE3EB6"/>
    <w:rsid w:val="00CE416A"/>
    <w:rsid w:val="00CE41D8"/>
    <w:rsid w:val="00CE44DD"/>
    <w:rsid w:val="00CE451B"/>
    <w:rsid w:val="00CE46D4"/>
    <w:rsid w:val="00CE4D1E"/>
    <w:rsid w:val="00CE51C7"/>
    <w:rsid w:val="00CE699F"/>
    <w:rsid w:val="00CE6E8A"/>
    <w:rsid w:val="00CE7085"/>
    <w:rsid w:val="00CE77EE"/>
    <w:rsid w:val="00CF0C18"/>
    <w:rsid w:val="00CF0E4C"/>
    <w:rsid w:val="00CF0EC1"/>
    <w:rsid w:val="00CF1528"/>
    <w:rsid w:val="00CF158A"/>
    <w:rsid w:val="00CF1BC6"/>
    <w:rsid w:val="00CF21C1"/>
    <w:rsid w:val="00CF2421"/>
    <w:rsid w:val="00CF26C4"/>
    <w:rsid w:val="00CF29A3"/>
    <w:rsid w:val="00CF2FF5"/>
    <w:rsid w:val="00CF3195"/>
    <w:rsid w:val="00CF32EC"/>
    <w:rsid w:val="00CF35BA"/>
    <w:rsid w:val="00CF35FC"/>
    <w:rsid w:val="00CF3AD3"/>
    <w:rsid w:val="00CF3B46"/>
    <w:rsid w:val="00CF3DA2"/>
    <w:rsid w:val="00CF3E1B"/>
    <w:rsid w:val="00CF4297"/>
    <w:rsid w:val="00CF42F3"/>
    <w:rsid w:val="00CF4A63"/>
    <w:rsid w:val="00CF4D92"/>
    <w:rsid w:val="00CF4F70"/>
    <w:rsid w:val="00CF5109"/>
    <w:rsid w:val="00CF5513"/>
    <w:rsid w:val="00CF556D"/>
    <w:rsid w:val="00CF6370"/>
    <w:rsid w:val="00CF673E"/>
    <w:rsid w:val="00CF6843"/>
    <w:rsid w:val="00CF6C7F"/>
    <w:rsid w:val="00CF6DA8"/>
    <w:rsid w:val="00CF6E3C"/>
    <w:rsid w:val="00CF6EC0"/>
    <w:rsid w:val="00CF731E"/>
    <w:rsid w:val="00CF74BD"/>
    <w:rsid w:val="00CF792E"/>
    <w:rsid w:val="00CF7A41"/>
    <w:rsid w:val="00D00721"/>
    <w:rsid w:val="00D0078B"/>
    <w:rsid w:val="00D00EDA"/>
    <w:rsid w:val="00D0164D"/>
    <w:rsid w:val="00D016C5"/>
    <w:rsid w:val="00D01FE4"/>
    <w:rsid w:val="00D024B7"/>
    <w:rsid w:val="00D02E21"/>
    <w:rsid w:val="00D02E78"/>
    <w:rsid w:val="00D02ECE"/>
    <w:rsid w:val="00D03211"/>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151"/>
    <w:rsid w:val="00D06481"/>
    <w:rsid w:val="00D0654E"/>
    <w:rsid w:val="00D06894"/>
    <w:rsid w:val="00D06DEA"/>
    <w:rsid w:val="00D07034"/>
    <w:rsid w:val="00D07297"/>
    <w:rsid w:val="00D107B8"/>
    <w:rsid w:val="00D1086D"/>
    <w:rsid w:val="00D10B9C"/>
    <w:rsid w:val="00D10FBC"/>
    <w:rsid w:val="00D1118B"/>
    <w:rsid w:val="00D11203"/>
    <w:rsid w:val="00D11234"/>
    <w:rsid w:val="00D1174C"/>
    <w:rsid w:val="00D119AF"/>
    <w:rsid w:val="00D11F8E"/>
    <w:rsid w:val="00D12018"/>
    <w:rsid w:val="00D12149"/>
    <w:rsid w:val="00D12569"/>
    <w:rsid w:val="00D12831"/>
    <w:rsid w:val="00D12840"/>
    <w:rsid w:val="00D12A00"/>
    <w:rsid w:val="00D12F34"/>
    <w:rsid w:val="00D130F3"/>
    <w:rsid w:val="00D1322D"/>
    <w:rsid w:val="00D13483"/>
    <w:rsid w:val="00D13ADF"/>
    <w:rsid w:val="00D14769"/>
    <w:rsid w:val="00D14A3F"/>
    <w:rsid w:val="00D14C6A"/>
    <w:rsid w:val="00D1511B"/>
    <w:rsid w:val="00D1575A"/>
    <w:rsid w:val="00D15848"/>
    <w:rsid w:val="00D1598C"/>
    <w:rsid w:val="00D15AAA"/>
    <w:rsid w:val="00D16336"/>
    <w:rsid w:val="00D16DBD"/>
    <w:rsid w:val="00D16DC8"/>
    <w:rsid w:val="00D170EA"/>
    <w:rsid w:val="00D171CE"/>
    <w:rsid w:val="00D17555"/>
    <w:rsid w:val="00D1756E"/>
    <w:rsid w:val="00D17775"/>
    <w:rsid w:val="00D17B5C"/>
    <w:rsid w:val="00D17CCC"/>
    <w:rsid w:val="00D20390"/>
    <w:rsid w:val="00D20967"/>
    <w:rsid w:val="00D2122A"/>
    <w:rsid w:val="00D2128A"/>
    <w:rsid w:val="00D21482"/>
    <w:rsid w:val="00D21FC7"/>
    <w:rsid w:val="00D22537"/>
    <w:rsid w:val="00D2277D"/>
    <w:rsid w:val="00D227BC"/>
    <w:rsid w:val="00D228B0"/>
    <w:rsid w:val="00D22973"/>
    <w:rsid w:val="00D22A57"/>
    <w:rsid w:val="00D22CAD"/>
    <w:rsid w:val="00D22E37"/>
    <w:rsid w:val="00D2332E"/>
    <w:rsid w:val="00D2335D"/>
    <w:rsid w:val="00D2357D"/>
    <w:rsid w:val="00D2426A"/>
    <w:rsid w:val="00D248A6"/>
    <w:rsid w:val="00D24959"/>
    <w:rsid w:val="00D25155"/>
    <w:rsid w:val="00D25194"/>
    <w:rsid w:val="00D26381"/>
    <w:rsid w:val="00D267CD"/>
    <w:rsid w:val="00D269E4"/>
    <w:rsid w:val="00D26CE7"/>
    <w:rsid w:val="00D272BB"/>
    <w:rsid w:val="00D273E0"/>
    <w:rsid w:val="00D278AF"/>
    <w:rsid w:val="00D27ED2"/>
    <w:rsid w:val="00D30124"/>
    <w:rsid w:val="00D30404"/>
    <w:rsid w:val="00D30AB7"/>
    <w:rsid w:val="00D30D18"/>
    <w:rsid w:val="00D31110"/>
    <w:rsid w:val="00D31358"/>
    <w:rsid w:val="00D3169C"/>
    <w:rsid w:val="00D319FB"/>
    <w:rsid w:val="00D3211C"/>
    <w:rsid w:val="00D328DC"/>
    <w:rsid w:val="00D3308B"/>
    <w:rsid w:val="00D3326A"/>
    <w:rsid w:val="00D3365B"/>
    <w:rsid w:val="00D3389A"/>
    <w:rsid w:val="00D33AEA"/>
    <w:rsid w:val="00D34029"/>
    <w:rsid w:val="00D3426C"/>
    <w:rsid w:val="00D345F5"/>
    <w:rsid w:val="00D34C39"/>
    <w:rsid w:val="00D3541F"/>
    <w:rsid w:val="00D36067"/>
    <w:rsid w:val="00D361F5"/>
    <w:rsid w:val="00D36666"/>
    <w:rsid w:val="00D36A29"/>
    <w:rsid w:val="00D37690"/>
    <w:rsid w:val="00D37A06"/>
    <w:rsid w:val="00D40B5E"/>
    <w:rsid w:val="00D410B6"/>
    <w:rsid w:val="00D41D25"/>
    <w:rsid w:val="00D42181"/>
    <w:rsid w:val="00D42349"/>
    <w:rsid w:val="00D424BF"/>
    <w:rsid w:val="00D426F3"/>
    <w:rsid w:val="00D42DEC"/>
    <w:rsid w:val="00D43020"/>
    <w:rsid w:val="00D43F2A"/>
    <w:rsid w:val="00D442DA"/>
    <w:rsid w:val="00D44651"/>
    <w:rsid w:val="00D44F83"/>
    <w:rsid w:val="00D450C4"/>
    <w:rsid w:val="00D45932"/>
    <w:rsid w:val="00D45FB5"/>
    <w:rsid w:val="00D466F8"/>
    <w:rsid w:val="00D4707A"/>
    <w:rsid w:val="00D501EF"/>
    <w:rsid w:val="00D519E7"/>
    <w:rsid w:val="00D51CF9"/>
    <w:rsid w:val="00D52570"/>
    <w:rsid w:val="00D529FF"/>
    <w:rsid w:val="00D52A75"/>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E5D"/>
    <w:rsid w:val="00D5718B"/>
    <w:rsid w:val="00D5741C"/>
    <w:rsid w:val="00D57CA9"/>
    <w:rsid w:val="00D6074C"/>
    <w:rsid w:val="00D60AF5"/>
    <w:rsid w:val="00D61417"/>
    <w:rsid w:val="00D6199E"/>
    <w:rsid w:val="00D622A0"/>
    <w:rsid w:val="00D62871"/>
    <w:rsid w:val="00D62987"/>
    <w:rsid w:val="00D631EF"/>
    <w:rsid w:val="00D63971"/>
    <w:rsid w:val="00D64538"/>
    <w:rsid w:val="00D645DD"/>
    <w:rsid w:val="00D656CB"/>
    <w:rsid w:val="00D659BF"/>
    <w:rsid w:val="00D65DB9"/>
    <w:rsid w:val="00D65E65"/>
    <w:rsid w:val="00D6602E"/>
    <w:rsid w:val="00D666B8"/>
    <w:rsid w:val="00D66A68"/>
    <w:rsid w:val="00D66B09"/>
    <w:rsid w:val="00D6726E"/>
    <w:rsid w:val="00D6767E"/>
    <w:rsid w:val="00D67EC1"/>
    <w:rsid w:val="00D70014"/>
    <w:rsid w:val="00D7012A"/>
    <w:rsid w:val="00D7016D"/>
    <w:rsid w:val="00D714EC"/>
    <w:rsid w:val="00D716C9"/>
    <w:rsid w:val="00D7180F"/>
    <w:rsid w:val="00D729CF"/>
    <w:rsid w:val="00D7318C"/>
    <w:rsid w:val="00D7350E"/>
    <w:rsid w:val="00D73E6A"/>
    <w:rsid w:val="00D73E8D"/>
    <w:rsid w:val="00D74612"/>
    <w:rsid w:val="00D74E33"/>
    <w:rsid w:val="00D75008"/>
    <w:rsid w:val="00D75B59"/>
    <w:rsid w:val="00D75C0B"/>
    <w:rsid w:val="00D7720F"/>
    <w:rsid w:val="00D773AE"/>
    <w:rsid w:val="00D77973"/>
    <w:rsid w:val="00D80134"/>
    <w:rsid w:val="00D80273"/>
    <w:rsid w:val="00D8059A"/>
    <w:rsid w:val="00D80ADE"/>
    <w:rsid w:val="00D80D1E"/>
    <w:rsid w:val="00D80E32"/>
    <w:rsid w:val="00D81ABC"/>
    <w:rsid w:val="00D822A8"/>
    <w:rsid w:val="00D82649"/>
    <w:rsid w:val="00D826D8"/>
    <w:rsid w:val="00D82939"/>
    <w:rsid w:val="00D831E8"/>
    <w:rsid w:val="00D837AD"/>
    <w:rsid w:val="00D839FB"/>
    <w:rsid w:val="00D83B1C"/>
    <w:rsid w:val="00D8466A"/>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F"/>
    <w:rsid w:val="00D92AAB"/>
    <w:rsid w:val="00D92D2E"/>
    <w:rsid w:val="00D92F39"/>
    <w:rsid w:val="00D92FE8"/>
    <w:rsid w:val="00D9321A"/>
    <w:rsid w:val="00D9354C"/>
    <w:rsid w:val="00D937DA"/>
    <w:rsid w:val="00D93870"/>
    <w:rsid w:val="00D940EE"/>
    <w:rsid w:val="00D95971"/>
    <w:rsid w:val="00D95B8C"/>
    <w:rsid w:val="00D966A2"/>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B37"/>
    <w:rsid w:val="00DA23D8"/>
    <w:rsid w:val="00DA2E12"/>
    <w:rsid w:val="00DA2E68"/>
    <w:rsid w:val="00DA3248"/>
    <w:rsid w:val="00DA344F"/>
    <w:rsid w:val="00DA3935"/>
    <w:rsid w:val="00DA4332"/>
    <w:rsid w:val="00DA5B05"/>
    <w:rsid w:val="00DA5B45"/>
    <w:rsid w:val="00DA5E9B"/>
    <w:rsid w:val="00DA5FC1"/>
    <w:rsid w:val="00DA6151"/>
    <w:rsid w:val="00DA6517"/>
    <w:rsid w:val="00DA6B78"/>
    <w:rsid w:val="00DA71B9"/>
    <w:rsid w:val="00DA72A2"/>
    <w:rsid w:val="00DA75B5"/>
    <w:rsid w:val="00DB03CD"/>
    <w:rsid w:val="00DB0A59"/>
    <w:rsid w:val="00DB0D09"/>
    <w:rsid w:val="00DB1469"/>
    <w:rsid w:val="00DB17E2"/>
    <w:rsid w:val="00DB1E9F"/>
    <w:rsid w:val="00DB2458"/>
    <w:rsid w:val="00DB265D"/>
    <w:rsid w:val="00DB2DE4"/>
    <w:rsid w:val="00DB2DF6"/>
    <w:rsid w:val="00DB2E7E"/>
    <w:rsid w:val="00DB3344"/>
    <w:rsid w:val="00DB3DDE"/>
    <w:rsid w:val="00DB3F24"/>
    <w:rsid w:val="00DB48CA"/>
    <w:rsid w:val="00DB4A6D"/>
    <w:rsid w:val="00DB544E"/>
    <w:rsid w:val="00DB5467"/>
    <w:rsid w:val="00DB5706"/>
    <w:rsid w:val="00DB59E5"/>
    <w:rsid w:val="00DB5B4A"/>
    <w:rsid w:val="00DB6315"/>
    <w:rsid w:val="00DB6B2D"/>
    <w:rsid w:val="00DB701C"/>
    <w:rsid w:val="00DB780D"/>
    <w:rsid w:val="00DB7D7F"/>
    <w:rsid w:val="00DB7EC3"/>
    <w:rsid w:val="00DC0649"/>
    <w:rsid w:val="00DC08C9"/>
    <w:rsid w:val="00DC0946"/>
    <w:rsid w:val="00DC0D64"/>
    <w:rsid w:val="00DC0E51"/>
    <w:rsid w:val="00DC0EEC"/>
    <w:rsid w:val="00DC15D7"/>
    <w:rsid w:val="00DC1C1E"/>
    <w:rsid w:val="00DC1F80"/>
    <w:rsid w:val="00DC2398"/>
    <w:rsid w:val="00DC2545"/>
    <w:rsid w:val="00DC37D0"/>
    <w:rsid w:val="00DC3AFA"/>
    <w:rsid w:val="00DC3FE5"/>
    <w:rsid w:val="00DC4430"/>
    <w:rsid w:val="00DC52EB"/>
    <w:rsid w:val="00DC587E"/>
    <w:rsid w:val="00DC5B4E"/>
    <w:rsid w:val="00DC5FC4"/>
    <w:rsid w:val="00DC6224"/>
    <w:rsid w:val="00DC6713"/>
    <w:rsid w:val="00DC6C48"/>
    <w:rsid w:val="00DC7C07"/>
    <w:rsid w:val="00DC7CB3"/>
    <w:rsid w:val="00DD0416"/>
    <w:rsid w:val="00DD049A"/>
    <w:rsid w:val="00DD0A48"/>
    <w:rsid w:val="00DD0B28"/>
    <w:rsid w:val="00DD0DCA"/>
    <w:rsid w:val="00DD0E43"/>
    <w:rsid w:val="00DD1389"/>
    <w:rsid w:val="00DD1885"/>
    <w:rsid w:val="00DD1CD8"/>
    <w:rsid w:val="00DD250D"/>
    <w:rsid w:val="00DD27D9"/>
    <w:rsid w:val="00DD289F"/>
    <w:rsid w:val="00DD2926"/>
    <w:rsid w:val="00DD29B4"/>
    <w:rsid w:val="00DD2B2A"/>
    <w:rsid w:val="00DD3124"/>
    <w:rsid w:val="00DD35A7"/>
    <w:rsid w:val="00DD388F"/>
    <w:rsid w:val="00DD3BF8"/>
    <w:rsid w:val="00DD41ED"/>
    <w:rsid w:val="00DD468D"/>
    <w:rsid w:val="00DD47B6"/>
    <w:rsid w:val="00DD4907"/>
    <w:rsid w:val="00DD4A7E"/>
    <w:rsid w:val="00DD4AC1"/>
    <w:rsid w:val="00DD50D7"/>
    <w:rsid w:val="00DD51DF"/>
    <w:rsid w:val="00DD585E"/>
    <w:rsid w:val="00DD5F6E"/>
    <w:rsid w:val="00DD638D"/>
    <w:rsid w:val="00DD63EE"/>
    <w:rsid w:val="00DD640F"/>
    <w:rsid w:val="00DD6517"/>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23C1"/>
    <w:rsid w:val="00DE2ACD"/>
    <w:rsid w:val="00DE2B6A"/>
    <w:rsid w:val="00DE36BA"/>
    <w:rsid w:val="00DE38C0"/>
    <w:rsid w:val="00DE44DF"/>
    <w:rsid w:val="00DE46C0"/>
    <w:rsid w:val="00DE4958"/>
    <w:rsid w:val="00DE4E72"/>
    <w:rsid w:val="00DE53BB"/>
    <w:rsid w:val="00DE54BE"/>
    <w:rsid w:val="00DE5B28"/>
    <w:rsid w:val="00DE5CEC"/>
    <w:rsid w:val="00DE5D38"/>
    <w:rsid w:val="00DE62A6"/>
    <w:rsid w:val="00DE642B"/>
    <w:rsid w:val="00DE66E5"/>
    <w:rsid w:val="00DE6705"/>
    <w:rsid w:val="00DE7612"/>
    <w:rsid w:val="00DE7A50"/>
    <w:rsid w:val="00DE7A91"/>
    <w:rsid w:val="00DE7C85"/>
    <w:rsid w:val="00DF0B09"/>
    <w:rsid w:val="00DF0B9D"/>
    <w:rsid w:val="00DF0C35"/>
    <w:rsid w:val="00DF0EA7"/>
    <w:rsid w:val="00DF1E5E"/>
    <w:rsid w:val="00DF1E82"/>
    <w:rsid w:val="00DF2B50"/>
    <w:rsid w:val="00DF2F0E"/>
    <w:rsid w:val="00DF33BA"/>
    <w:rsid w:val="00DF36B3"/>
    <w:rsid w:val="00DF3948"/>
    <w:rsid w:val="00DF3C13"/>
    <w:rsid w:val="00DF40C8"/>
    <w:rsid w:val="00DF53A6"/>
    <w:rsid w:val="00DF5459"/>
    <w:rsid w:val="00DF5A4F"/>
    <w:rsid w:val="00DF7081"/>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D06"/>
    <w:rsid w:val="00E039B9"/>
    <w:rsid w:val="00E03B7A"/>
    <w:rsid w:val="00E04BD7"/>
    <w:rsid w:val="00E05274"/>
    <w:rsid w:val="00E056A4"/>
    <w:rsid w:val="00E0664D"/>
    <w:rsid w:val="00E06CFD"/>
    <w:rsid w:val="00E071CA"/>
    <w:rsid w:val="00E07688"/>
    <w:rsid w:val="00E1035A"/>
    <w:rsid w:val="00E10CB6"/>
    <w:rsid w:val="00E1117E"/>
    <w:rsid w:val="00E1118C"/>
    <w:rsid w:val="00E1150B"/>
    <w:rsid w:val="00E11F06"/>
    <w:rsid w:val="00E1200A"/>
    <w:rsid w:val="00E124CF"/>
    <w:rsid w:val="00E13390"/>
    <w:rsid w:val="00E13957"/>
    <w:rsid w:val="00E13B42"/>
    <w:rsid w:val="00E13C0D"/>
    <w:rsid w:val="00E13D85"/>
    <w:rsid w:val="00E1402F"/>
    <w:rsid w:val="00E14BCC"/>
    <w:rsid w:val="00E14D68"/>
    <w:rsid w:val="00E15273"/>
    <w:rsid w:val="00E1577E"/>
    <w:rsid w:val="00E15E34"/>
    <w:rsid w:val="00E16384"/>
    <w:rsid w:val="00E16555"/>
    <w:rsid w:val="00E16742"/>
    <w:rsid w:val="00E16D3C"/>
    <w:rsid w:val="00E1746E"/>
    <w:rsid w:val="00E17A97"/>
    <w:rsid w:val="00E2009D"/>
    <w:rsid w:val="00E20584"/>
    <w:rsid w:val="00E2067F"/>
    <w:rsid w:val="00E20ABA"/>
    <w:rsid w:val="00E20ECA"/>
    <w:rsid w:val="00E210AD"/>
    <w:rsid w:val="00E210DA"/>
    <w:rsid w:val="00E21144"/>
    <w:rsid w:val="00E2137E"/>
    <w:rsid w:val="00E21787"/>
    <w:rsid w:val="00E2208C"/>
    <w:rsid w:val="00E22A9C"/>
    <w:rsid w:val="00E22AB6"/>
    <w:rsid w:val="00E22AE7"/>
    <w:rsid w:val="00E23376"/>
    <w:rsid w:val="00E23785"/>
    <w:rsid w:val="00E2382F"/>
    <w:rsid w:val="00E239F1"/>
    <w:rsid w:val="00E2402F"/>
    <w:rsid w:val="00E241E2"/>
    <w:rsid w:val="00E241FA"/>
    <w:rsid w:val="00E245CB"/>
    <w:rsid w:val="00E248AE"/>
    <w:rsid w:val="00E24962"/>
    <w:rsid w:val="00E24999"/>
    <w:rsid w:val="00E24E77"/>
    <w:rsid w:val="00E25278"/>
    <w:rsid w:val="00E259EF"/>
    <w:rsid w:val="00E26792"/>
    <w:rsid w:val="00E26905"/>
    <w:rsid w:val="00E26C3A"/>
    <w:rsid w:val="00E270FA"/>
    <w:rsid w:val="00E27269"/>
    <w:rsid w:val="00E2729E"/>
    <w:rsid w:val="00E27CDD"/>
    <w:rsid w:val="00E30540"/>
    <w:rsid w:val="00E305D5"/>
    <w:rsid w:val="00E30BFF"/>
    <w:rsid w:val="00E31866"/>
    <w:rsid w:val="00E31BE6"/>
    <w:rsid w:val="00E31D25"/>
    <w:rsid w:val="00E33650"/>
    <w:rsid w:val="00E337E8"/>
    <w:rsid w:val="00E3381C"/>
    <w:rsid w:val="00E3397C"/>
    <w:rsid w:val="00E34948"/>
    <w:rsid w:val="00E34C44"/>
    <w:rsid w:val="00E34EBB"/>
    <w:rsid w:val="00E353FC"/>
    <w:rsid w:val="00E3574F"/>
    <w:rsid w:val="00E3595C"/>
    <w:rsid w:val="00E366AA"/>
    <w:rsid w:val="00E36C0E"/>
    <w:rsid w:val="00E36C4C"/>
    <w:rsid w:val="00E37236"/>
    <w:rsid w:val="00E37268"/>
    <w:rsid w:val="00E379DB"/>
    <w:rsid w:val="00E37DC6"/>
    <w:rsid w:val="00E40212"/>
    <w:rsid w:val="00E4036D"/>
    <w:rsid w:val="00E4117E"/>
    <w:rsid w:val="00E412AF"/>
    <w:rsid w:val="00E41B42"/>
    <w:rsid w:val="00E41C25"/>
    <w:rsid w:val="00E4218E"/>
    <w:rsid w:val="00E42386"/>
    <w:rsid w:val="00E42509"/>
    <w:rsid w:val="00E4298B"/>
    <w:rsid w:val="00E4302A"/>
    <w:rsid w:val="00E43E9C"/>
    <w:rsid w:val="00E43FBD"/>
    <w:rsid w:val="00E442B5"/>
    <w:rsid w:val="00E443C3"/>
    <w:rsid w:val="00E444CE"/>
    <w:rsid w:val="00E44B56"/>
    <w:rsid w:val="00E452B0"/>
    <w:rsid w:val="00E453AC"/>
    <w:rsid w:val="00E45A97"/>
    <w:rsid w:val="00E45CBA"/>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EC0"/>
    <w:rsid w:val="00E51728"/>
    <w:rsid w:val="00E51B67"/>
    <w:rsid w:val="00E51F9B"/>
    <w:rsid w:val="00E52315"/>
    <w:rsid w:val="00E5264C"/>
    <w:rsid w:val="00E52DA2"/>
    <w:rsid w:val="00E53378"/>
    <w:rsid w:val="00E53556"/>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60439"/>
    <w:rsid w:val="00E60BC0"/>
    <w:rsid w:val="00E6104A"/>
    <w:rsid w:val="00E6142E"/>
    <w:rsid w:val="00E6173F"/>
    <w:rsid w:val="00E61FB6"/>
    <w:rsid w:val="00E62B42"/>
    <w:rsid w:val="00E636C3"/>
    <w:rsid w:val="00E64159"/>
    <w:rsid w:val="00E644AD"/>
    <w:rsid w:val="00E65342"/>
    <w:rsid w:val="00E653E3"/>
    <w:rsid w:val="00E6564A"/>
    <w:rsid w:val="00E657B4"/>
    <w:rsid w:val="00E66318"/>
    <w:rsid w:val="00E669E6"/>
    <w:rsid w:val="00E67735"/>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901"/>
    <w:rsid w:val="00E74B98"/>
    <w:rsid w:val="00E74D9D"/>
    <w:rsid w:val="00E74E32"/>
    <w:rsid w:val="00E75BCC"/>
    <w:rsid w:val="00E75BED"/>
    <w:rsid w:val="00E75C2C"/>
    <w:rsid w:val="00E765F1"/>
    <w:rsid w:val="00E76A36"/>
    <w:rsid w:val="00E76A7C"/>
    <w:rsid w:val="00E7727F"/>
    <w:rsid w:val="00E77A9F"/>
    <w:rsid w:val="00E80694"/>
    <w:rsid w:val="00E80831"/>
    <w:rsid w:val="00E80979"/>
    <w:rsid w:val="00E80E4E"/>
    <w:rsid w:val="00E8174E"/>
    <w:rsid w:val="00E81824"/>
    <w:rsid w:val="00E818A5"/>
    <w:rsid w:val="00E81F3E"/>
    <w:rsid w:val="00E828D2"/>
    <w:rsid w:val="00E82C97"/>
    <w:rsid w:val="00E82F3A"/>
    <w:rsid w:val="00E83146"/>
    <w:rsid w:val="00E837DC"/>
    <w:rsid w:val="00E83FA2"/>
    <w:rsid w:val="00E841DF"/>
    <w:rsid w:val="00E849EE"/>
    <w:rsid w:val="00E84F28"/>
    <w:rsid w:val="00E84FAD"/>
    <w:rsid w:val="00E85525"/>
    <w:rsid w:val="00E8580D"/>
    <w:rsid w:val="00E85C92"/>
    <w:rsid w:val="00E85F75"/>
    <w:rsid w:val="00E85FA6"/>
    <w:rsid w:val="00E86712"/>
    <w:rsid w:val="00E86983"/>
    <w:rsid w:val="00E87AD5"/>
    <w:rsid w:val="00E87B08"/>
    <w:rsid w:val="00E87B27"/>
    <w:rsid w:val="00E904DD"/>
    <w:rsid w:val="00E909B4"/>
    <w:rsid w:val="00E90B6C"/>
    <w:rsid w:val="00E90D88"/>
    <w:rsid w:val="00E90DC9"/>
    <w:rsid w:val="00E9136A"/>
    <w:rsid w:val="00E9188F"/>
    <w:rsid w:val="00E92DC9"/>
    <w:rsid w:val="00E9303C"/>
    <w:rsid w:val="00E934DF"/>
    <w:rsid w:val="00E939DF"/>
    <w:rsid w:val="00E94AEB"/>
    <w:rsid w:val="00E94E23"/>
    <w:rsid w:val="00E954C6"/>
    <w:rsid w:val="00E9580B"/>
    <w:rsid w:val="00E95A1F"/>
    <w:rsid w:val="00E95D66"/>
    <w:rsid w:val="00E95EDA"/>
    <w:rsid w:val="00E96F0D"/>
    <w:rsid w:val="00E972F9"/>
    <w:rsid w:val="00E9734E"/>
    <w:rsid w:val="00E976B1"/>
    <w:rsid w:val="00EA01B3"/>
    <w:rsid w:val="00EA0CCD"/>
    <w:rsid w:val="00EA0EA7"/>
    <w:rsid w:val="00EA10E7"/>
    <w:rsid w:val="00EA126F"/>
    <w:rsid w:val="00EA14A2"/>
    <w:rsid w:val="00EA1627"/>
    <w:rsid w:val="00EA1696"/>
    <w:rsid w:val="00EA1DFB"/>
    <w:rsid w:val="00EA1F40"/>
    <w:rsid w:val="00EA234A"/>
    <w:rsid w:val="00EA2435"/>
    <w:rsid w:val="00EA309A"/>
    <w:rsid w:val="00EA4239"/>
    <w:rsid w:val="00EA48E9"/>
    <w:rsid w:val="00EA4946"/>
    <w:rsid w:val="00EA4FF6"/>
    <w:rsid w:val="00EA5867"/>
    <w:rsid w:val="00EA60D3"/>
    <w:rsid w:val="00EA6353"/>
    <w:rsid w:val="00EA638D"/>
    <w:rsid w:val="00EA6392"/>
    <w:rsid w:val="00EA6496"/>
    <w:rsid w:val="00EA6678"/>
    <w:rsid w:val="00EA69F0"/>
    <w:rsid w:val="00EA7286"/>
    <w:rsid w:val="00EA7753"/>
    <w:rsid w:val="00EA7DE6"/>
    <w:rsid w:val="00EA7F69"/>
    <w:rsid w:val="00EB039C"/>
    <w:rsid w:val="00EB0418"/>
    <w:rsid w:val="00EB05CE"/>
    <w:rsid w:val="00EB071A"/>
    <w:rsid w:val="00EB079C"/>
    <w:rsid w:val="00EB0901"/>
    <w:rsid w:val="00EB1449"/>
    <w:rsid w:val="00EB184D"/>
    <w:rsid w:val="00EB18DA"/>
    <w:rsid w:val="00EB1F93"/>
    <w:rsid w:val="00EB223F"/>
    <w:rsid w:val="00EB294D"/>
    <w:rsid w:val="00EB29E6"/>
    <w:rsid w:val="00EB2A29"/>
    <w:rsid w:val="00EB2A32"/>
    <w:rsid w:val="00EB30F4"/>
    <w:rsid w:val="00EB3145"/>
    <w:rsid w:val="00EB3BED"/>
    <w:rsid w:val="00EB3DCA"/>
    <w:rsid w:val="00EB3F90"/>
    <w:rsid w:val="00EB484A"/>
    <w:rsid w:val="00EB5536"/>
    <w:rsid w:val="00EB55FF"/>
    <w:rsid w:val="00EB5C4F"/>
    <w:rsid w:val="00EB65CD"/>
    <w:rsid w:val="00EB67C1"/>
    <w:rsid w:val="00EB699C"/>
    <w:rsid w:val="00EB6D46"/>
    <w:rsid w:val="00EB70BC"/>
    <w:rsid w:val="00EB755A"/>
    <w:rsid w:val="00EC00F3"/>
    <w:rsid w:val="00EC03E1"/>
    <w:rsid w:val="00EC0A06"/>
    <w:rsid w:val="00EC0A90"/>
    <w:rsid w:val="00EC1740"/>
    <w:rsid w:val="00EC1835"/>
    <w:rsid w:val="00EC1C08"/>
    <w:rsid w:val="00EC210A"/>
    <w:rsid w:val="00EC2367"/>
    <w:rsid w:val="00EC2588"/>
    <w:rsid w:val="00EC35C6"/>
    <w:rsid w:val="00EC4102"/>
    <w:rsid w:val="00EC4124"/>
    <w:rsid w:val="00EC4135"/>
    <w:rsid w:val="00EC428B"/>
    <w:rsid w:val="00EC433B"/>
    <w:rsid w:val="00EC43EF"/>
    <w:rsid w:val="00EC46A3"/>
    <w:rsid w:val="00EC46B3"/>
    <w:rsid w:val="00EC47B8"/>
    <w:rsid w:val="00EC48D0"/>
    <w:rsid w:val="00EC4C22"/>
    <w:rsid w:val="00EC5331"/>
    <w:rsid w:val="00EC57A2"/>
    <w:rsid w:val="00EC594A"/>
    <w:rsid w:val="00EC607F"/>
    <w:rsid w:val="00EC6448"/>
    <w:rsid w:val="00EC669B"/>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238"/>
    <w:rsid w:val="00ED2989"/>
    <w:rsid w:val="00ED2EB6"/>
    <w:rsid w:val="00ED364D"/>
    <w:rsid w:val="00ED398E"/>
    <w:rsid w:val="00ED3BB0"/>
    <w:rsid w:val="00ED3D89"/>
    <w:rsid w:val="00ED3EB8"/>
    <w:rsid w:val="00ED40A6"/>
    <w:rsid w:val="00ED48AC"/>
    <w:rsid w:val="00ED4AD8"/>
    <w:rsid w:val="00ED4DF5"/>
    <w:rsid w:val="00ED4F7B"/>
    <w:rsid w:val="00ED50C6"/>
    <w:rsid w:val="00ED5166"/>
    <w:rsid w:val="00ED55EB"/>
    <w:rsid w:val="00ED5CD6"/>
    <w:rsid w:val="00ED5E31"/>
    <w:rsid w:val="00ED72D1"/>
    <w:rsid w:val="00ED76EE"/>
    <w:rsid w:val="00EE00AA"/>
    <w:rsid w:val="00EE047C"/>
    <w:rsid w:val="00EE06D9"/>
    <w:rsid w:val="00EE0B2C"/>
    <w:rsid w:val="00EE14F3"/>
    <w:rsid w:val="00EE189E"/>
    <w:rsid w:val="00EE1A9C"/>
    <w:rsid w:val="00EE1AA6"/>
    <w:rsid w:val="00EE22A0"/>
    <w:rsid w:val="00EE2F0F"/>
    <w:rsid w:val="00EE2F4F"/>
    <w:rsid w:val="00EE3276"/>
    <w:rsid w:val="00EE3932"/>
    <w:rsid w:val="00EE3CFE"/>
    <w:rsid w:val="00EE3F83"/>
    <w:rsid w:val="00EE48C8"/>
    <w:rsid w:val="00EE4BED"/>
    <w:rsid w:val="00EE4E48"/>
    <w:rsid w:val="00EE50AE"/>
    <w:rsid w:val="00EE54E5"/>
    <w:rsid w:val="00EE54F6"/>
    <w:rsid w:val="00EE5596"/>
    <w:rsid w:val="00EE5776"/>
    <w:rsid w:val="00EE5A55"/>
    <w:rsid w:val="00EE6012"/>
    <w:rsid w:val="00EE6015"/>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23E9"/>
    <w:rsid w:val="00EF2BD4"/>
    <w:rsid w:val="00EF38B9"/>
    <w:rsid w:val="00EF3B82"/>
    <w:rsid w:val="00EF4136"/>
    <w:rsid w:val="00EF41ED"/>
    <w:rsid w:val="00EF482C"/>
    <w:rsid w:val="00EF4B73"/>
    <w:rsid w:val="00EF4D91"/>
    <w:rsid w:val="00EF4F02"/>
    <w:rsid w:val="00EF5AFB"/>
    <w:rsid w:val="00EF706B"/>
    <w:rsid w:val="00EF71FB"/>
    <w:rsid w:val="00EF7262"/>
    <w:rsid w:val="00EF74F7"/>
    <w:rsid w:val="00EF7B0C"/>
    <w:rsid w:val="00EF7D56"/>
    <w:rsid w:val="00F00C19"/>
    <w:rsid w:val="00F01102"/>
    <w:rsid w:val="00F01950"/>
    <w:rsid w:val="00F0212E"/>
    <w:rsid w:val="00F02485"/>
    <w:rsid w:val="00F0276A"/>
    <w:rsid w:val="00F02C24"/>
    <w:rsid w:val="00F02CBB"/>
    <w:rsid w:val="00F02D1B"/>
    <w:rsid w:val="00F02F26"/>
    <w:rsid w:val="00F031B8"/>
    <w:rsid w:val="00F0350F"/>
    <w:rsid w:val="00F0357F"/>
    <w:rsid w:val="00F03659"/>
    <w:rsid w:val="00F038E0"/>
    <w:rsid w:val="00F03AA0"/>
    <w:rsid w:val="00F04E6D"/>
    <w:rsid w:val="00F054F9"/>
    <w:rsid w:val="00F05CA7"/>
    <w:rsid w:val="00F07A61"/>
    <w:rsid w:val="00F10008"/>
    <w:rsid w:val="00F100FC"/>
    <w:rsid w:val="00F10EA6"/>
    <w:rsid w:val="00F10FB0"/>
    <w:rsid w:val="00F11453"/>
    <w:rsid w:val="00F116EE"/>
    <w:rsid w:val="00F11800"/>
    <w:rsid w:val="00F118DC"/>
    <w:rsid w:val="00F11B53"/>
    <w:rsid w:val="00F11F31"/>
    <w:rsid w:val="00F12673"/>
    <w:rsid w:val="00F12A24"/>
    <w:rsid w:val="00F13247"/>
    <w:rsid w:val="00F136C9"/>
    <w:rsid w:val="00F13D38"/>
    <w:rsid w:val="00F13F57"/>
    <w:rsid w:val="00F14990"/>
    <w:rsid w:val="00F14A4F"/>
    <w:rsid w:val="00F14CFC"/>
    <w:rsid w:val="00F14F25"/>
    <w:rsid w:val="00F1540F"/>
    <w:rsid w:val="00F15BE8"/>
    <w:rsid w:val="00F16039"/>
    <w:rsid w:val="00F16349"/>
    <w:rsid w:val="00F163E0"/>
    <w:rsid w:val="00F16768"/>
    <w:rsid w:val="00F16781"/>
    <w:rsid w:val="00F16806"/>
    <w:rsid w:val="00F16E41"/>
    <w:rsid w:val="00F174C3"/>
    <w:rsid w:val="00F177F8"/>
    <w:rsid w:val="00F1795F"/>
    <w:rsid w:val="00F179AE"/>
    <w:rsid w:val="00F179E4"/>
    <w:rsid w:val="00F17BD0"/>
    <w:rsid w:val="00F17BF7"/>
    <w:rsid w:val="00F17F8C"/>
    <w:rsid w:val="00F20692"/>
    <w:rsid w:val="00F20DB5"/>
    <w:rsid w:val="00F20F85"/>
    <w:rsid w:val="00F214D1"/>
    <w:rsid w:val="00F219C0"/>
    <w:rsid w:val="00F219E1"/>
    <w:rsid w:val="00F21A5B"/>
    <w:rsid w:val="00F2264A"/>
    <w:rsid w:val="00F23A61"/>
    <w:rsid w:val="00F23BD0"/>
    <w:rsid w:val="00F23CA7"/>
    <w:rsid w:val="00F23E64"/>
    <w:rsid w:val="00F24BCA"/>
    <w:rsid w:val="00F2517C"/>
    <w:rsid w:val="00F25BBF"/>
    <w:rsid w:val="00F25F52"/>
    <w:rsid w:val="00F265C3"/>
    <w:rsid w:val="00F26797"/>
    <w:rsid w:val="00F2684C"/>
    <w:rsid w:val="00F2685D"/>
    <w:rsid w:val="00F26C95"/>
    <w:rsid w:val="00F2717A"/>
    <w:rsid w:val="00F2797B"/>
    <w:rsid w:val="00F279C3"/>
    <w:rsid w:val="00F27D03"/>
    <w:rsid w:val="00F27FBD"/>
    <w:rsid w:val="00F3016B"/>
    <w:rsid w:val="00F304DF"/>
    <w:rsid w:val="00F308F7"/>
    <w:rsid w:val="00F30B8F"/>
    <w:rsid w:val="00F30D2B"/>
    <w:rsid w:val="00F31201"/>
    <w:rsid w:val="00F31B88"/>
    <w:rsid w:val="00F31C26"/>
    <w:rsid w:val="00F31FA7"/>
    <w:rsid w:val="00F32035"/>
    <w:rsid w:val="00F3293B"/>
    <w:rsid w:val="00F32A64"/>
    <w:rsid w:val="00F32D05"/>
    <w:rsid w:val="00F32EB0"/>
    <w:rsid w:val="00F3322F"/>
    <w:rsid w:val="00F338F9"/>
    <w:rsid w:val="00F33D21"/>
    <w:rsid w:val="00F34127"/>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2E9C"/>
    <w:rsid w:val="00F433A8"/>
    <w:rsid w:val="00F4441C"/>
    <w:rsid w:val="00F44551"/>
    <w:rsid w:val="00F44588"/>
    <w:rsid w:val="00F44E22"/>
    <w:rsid w:val="00F45097"/>
    <w:rsid w:val="00F45740"/>
    <w:rsid w:val="00F46ACA"/>
    <w:rsid w:val="00F46C2D"/>
    <w:rsid w:val="00F470BF"/>
    <w:rsid w:val="00F50472"/>
    <w:rsid w:val="00F50486"/>
    <w:rsid w:val="00F50590"/>
    <w:rsid w:val="00F50C61"/>
    <w:rsid w:val="00F516D4"/>
    <w:rsid w:val="00F51BBE"/>
    <w:rsid w:val="00F52585"/>
    <w:rsid w:val="00F52A36"/>
    <w:rsid w:val="00F537BB"/>
    <w:rsid w:val="00F537E3"/>
    <w:rsid w:val="00F53AAF"/>
    <w:rsid w:val="00F53AB5"/>
    <w:rsid w:val="00F54C3C"/>
    <w:rsid w:val="00F551C0"/>
    <w:rsid w:val="00F555BE"/>
    <w:rsid w:val="00F556EA"/>
    <w:rsid w:val="00F55700"/>
    <w:rsid w:val="00F55865"/>
    <w:rsid w:val="00F55C1A"/>
    <w:rsid w:val="00F561D7"/>
    <w:rsid w:val="00F56CB2"/>
    <w:rsid w:val="00F5720A"/>
    <w:rsid w:val="00F572A7"/>
    <w:rsid w:val="00F574E1"/>
    <w:rsid w:val="00F57BF5"/>
    <w:rsid w:val="00F57BF7"/>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712"/>
    <w:rsid w:val="00F66016"/>
    <w:rsid w:val="00F66B23"/>
    <w:rsid w:val="00F66B9F"/>
    <w:rsid w:val="00F66DC1"/>
    <w:rsid w:val="00F67457"/>
    <w:rsid w:val="00F679FF"/>
    <w:rsid w:val="00F7024D"/>
    <w:rsid w:val="00F703B4"/>
    <w:rsid w:val="00F70541"/>
    <w:rsid w:val="00F7060A"/>
    <w:rsid w:val="00F7060F"/>
    <w:rsid w:val="00F7065A"/>
    <w:rsid w:val="00F707EF"/>
    <w:rsid w:val="00F70DB2"/>
    <w:rsid w:val="00F713C6"/>
    <w:rsid w:val="00F71417"/>
    <w:rsid w:val="00F71BBE"/>
    <w:rsid w:val="00F71DA3"/>
    <w:rsid w:val="00F72034"/>
    <w:rsid w:val="00F72130"/>
    <w:rsid w:val="00F728ED"/>
    <w:rsid w:val="00F7290B"/>
    <w:rsid w:val="00F72FAA"/>
    <w:rsid w:val="00F73BC6"/>
    <w:rsid w:val="00F74E20"/>
    <w:rsid w:val="00F74F15"/>
    <w:rsid w:val="00F75037"/>
    <w:rsid w:val="00F75095"/>
    <w:rsid w:val="00F750F5"/>
    <w:rsid w:val="00F756DF"/>
    <w:rsid w:val="00F75DA2"/>
    <w:rsid w:val="00F75DDB"/>
    <w:rsid w:val="00F76E73"/>
    <w:rsid w:val="00F77B0C"/>
    <w:rsid w:val="00F77E15"/>
    <w:rsid w:val="00F803CF"/>
    <w:rsid w:val="00F80A89"/>
    <w:rsid w:val="00F80DEC"/>
    <w:rsid w:val="00F80FB5"/>
    <w:rsid w:val="00F813E9"/>
    <w:rsid w:val="00F81DDE"/>
    <w:rsid w:val="00F81F7A"/>
    <w:rsid w:val="00F82A62"/>
    <w:rsid w:val="00F82DEA"/>
    <w:rsid w:val="00F83064"/>
    <w:rsid w:val="00F837B6"/>
    <w:rsid w:val="00F83AD4"/>
    <w:rsid w:val="00F83D00"/>
    <w:rsid w:val="00F842B2"/>
    <w:rsid w:val="00F847A5"/>
    <w:rsid w:val="00F8493C"/>
    <w:rsid w:val="00F85148"/>
    <w:rsid w:val="00F852D7"/>
    <w:rsid w:val="00F85871"/>
    <w:rsid w:val="00F8746C"/>
    <w:rsid w:val="00F8789C"/>
    <w:rsid w:val="00F8793C"/>
    <w:rsid w:val="00F90520"/>
    <w:rsid w:val="00F907D3"/>
    <w:rsid w:val="00F90987"/>
    <w:rsid w:val="00F90A2C"/>
    <w:rsid w:val="00F90CDC"/>
    <w:rsid w:val="00F90D69"/>
    <w:rsid w:val="00F91225"/>
    <w:rsid w:val="00F91485"/>
    <w:rsid w:val="00F917D7"/>
    <w:rsid w:val="00F924D2"/>
    <w:rsid w:val="00F926B3"/>
    <w:rsid w:val="00F92718"/>
    <w:rsid w:val="00F92787"/>
    <w:rsid w:val="00F92839"/>
    <w:rsid w:val="00F92BAD"/>
    <w:rsid w:val="00F92CAE"/>
    <w:rsid w:val="00F92D91"/>
    <w:rsid w:val="00F92E3A"/>
    <w:rsid w:val="00F932DC"/>
    <w:rsid w:val="00F939EF"/>
    <w:rsid w:val="00F9407A"/>
    <w:rsid w:val="00F94099"/>
    <w:rsid w:val="00F94220"/>
    <w:rsid w:val="00F958DD"/>
    <w:rsid w:val="00F9612B"/>
    <w:rsid w:val="00F96AE3"/>
    <w:rsid w:val="00F96DCB"/>
    <w:rsid w:val="00F96F9F"/>
    <w:rsid w:val="00F978A2"/>
    <w:rsid w:val="00F97A4E"/>
    <w:rsid w:val="00F97E35"/>
    <w:rsid w:val="00FA0A8F"/>
    <w:rsid w:val="00FA0D21"/>
    <w:rsid w:val="00FA1195"/>
    <w:rsid w:val="00FA1354"/>
    <w:rsid w:val="00FA1370"/>
    <w:rsid w:val="00FA1416"/>
    <w:rsid w:val="00FA15C0"/>
    <w:rsid w:val="00FA181D"/>
    <w:rsid w:val="00FA19D6"/>
    <w:rsid w:val="00FA20D1"/>
    <w:rsid w:val="00FA2E7D"/>
    <w:rsid w:val="00FA3279"/>
    <w:rsid w:val="00FA32CC"/>
    <w:rsid w:val="00FA32CF"/>
    <w:rsid w:val="00FA32F2"/>
    <w:rsid w:val="00FA34D9"/>
    <w:rsid w:val="00FA359F"/>
    <w:rsid w:val="00FA36D8"/>
    <w:rsid w:val="00FA3860"/>
    <w:rsid w:val="00FA437D"/>
    <w:rsid w:val="00FA4612"/>
    <w:rsid w:val="00FA4BB8"/>
    <w:rsid w:val="00FA4BCC"/>
    <w:rsid w:val="00FA4E1E"/>
    <w:rsid w:val="00FA50FB"/>
    <w:rsid w:val="00FA5351"/>
    <w:rsid w:val="00FA543B"/>
    <w:rsid w:val="00FA5C8A"/>
    <w:rsid w:val="00FA61B0"/>
    <w:rsid w:val="00FA64BF"/>
    <w:rsid w:val="00FA6D40"/>
    <w:rsid w:val="00FA7023"/>
    <w:rsid w:val="00FB03D6"/>
    <w:rsid w:val="00FB044A"/>
    <w:rsid w:val="00FB0890"/>
    <w:rsid w:val="00FB0C36"/>
    <w:rsid w:val="00FB0C65"/>
    <w:rsid w:val="00FB165D"/>
    <w:rsid w:val="00FB1723"/>
    <w:rsid w:val="00FB1981"/>
    <w:rsid w:val="00FB1AB7"/>
    <w:rsid w:val="00FB23C0"/>
    <w:rsid w:val="00FB258A"/>
    <w:rsid w:val="00FB2745"/>
    <w:rsid w:val="00FB28F1"/>
    <w:rsid w:val="00FB31C3"/>
    <w:rsid w:val="00FB32D0"/>
    <w:rsid w:val="00FB3521"/>
    <w:rsid w:val="00FB5C6C"/>
    <w:rsid w:val="00FB6000"/>
    <w:rsid w:val="00FB61F2"/>
    <w:rsid w:val="00FB65D5"/>
    <w:rsid w:val="00FB6D57"/>
    <w:rsid w:val="00FB6EE5"/>
    <w:rsid w:val="00FB78DE"/>
    <w:rsid w:val="00FC00B9"/>
    <w:rsid w:val="00FC0BF0"/>
    <w:rsid w:val="00FC1318"/>
    <w:rsid w:val="00FC2520"/>
    <w:rsid w:val="00FC2664"/>
    <w:rsid w:val="00FC2C94"/>
    <w:rsid w:val="00FC2EA5"/>
    <w:rsid w:val="00FC33CD"/>
    <w:rsid w:val="00FC3837"/>
    <w:rsid w:val="00FC3CF2"/>
    <w:rsid w:val="00FC3DF0"/>
    <w:rsid w:val="00FC400B"/>
    <w:rsid w:val="00FC4318"/>
    <w:rsid w:val="00FC4B3A"/>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C0"/>
    <w:rsid w:val="00FD0B8A"/>
    <w:rsid w:val="00FD0FFA"/>
    <w:rsid w:val="00FD1302"/>
    <w:rsid w:val="00FD1393"/>
    <w:rsid w:val="00FD13B0"/>
    <w:rsid w:val="00FD1477"/>
    <w:rsid w:val="00FD15FB"/>
    <w:rsid w:val="00FD2078"/>
    <w:rsid w:val="00FD2F5C"/>
    <w:rsid w:val="00FD30E5"/>
    <w:rsid w:val="00FD32D6"/>
    <w:rsid w:val="00FD3361"/>
    <w:rsid w:val="00FD3BB0"/>
    <w:rsid w:val="00FD40B7"/>
    <w:rsid w:val="00FD41CA"/>
    <w:rsid w:val="00FD44CA"/>
    <w:rsid w:val="00FD4524"/>
    <w:rsid w:val="00FD4EC9"/>
    <w:rsid w:val="00FD5CF7"/>
    <w:rsid w:val="00FD5E84"/>
    <w:rsid w:val="00FD6448"/>
    <w:rsid w:val="00FD64AE"/>
    <w:rsid w:val="00FD64E4"/>
    <w:rsid w:val="00FD6782"/>
    <w:rsid w:val="00FD67B4"/>
    <w:rsid w:val="00FD705B"/>
    <w:rsid w:val="00FD7167"/>
    <w:rsid w:val="00FD78F9"/>
    <w:rsid w:val="00FD7CE9"/>
    <w:rsid w:val="00FE06D1"/>
    <w:rsid w:val="00FE0BBF"/>
    <w:rsid w:val="00FE105C"/>
    <w:rsid w:val="00FE12B0"/>
    <w:rsid w:val="00FE12F8"/>
    <w:rsid w:val="00FE2937"/>
    <w:rsid w:val="00FE2BCC"/>
    <w:rsid w:val="00FE3AD9"/>
    <w:rsid w:val="00FE3FF6"/>
    <w:rsid w:val="00FE4051"/>
    <w:rsid w:val="00FE41AA"/>
    <w:rsid w:val="00FE486C"/>
    <w:rsid w:val="00FE4B5F"/>
    <w:rsid w:val="00FE4F10"/>
    <w:rsid w:val="00FE5356"/>
    <w:rsid w:val="00FE5C2F"/>
    <w:rsid w:val="00FE5F46"/>
    <w:rsid w:val="00FE62DA"/>
    <w:rsid w:val="00FE63C4"/>
    <w:rsid w:val="00FE6B01"/>
    <w:rsid w:val="00FE6BB6"/>
    <w:rsid w:val="00FE6E4E"/>
    <w:rsid w:val="00FE7238"/>
    <w:rsid w:val="00FE7611"/>
    <w:rsid w:val="00FE780B"/>
    <w:rsid w:val="00FF0553"/>
    <w:rsid w:val="00FF062E"/>
    <w:rsid w:val="00FF089E"/>
    <w:rsid w:val="00FF1165"/>
    <w:rsid w:val="00FF1343"/>
    <w:rsid w:val="00FF137E"/>
    <w:rsid w:val="00FF1422"/>
    <w:rsid w:val="00FF1C31"/>
    <w:rsid w:val="00FF2292"/>
    <w:rsid w:val="00FF270B"/>
    <w:rsid w:val="00FF27C2"/>
    <w:rsid w:val="00FF28F4"/>
    <w:rsid w:val="00FF2CBF"/>
    <w:rsid w:val="00FF2F6C"/>
    <w:rsid w:val="00FF3397"/>
    <w:rsid w:val="00FF3D91"/>
    <w:rsid w:val="00FF3D9F"/>
    <w:rsid w:val="00FF3DA7"/>
    <w:rsid w:val="00FF4514"/>
    <w:rsid w:val="00FF46B4"/>
    <w:rsid w:val="00FF46C3"/>
    <w:rsid w:val="00FF4E67"/>
    <w:rsid w:val="00FF4FE8"/>
    <w:rsid w:val="00FF53B0"/>
    <w:rsid w:val="00FF5589"/>
    <w:rsid w:val="00FF59F6"/>
    <w:rsid w:val="00FF64E6"/>
    <w:rsid w:val="00FF652E"/>
    <w:rsid w:val="00FF6844"/>
    <w:rsid w:val="00FF6C4B"/>
    <w:rsid w:val="00FF6F1E"/>
    <w:rsid w:val="00FF74DF"/>
    <w:rsid w:val="00FF76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47" Type="http://schemas.openxmlformats.org/officeDocument/2006/relationships/hyperlink" Target="https://git-scm.com/book/en/v2/Getting-Started-Installing-Git" TargetMode="External"/><Relationship Id="rId63" Type="http://schemas.openxmlformats.org/officeDocument/2006/relationships/image" Target="media/image32.png"/><Relationship Id="rId68" Type="http://schemas.openxmlformats.org/officeDocument/2006/relationships/hyperlink" Target="https://docs.cardano.org/cardano-testnet/tools/faucet" TargetMode="External"/><Relationship Id="rId84" Type="http://schemas.openxmlformats.org/officeDocument/2006/relationships/hyperlink" Target="https://docs.cardano.org/cardano-testnet/tools/faucet" TargetMode="External"/><Relationship Id="rId89" Type="http://schemas.openxmlformats.org/officeDocument/2006/relationships/image" Target="media/image53.png"/><Relationship Id="rId16" Type="http://schemas.openxmlformats.org/officeDocument/2006/relationships/hyperlink" Target="https://plutus-apps.readthedocs.io/en/latest/" TargetMode="External"/><Relationship Id="rId107" Type="http://schemas.openxmlformats.org/officeDocument/2006/relationships/fontTable" Target="fontTable.xml"/><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37" Type="http://schemas.openxmlformats.org/officeDocument/2006/relationships/hyperlink" Target="https://www.docker.com" TargetMode="External"/><Relationship Id="rId53" Type="http://schemas.openxmlformats.org/officeDocument/2006/relationships/hyperlink" Target="https://docs.microsoft.com/windows/wsl/wsl2-kernel"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hyperlink" Target="https://docs.cardano.org/plutus/learn-about-plutus" TargetMode="Externa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6.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3.png"/><Relationship Id="rId64" Type="http://schemas.openxmlformats.org/officeDocument/2006/relationships/image" Target="media/image33.png"/><Relationship Id="rId69" Type="http://schemas.openxmlformats.org/officeDocument/2006/relationships/image" Target="media/image37.png"/><Relationship Id="rId80" Type="http://schemas.openxmlformats.org/officeDocument/2006/relationships/image" Target="media/image48.png"/><Relationship Id="rId85" Type="http://schemas.openxmlformats.org/officeDocument/2006/relationships/image" Target="media/image49.png"/><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33" Type="http://schemas.openxmlformats.org/officeDocument/2006/relationships/image" Target="media/image18.png"/><Relationship Id="rId38" Type="http://schemas.openxmlformats.org/officeDocument/2006/relationships/hyperlink" Target="https://docs.docker.com/get-docker/" TargetMode="External"/><Relationship Id="rId59" Type="http://schemas.openxmlformats.org/officeDocument/2006/relationships/image" Target="media/image29.png"/><Relationship Id="rId103" Type="http://schemas.openxmlformats.org/officeDocument/2006/relationships/hyperlink" Target="https://web.archive.org/web/20220704234049/https://docs.cardano.org/plutus/eutxo-explainer" TargetMode="External"/><Relationship Id="rId10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https://code.visualstudio.com/" TargetMode="External"/><Relationship Id="rId54" Type="http://schemas.openxmlformats.org/officeDocument/2006/relationships/image" Target="media/image25.png"/><Relationship Id="rId62" Type="http://schemas.openxmlformats.org/officeDocument/2006/relationships/hyperlink" Target="https://blockfrost.io/auth/signin" TargetMode="External"/><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hyperlink" Target="https://github.com/input-output-hk/plutus-apps.git" TargetMode="External"/><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lutus.readthedocs.io/en/lates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docker.com/resources/what-container/" TargetMode="External"/><Relationship Id="rId49" Type="http://schemas.openxmlformats.org/officeDocument/2006/relationships/image" Target="media/image24.png"/><Relationship Id="rId57" Type="http://schemas.openxmlformats.org/officeDocument/2006/relationships/image" Target="media/image27.png"/><Relationship Id="rId106" Type="http://schemas.openxmlformats.org/officeDocument/2006/relationships/footer" Target="footer2.xm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44" Type="http://schemas.openxmlformats.org/officeDocument/2006/relationships/hyperlink" Target="https://marketplace.visualstudio.com/items?itemName=ms-vscode-remote.vscode-remote-extensionpack" TargetMode="External"/><Relationship Id="rId52" Type="http://schemas.openxmlformats.org/officeDocument/2006/relationships/hyperlink" Target="https://code.visualstudio.com/api/advanced-topics/using-proposed-api"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hyperlink" Target="http://localhost:8000" TargetMode="External"/><Relationship Id="rId86" Type="http://schemas.openxmlformats.org/officeDocument/2006/relationships/image" Target="media/image50.png"/><Relationship Id="rId94" Type="http://schemas.openxmlformats.org/officeDocument/2006/relationships/hyperlink" Target="http://localhost:8000/plutus-ledger-api/html/Plutus-V1-Ledger-Api.html" TargetMode="External"/><Relationship Id="rId99" Type="http://schemas.openxmlformats.org/officeDocument/2006/relationships/image" Target="media/image59.png"/><Relationship Id="rId101" Type="http://schemas.openxmlformats.org/officeDocument/2006/relationships/image" Target="media/image6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97" Type="http://schemas.openxmlformats.org/officeDocument/2006/relationships/hyperlink" Target="https://projectcatalyst.io/" TargetMode="External"/><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hyperlink" Target="http://localhost:8000/plutus-ledger-api/html/Plutus-V1-Ledger-Api.html"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image" Target="media/image51.png"/><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26.png"/><Relationship Id="rId77" Type="http://schemas.openxmlformats.org/officeDocument/2006/relationships/image" Target="media/image45.png"/><Relationship Id="rId100" Type="http://schemas.openxmlformats.org/officeDocument/2006/relationships/image" Target="media/image60.pn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93" Type="http://schemas.openxmlformats.org/officeDocument/2006/relationships/hyperlink" Target="http://localhost:8000/plutus-ledger-api/html/Plutus-V1-Ledger-Api.html" TargetMode="External"/><Relationship Id="rId98" Type="http://schemas.openxmlformats.org/officeDocument/2006/relationships/image" Target="media/image58.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iog-academy.gitbook.io/plutus-pioneers-program-fourth-cohort/preliminary-work/setup/docker" TargetMode="External"/><Relationship Id="rId67"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67</Pages>
  <Words>15172</Words>
  <Characters>86483</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101453</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5671</cp:revision>
  <cp:lastPrinted>2022-05-07T16:23:00Z</cp:lastPrinted>
  <dcterms:created xsi:type="dcterms:W3CDTF">2016-09-08T06:05:00Z</dcterms:created>
  <dcterms:modified xsi:type="dcterms:W3CDTF">2023-03-10T15:34:00Z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